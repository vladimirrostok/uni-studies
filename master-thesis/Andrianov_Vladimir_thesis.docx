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497" w:type="dxa"/>
        <w:tblInd w:w="122" w:type="dxa"/>
        <w:tblLayout w:type="fixed"/>
        <w:tblLook w:val="0000" w:firstRow="0" w:lastRow="0" w:firstColumn="0" w:lastColumn="0" w:noHBand="0" w:noVBand="0"/>
      </w:tblPr>
      <w:tblGrid>
        <w:gridCol w:w="6089"/>
        <w:gridCol w:w="2408"/>
      </w:tblGrid>
      <w:tr w:rsidR="00AD6819" w:rsidRPr="00301468" w14:paraId="669B96ED" w14:textId="77777777" w:rsidTr="00836197">
        <w:trPr>
          <w:trHeight w:val="278"/>
        </w:trPr>
        <w:tc>
          <w:tcPr>
            <w:tcW w:w="8497" w:type="dxa"/>
            <w:gridSpan w:val="2"/>
            <w:shd w:val="clear" w:color="auto" w:fill="auto"/>
          </w:tcPr>
          <w:p w14:paraId="3BB695BF" w14:textId="77777777" w:rsidR="00AD6819" w:rsidRPr="00301468" w:rsidRDefault="00566B73" w:rsidP="0046769E">
            <w:pPr>
              <w:pStyle w:val="University"/>
              <w:rPr>
                <w:lang w:val="en-US"/>
              </w:rPr>
            </w:pPr>
            <w:r w:rsidRPr="00301468">
              <w:rPr>
                <w:lang w:val="en-US"/>
              </w:rPr>
              <w:t>TALLINN UNIVERSITY OF TECHNOLOGY</w:t>
            </w:r>
          </w:p>
        </w:tc>
      </w:tr>
      <w:tr w:rsidR="00AD6819" w:rsidRPr="00301468" w14:paraId="0609433A" w14:textId="77777777" w:rsidTr="00836197">
        <w:trPr>
          <w:trHeight w:val="370"/>
        </w:trPr>
        <w:tc>
          <w:tcPr>
            <w:tcW w:w="8497" w:type="dxa"/>
            <w:gridSpan w:val="2"/>
            <w:shd w:val="clear" w:color="auto" w:fill="auto"/>
          </w:tcPr>
          <w:p w14:paraId="79F9FA6E" w14:textId="77777777" w:rsidR="00AD6819" w:rsidRPr="00301468" w:rsidRDefault="00871458" w:rsidP="0046769E">
            <w:pPr>
              <w:jc w:val="center"/>
              <w:rPr>
                <w:lang w:val="en-US"/>
              </w:rPr>
            </w:pPr>
            <w:r w:rsidRPr="00301468">
              <w:rPr>
                <w:lang w:val="en-US"/>
              </w:rPr>
              <w:t>School</w:t>
            </w:r>
            <w:r w:rsidR="00566B73" w:rsidRPr="00301468">
              <w:rPr>
                <w:lang w:val="en-US"/>
              </w:rPr>
              <w:t xml:space="preserve"> of Information Technolog</w:t>
            </w:r>
            <w:r w:rsidRPr="00301468">
              <w:rPr>
                <w:lang w:val="en-US"/>
              </w:rPr>
              <w:t>ies</w:t>
            </w:r>
          </w:p>
        </w:tc>
      </w:tr>
      <w:tr w:rsidR="00AD6819" w:rsidRPr="00301468" w14:paraId="310869AF" w14:textId="77777777" w:rsidTr="00836197">
        <w:trPr>
          <w:trHeight w:val="401"/>
        </w:trPr>
        <w:tc>
          <w:tcPr>
            <w:tcW w:w="8497" w:type="dxa"/>
            <w:gridSpan w:val="2"/>
            <w:shd w:val="clear" w:color="auto" w:fill="auto"/>
          </w:tcPr>
          <w:p w14:paraId="2C64C5E3" w14:textId="77777777" w:rsidR="00AD6819" w:rsidRPr="00301468" w:rsidRDefault="00AD6819" w:rsidP="0046769E">
            <w:pPr>
              <w:jc w:val="center"/>
              <w:rPr>
                <w:lang w:val="en-US"/>
              </w:rPr>
            </w:pPr>
          </w:p>
        </w:tc>
      </w:tr>
      <w:tr w:rsidR="00A475EB" w:rsidRPr="00301468" w14:paraId="52318151" w14:textId="77777777" w:rsidTr="00836197">
        <w:trPr>
          <w:trHeight w:val="2469"/>
        </w:trPr>
        <w:tc>
          <w:tcPr>
            <w:tcW w:w="8497" w:type="dxa"/>
            <w:gridSpan w:val="2"/>
            <w:shd w:val="clear" w:color="auto" w:fill="auto"/>
          </w:tcPr>
          <w:p w14:paraId="2ACB3EB5" w14:textId="77777777" w:rsidR="00A475EB" w:rsidRPr="00301468" w:rsidRDefault="00A475EB" w:rsidP="001A1440">
            <w:pPr>
              <w:pStyle w:val="BodyText"/>
              <w:spacing w:after="80" w:line="240" w:lineRule="auto"/>
              <w:jc w:val="center"/>
              <w:rPr>
                <w:sz w:val="28"/>
                <w:lang w:val="en-US"/>
              </w:rPr>
            </w:pPr>
          </w:p>
        </w:tc>
      </w:tr>
      <w:tr w:rsidR="00AD6819" w:rsidRPr="00301468" w14:paraId="7CA076B3" w14:textId="77777777" w:rsidTr="00836197">
        <w:trPr>
          <w:trHeight w:val="497"/>
        </w:trPr>
        <w:tc>
          <w:tcPr>
            <w:tcW w:w="8497" w:type="dxa"/>
            <w:gridSpan w:val="2"/>
            <w:shd w:val="clear" w:color="auto" w:fill="auto"/>
          </w:tcPr>
          <w:p w14:paraId="503AD8EA" w14:textId="2B505E79" w:rsidR="00AD6819" w:rsidRPr="00301468" w:rsidRDefault="00FF7C12" w:rsidP="001A1440">
            <w:pPr>
              <w:jc w:val="center"/>
              <w:rPr>
                <w:lang w:val="en-US"/>
              </w:rPr>
            </w:pPr>
            <w:r w:rsidRPr="00301468">
              <w:rPr>
                <w:lang w:val="en-US"/>
              </w:rPr>
              <w:t>Vladimir Andrianov 203860</w:t>
            </w:r>
            <w:r w:rsidR="008750CE" w:rsidRPr="00301468">
              <w:rPr>
                <w:lang w:val="en-US"/>
              </w:rPr>
              <w:t>IABM</w:t>
            </w:r>
          </w:p>
        </w:tc>
      </w:tr>
      <w:tr w:rsidR="00AD6819" w:rsidRPr="00301468" w14:paraId="3C86FB5B" w14:textId="77777777" w:rsidTr="00836197">
        <w:trPr>
          <w:trHeight w:val="2403"/>
        </w:trPr>
        <w:tc>
          <w:tcPr>
            <w:tcW w:w="8497" w:type="dxa"/>
            <w:gridSpan w:val="2"/>
            <w:shd w:val="clear" w:color="auto" w:fill="auto"/>
            <w:vAlign w:val="center"/>
          </w:tcPr>
          <w:p w14:paraId="32F6AE3C" w14:textId="7903A8C1" w:rsidR="00AD6819" w:rsidRPr="00301468" w:rsidRDefault="00127724" w:rsidP="0046769E">
            <w:pPr>
              <w:pStyle w:val="Headingtitle"/>
              <w:rPr>
                <w:caps w:val="0"/>
                <w:lang w:val="en-US"/>
              </w:rPr>
            </w:pPr>
            <w:r w:rsidRPr="00301468">
              <w:rPr>
                <w:caps w:val="0"/>
                <w:lang w:val="en-US"/>
              </w:rPr>
              <w:t xml:space="preserve">MetaMex </w:t>
            </w:r>
            <w:r w:rsidR="005753B7" w:rsidRPr="00301468">
              <w:rPr>
                <w:caps w:val="0"/>
                <w:lang w:val="en-US"/>
              </w:rPr>
              <w:fldChar w:fldCharType="begin"/>
            </w:r>
            <w:r w:rsidR="005753B7" w:rsidRPr="00301468">
              <w:rPr>
                <w:caps w:val="0"/>
                <w:lang w:val="en-US"/>
              </w:rPr>
              <w:instrText xml:space="preserve"> FILLIN  "[Thesis title]" </w:instrText>
            </w:r>
            <w:r w:rsidR="005753B7" w:rsidRPr="00301468">
              <w:rPr>
                <w:caps w:val="0"/>
                <w:lang w:val="en-US"/>
              </w:rPr>
              <w:fldChar w:fldCharType="separate"/>
            </w:r>
            <w:r w:rsidR="00E4161C" w:rsidRPr="00301468">
              <w:rPr>
                <w:caps w:val="0"/>
                <w:lang w:val="en-US"/>
              </w:rPr>
              <w:t>NFT</w:t>
            </w:r>
            <w:r w:rsidR="005D229B" w:rsidRPr="00301468">
              <w:rPr>
                <w:caps w:val="0"/>
                <w:lang w:val="en-US"/>
              </w:rPr>
              <w:t xml:space="preserve"> m</w:t>
            </w:r>
            <w:r w:rsidR="00E4161C" w:rsidRPr="00301468">
              <w:rPr>
                <w:caps w:val="0"/>
                <w:lang w:val="en-US"/>
              </w:rPr>
              <w:t>arketplace</w:t>
            </w:r>
            <w:r w:rsidR="006314AA" w:rsidRPr="00301468">
              <w:rPr>
                <w:caps w:val="0"/>
                <w:lang w:val="en-US"/>
              </w:rPr>
              <w:t xml:space="preserve"> </w:t>
            </w:r>
            <w:r w:rsidR="005753B7" w:rsidRPr="00301468">
              <w:rPr>
                <w:caps w:val="0"/>
                <w:lang w:val="en-US"/>
              </w:rPr>
              <w:fldChar w:fldCharType="end"/>
            </w:r>
            <w:r w:rsidR="00F7082B" w:rsidRPr="00301468">
              <w:rPr>
                <w:caps w:val="0"/>
                <w:lang w:val="en-US"/>
              </w:rPr>
              <w:t xml:space="preserve">platform </w:t>
            </w:r>
            <w:r w:rsidR="00C13437" w:rsidRPr="00301468">
              <w:rPr>
                <w:caps w:val="0"/>
                <w:lang w:val="en-US"/>
              </w:rPr>
              <w:t>development</w:t>
            </w:r>
            <w:r w:rsidR="008E340F" w:rsidRPr="00301468">
              <w:rPr>
                <w:caps w:val="0"/>
                <w:lang w:val="en-US"/>
              </w:rPr>
              <w:t xml:space="preserve"> on</w:t>
            </w:r>
            <w:r w:rsidR="002C17FB" w:rsidRPr="00301468">
              <w:rPr>
                <w:caps w:val="0"/>
                <w:lang w:val="en-US"/>
              </w:rPr>
              <w:t xml:space="preserve"> the</w:t>
            </w:r>
            <w:r w:rsidR="008E340F" w:rsidRPr="00301468">
              <w:rPr>
                <w:caps w:val="0"/>
                <w:lang w:val="en-US"/>
              </w:rPr>
              <w:t xml:space="preserve"> Elrond</w:t>
            </w:r>
            <w:r w:rsidR="00991713" w:rsidRPr="00301468">
              <w:rPr>
                <w:caps w:val="0"/>
                <w:lang w:val="en-US"/>
              </w:rPr>
              <w:t xml:space="preserve"> blockchain</w:t>
            </w:r>
          </w:p>
        </w:tc>
      </w:tr>
      <w:tr w:rsidR="00AD6819" w:rsidRPr="00301468" w14:paraId="516FAB88" w14:textId="77777777" w:rsidTr="00836197">
        <w:trPr>
          <w:trHeight w:val="1704"/>
        </w:trPr>
        <w:tc>
          <w:tcPr>
            <w:tcW w:w="8497" w:type="dxa"/>
            <w:gridSpan w:val="2"/>
            <w:shd w:val="clear" w:color="auto" w:fill="auto"/>
          </w:tcPr>
          <w:p w14:paraId="21659772" w14:textId="16D4A5C2" w:rsidR="00AD6819" w:rsidRPr="00301468" w:rsidRDefault="005753B7" w:rsidP="001A1440">
            <w:pPr>
              <w:jc w:val="center"/>
              <w:rPr>
                <w:lang w:val="en-US"/>
              </w:rPr>
            </w:pPr>
            <w:r w:rsidRPr="00301468">
              <w:rPr>
                <w:lang w:val="en-US"/>
              </w:rPr>
              <w:fldChar w:fldCharType="begin"/>
            </w:r>
            <w:r w:rsidRPr="00301468">
              <w:rPr>
                <w:lang w:val="en-US"/>
              </w:rPr>
              <w:instrText xml:space="preserve"> FILLIN  "[Bachelor's thesis / Master's thesis]" </w:instrText>
            </w:r>
            <w:r w:rsidRPr="00301468">
              <w:rPr>
                <w:lang w:val="en-US"/>
              </w:rPr>
              <w:fldChar w:fldCharType="separate"/>
            </w:r>
            <w:r w:rsidR="00E4161C" w:rsidRPr="00301468">
              <w:rPr>
                <w:lang w:val="en-US"/>
              </w:rPr>
              <w:t>Master's thesis</w:t>
            </w:r>
            <w:r w:rsidRPr="00301468">
              <w:rPr>
                <w:lang w:val="en-US"/>
              </w:rPr>
              <w:fldChar w:fldCharType="end"/>
            </w:r>
          </w:p>
        </w:tc>
      </w:tr>
      <w:tr w:rsidR="00AD6819" w:rsidRPr="00301468" w14:paraId="3AB983BC" w14:textId="77777777" w:rsidTr="00836197">
        <w:trPr>
          <w:trHeight w:val="454"/>
        </w:trPr>
        <w:tc>
          <w:tcPr>
            <w:tcW w:w="6089" w:type="dxa"/>
            <w:shd w:val="clear" w:color="auto" w:fill="auto"/>
          </w:tcPr>
          <w:p w14:paraId="4414664F" w14:textId="77777777" w:rsidR="00AD6819" w:rsidRPr="00301468" w:rsidRDefault="00566B73" w:rsidP="007C0D9E">
            <w:pPr>
              <w:pStyle w:val="StyleRight"/>
              <w:rPr>
                <w:lang w:val="en-US"/>
              </w:rPr>
            </w:pPr>
            <w:r w:rsidRPr="00301468">
              <w:rPr>
                <w:lang w:val="en-US"/>
              </w:rPr>
              <w:t>Supervisor</w:t>
            </w:r>
            <w:r w:rsidR="00AD6819" w:rsidRPr="00301468">
              <w:rPr>
                <w:lang w:val="en-US"/>
              </w:rPr>
              <w:t>:</w:t>
            </w:r>
          </w:p>
        </w:tc>
        <w:tc>
          <w:tcPr>
            <w:tcW w:w="2408" w:type="dxa"/>
            <w:shd w:val="clear" w:color="auto" w:fill="auto"/>
          </w:tcPr>
          <w:p w14:paraId="5DA5BFBC" w14:textId="5802DB06" w:rsidR="00AD6819" w:rsidRPr="00301468" w:rsidRDefault="000C27BD" w:rsidP="001A1440">
            <w:pPr>
              <w:rPr>
                <w:lang w:val="en-US"/>
              </w:rPr>
            </w:pPr>
            <w:r w:rsidRPr="00301468">
              <w:rPr>
                <w:lang w:val="en-US"/>
              </w:rPr>
              <w:t>Avar Pentel</w:t>
            </w:r>
          </w:p>
        </w:tc>
      </w:tr>
      <w:tr w:rsidR="00AD6819" w:rsidRPr="00301468" w14:paraId="349BD944" w14:textId="77777777" w:rsidTr="00836197">
        <w:trPr>
          <w:trHeight w:val="454"/>
        </w:trPr>
        <w:tc>
          <w:tcPr>
            <w:tcW w:w="6089" w:type="dxa"/>
            <w:shd w:val="clear" w:color="auto" w:fill="auto"/>
          </w:tcPr>
          <w:p w14:paraId="79FFA779" w14:textId="77777777" w:rsidR="00AD6819" w:rsidRPr="00301468" w:rsidRDefault="00AD6819" w:rsidP="007C0D9E">
            <w:pPr>
              <w:pStyle w:val="StyleRight"/>
              <w:rPr>
                <w:lang w:val="en-US"/>
              </w:rPr>
            </w:pPr>
          </w:p>
        </w:tc>
        <w:tc>
          <w:tcPr>
            <w:tcW w:w="2408" w:type="dxa"/>
            <w:shd w:val="clear" w:color="auto" w:fill="auto"/>
          </w:tcPr>
          <w:p w14:paraId="5FC8C78A" w14:textId="332E918A" w:rsidR="00AD6819" w:rsidRPr="00301468" w:rsidRDefault="008473AC" w:rsidP="00566B73">
            <w:pPr>
              <w:rPr>
                <w:lang w:val="en-US"/>
              </w:rPr>
            </w:pPr>
            <w:r w:rsidRPr="00301468">
              <w:rPr>
                <w:lang w:val="en-US"/>
              </w:rPr>
              <w:t>MA</w:t>
            </w:r>
          </w:p>
        </w:tc>
      </w:tr>
      <w:tr w:rsidR="00AD6819" w:rsidRPr="00301468" w14:paraId="3E50337F" w14:textId="77777777" w:rsidTr="00836197">
        <w:trPr>
          <w:trHeight w:val="454"/>
        </w:trPr>
        <w:tc>
          <w:tcPr>
            <w:tcW w:w="6089" w:type="dxa"/>
            <w:shd w:val="clear" w:color="auto" w:fill="auto"/>
          </w:tcPr>
          <w:p w14:paraId="59EAE144" w14:textId="77777777" w:rsidR="00AD6819" w:rsidRPr="00301468" w:rsidRDefault="00AD6819" w:rsidP="007C0D9E">
            <w:pPr>
              <w:pStyle w:val="StyleRight"/>
              <w:rPr>
                <w:lang w:val="en-US"/>
              </w:rPr>
            </w:pPr>
          </w:p>
        </w:tc>
        <w:tc>
          <w:tcPr>
            <w:tcW w:w="2408" w:type="dxa"/>
            <w:shd w:val="clear" w:color="auto" w:fill="auto"/>
          </w:tcPr>
          <w:p w14:paraId="22D0C632" w14:textId="77777777" w:rsidR="00AD6819" w:rsidRPr="00301468" w:rsidRDefault="00AD6819" w:rsidP="00566B73">
            <w:pPr>
              <w:rPr>
                <w:lang w:val="en-US"/>
              </w:rPr>
            </w:pPr>
          </w:p>
        </w:tc>
      </w:tr>
      <w:tr w:rsidR="00AD6819" w:rsidRPr="00301468" w14:paraId="54A0FF89" w14:textId="77777777" w:rsidTr="00836197">
        <w:trPr>
          <w:trHeight w:val="454"/>
        </w:trPr>
        <w:tc>
          <w:tcPr>
            <w:tcW w:w="6089" w:type="dxa"/>
            <w:shd w:val="clear" w:color="auto" w:fill="auto"/>
          </w:tcPr>
          <w:p w14:paraId="25D465FB" w14:textId="77777777" w:rsidR="00AD6819" w:rsidRPr="00301468" w:rsidRDefault="00AD6819" w:rsidP="007C0D9E">
            <w:pPr>
              <w:pStyle w:val="StyleRight"/>
              <w:rPr>
                <w:sz w:val="28"/>
                <w:lang w:val="en-US"/>
              </w:rPr>
            </w:pPr>
          </w:p>
        </w:tc>
        <w:tc>
          <w:tcPr>
            <w:tcW w:w="2408" w:type="dxa"/>
            <w:shd w:val="clear" w:color="auto" w:fill="auto"/>
          </w:tcPr>
          <w:p w14:paraId="605915AA" w14:textId="77777777" w:rsidR="00AD6819" w:rsidRPr="00301468" w:rsidRDefault="00AD6819" w:rsidP="001A1440">
            <w:pPr>
              <w:rPr>
                <w:sz w:val="28"/>
                <w:lang w:val="en-US"/>
              </w:rPr>
            </w:pPr>
          </w:p>
        </w:tc>
      </w:tr>
      <w:tr w:rsidR="0046769E" w:rsidRPr="00301468" w14:paraId="640A4831" w14:textId="77777777" w:rsidTr="00836197">
        <w:trPr>
          <w:trHeight w:val="454"/>
        </w:trPr>
        <w:tc>
          <w:tcPr>
            <w:tcW w:w="6089" w:type="dxa"/>
            <w:shd w:val="clear" w:color="auto" w:fill="auto"/>
          </w:tcPr>
          <w:p w14:paraId="3F78105F" w14:textId="77777777" w:rsidR="0046769E" w:rsidRPr="00301468" w:rsidRDefault="0046769E" w:rsidP="007C0D9E">
            <w:pPr>
              <w:pStyle w:val="StyleRight"/>
              <w:rPr>
                <w:lang w:val="en-US"/>
              </w:rPr>
            </w:pPr>
          </w:p>
        </w:tc>
        <w:tc>
          <w:tcPr>
            <w:tcW w:w="2408" w:type="dxa"/>
            <w:shd w:val="clear" w:color="auto" w:fill="auto"/>
          </w:tcPr>
          <w:p w14:paraId="7C18F209" w14:textId="77777777" w:rsidR="0046769E" w:rsidRPr="00301468" w:rsidRDefault="0046769E" w:rsidP="001A1440">
            <w:pPr>
              <w:tabs>
                <w:tab w:val="left" w:pos="5707"/>
              </w:tabs>
              <w:rPr>
                <w:lang w:val="en-US"/>
              </w:rPr>
            </w:pPr>
          </w:p>
        </w:tc>
      </w:tr>
      <w:tr w:rsidR="0046769E" w:rsidRPr="00301468" w14:paraId="4426A5AB" w14:textId="77777777" w:rsidTr="00836197">
        <w:trPr>
          <w:trHeight w:val="454"/>
        </w:trPr>
        <w:tc>
          <w:tcPr>
            <w:tcW w:w="6089" w:type="dxa"/>
            <w:shd w:val="clear" w:color="auto" w:fill="auto"/>
          </w:tcPr>
          <w:p w14:paraId="798062A1" w14:textId="77777777" w:rsidR="0046769E" w:rsidRPr="00301468" w:rsidRDefault="0046769E" w:rsidP="007C0D9E">
            <w:pPr>
              <w:pStyle w:val="StyleRight"/>
              <w:rPr>
                <w:lang w:val="en-US"/>
              </w:rPr>
            </w:pPr>
          </w:p>
        </w:tc>
        <w:tc>
          <w:tcPr>
            <w:tcW w:w="2408" w:type="dxa"/>
            <w:shd w:val="clear" w:color="auto" w:fill="auto"/>
          </w:tcPr>
          <w:p w14:paraId="4D54AABB" w14:textId="77777777" w:rsidR="0046769E" w:rsidRPr="00301468" w:rsidRDefault="0046769E" w:rsidP="001A1440">
            <w:pPr>
              <w:tabs>
                <w:tab w:val="left" w:pos="5707"/>
              </w:tabs>
              <w:rPr>
                <w:lang w:val="en-US"/>
              </w:rPr>
            </w:pPr>
          </w:p>
        </w:tc>
      </w:tr>
      <w:tr w:rsidR="0046769E" w:rsidRPr="00301468" w14:paraId="23035F03" w14:textId="77777777" w:rsidTr="00836197">
        <w:trPr>
          <w:trHeight w:val="454"/>
        </w:trPr>
        <w:tc>
          <w:tcPr>
            <w:tcW w:w="6089" w:type="dxa"/>
            <w:shd w:val="clear" w:color="auto" w:fill="auto"/>
          </w:tcPr>
          <w:p w14:paraId="19AE73E1" w14:textId="77777777" w:rsidR="0046769E" w:rsidRPr="00301468" w:rsidRDefault="0046769E" w:rsidP="007C0D9E">
            <w:pPr>
              <w:pStyle w:val="StyleRight"/>
              <w:rPr>
                <w:lang w:val="en-US"/>
              </w:rPr>
            </w:pPr>
          </w:p>
        </w:tc>
        <w:tc>
          <w:tcPr>
            <w:tcW w:w="2408" w:type="dxa"/>
            <w:shd w:val="clear" w:color="auto" w:fill="auto"/>
          </w:tcPr>
          <w:p w14:paraId="54A041A6" w14:textId="77777777" w:rsidR="0046769E" w:rsidRPr="00301468" w:rsidRDefault="0046769E" w:rsidP="001A1440">
            <w:pPr>
              <w:tabs>
                <w:tab w:val="left" w:pos="5707"/>
              </w:tabs>
              <w:rPr>
                <w:lang w:val="en-US"/>
              </w:rPr>
            </w:pPr>
          </w:p>
        </w:tc>
      </w:tr>
      <w:tr w:rsidR="0046769E" w:rsidRPr="00301468" w14:paraId="0B1EBC9E" w14:textId="77777777" w:rsidTr="00836197">
        <w:trPr>
          <w:trHeight w:val="454"/>
        </w:trPr>
        <w:tc>
          <w:tcPr>
            <w:tcW w:w="6089" w:type="dxa"/>
            <w:shd w:val="clear" w:color="auto" w:fill="auto"/>
          </w:tcPr>
          <w:p w14:paraId="5360CA88" w14:textId="77777777" w:rsidR="0046769E" w:rsidRPr="00301468" w:rsidRDefault="0046769E" w:rsidP="007C0D9E">
            <w:pPr>
              <w:pStyle w:val="StyleRight"/>
              <w:rPr>
                <w:lang w:val="en-US"/>
              </w:rPr>
            </w:pPr>
          </w:p>
        </w:tc>
        <w:tc>
          <w:tcPr>
            <w:tcW w:w="2408" w:type="dxa"/>
            <w:shd w:val="clear" w:color="auto" w:fill="auto"/>
          </w:tcPr>
          <w:p w14:paraId="4346B872" w14:textId="77777777" w:rsidR="0046769E" w:rsidRPr="00301468" w:rsidRDefault="0046769E" w:rsidP="001A1440">
            <w:pPr>
              <w:tabs>
                <w:tab w:val="left" w:pos="5707"/>
              </w:tabs>
              <w:rPr>
                <w:lang w:val="en-US"/>
              </w:rPr>
            </w:pPr>
          </w:p>
        </w:tc>
      </w:tr>
      <w:tr w:rsidR="0046769E" w:rsidRPr="00301468" w14:paraId="0BB06B15" w14:textId="77777777" w:rsidTr="00836197">
        <w:trPr>
          <w:trHeight w:val="454"/>
        </w:trPr>
        <w:tc>
          <w:tcPr>
            <w:tcW w:w="6089" w:type="dxa"/>
            <w:shd w:val="clear" w:color="auto" w:fill="auto"/>
          </w:tcPr>
          <w:p w14:paraId="3536ACA6" w14:textId="77777777" w:rsidR="0046769E" w:rsidRPr="00301468" w:rsidRDefault="0046769E" w:rsidP="007C0D9E">
            <w:pPr>
              <w:pStyle w:val="StyleRight"/>
              <w:rPr>
                <w:lang w:val="en-US"/>
              </w:rPr>
            </w:pPr>
          </w:p>
        </w:tc>
        <w:tc>
          <w:tcPr>
            <w:tcW w:w="2408" w:type="dxa"/>
            <w:shd w:val="clear" w:color="auto" w:fill="auto"/>
          </w:tcPr>
          <w:p w14:paraId="0D8A3F70" w14:textId="77777777" w:rsidR="0046769E" w:rsidRPr="00301468" w:rsidRDefault="0046769E" w:rsidP="001A1440">
            <w:pPr>
              <w:tabs>
                <w:tab w:val="left" w:pos="5707"/>
              </w:tabs>
              <w:rPr>
                <w:lang w:val="en-US"/>
              </w:rPr>
            </w:pPr>
          </w:p>
        </w:tc>
      </w:tr>
      <w:tr w:rsidR="0046769E" w:rsidRPr="00301468" w14:paraId="4EFBB7A9" w14:textId="77777777" w:rsidTr="00836197">
        <w:trPr>
          <w:trHeight w:val="454"/>
        </w:trPr>
        <w:tc>
          <w:tcPr>
            <w:tcW w:w="6089" w:type="dxa"/>
            <w:shd w:val="clear" w:color="auto" w:fill="auto"/>
          </w:tcPr>
          <w:p w14:paraId="0A08AB5F" w14:textId="77777777" w:rsidR="0046769E" w:rsidRPr="00301468" w:rsidRDefault="0046769E" w:rsidP="007C0D9E">
            <w:pPr>
              <w:pStyle w:val="StyleRight"/>
              <w:rPr>
                <w:lang w:val="en-US"/>
              </w:rPr>
            </w:pPr>
          </w:p>
        </w:tc>
        <w:tc>
          <w:tcPr>
            <w:tcW w:w="2408" w:type="dxa"/>
            <w:shd w:val="clear" w:color="auto" w:fill="auto"/>
          </w:tcPr>
          <w:p w14:paraId="09A30B78" w14:textId="77777777" w:rsidR="0046769E" w:rsidRPr="00301468" w:rsidRDefault="0046769E" w:rsidP="001A1440">
            <w:pPr>
              <w:tabs>
                <w:tab w:val="left" w:pos="5707"/>
              </w:tabs>
              <w:rPr>
                <w:lang w:val="en-US"/>
              </w:rPr>
            </w:pPr>
          </w:p>
        </w:tc>
      </w:tr>
    </w:tbl>
    <w:p w14:paraId="7A08E867" w14:textId="77777777" w:rsidR="00836197" w:rsidRPr="00301468" w:rsidRDefault="00836197">
      <w:pPr>
        <w:rPr>
          <w:lang w:val="en-US"/>
        </w:rPr>
        <w:sectPr w:rsidR="00836197" w:rsidRPr="00301468" w:rsidSect="00836197">
          <w:headerReference w:type="even" r:id="rId11"/>
          <w:headerReference w:type="default" r:id="rId12"/>
          <w:footerReference w:type="even" r:id="rId13"/>
          <w:footerReference w:type="default" r:id="rId14"/>
          <w:headerReference w:type="first" r:id="rId15"/>
          <w:footerReference w:type="first" r:id="rId16"/>
          <w:footnotePr>
            <w:numRestart w:val="eachPage"/>
          </w:footnotePr>
          <w:pgSz w:w="11907" w:h="16840" w:code="9"/>
          <w:pgMar w:top="1418" w:right="1701" w:bottom="1418" w:left="1701" w:header="709" w:footer="851" w:gutter="0"/>
          <w:cols w:space="708"/>
          <w:titlePg/>
          <w:docGrid w:linePitch="326"/>
        </w:sectPr>
      </w:pPr>
      <w:bookmarkStart w:id="0" w:name="_Toc54348175"/>
    </w:p>
    <w:p w14:paraId="39977F09" w14:textId="6F770B59" w:rsidR="00836197" w:rsidRPr="00301468" w:rsidRDefault="00836197">
      <w:pPr>
        <w:rPr>
          <w:lang w:val="en-US"/>
        </w:rPr>
      </w:pPr>
    </w:p>
    <w:tbl>
      <w:tblPr>
        <w:tblW w:w="8490" w:type="dxa"/>
        <w:tblInd w:w="122" w:type="dxa"/>
        <w:tblLayout w:type="fixed"/>
        <w:tblLook w:val="04A0" w:firstRow="1" w:lastRow="0" w:firstColumn="1" w:lastColumn="0" w:noHBand="0" w:noVBand="1"/>
      </w:tblPr>
      <w:tblGrid>
        <w:gridCol w:w="6089"/>
        <w:gridCol w:w="2401"/>
      </w:tblGrid>
      <w:tr w:rsidR="008473AC" w:rsidRPr="00301468" w14:paraId="4D8BE806" w14:textId="77777777" w:rsidTr="00836197">
        <w:trPr>
          <w:trHeight w:val="278"/>
        </w:trPr>
        <w:tc>
          <w:tcPr>
            <w:tcW w:w="8490" w:type="dxa"/>
            <w:gridSpan w:val="2"/>
            <w:hideMark/>
          </w:tcPr>
          <w:p w14:paraId="13CD7EF3" w14:textId="15AD6F67" w:rsidR="008473AC" w:rsidRPr="00301468" w:rsidRDefault="008473AC">
            <w:pPr>
              <w:pStyle w:val="University"/>
              <w:rPr>
                <w:lang w:val="en-US"/>
              </w:rPr>
            </w:pPr>
            <w:r w:rsidRPr="00301468">
              <w:rPr>
                <w:lang w:val="en-US"/>
              </w:rPr>
              <w:br w:type="page"/>
              <w:t>tallinna tehnikaülikool</w:t>
            </w:r>
          </w:p>
        </w:tc>
      </w:tr>
      <w:tr w:rsidR="008473AC" w:rsidRPr="00301468" w14:paraId="3F7C702D" w14:textId="77777777" w:rsidTr="00836197">
        <w:trPr>
          <w:trHeight w:val="370"/>
        </w:trPr>
        <w:tc>
          <w:tcPr>
            <w:tcW w:w="8490" w:type="dxa"/>
            <w:gridSpan w:val="2"/>
            <w:hideMark/>
          </w:tcPr>
          <w:p w14:paraId="0B510D6B" w14:textId="77777777" w:rsidR="008473AC" w:rsidRPr="00301468" w:rsidRDefault="008473AC">
            <w:pPr>
              <w:jc w:val="center"/>
              <w:rPr>
                <w:lang w:val="en-US"/>
              </w:rPr>
            </w:pPr>
            <w:r w:rsidRPr="00301468">
              <w:rPr>
                <w:lang w:val="en-US"/>
              </w:rPr>
              <w:t>Infotehnoloogia teaduskond</w:t>
            </w:r>
          </w:p>
        </w:tc>
      </w:tr>
      <w:tr w:rsidR="008473AC" w:rsidRPr="00301468" w14:paraId="229BDA4D" w14:textId="77777777" w:rsidTr="00836197">
        <w:trPr>
          <w:trHeight w:val="401"/>
        </w:trPr>
        <w:tc>
          <w:tcPr>
            <w:tcW w:w="8490" w:type="dxa"/>
            <w:gridSpan w:val="2"/>
          </w:tcPr>
          <w:p w14:paraId="23E851EE" w14:textId="77777777" w:rsidR="008473AC" w:rsidRPr="00301468" w:rsidRDefault="008473AC">
            <w:pPr>
              <w:jc w:val="center"/>
              <w:rPr>
                <w:lang w:val="en-US"/>
              </w:rPr>
            </w:pPr>
          </w:p>
        </w:tc>
      </w:tr>
      <w:tr w:rsidR="008473AC" w:rsidRPr="00301468" w14:paraId="6E6CDEE5" w14:textId="77777777" w:rsidTr="00836197">
        <w:trPr>
          <w:trHeight w:val="2469"/>
        </w:trPr>
        <w:tc>
          <w:tcPr>
            <w:tcW w:w="8490" w:type="dxa"/>
            <w:gridSpan w:val="2"/>
          </w:tcPr>
          <w:p w14:paraId="50127059" w14:textId="77777777" w:rsidR="008473AC" w:rsidRPr="00301468" w:rsidRDefault="008473AC" w:rsidP="005952D1">
            <w:pPr>
              <w:pStyle w:val="BodyText"/>
              <w:spacing w:after="80" w:line="240" w:lineRule="auto"/>
              <w:rPr>
                <w:sz w:val="28"/>
                <w:lang w:val="en-US"/>
              </w:rPr>
            </w:pPr>
          </w:p>
        </w:tc>
      </w:tr>
      <w:tr w:rsidR="008473AC" w:rsidRPr="00301468" w14:paraId="34F8035B" w14:textId="77777777" w:rsidTr="00836197">
        <w:trPr>
          <w:trHeight w:val="497"/>
        </w:trPr>
        <w:tc>
          <w:tcPr>
            <w:tcW w:w="8490" w:type="dxa"/>
            <w:gridSpan w:val="2"/>
            <w:hideMark/>
          </w:tcPr>
          <w:p w14:paraId="61AFEBDA" w14:textId="23AF9B6D" w:rsidR="008473AC" w:rsidRPr="00301468" w:rsidRDefault="008473AC">
            <w:pPr>
              <w:jc w:val="center"/>
              <w:rPr>
                <w:lang w:val="en-US"/>
              </w:rPr>
            </w:pPr>
            <w:r w:rsidRPr="00301468">
              <w:rPr>
                <w:lang w:val="en-US"/>
              </w:rPr>
              <w:t>Vladimir Andrianov 203860IABM</w:t>
            </w:r>
          </w:p>
        </w:tc>
      </w:tr>
      <w:tr w:rsidR="008473AC" w:rsidRPr="00301468" w14:paraId="4E81233D" w14:textId="77777777" w:rsidTr="00836197">
        <w:trPr>
          <w:trHeight w:val="2403"/>
        </w:trPr>
        <w:tc>
          <w:tcPr>
            <w:tcW w:w="8490" w:type="dxa"/>
            <w:gridSpan w:val="2"/>
            <w:vAlign w:val="center"/>
            <w:hideMark/>
          </w:tcPr>
          <w:p w14:paraId="29A588E3" w14:textId="39C1CC77" w:rsidR="008473AC" w:rsidRPr="00301468" w:rsidRDefault="008473AC">
            <w:pPr>
              <w:pStyle w:val="Headingtitle"/>
              <w:rPr>
                <w:lang w:val="en-US"/>
              </w:rPr>
            </w:pPr>
            <w:r w:rsidRPr="00301468">
              <w:rPr>
                <w:caps w:val="0"/>
                <w:lang w:val="en-US"/>
              </w:rPr>
              <w:t>Meta</w:t>
            </w:r>
            <w:r w:rsidR="00E44842" w:rsidRPr="00301468">
              <w:rPr>
                <w:caps w:val="0"/>
                <w:lang w:val="en-US"/>
              </w:rPr>
              <w:t>M</w:t>
            </w:r>
            <w:r w:rsidRPr="00301468">
              <w:rPr>
                <w:caps w:val="0"/>
                <w:lang w:val="en-US"/>
              </w:rPr>
              <w:t>ex NFT turuplatvormi arendus Elrondi plokiahelas</w:t>
            </w:r>
          </w:p>
        </w:tc>
      </w:tr>
      <w:tr w:rsidR="008473AC" w:rsidRPr="00301468" w14:paraId="4BB4C149" w14:textId="77777777" w:rsidTr="00836197">
        <w:trPr>
          <w:trHeight w:val="1704"/>
        </w:trPr>
        <w:tc>
          <w:tcPr>
            <w:tcW w:w="8490" w:type="dxa"/>
            <w:gridSpan w:val="2"/>
            <w:hideMark/>
          </w:tcPr>
          <w:p w14:paraId="4B31AC88" w14:textId="0EBDC501" w:rsidR="008473AC" w:rsidRPr="00301468" w:rsidRDefault="008473AC">
            <w:pPr>
              <w:jc w:val="center"/>
              <w:rPr>
                <w:lang w:val="en-US"/>
              </w:rPr>
            </w:pPr>
            <w:r w:rsidRPr="00301468">
              <w:rPr>
                <w:lang w:val="en-US"/>
              </w:rPr>
              <w:t>Magistritöö</w:t>
            </w:r>
          </w:p>
        </w:tc>
      </w:tr>
      <w:tr w:rsidR="008473AC" w:rsidRPr="00301468" w14:paraId="36BD0314" w14:textId="77777777" w:rsidTr="00836197">
        <w:trPr>
          <w:trHeight w:val="454"/>
        </w:trPr>
        <w:tc>
          <w:tcPr>
            <w:tcW w:w="6089" w:type="dxa"/>
            <w:hideMark/>
          </w:tcPr>
          <w:p w14:paraId="7067EC3A" w14:textId="77777777" w:rsidR="008473AC" w:rsidRPr="00301468" w:rsidRDefault="008473AC">
            <w:pPr>
              <w:pStyle w:val="StyleRight"/>
              <w:rPr>
                <w:lang w:val="en-US"/>
              </w:rPr>
            </w:pPr>
            <w:r w:rsidRPr="00301468">
              <w:rPr>
                <w:lang w:val="en-US"/>
              </w:rPr>
              <w:t>Juhendaja:</w:t>
            </w:r>
          </w:p>
        </w:tc>
        <w:tc>
          <w:tcPr>
            <w:tcW w:w="2401" w:type="dxa"/>
            <w:hideMark/>
          </w:tcPr>
          <w:p w14:paraId="5DDE5DB0" w14:textId="062733FC" w:rsidR="008473AC" w:rsidRPr="00301468" w:rsidRDefault="008473AC">
            <w:pPr>
              <w:rPr>
                <w:lang w:val="en-US"/>
              </w:rPr>
            </w:pPr>
            <w:r w:rsidRPr="00301468">
              <w:rPr>
                <w:lang w:val="en-US"/>
              </w:rPr>
              <w:t>Avar Pentel</w:t>
            </w:r>
          </w:p>
        </w:tc>
      </w:tr>
      <w:tr w:rsidR="008473AC" w:rsidRPr="00301468" w14:paraId="3D40024C" w14:textId="77777777" w:rsidTr="00836197">
        <w:trPr>
          <w:trHeight w:val="454"/>
        </w:trPr>
        <w:tc>
          <w:tcPr>
            <w:tcW w:w="6089" w:type="dxa"/>
          </w:tcPr>
          <w:p w14:paraId="0C2BDD73" w14:textId="77777777" w:rsidR="008473AC" w:rsidRPr="00301468" w:rsidRDefault="008473AC">
            <w:pPr>
              <w:pStyle w:val="StyleRight"/>
              <w:rPr>
                <w:lang w:val="en-US"/>
              </w:rPr>
            </w:pPr>
          </w:p>
        </w:tc>
        <w:tc>
          <w:tcPr>
            <w:tcW w:w="2401" w:type="dxa"/>
            <w:hideMark/>
          </w:tcPr>
          <w:p w14:paraId="09DB4DB0" w14:textId="139265E3" w:rsidR="008473AC" w:rsidRPr="00301468" w:rsidRDefault="008473AC">
            <w:pPr>
              <w:rPr>
                <w:lang w:val="en-US"/>
              </w:rPr>
            </w:pPr>
            <w:r w:rsidRPr="00301468">
              <w:rPr>
                <w:lang w:val="en-US"/>
              </w:rPr>
              <w:t>MA</w:t>
            </w:r>
          </w:p>
        </w:tc>
      </w:tr>
      <w:tr w:rsidR="008473AC" w:rsidRPr="00301468" w14:paraId="083FFE4D" w14:textId="77777777" w:rsidTr="00836197">
        <w:trPr>
          <w:trHeight w:val="454"/>
        </w:trPr>
        <w:tc>
          <w:tcPr>
            <w:tcW w:w="6089" w:type="dxa"/>
          </w:tcPr>
          <w:p w14:paraId="5BA501A3" w14:textId="77777777" w:rsidR="008473AC" w:rsidRPr="00301468" w:rsidRDefault="008473AC">
            <w:pPr>
              <w:pStyle w:val="StyleRight"/>
              <w:rPr>
                <w:lang w:val="en-US"/>
              </w:rPr>
            </w:pPr>
          </w:p>
        </w:tc>
        <w:tc>
          <w:tcPr>
            <w:tcW w:w="2401" w:type="dxa"/>
          </w:tcPr>
          <w:p w14:paraId="643CB6DC" w14:textId="77777777" w:rsidR="008473AC" w:rsidRPr="00301468" w:rsidRDefault="008473AC">
            <w:pPr>
              <w:rPr>
                <w:lang w:val="en-US"/>
              </w:rPr>
            </w:pPr>
          </w:p>
        </w:tc>
      </w:tr>
      <w:tr w:rsidR="008473AC" w:rsidRPr="00301468" w14:paraId="344B09BF" w14:textId="77777777" w:rsidTr="00836197">
        <w:trPr>
          <w:trHeight w:val="454"/>
        </w:trPr>
        <w:tc>
          <w:tcPr>
            <w:tcW w:w="6089" w:type="dxa"/>
          </w:tcPr>
          <w:p w14:paraId="1A0B846D" w14:textId="77777777" w:rsidR="008473AC" w:rsidRPr="00301468" w:rsidRDefault="008473AC">
            <w:pPr>
              <w:pStyle w:val="StyleRight"/>
              <w:rPr>
                <w:sz w:val="28"/>
                <w:lang w:val="en-US"/>
              </w:rPr>
            </w:pPr>
          </w:p>
        </w:tc>
        <w:tc>
          <w:tcPr>
            <w:tcW w:w="2401" w:type="dxa"/>
          </w:tcPr>
          <w:p w14:paraId="46E402C5" w14:textId="77777777" w:rsidR="008473AC" w:rsidRPr="00301468" w:rsidRDefault="008473AC">
            <w:pPr>
              <w:rPr>
                <w:sz w:val="28"/>
                <w:lang w:val="en-US"/>
              </w:rPr>
            </w:pPr>
          </w:p>
        </w:tc>
      </w:tr>
      <w:tr w:rsidR="008473AC" w:rsidRPr="00301468" w14:paraId="26E88041" w14:textId="77777777" w:rsidTr="00836197">
        <w:trPr>
          <w:trHeight w:val="454"/>
        </w:trPr>
        <w:tc>
          <w:tcPr>
            <w:tcW w:w="6089" w:type="dxa"/>
          </w:tcPr>
          <w:p w14:paraId="3DC1B77C" w14:textId="77777777" w:rsidR="008473AC" w:rsidRPr="00301468" w:rsidRDefault="008473AC">
            <w:pPr>
              <w:pStyle w:val="StyleRight"/>
              <w:rPr>
                <w:lang w:val="en-US"/>
              </w:rPr>
            </w:pPr>
          </w:p>
        </w:tc>
        <w:tc>
          <w:tcPr>
            <w:tcW w:w="2401" w:type="dxa"/>
          </w:tcPr>
          <w:p w14:paraId="4BA8D462" w14:textId="77777777" w:rsidR="008473AC" w:rsidRPr="00301468" w:rsidRDefault="008473AC">
            <w:pPr>
              <w:tabs>
                <w:tab w:val="left" w:pos="5707"/>
              </w:tabs>
              <w:rPr>
                <w:lang w:val="en-US"/>
              </w:rPr>
            </w:pPr>
          </w:p>
        </w:tc>
      </w:tr>
      <w:tr w:rsidR="008473AC" w:rsidRPr="00301468" w14:paraId="62E4231E" w14:textId="77777777" w:rsidTr="00836197">
        <w:trPr>
          <w:trHeight w:val="454"/>
        </w:trPr>
        <w:tc>
          <w:tcPr>
            <w:tcW w:w="6089" w:type="dxa"/>
          </w:tcPr>
          <w:p w14:paraId="408D107C" w14:textId="77777777" w:rsidR="008473AC" w:rsidRPr="00301468" w:rsidRDefault="008473AC">
            <w:pPr>
              <w:pStyle w:val="StyleRight"/>
              <w:rPr>
                <w:lang w:val="en-US"/>
              </w:rPr>
            </w:pPr>
          </w:p>
        </w:tc>
        <w:tc>
          <w:tcPr>
            <w:tcW w:w="2401" w:type="dxa"/>
          </w:tcPr>
          <w:p w14:paraId="7EBE3AD6" w14:textId="77777777" w:rsidR="008473AC" w:rsidRPr="00301468" w:rsidRDefault="008473AC">
            <w:pPr>
              <w:tabs>
                <w:tab w:val="left" w:pos="5707"/>
              </w:tabs>
              <w:rPr>
                <w:lang w:val="en-US"/>
              </w:rPr>
            </w:pPr>
          </w:p>
        </w:tc>
      </w:tr>
      <w:tr w:rsidR="008473AC" w:rsidRPr="00301468" w14:paraId="54E58D18" w14:textId="77777777" w:rsidTr="00836197">
        <w:trPr>
          <w:trHeight w:val="454"/>
        </w:trPr>
        <w:tc>
          <w:tcPr>
            <w:tcW w:w="6089" w:type="dxa"/>
          </w:tcPr>
          <w:p w14:paraId="65242E02" w14:textId="77777777" w:rsidR="008473AC" w:rsidRPr="00301468" w:rsidRDefault="008473AC">
            <w:pPr>
              <w:pStyle w:val="StyleRight"/>
              <w:rPr>
                <w:lang w:val="en-US"/>
              </w:rPr>
            </w:pPr>
          </w:p>
        </w:tc>
        <w:tc>
          <w:tcPr>
            <w:tcW w:w="2401" w:type="dxa"/>
          </w:tcPr>
          <w:p w14:paraId="3805E316" w14:textId="77777777" w:rsidR="008473AC" w:rsidRPr="00301468" w:rsidRDefault="008473AC">
            <w:pPr>
              <w:tabs>
                <w:tab w:val="left" w:pos="5707"/>
              </w:tabs>
              <w:rPr>
                <w:lang w:val="en-US"/>
              </w:rPr>
            </w:pPr>
          </w:p>
        </w:tc>
      </w:tr>
      <w:tr w:rsidR="008473AC" w:rsidRPr="00301468" w14:paraId="6C24E92D" w14:textId="77777777" w:rsidTr="00836197">
        <w:trPr>
          <w:trHeight w:val="454"/>
        </w:trPr>
        <w:tc>
          <w:tcPr>
            <w:tcW w:w="6089" w:type="dxa"/>
          </w:tcPr>
          <w:p w14:paraId="0562C437" w14:textId="77777777" w:rsidR="008473AC" w:rsidRPr="00301468" w:rsidRDefault="008473AC">
            <w:pPr>
              <w:pStyle w:val="StyleRight"/>
              <w:rPr>
                <w:lang w:val="en-US"/>
              </w:rPr>
            </w:pPr>
          </w:p>
        </w:tc>
        <w:tc>
          <w:tcPr>
            <w:tcW w:w="2401" w:type="dxa"/>
          </w:tcPr>
          <w:p w14:paraId="390E1413" w14:textId="77777777" w:rsidR="008473AC" w:rsidRPr="00301468" w:rsidRDefault="008473AC">
            <w:pPr>
              <w:tabs>
                <w:tab w:val="left" w:pos="5707"/>
              </w:tabs>
              <w:rPr>
                <w:lang w:val="en-US"/>
              </w:rPr>
            </w:pPr>
          </w:p>
        </w:tc>
      </w:tr>
      <w:tr w:rsidR="008473AC" w:rsidRPr="00301468" w14:paraId="4552A87B" w14:textId="77777777" w:rsidTr="00836197">
        <w:trPr>
          <w:trHeight w:val="454"/>
        </w:trPr>
        <w:tc>
          <w:tcPr>
            <w:tcW w:w="6089" w:type="dxa"/>
          </w:tcPr>
          <w:p w14:paraId="5F12601A" w14:textId="5E7E7F94" w:rsidR="008473AC" w:rsidRPr="00301468" w:rsidRDefault="004310A1">
            <w:pPr>
              <w:pStyle w:val="StyleRight"/>
              <w:rPr>
                <w:lang w:val="en-US"/>
              </w:rPr>
            </w:pPr>
            <w:r>
              <w:rPr>
                <w:lang w:val="en-US"/>
              </w:rPr>
              <w:t>s</w:t>
            </w:r>
          </w:p>
        </w:tc>
        <w:tc>
          <w:tcPr>
            <w:tcW w:w="2401" w:type="dxa"/>
          </w:tcPr>
          <w:p w14:paraId="5EFDAFEB" w14:textId="77777777" w:rsidR="008473AC" w:rsidRPr="00301468" w:rsidRDefault="008473AC">
            <w:pPr>
              <w:tabs>
                <w:tab w:val="left" w:pos="5707"/>
              </w:tabs>
              <w:rPr>
                <w:lang w:val="en-US"/>
              </w:rPr>
            </w:pPr>
          </w:p>
        </w:tc>
      </w:tr>
      <w:tr w:rsidR="008473AC" w:rsidRPr="00301468" w14:paraId="5D947C36" w14:textId="77777777" w:rsidTr="00836197">
        <w:trPr>
          <w:trHeight w:val="454"/>
        </w:trPr>
        <w:tc>
          <w:tcPr>
            <w:tcW w:w="6089" w:type="dxa"/>
          </w:tcPr>
          <w:p w14:paraId="0F1655EC" w14:textId="77777777" w:rsidR="008473AC" w:rsidRPr="00301468" w:rsidRDefault="008473AC">
            <w:pPr>
              <w:pStyle w:val="StyleRight"/>
              <w:rPr>
                <w:lang w:val="en-US"/>
              </w:rPr>
            </w:pPr>
          </w:p>
        </w:tc>
        <w:tc>
          <w:tcPr>
            <w:tcW w:w="2401" w:type="dxa"/>
          </w:tcPr>
          <w:p w14:paraId="66EAED0A" w14:textId="77777777" w:rsidR="008473AC" w:rsidRPr="00301468" w:rsidRDefault="008473AC">
            <w:pPr>
              <w:tabs>
                <w:tab w:val="left" w:pos="5707"/>
              </w:tabs>
              <w:rPr>
                <w:lang w:val="en-US"/>
              </w:rPr>
            </w:pPr>
          </w:p>
        </w:tc>
      </w:tr>
    </w:tbl>
    <w:p w14:paraId="241C7E67" w14:textId="1018286D" w:rsidR="008473AC" w:rsidRPr="00301468" w:rsidRDefault="008473AC">
      <w:pPr>
        <w:rPr>
          <w:b/>
          <w:bCs/>
          <w:kern w:val="32"/>
          <w:sz w:val="32"/>
          <w:szCs w:val="32"/>
          <w:lang w:val="en-US"/>
        </w:rPr>
      </w:pPr>
    </w:p>
    <w:p w14:paraId="4EB06053" w14:textId="06D4931D" w:rsidR="009F4718" w:rsidRPr="00301468" w:rsidRDefault="00566B73" w:rsidP="0040413D">
      <w:pPr>
        <w:pStyle w:val="Headingcenter"/>
        <w:rPr>
          <w:lang w:val="en-US"/>
        </w:rPr>
      </w:pPr>
      <w:r w:rsidRPr="00301468">
        <w:rPr>
          <w:lang w:val="en-US"/>
        </w:rPr>
        <w:lastRenderedPageBreak/>
        <w:t>Author’s declaration of originality</w:t>
      </w:r>
      <w:bookmarkEnd w:id="0"/>
    </w:p>
    <w:p w14:paraId="5F6C2040" w14:textId="77777777" w:rsidR="00566B73" w:rsidRPr="00301468" w:rsidRDefault="00566B73" w:rsidP="00566B73">
      <w:pPr>
        <w:pStyle w:val="BodyText"/>
        <w:rPr>
          <w:lang w:val="en-US"/>
        </w:rPr>
      </w:pPr>
      <w:r w:rsidRPr="00301468">
        <w:rPr>
          <w:lang w:val="en-US"/>
        </w:rPr>
        <w:t>I hereby certify that I am the sole author of this thesis. All the used materials, references to the literature and the work of others have been referred to. This thesis has not been presented for examination anywhere else.</w:t>
      </w:r>
    </w:p>
    <w:p w14:paraId="521E17C2" w14:textId="6D8E4B28" w:rsidR="00566B73" w:rsidRPr="00301468" w:rsidRDefault="00566B73" w:rsidP="00566B73">
      <w:pPr>
        <w:pStyle w:val="BodyText"/>
        <w:rPr>
          <w:lang w:val="en-US"/>
        </w:rPr>
      </w:pPr>
      <w:r w:rsidRPr="00301468">
        <w:rPr>
          <w:lang w:val="en-US"/>
        </w:rPr>
        <w:t xml:space="preserve">Author: </w:t>
      </w:r>
      <w:r w:rsidR="00185872" w:rsidRPr="00301468">
        <w:rPr>
          <w:lang w:val="en-US"/>
        </w:rPr>
        <w:t>Vladimir Andrianov</w:t>
      </w:r>
    </w:p>
    <w:p w14:paraId="67824584" w14:textId="53D831CF" w:rsidR="009F4718" w:rsidRPr="00301468" w:rsidRDefault="005D5BA4" w:rsidP="00F826CC">
      <w:pPr>
        <w:pStyle w:val="BodyText"/>
        <w:rPr>
          <w:lang w:val="en-US"/>
        </w:rPr>
      </w:pPr>
      <w:bookmarkStart w:id="1" w:name="_Hlk54263831"/>
      <w:r w:rsidRPr="00301468">
        <w:rPr>
          <w:lang w:val="en-US"/>
        </w:rPr>
        <w:t>28</w:t>
      </w:r>
      <w:r w:rsidR="00452EA3" w:rsidRPr="00301468">
        <w:rPr>
          <w:lang w:val="en-US"/>
        </w:rPr>
        <w:t>.</w:t>
      </w:r>
      <w:r w:rsidR="006F2CCA" w:rsidRPr="00301468">
        <w:rPr>
          <w:lang w:val="en-US"/>
        </w:rPr>
        <w:t>0</w:t>
      </w:r>
      <w:r w:rsidRPr="00301468">
        <w:rPr>
          <w:lang w:val="en-US"/>
        </w:rPr>
        <w:t>4</w:t>
      </w:r>
      <w:r w:rsidR="00452EA3" w:rsidRPr="00301468">
        <w:rPr>
          <w:lang w:val="en-US"/>
        </w:rPr>
        <w:t>.202</w:t>
      </w:r>
      <w:r w:rsidR="006F2CCA" w:rsidRPr="00301468">
        <w:rPr>
          <w:lang w:val="en-US"/>
        </w:rPr>
        <w:t>2</w:t>
      </w:r>
    </w:p>
    <w:bookmarkEnd w:id="1"/>
    <w:p w14:paraId="0BB1C334" w14:textId="77777777" w:rsidR="00A557C8" w:rsidRPr="00301468" w:rsidRDefault="00A557C8" w:rsidP="00AC07C4">
      <w:pPr>
        <w:rPr>
          <w:lang w:val="en-US"/>
        </w:rPr>
      </w:pPr>
    </w:p>
    <w:p w14:paraId="3D9A6B19" w14:textId="77777777" w:rsidR="00A557C8" w:rsidRPr="00301468" w:rsidRDefault="00A557C8" w:rsidP="00AC07C4">
      <w:pPr>
        <w:rPr>
          <w:lang w:val="en-US"/>
        </w:rPr>
        <w:sectPr w:rsidR="00A557C8" w:rsidRPr="00301468" w:rsidSect="00836197">
          <w:footerReference w:type="default" r:id="rId17"/>
          <w:footnotePr>
            <w:numRestart w:val="eachPage"/>
          </w:footnotePr>
          <w:pgSz w:w="11907" w:h="16840" w:code="9"/>
          <w:pgMar w:top="1418" w:right="1701" w:bottom="1418" w:left="1701" w:header="709" w:footer="851" w:gutter="0"/>
          <w:cols w:space="708"/>
          <w:titlePg/>
          <w:docGrid w:linePitch="326"/>
        </w:sectPr>
      </w:pPr>
    </w:p>
    <w:p w14:paraId="2404126D" w14:textId="491BAFD2" w:rsidR="00613B74" w:rsidRPr="00301468" w:rsidRDefault="00D269B9" w:rsidP="00613B74">
      <w:pPr>
        <w:pStyle w:val="Headingcenter"/>
        <w:rPr>
          <w:lang w:val="en-US"/>
        </w:rPr>
      </w:pPr>
      <w:bookmarkStart w:id="2" w:name="_Toc54348177"/>
      <w:bookmarkStart w:id="3" w:name="_Hlk54347765"/>
      <w:r w:rsidRPr="00301468">
        <w:rPr>
          <w:lang w:val="en-US"/>
        </w:rPr>
        <w:lastRenderedPageBreak/>
        <w:t>Abstract</w:t>
      </w:r>
      <w:bookmarkEnd w:id="2"/>
      <w:bookmarkEnd w:id="3"/>
      <w:r w:rsidR="00943045" w:rsidRPr="00301468">
        <w:rPr>
          <w:lang w:val="en-US"/>
        </w:rPr>
        <w:t xml:space="preserve"> </w:t>
      </w:r>
    </w:p>
    <w:p w14:paraId="21D03DE8" w14:textId="71897A11" w:rsidR="00C31649" w:rsidRPr="00C31649" w:rsidRDefault="00C31649" w:rsidP="00C31649">
      <w:pPr>
        <w:pStyle w:val="BodyText"/>
        <w:rPr>
          <w:lang w:val="en-US"/>
        </w:rPr>
      </w:pPr>
      <w:bookmarkStart w:id="4" w:name="_Hlk54347936"/>
      <w:r w:rsidRPr="00C31649">
        <w:rPr>
          <w:lang w:val="en-US"/>
        </w:rPr>
        <w:t>We are entering the fourth industrial revolution, and we have heard a lot about the global-scale changes and narrative of our lives from the World Economic Forum. The fourth industrial revolution was accelerated by constant lock-downs enforcing the massive digitalization and automation of all societal processes. The World Economic Forum executive chairman Professor Klaus Schwab also mentioned that "The pandemic represents a rare but narrow window of opportunity to reflect, reimagine, and reset our world" [1]. The world's central banks are discussing conversion to digital currencies as an alternative to the model of money we previously used to see. Digital currencies such as the digital renminbi, ruble, euro, and dollar will take the first place soon as the world moves more to digital assets. Facebook turned into Meta preparing for the metaverse already, and the global industries adopt decentralized technologies quickly, the game and art industries adopt blockchain crypto space for NFT trading, while slowly everything is moving towards the integration with the metaverse, where the borders will not exist anymore, and we will live the new way.</w:t>
      </w:r>
    </w:p>
    <w:p w14:paraId="4CE3ADCB" w14:textId="77777777" w:rsidR="00C31649" w:rsidRPr="00C31649" w:rsidRDefault="00C31649" w:rsidP="00C31649">
      <w:pPr>
        <w:pStyle w:val="BodyText"/>
        <w:rPr>
          <w:lang w:val="en-US"/>
        </w:rPr>
      </w:pPr>
      <w:r w:rsidRPr="00C31649">
        <w:rPr>
          <w:lang w:val="en-US"/>
        </w:rPr>
        <w:t>Alongside the above, the technologies evolve faster than the society thinks of it, when the fourth industrial revolution was announced in the international newspapers, many of us found that some places of the world have not passed the third industrial revolution even, the same processes are happening to the Web industry too, the Web 3.0 marches twenty paces, leaving the web 2.0 far behind. The Decentralized networks with decentralized autonomous organizations have become the new reality already, and these are not just theories in the books we read anymore. The global industry has started adopting Web 3.0 concepts for business processes already, its main idea is striving for openness and transparency. Blockchain is the connecting link between transparency and decentralization, focusing on security and integrity. Third-generation blockchains quickly adopt the concepts of smart contracts and non-fungible tokens, distributed networking and distributed storage, all of this facilitates the Web 3.0 ideas. It is an uncharted land with the potential to become one of the world's largest industries.</w:t>
      </w:r>
    </w:p>
    <w:p w14:paraId="558F2DA5" w14:textId="77777777" w:rsidR="00C31649" w:rsidRPr="00C31649" w:rsidRDefault="00C31649" w:rsidP="00C31649">
      <w:pPr>
        <w:pStyle w:val="BodyText"/>
        <w:rPr>
          <w:lang w:val="en-US"/>
        </w:rPr>
      </w:pPr>
      <w:r w:rsidRPr="00C31649">
        <w:rPr>
          <w:lang w:val="en-US"/>
        </w:rPr>
        <w:lastRenderedPageBreak/>
        <w:t>The main problem of the Web 3.0 industry is too much demand in the market, which means that the current number of experienced developers is far from meeting the need for a workforce. The blockchain technology stack requires much research before it can be used effectively. The marketplaces and digital wallets that are new for mass media are already out of date and collecting the technical debt.</w:t>
      </w:r>
    </w:p>
    <w:p w14:paraId="70D6F82B" w14:textId="77777777" w:rsidR="00C31649" w:rsidRPr="00C31649" w:rsidRDefault="00C31649" w:rsidP="00C31649">
      <w:pPr>
        <w:pStyle w:val="BodyText"/>
        <w:rPr>
          <w:lang w:val="en-US"/>
        </w:rPr>
      </w:pPr>
      <w:r w:rsidRPr="00C31649">
        <w:rPr>
          <w:lang w:val="en-US"/>
        </w:rPr>
        <w:t xml:space="preserve">The transactions on Blockchain and Ethereum networks are too expensive and slow, it hinders the development of the market and makes many products financially and economically nonviable. </w:t>
      </w:r>
    </w:p>
    <w:p w14:paraId="01FB72AD" w14:textId="77777777" w:rsidR="00C31649" w:rsidRPr="00C31649" w:rsidRDefault="00C31649" w:rsidP="00C31649">
      <w:pPr>
        <w:pStyle w:val="BodyText"/>
        <w:rPr>
          <w:lang w:val="en-US"/>
        </w:rPr>
      </w:pPr>
      <w:r w:rsidRPr="00C31649">
        <w:rPr>
          <w:lang w:val="en-US"/>
        </w:rPr>
        <w:t>The purpose of the research is to obtain an overview of third-generation blockchains compared to Bitcoin (first generation) and Ethereum (second generation), get actual transaction costs and speed on Elrond (third-generation) blockchain and evaluate platform financial viability with the actual infrastructure costs. The research is composed of a blockchain theory and hybrid application following the Web 3.0 principles, which is an NFT marketplace platform on Elrond, the underlying work covers the entire team and project planning, development of platform front-end, back-end, smart contracts and DevOps aspects and financial model development for service to achieve a financially viable platform. The front-end will serve the UI needs for the dApp, which will be integrated with the back-end service that uses the database as a persistence layer to store the user data and smart contracts to facilitate token operations on the blockchain, such as to create an NFT collection, manage the collection, mint NFTs, set NFT for sale and purchase processes. The discovery phase also includes the Elrond WASM VM and IPFS solutions research. The NFT marketplace platform will serve as a testing ground to get data such as transaction processing time and gas fees in Elrond, this data will be collected and elaborated in the table of results.</w:t>
      </w:r>
    </w:p>
    <w:p w14:paraId="10DC4881" w14:textId="266AFD70" w:rsidR="007E775D" w:rsidRPr="00301468" w:rsidRDefault="00C31649" w:rsidP="00C31649">
      <w:pPr>
        <w:pStyle w:val="BodyText"/>
        <w:rPr>
          <w:lang w:val="en-US"/>
        </w:rPr>
      </w:pPr>
      <w:r w:rsidRPr="00C31649">
        <w:rPr>
          <w:lang w:val="en-US"/>
        </w:rPr>
        <w:t>This thesis is written in English and is 109 pages long, including 6 chapters, 41 figures and 10 tables.</w:t>
      </w:r>
    </w:p>
    <w:p w14:paraId="4EB0E846" w14:textId="77777777" w:rsidR="00C904C8" w:rsidRPr="00301468" w:rsidRDefault="00C904C8" w:rsidP="007E775D">
      <w:pPr>
        <w:rPr>
          <w:lang w:val="en-US"/>
        </w:rPr>
        <w:sectPr w:rsidR="00C904C8" w:rsidRPr="00301468" w:rsidSect="003C451D">
          <w:footnotePr>
            <w:numRestart w:val="eachPage"/>
          </w:footnotePr>
          <w:pgSz w:w="11907" w:h="16840" w:code="9"/>
          <w:pgMar w:top="1418" w:right="1701" w:bottom="1418" w:left="1701" w:header="709" w:footer="851" w:gutter="0"/>
          <w:cols w:space="708"/>
        </w:sectPr>
      </w:pPr>
    </w:p>
    <w:p w14:paraId="0C32D862" w14:textId="4FC70CD3" w:rsidR="008473AC" w:rsidRPr="00301468" w:rsidRDefault="008473AC" w:rsidP="008473AC">
      <w:pPr>
        <w:pStyle w:val="Headingcenter"/>
        <w:rPr>
          <w:lang w:val="en-US"/>
        </w:rPr>
      </w:pPr>
      <w:bookmarkStart w:id="5" w:name="_Toc54348178"/>
      <w:r w:rsidRPr="00301468">
        <w:rPr>
          <w:lang w:val="en-US"/>
        </w:rPr>
        <w:lastRenderedPageBreak/>
        <w:t>Annotatsioon</w:t>
      </w:r>
      <w:r w:rsidRPr="00301468">
        <w:rPr>
          <w:lang w:val="en-US"/>
        </w:rPr>
        <w:br/>
      </w:r>
      <w:r w:rsidR="00C904C8" w:rsidRPr="00301468">
        <w:rPr>
          <w:lang w:val="en-US"/>
        </w:rPr>
        <w:t>Meta</w:t>
      </w:r>
      <w:r w:rsidR="00C31649">
        <w:rPr>
          <w:lang w:val="en-US"/>
        </w:rPr>
        <w:t>Me</w:t>
      </w:r>
      <w:r w:rsidR="00C904C8" w:rsidRPr="00301468">
        <w:rPr>
          <w:lang w:val="en-US"/>
        </w:rPr>
        <w:t xml:space="preserve">x NFT turuplatvormi arendus Elrondi plokiahelas </w:t>
      </w:r>
      <w:bookmarkEnd w:id="5"/>
    </w:p>
    <w:p w14:paraId="3839CC61" w14:textId="0901A79E" w:rsidR="00C31649" w:rsidRPr="00C31649" w:rsidRDefault="00C31649" w:rsidP="00C31649">
      <w:pPr>
        <w:pStyle w:val="BodyText"/>
        <w:rPr>
          <w:lang w:val="en-US"/>
        </w:rPr>
      </w:pPr>
      <w:r w:rsidRPr="00C31649">
        <w:rPr>
          <w:lang w:val="en-US"/>
        </w:rPr>
        <w:t xml:space="preserve">Oleme jõudmas neljandasse tööstusrevolutsiooni ja oleme maailma majandusfoorumilt palju kuulnud globaalsetest muutustest ja oma elu narratiivist. Neljandat tööstusrevolutsiooni kiirendasid pidevad sulgemised, mis sunnivad kõigi ühiskondlike protsesside tohutut digitaliseerimist ja automatiseerimist. Maailma Majandusfoorumi tegevjuht professor Klaus Schwab mainis ka, et </w:t>
      </w:r>
      <w:r w:rsidR="00EB7057" w:rsidRPr="00C31649">
        <w:rPr>
          <w:lang w:val="en-US"/>
        </w:rPr>
        <w:t>"The pandemic represents a rare but narrow window of opportunity to reflect, reimagine, and reset our world"</w:t>
      </w:r>
      <w:r w:rsidR="00EB7057" w:rsidRPr="00C31649">
        <w:rPr>
          <w:lang w:val="en-US"/>
        </w:rPr>
        <w:t xml:space="preserve"> </w:t>
      </w:r>
      <w:r w:rsidRPr="00C31649">
        <w:rPr>
          <w:lang w:val="en-US"/>
        </w:rPr>
        <w:t xml:space="preserve">[1]. Maailma keskpangad arutavad digitaalvaluutadele konverteerimist alternatiivina rahamudelile, mida me varem nägime. Digitaalsed valuutad, nagu digitaalsed renminbi, rubla, euro ja dollar, võtavad esikoha peagi, kui maailm liigub rohkem digitaalsete varade poole. Facebook muutus metaversumiks valmistuvaks </w:t>
      </w:r>
      <w:r w:rsidR="003F669D">
        <w:rPr>
          <w:lang w:val="en-US"/>
        </w:rPr>
        <w:t>M</w:t>
      </w:r>
      <w:r w:rsidRPr="00C31649">
        <w:rPr>
          <w:lang w:val="en-US"/>
        </w:rPr>
        <w:t>eta</w:t>
      </w:r>
      <w:r w:rsidR="003F669D">
        <w:rPr>
          <w:lang w:val="en-US"/>
        </w:rPr>
        <w:t>-</w:t>
      </w:r>
      <w:r w:rsidRPr="00C31649">
        <w:rPr>
          <w:lang w:val="en-US"/>
        </w:rPr>
        <w:t>ks ja globaalsed tööstused võtavad kiiresti kasutusele detsentraliseeritud tehnoloogiad, mängu- ja kunstitööstused võtavad NFT-ga kauplemiseks kasutusele plokiahela krüptoruumi, samas kui aeglaselt liigub kõik metaversumiga integreerumise poole, kus piire ei eksisteeri. enam ja me elame uutmoodi.</w:t>
      </w:r>
    </w:p>
    <w:p w14:paraId="1C6269A6" w14:textId="4D19970D" w:rsidR="00C31649" w:rsidRPr="00C31649" w:rsidRDefault="00C31649" w:rsidP="00C31649">
      <w:pPr>
        <w:pStyle w:val="BodyText"/>
        <w:rPr>
          <w:lang w:val="en-US"/>
        </w:rPr>
      </w:pPr>
      <w:r w:rsidRPr="00C31649">
        <w:rPr>
          <w:lang w:val="en-US"/>
        </w:rPr>
        <w:t xml:space="preserve">Lisaks eelnevale arenevad tehnoloogiad kiiremini, kui ühiskond arvata oskab, kui rahvusvahelistes lehtedes neljandast tööstusrevolutsioonist välja kuulutati, leidsid paljud meist, et mõnel pool maailmas pole isegi kolmandat tööstusrevolutsiooni läbitud, samad protsessid on Juhtub ka veebitööstusega, Web 3.0 marsib paarkümmend sammu, jättes web 2.0 kaugele maha. Detsentraliseeritud võrgustikud koos detsentraliseeritud autonoomsete organisatsioonidega on juba saanud uueks reaalsuseks ja need pole enam ainult teooriad raamatutes, mida me loeme. Ülemaailmne tööstus on juba alustanud Web 3.0 kontseptsioonide kasutuselevõttu äriprotsessides, selle põhiideeks on püüdlus avatuse ja läbipaistvuse poole. </w:t>
      </w:r>
      <w:r w:rsidR="00F65FBB">
        <w:rPr>
          <w:lang w:val="en-US"/>
        </w:rPr>
        <w:t>Plokiahel</w:t>
      </w:r>
      <w:r w:rsidRPr="00C31649">
        <w:rPr>
          <w:lang w:val="en-US"/>
        </w:rPr>
        <w:t xml:space="preserve"> on ühenduslüli läbipaistvuse ja detsentraliseerimise vahel, keskendudes turvalisusele ja terviklikkusele. Kolmanda põlvkonna plokiahelad võtavad kiiresti omaks </w:t>
      </w:r>
      <w:r w:rsidR="00A14170">
        <w:rPr>
          <w:lang w:val="en-US"/>
        </w:rPr>
        <w:t xml:space="preserve">nutikate </w:t>
      </w:r>
      <w:r w:rsidRPr="00C31649">
        <w:rPr>
          <w:lang w:val="en-US"/>
        </w:rPr>
        <w:t xml:space="preserve">lepingute ja mittevahetatavate </w:t>
      </w:r>
      <w:r w:rsidR="00A14170">
        <w:rPr>
          <w:lang w:val="en-US"/>
        </w:rPr>
        <w:t>tokenidele</w:t>
      </w:r>
      <w:r w:rsidRPr="00C31649">
        <w:rPr>
          <w:lang w:val="en-US"/>
        </w:rPr>
        <w:t>, hajutatud võrgunduse ja hajutatud salvestusruumi kontseptsioonid – kõik see hõlbustab Web 3.0 ideede loomist. See on kaardistamata maa, millel on potentsiaal saada üheks maailma suurimaks tööstuseks.</w:t>
      </w:r>
    </w:p>
    <w:p w14:paraId="067BD8EE" w14:textId="77777777" w:rsidR="00C31649" w:rsidRPr="00C31649" w:rsidRDefault="00C31649" w:rsidP="00C31649">
      <w:pPr>
        <w:pStyle w:val="BodyText"/>
        <w:rPr>
          <w:lang w:val="en-US"/>
        </w:rPr>
      </w:pPr>
      <w:r w:rsidRPr="00C31649">
        <w:rPr>
          <w:lang w:val="en-US"/>
        </w:rPr>
        <w:lastRenderedPageBreak/>
        <w:t>Web 3.0 tööstuse põhiprobleemiks on liiga suur nõudlus turul, mis tähendab, et praegune kogenud arendajate arv ei vasta kaugeltki tööjõuvajadusele. Plokiahela tehnoloogia virn nõuab palju uurimistööd, enne kui seda saab tõhusalt kasutada. Massimeedia jaoks uued turuplatsid ja digitaalsed rahakotid on juba aegunud ja koguvad tehnilist võlga sisse.</w:t>
      </w:r>
    </w:p>
    <w:p w14:paraId="583DCAD9" w14:textId="77777777" w:rsidR="00C31649" w:rsidRPr="00C31649" w:rsidRDefault="00C31649" w:rsidP="00C31649">
      <w:pPr>
        <w:pStyle w:val="BodyText"/>
        <w:rPr>
          <w:lang w:val="en-US"/>
        </w:rPr>
      </w:pPr>
      <w:r w:rsidRPr="00C31649">
        <w:rPr>
          <w:lang w:val="en-US"/>
        </w:rPr>
        <w:t>Tehingud Blockchaini ja Ethereumi võrkudes on liiga kallid ja aeglased, takistab turu arengut ning muudab paljud tooted rahaliselt ja majanduslikult elujõuetuks.</w:t>
      </w:r>
    </w:p>
    <w:p w14:paraId="559BBD00" w14:textId="31FD9516" w:rsidR="00C31649" w:rsidRPr="00C31649" w:rsidRDefault="00C31649" w:rsidP="00C31649">
      <w:pPr>
        <w:pStyle w:val="BodyText"/>
        <w:rPr>
          <w:lang w:val="en-US"/>
        </w:rPr>
      </w:pPr>
      <w:r w:rsidRPr="00C31649">
        <w:rPr>
          <w:lang w:val="en-US"/>
        </w:rPr>
        <w:t>Uurimistöö eesmärk on saada ülevaade kolmanda põlvkonna plokiahelatest võrreldes Bitcoiniga (esimene põlvkond) ja Ethereumiga (teine ​​põlvkond), saada tegelikud tehingukulud ja kiirus Elrondi (kolmas põlvkond) plokiahelas ning hinnata platvormi rahalist elujõulisust</w:t>
      </w:r>
      <w:r w:rsidR="00A14170">
        <w:rPr>
          <w:lang w:val="en-US"/>
        </w:rPr>
        <w:t>,</w:t>
      </w:r>
      <w:r w:rsidRPr="00C31649">
        <w:rPr>
          <w:lang w:val="en-US"/>
        </w:rPr>
        <w:t xml:space="preserve"> infrastruktuuri tegelikud kulud. Uuring koosneb plokiahela teooriast ja Web 3.0 põhimõtteid järgivast hübriidrakendusest, mis on NFT turuplatvorm Elrondil, mille aluseks olev töö hõlmab kogu meeskonna ja projekti planeerimist, platvormi esiotsa, tagaotsa, nutikate lepingute arendamist. ja DevOpsi aspektid ning teenuse finantsmudeli arendamine, et saavutada rahaliselt elujõuline platvorm. Esiots teenindab kasutajaliidese vajadusi dAppi jaoks, mis integreeritakse taustateenusega, mis kasutab andmebaasi püsikihina kasutajaandmete ja nutikate lepingute salvestamiseks, et hõlbustada plokiahelas tokenoperatsioone, näiteks looge NFT kollektsioon, looge NFT-sid, määrake NFT müügi- ja ostuprotsesside jaoks. Avastamisfaas hõlmab ka Elrond WASM VM ja IPFS lahenduste uurimist. NFT turuplatsi platvorm on katsepolügooniks selliste andmete saamiseks nagu tehingute töötlemise aeg ja gaasitasud Elrondis, need andmed kogutakse ja täpsustatakse tulemuste tabelis.</w:t>
      </w:r>
    </w:p>
    <w:p w14:paraId="0685F0A9" w14:textId="52AE7E7E" w:rsidR="008473AC" w:rsidRPr="00301468" w:rsidRDefault="00C31649" w:rsidP="00C31649">
      <w:pPr>
        <w:pStyle w:val="BodyText"/>
        <w:rPr>
          <w:lang w:val="en-US"/>
        </w:rPr>
      </w:pPr>
      <w:r w:rsidRPr="00C31649">
        <w:rPr>
          <w:lang w:val="en-US"/>
        </w:rPr>
        <w:t>See lõputöö on kirjutatud inglise keeles ja on 109 lehekülge pikk, sisaldab 6 peatükki, 41 joonist ja 10 tabelit.</w:t>
      </w:r>
    </w:p>
    <w:p w14:paraId="184B0AAB" w14:textId="233F7729" w:rsidR="008473AC" w:rsidRPr="00301468" w:rsidRDefault="008473AC">
      <w:pPr>
        <w:rPr>
          <w:lang w:val="en-US"/>
        </w:rPr>
      </w:pPr>
    </w:p>
    <w:p w14:paraId="69C9077E" w14:textId="77777777" w:rsidR="00A557C8" w:rsidRPr="00301468" w:rsidRDefault="00A557C8" w:rsidP="00C5773B">
      <w:pPr>
        <w:pStyle w:val="BodyText"/>
        <w:rPr>
          <w:lang w:val="en-US"/>
        </w:rPr>
        <w:sectPr w:rsidR="00A557C8" w:rsidRPr="00301468" w:rsidSect="003C451D">
          <w:footnotePr>
            <w:numRestart w:val="eachPage"/>
          </w:footnotePr>
          <w:pgSz w:w="11907" w:h="16840" w:code="9"/>
          <w:pgMar w:top="1418" w:right="1701" w:bottom="1418" w:left="1701" w:header="709" w:footer="851" w:gutter="0"/>
          <w:cols w:space="708"/>
        </w:sectPr>
      </w:pPr>
    </w:p>
    <w:p w14:paraId="6897400A" w14:textId="77777777" w:rsidR="00F65005" w:rsidRPr="00301468" w:rsidRDefault="00F65005" w:rsidP="00F65005">
      <w:pPr>
        <w:pStyle w:val="Headingcenter"/>
        <w:rPr>
          <w:lang w:val="en-US"/>
        </w:rPr>
      </w:pPr>
      <w:bookmarkStart w:id="6" w:name="_Toc54348179"/>
      <w:bookmarkStart w:id="7" w:name="_Toc54348180"/>
      <w:bookmarkStart w:id="8" w:name="_Hlk54347655"/>
      <w:bookmarkEnd w:id="4"/>
      <w:r w:rsidRPr="00301468">
        <w:rPr>
          <w:lang w:val="en-US"/>
        </w:rPr>
        <w:lastRenderedPageBreak/>
        <w:t>List of abbreviations and terms</w:t>
      </w:r>
      <w:bookmarkEnd w:id="6"/>
    </w:p>
    <w:tbl>
      <w:tblPr>
        <w:tblW w:w="0" w:type="auto"/>
        <w:tblLook w:val="04A0" w:firstRow="1" w:lastRow="0" w:firstColumn="1" w:lastColumn="0" w:noHBand="0" w:noVBand="1"/>
      </w:tblPr>
      <w:tblGrid>
        <w:gridCol w:w="2616"/>
        <w:gridCol w:w="5889"/>
      </w:tblGrid>
      <w:tr w:rsidR="00F65005" w:rsidRPr="00301468" w14:paraId="299CC96E" w14:textId="77777777" w:rsidTr="0022775C">
        <w:trPr>
          <w:trHeight w:val="397"/>
        </w:trPr>
        <w:tc>
          <w:tcPr>
            <w:tcW w:w="2616" w:type="dxa"/>
            <w:shd w:val="clear" w:color="auto" w:fill="auto"/>
          </w:tcPr>
          <w:p w14:paraId="0D809DE5" w14:textId="77777777" w:rsidR="00F65005" w:rsidRPr="00301468" w:rsidRDefault="00F65005" w:rsidP="0022775C">
            <w:pPr>
              <w:pStyle w:val="Tabletext"/>
              <w:rPr>
                <w:lang w:val="en-US"/>
              </w:rPr>
            </w:pPr>
            <w:r w:rsidRPr="00301468">
              <w:rPr>
                <w:lang w:val="en-US"/>
              </w:rPr>
              <w:t>NFT</w:t>
            </w:r>
          </w:p>
        </w:tc>
        <w:tc>
          <w:tcPr>
            <w:tcW w:w="5889" w:type="dxa"/>
            <w:shd w:val="clear" w:color="auto" w:fill="auto"/>
          </w:tcPr>
          <w:p w14:paraId="1A362100" w14:textId="2E0A013D" w:rsidR="00F65005" w:rsidRPr="00301468" w:rsidRDefault="00800840" w:rsidP="0022775C">
            <w:pPr>
              <w:pStyle w:val="Tabletext"/>
              <w:rPr>
                <w:lang w:val="en-US"/>
              </w:rPr>
            </w:pPr>
            <w:r w:rsidRPr="00301468">
              <w:rPr>
                <w:lang w:val="en-US"/>
              </w:rPr>
              <w:t>A</w:t>
            </w:r>
            <w:r w:rsidR="00FA3A6F" w:rsidRPr="00301468">
              <w:rPr>
                <w:lang w:val="en-US"/>
              </w:rPr>
              <w:t xml:space="preserve"> unique </w:t>
            </w:r>
            <w:r w:rsidRPr="00301468">
              <w:rPr>
                <w:lang w:val="en-US"/>
              </w:rPr>
              <w:t xml:space="preserve">token stored on </w:t>
            </w:r>
            <w:r w:rsidR="00A037C6">
              <w:rPr>
                <w:lang w:val="en-US"/>
              </w:rPr>
              <w:t xml:space="preserve">the </w:t>
            </w:r>
            <w:r w:rsidRPr="00301468">
              <w:rPr>
                <w:lang w:val="en-US"/>
              </w:rPr>
              <w:t>blockchain</w:t>
            </w:r>
            <w:r w:rsidR="00874436">
              <w:rPr>
                <w:lang w:val="en-US"/>
              </w:rPr>
              <w:t>. NFT</w:t>
            </w:r>
            <w:r w:rsidR="00A037C6">
              <w:rPr>
                <w:lang w:val="en-US"/>
              </w:rPr>
              <w:t xml:space="preserve"> is </w:t>
            </w:r>
            <w:r w:rsidRPr="00301468">
              <w:rPr>
                <w:lang w:val="en-US"/>
              </w:rPr>
              <w:t>non-fungible</w:t>
            </w:r>
            <w:r w:rsidR="00874436">
              <w:rPr>
                <w:lang w:val="en-US"/>
              </w:rPr>
              <w:t>,</w:t>
            </w:r>
            <w:r w:rsidRPr="00301468">
              <w:rPr>
                <w:lang w:val="en-US"/>
              </w:rPr>
              <w:t xml:space="preserve"> meaning it cannot be </w:t>
            </w:r>
            <w:r w:rsidR="001844C7" w:rsidRPr="00301468">
              <w:rPr>
                <w:lang w:val="en-US"/>
              </w:rPr>
              <w:t>interchanged.</w:t>
            </w:r>
          </w:p>
        </w:tc>
      </w:tr>
      <w:tr w:rsidR="00961A9D" w:rsidRPr="00301468" w14:paraId="3EEBD819" w14:textId="77777777" w:rsidTr="0022775C">
        <w:trPr>
          <w:trHeight w:val="397"/>
        </w:trPr>
        <w:tc>
          <w:tcPr>
            <w:tcW w:w="2616" w:type="dxa"/>
            <w:shd w:val="clear" w:color="auto" w:fill="auto"/>
          </w:tcPr>
          <w:p w14:paraId="5D40C606" w14:textId="0C3FB560" w:rsidR="00961A9D" w:rsidRPr="00301468" w:rsidRDefault="00961A9D" w:rsidP="0022775C">
            <w:pPr>
              <w:pStyle w:val="Tabletext"/>
              <w:rPr>
                <w:lang w:val="en-US"/>
              </w:rPr>
            </w:pPr>
            <w:r w:rsidRPr="00301468">
              <w:rPr>
                <w:lang w:val="en-US"/>
              </w:rPr>
              <w:t>ESDT</w:t>
            </w:r>
          </w:p>
        </w:tc>
        <w:tc>
          <w:tcPr>
            <w:tcW w:w="5889" w:type="dxa"/>
            <w:shd w:val="clear" w:color="auto" w:fill="auto"/>
          </w:tcPr>
          <w:p w14:paraId="18F9B6F0" w14:textId="2E116E9B" w:rsidR="00961A9D" w:rsidRPr="00301468" w:rsidRDefault="00657592" w:rsidP="0022775C">
            <w:pPr>
              <w:pStyle w:val="Tabletext"/>
              <w:rPr>
                <w:lang w:val="en-US"/>
              </w:rPr>
            </w:pPr>
            <w:r w:rsidRPr="00301468">
              <w:rPr>
                <w:lang w:val="en-US"/>
              </w:rPr>
              <w:t>Elrond Standard Digital Token</w:t>
            </w:r>
            <w:r w:rsidR="00967B65" w:rsidRPr="00301468">
              <w:rPr>
                <w:lang w:val="en-US"/>
              </w:rPr>
              <w:t>.</w:t>
            </w:r>
          </w:p>
        </w:tc>
      </w:tr>
      <w:tr w:rsidR="00F65005" w:rsidRPr="00301468" w14:paraId="06EE51A8" w14:textId="77777777" w:rsidTr="0022775C">
        <w:trPr>
          <w:trHeight w:val="397"/>
        </w:trPr>
        <w:tc>
          <w:tcPr>
            <w:tcW w:w="2616" w:type="dxa"/>
            <w:shd w:val="clear" w:color="auto" w:fill="auto"/>
          </w:tcPr>
          <w:p w14:paraId="7EE83EEC" w14:textId="3381E0F2" w:rsidR="00F65005" w:rsidRPr="00301468" w:rsidRDefault="008F6144" w:rsidP="0022775C">
            <w:pPr>
              <w:pStyle w:val="Tabletext"/>
              <w:rPr>
                <w:lang w:val="en-US"/>
              </w:rPr>
            </w:pPr>
            <w:r w:rsidRPr="00301468">
              <w:rPr>
                <w:lang w:val="en-US"/>
              </w:rPr>
              <w:t>TPS</w:t>
            </w:r>
          </w:p>
        </w:tc>
        <w:tc>
          <w:tcPr>
            <w:tcW w:w="5889" w:type="dxa"/>
            <w:shd w:val="clear" w:color="auto" w:fill="auto"/>
          </w:tcPr>
          <w:p w14:paraId="2EC2EC41" w14:textId="05E1498B" w:rsidR="00543304" w:rsidRPr="00301468" w:rsidRDefault="008F6144" w:rsidP="0022775C">
            <w:pPr>
              <w:pStyle w:val="Tabletext"/>
              <w:rPr>
                <w:iCs/>
                <w:lang w:val="en-US"/>
              </w:rPr>
            </w:pPr>
            <w:r w:rsidRPr="00301468">
              <w:rPr>
                <w:iCs/>
                <w:lang w:val="en-US"/>
              </w:rPr>
              <w:t xml:space="preserve">Transactions per second, a maximum number of transactions can be processed per second on </w:t>
            </w:r>
            <w:r w:rsidR="00A037C6">
              <w:rPr>
                <w:iCs/>
                <w:lang w:val="en-US"/>
              </w:rPr>
              <w:t xml:space="preserve">a </w:t>
            </w:r>
            <w:r w:rsidRPr="00301468">
              <w:rPr>
                <w:iCs/>
                <w:lang w:val="en-US"/>
              </w:rPr>
              <w:t>blockchain platform.</w:t>
            </w:r>
          </w:p>
        </w:tc>
      </w:tr>
      <w:tr w:rsidR="00F65005" w:rsidRPr="00301468" w14:paraId="137BF814" w14:textId="77777777" w:rsidTr="0022775C">
        <w:trPr>
          <w:trHeight w:val="61"/>
        </w:trPr>
        <w:tc>
          <w:tcPr>
            <w:tcW w:w="2616" w:type="dxa"/>
            <w:shd w:val="clear" w:color="auto" w:fill="auto"/>
          </w:tcPr>
          <w:p w14:paraId="7FBF5DEA" w14:textId="3AD82DEC" w:rsidR="00F65005" w:rsidRPr="00301468" w:rsidRDefault="00543304" w:rsidP="0022775C">
            <w:pPr>
              <w:pStyle w:val="Tabletext"/>
              <w:rPr>
                <w:lang w:val="en-US"/>
              </w:rPr>
            </w:pPr>
            <w:r w:rsidRPr="00301468">
              <w:rPr>
                <w:lang w:val="en-US"/>
              </w:rPr>
              <w:t>dApp</w:t>
            </w:r>
          </w:p>
        </w:tc>
        <w:tc>
          <w:tcPr>
            <w:tcW w:w="5889" w:type="dxa"/>
            <w:shd w:val="clear" w:color="auto" w:fill="auto"/>
          </w:tcPr>
          <w:p w14:paraId="6B82C993" w14:textId="50DE5DFF" w:rsidR="00F65005" w:rsidRPr="00301468" w:rsidRDefault="00543304" w:rsidP="0022775C">
            <w:pPr>
              <w:pStyle w:val="Tabletext"/>
              <w:rPr>
                <w:lang w:val="en-US"/>
              </w:rPr>
            </w:pPr>
            <w:r w:rsidRPr="00301468">
              <w:rPr>
                <w:lang w:val="en-US"/>
              </w:rPr>
              <w:t xml:space="preserve">A </w:t>
            </w:r>
            <w:r w:rsidR="00236864" w:rsidRPr="00301468">
              <w:rPr>
                <w:lang w:val="en-US"/>
              </w:rPr>
              <w:t>decentralized</w:t>
            </w:r>
            <w:r w:rsidRPr="00301468">
              <w:rPr>
                <w:lang w:val="en-US"/>
              </w:rPr>
              <w:t xml:space="preserve"> application that runs on a decentralized blockchain system and </w:t>
            </w:r>
            <w:r w:rsidR="00CF5952" w:rsidRPr="00301468">
              <w:rPr>
                <w:lang w:val="en-US"/>
              </w:rPr>
              <w:t>is facilitated by smart contracts.</w:t>
            </w:r>
          </w:p>
        </w:tc>
      </w:tr>
      <w:tr w:rsidR="00F407B1" w:rsidRPr="00301468" w14:paraId="393F8A4E" w14:textId="77777777" w:rsidTr="0022775C">
        <w:trPr>
          <w:trHeight w:val="61"/>
        </w:trPr>
        <w:tc>
          <w:tcPr>
            <w:tcW w:w="2616" w:type="dxa"/>
            <w:shd w:val="clear" w:color="auto" w:fill="auto"/>
          </w:tcPr>
          <w:p w14:paraId="1C17CACB" w14:textId="68985385" w:rsidR="00F407B1" w:rsidRPr="00301468" w:rsidRDefault="00F407B1" w:rsidP="0022775C">
            <w:pPr>
              <w:pStyle w:val="Tabletext"/>
              <w:rPr>
                <w:lang w:val="en-US"/>
              </w:rPr>
            </w:pPr>
            <w:r w:rsidRPr="00301468">
              <w:rPr>
                <w:lang w:val="en-US"/>
              </w:rPr>
              <w:t>VM</w:t>
            </w:r>
          </w:p>
        </w:tc>
        <w:tc>
          <w:tcPr>
            <w:tcW w:w="5889" w:type="dxa"/>
            <w:shd w:val="clear" w:color="auto" w:fill="auto"/>
          </w:tcPr>
          <w:p w14:paraId="57CB9C7F" w14:textId="25F8115F" w:rsidR="00F407B1" w:rsidRPr="00301468" w:rsidRDefault="00964CAD" w:rsidP="0022775C">
            <w:pPr>
              <w:pStyle w:val="Tabletext"/>
              <w:rPr>
                <w:lang w:val="en-US"/>
              </w:rPr>
            </w:pPr>
            <w:r>
              <w:rPr>
                <w:lang w:val="en-US"/>
              </w:rPr>
              <w:t>A virtual</w:t>
            </w:r>
            <w:r w:rsidR="00F407B1" w:rsidRPr="00301468">
              <w:rPr>
                <w:lang w:val="en-US"/>
              </w:rPr>
              <w:t xml:space="preserve"> machine </w:t>
            </w:r>
            <w:r w:rsidR="001F256A">
              <w:rPr>
                <w:lang w:val="en-US"/>
              </w:rPr>
              <w:t>that emulates</w:t>
            </w:r>
            <w:r w:rsidR="00F407B1" w:rsidRPr="00301468">
              <w:rPr>
                <w:lang w:val="en-US"/>
              </w:rPr>
              <w:t xml:space="preserve"> </w:t>
            </w:r>
            <w:r w:rsidR="00012F88" w:rsidRPr="00301468">
              <w:rPr>
                <w:lang w:val="en-US"/>
              </w:rPr>
              <w:t>a</w:t>
            </w:r>
            <w:r w:rsidR="00F407B1" w:rsidRPr="00301468">
              <w:rPr>
                <w:lang w:val="en-US"/>
              </w:rPr>
              <w:t xml:space="preserve"> computer system</w:t>
            </w:r>
            <w:r w:rsidR="001F256A">
              <w:rPr>
                <w:lang w:val="en-US"/>
              </w:rPr>
              <w:t xml:space="preserve"> </w:t>
            </w:r>
            <w:r w:rsidR="00F407B1" w:rsidRPr="00301468">
              <w:rPr>
                <w:lang w:val="en-US"/>
              </w:rPr>
              <w:t xml:space="preserve">is often used to isolate </w:t>
            </w:r>
            <w:r w:rsidR="007532F4" w:rsidRPr="00301468">
              <w:rPr>
                <w:lang w:val="en-US"/>
              </w:rPr>
              <w:t>computer resource</w:t>
            </w:r>
            <w:r w:rsidR="001E49D4" w:rsidRPr="00301468">
              <w:rPr>
                <w:lang w:val="en-US"/>
              </w:rPr>
              <w:t xml:space="preserve">s </w:t>
            </w:r>
            <w:r w:rsidR="00012F88" w:rsidRPr="00301468">
              <w:rPr>
                <w:lang w:val="en-US"/>
              </w:rPr>
              <w:t>and use this for specific purposes inside the system.</w:t>
            </w:r>
          </w:p>
        </w:tc>
      </w:tr>
      <w:tr w:rsidR="00F65005" w:rsidRPr="00301468" w14:paraId="2FCC24F6" w14:textId="77777777" w:rsidTr="0022775C">
        <w:trPr>
          <w:trHeight w:val="397"/>
        </w:trPr>
        <w:tc>
          <w:tcPr>
            <w:tcW w:w="2616" w:type="dxa"/>
            <w:shd w:val="clear" w:color="auto" w:fill="auto"/>
          </w:tcPr>
          <w:p w14:paraId="15E8CB7E" w14:textId="300148EA" w:rsidR="00F65005" w:rsidRPr="00301468" w:rsidRDefault="00356436" w:rsidP="0022775C">
            <w:pPr>
              <w:pStyle w:val="Tabletext"/>
              <w:rPr>
                <w:lang w:val="en-US"/>
              </w:rPr>
            </w:pPr>
            <w:r w:rsidRPr="00301468">
              <w:rPr>
                <w:lang w:val="en-US"/>
              </w:rPr>
              <w:t>DAO</w:t>
            </w:r>
          </w:p>
        </w:tc>
        <w:tc>
          <w:tcPr>
            <w:tcW w:w="5889" w:type="dxa"/>
            <w:shd w:val="clear" w:color="auto" w:fill="auto"/>
          </w:tcPr>
          <w:p w14:paraId="1ED36B68" w14:textId="5BB9F507" w:rsidR="00F65005" w:rsidRPr="00301468" w:rsidRDefault="00356436" w:rsidP="0022775C">
            <w:pPr>
              <w:pStyle w:val="Tabletext"/>
              <w:rPr>
                <w:lang w:val="en-US"/>
              </w:rPr>
            </w:pPr>
            <w:r w:rsidRPr="00301468">
              <w:rPr>
                <w:lang w:val="en-US"/>
              </w:rPr>
              <w:t>Decentralized autonomous organization</w:t>
            </w:r>
            <w:r w:rsidR="00236864" w:rsidRPr="00301468">
              <w:rPr>
                <w:lang w:val="en-US"/>
              </w:rPr>
              <w:t>.</w:t>
            </w:r>
          </w:p>
        </w:tc>
      </w:tr>
      <w:tr w:rsidR="005B3074" w:rsidRPr="00301468" w14:paraId="2C22B24A" w14:textId="77777777" w:rsidTr="0022775C">
        <w:trPr>
          <w:trHeight w:val="397"/>
        </w:trPr>
        <w:tc>
          <w:tcPr>
            <w:tcW w:w="2616" w:type="dxa"/>
            <w:shd w:val="clear" w:color="auto" w:fill="auto"/>
          </w:tcPr>
          <w:p w14:paraId="323FDA8A" w14:textId="57869D54" w:rsidR="005B3074" w:rsidRPr="00301468" w:rsidRDefault="005B3074" w:rsidP="0022775C">
            <w:pPr>
              <w:pStyle w:val="Tabletext"/>
              <w:rPr>
                <w:lang w:val="en-US"/>
              </w:rPr>
            </w:pPr>
            <w:r w:rsidRPr="00301468">
              <w:rPr>
                <w:lang w:val="en-US"/>
              </w:rPr>
              <w:t>IPFS</w:t>
            </w:r>
          </w:p>
        </w:tc>
        <w:tc>
          <w:tcPr>
            <w:tcW w:w="5889" w:type="dxa"/>
            <w:shd w:val="clear" w:color="auto" w:fill="auto"/>
          </w:tcPr>
          <w:p w14:paraId="56AFAA3C" w14:textId="6A74E102" w:rsidR="00EE27E3" w:rsidRPr="00301468" w:rsidRDefault="00874436" w:rsidP="0022775C">
            <w:pPr>
              <w:pStyle w:val="Tabletext"/>
              <w:rPr>
                <w:lang w:val="en-US"/>
              </w:rPr>
            </w:pPr>
            <w:r>
              <w:rPr>
                <w:lang w:val="en-US"/>
              </w:rPr>
              <w:t>InterPlanetary</w:t>
            </w:r>
            <w:r w:rsidR="005B3074" w:rsidRPr="00301468">
              <w:rPr>
                <w:lang w:val="en-US"/>
              </w:rPr>
              <w:t xml:space="preserve"> File System, a protocol for the peer-to-peer decentralized network storage</w:t>
            </w:r>
            <w:r w:rsidR="007762AB" w:rsidRPr="00301468">
              <w:rPr>
                <w:lang w:val="en-US"/>
              </w:rPr>
              <w:t xml:space="preserve"> system</w:t>
            </w:r>
            <w:r w:rsidR="005B3074" w:rsidRPr="00301468">
              <w:rPr>
                <w:lang w:val="en-US"/>
              </w:rPr>
              <w:t>.</w:t>
            </w:r>
          </w:p>
        </w:tc>
      </w:tr>
      <w:tr w:rsidR="00EE27E3" w:rsidRPr="00301468" w14:paraId="44E20A84" w14:textId="77777777" w:rsidTr="0022775C">
        <w:trPr>
          <w:trHeight w:val="397"/>
        </w:trPr>
        <w:tc>
          <w:tcPr>
            <w:tcW w:w="2616" w:type="dxa"/>
            <w:shd w:val="clear" w:color="auto" w:fill="auto"/>
          </w:tcPr>
          <w:p w14:paraId="14226FDA" w14:textId="3BA197F7" w:rsidR="00EE27E3" w:rsidRPr="00301468" w:rsidRDefault="00EE27E3" w:rsidP="0022775C">
            <w:pPr>
              <w:pStyle w:val="Tabletext"/>
              <w:rPr>
                <w:lang w:val="en-US"/>
              </w:rPr>
            </w:pPr>
            <w:r w:rsidRPr="00301468">
              <w:rPr>
                <w:lang w:val="en-US"/>
              </w:rPr>
              <w:t>eDNS</w:t>
            </w:r>
          </w:p>
        </w:tc>
        <w:tc>
          <w:tcPr>
            <w:tcW w:w="5889" w:type="dxa"/>
            <w:shd w:val="clear" w:color="auto" w:fill="auto"/>
          </w:tcPr>
          <w:p w14:paraId="0829C11C" w14:textId="6DCCEC2D" w:rsidR="00EE27E3" w:rsidRPr="00301468" w:rsidRDefault="00EE27E3" w:rsidP="0022775C">
            <w:pPr>
              <w:pStyle w:val="Tabletext"/>
              <w:rPr>
                <w:lang w:val="en-US"/>
              </w:rPr>
            </w:pPr>
            <w:r w:rsidRPr="00301468">
              <w:rPr>
                <w:lang w:val="en-US"/>
              </w:rPr>
              <w:t>Elrond Distributed Name Service</w:t>
            </w:r>
            <w:r w:rsidR="00967B65" w:rsidRPr="00301468">
              <w:rPr>
                <w:lang w:val="en-US"/>
              </w:rPr>
              <w:t>.</w:t>
            </w:r>
          </w:p>
        </w:tc>
      </w:tr>
      <w:tr w:rsidR="005B3074" w:rsidRPr="00301468" w14:paraId="7D6DE11F" w14:textId="77777777" w:rsidTr="0022775C">
        <w:trPr>
          <w:trHeight w:val="397"/>
        </w:trPr>
        <w:tc>
          <w:tcPr>
            <w:tcW w:w="2616" w:type="dxa"/>
            <w:shd w:val="clear" w:color="auto" w:fill="auto"/>
          </w:tcPr>
          <w:p w14:paraId="3D4DA67F" w14:textId="1B3B86B2" w:rsidR="005B3074" w:rsidRPr="00301468" w:rsidRDefault="005B3074" w:rsidP="0022775C">
            <w:pPr>
              <w:pStyle w:val="Tabletext"/>
              <w:rPr>
                <w:lang w:val="en-US"/>
              </w:rPr>
            </w:pPr>
            <w:r w:rsidRPr="00301468">
              <w:rPr>
                <w:lang w:val="en-US"/>
              </w:rPr>
              <w:t>ASIC</w:t>
            </w:r>
          </w:p>
        </w:tc>
        <w:tc>
          <w:tcPr>
            <w:tcW w:w="5889" w:type="dxa"/>
            <w:shd w:val="clear" w:color="auto" w:fill="auto"/>
          </w:tcPr>
          <w:p w14:paraId="66F91A2B" w14:textId="60868A19" w:rsidR="005B3074" w:rsidRPr="00301468" w:rsidRDefault="00964CAD" w:rsidP="0022775C">
            <w:pPr>
              <w:pStyle w:val="Tabletext"/>
              <w:rPr>
                <w:lang w:val="en-US"/>
              </w:rPr>
            </w:pPr>
            <w:r>
              <w:rPr>
                <w:lang w:val="en-US"/>
              </w:rPr>
              <w:t>The application-specific</w:t>
            </w:r>
            <w:r w:rsidR="003D1D52" w:rsidRPr="00301468">
              <w:rPr>
                <w:lang w:val="en-US"/>
              </w:rPr>
              <w:t xml:space="preserve"> integrated circuit</w:t>
            </w:r>
            <w:r w:rsidR="00200C1D" w:rsidRPr="00301468">
              <w:rPr>
                <w:lang w:val="en-US"/>
              </w:rPr>
              <w:t xml:space="preserve"> </w:t>
            </w:r>
            <w:r>
              <w:rPr>
                <w:lang w:val="en-US"/>
              </w:rPr>
              <w:t xml:space="preserve">is designed </w:t>
            </w:r>
            <w:r w:rsidR="00200C1D" w:rsidRPr="00301468">
              <w:rPr>
                <w:lang w:val="en-US"/>
              </w:rPr>
              <w:t>for highly-efficient computations for specific goals, such as Bitcoin mining.</w:t>
            </w:r>
          </w:p>
        </w:tc>
      </w:tr>
      <w:tr w:rsidR="003D1D52" w:rsidRPr="00301468" w14:paraId="55240CA1" w14:textId="77777777" w:rsidTr="0022775C">
        <w:trPr>
          <w:trHeight w:val="397"/>
        </w:trPr>
        <w:tc>
          <w:tcPr>
            <w:tcW w:w="2616" w:type="dxa"/>
            <w:shd w:val="clear" w:color="auto" w:fill="auto"/>
          </w:tcPr>
          <w:p w14:paraId="4880A916" w14:textId="58A450DD" w:rsidR="003D1D52" w:rsidRPr="00301468" w:rsidRDefault="003D1D52" w:rsidP="0022775C">
            <w:pPr>
              <w:pStyle w:val="Tabletext"/>
              <w:rPr>
                <w:lang w:val="en-US"/>
              </w:rPr>
            </w:pPr>
            <w:r w:rsidRPr="00301468">
              <w:rPr>
                <w:lang w:val="en-US"/>
              </w:rPr>
              <w:t>WASM</w:t>
            </w:r>
          </w:p>
        </w:tc>
        <w:tc>
          <w:tcPr>
            <w:tcW w:w="5889" w:type="dxa"/>
            <w:shd w:val="clear" w:color="auto" w:fill="auto"/>
          </w:tcPr>
          <w:p w14:paraId="0AE382F8" w14:textId="33CE6286" w:rsidR="003D1D52" w:rsidRPr="00301468" w:rsidRDefault="001F256A" w:rsidP="0022775C">
            <w:pPr>
              <w:pStyle w:val="Tabletext"/>
              <w:rPr>
                <w:lang w:val="en-US"/>
              </w:rPr>
            </w:pPr>
            <w:r w:rsidRPr="00301468">
              <w:rPr>
                <w:lang w:val="en-US"/>
              </w:rPr>
              <w:t>Web Assembly</w:t>
            </w:r>
            <w:r w:rsidR="00200C1D" w:rsidRPr="00301468">
              <w:rPr>
                <w:lang w:val="en-US"/>
              </w:rPr>
              <w:t xml:space="preserve"> is a virtual machine to run binary code in the browser, such as smart contracts written in Rust.</w:t>
            </w:r>
          </w:p>
        </w:tc>
      </w:tr>
      <w:tr w:rsidR="003D1D52" w:rsidRPr="00301468" w14:paraId="30779AAF" w14:textId="77777777" w:rsidTr="0022775C">
        <w:trPr>
          <w:trHeight w:val="397"/>
        </w:trPr>
        <w:tc>
          <w:tcPr>
            <w:tcW w:w="2616" w:type="dxa"/>
            <w:shd w:val="clear" w:color="auto" w:fill="auto"/>
          </w:tcPr>
          <w:p w14:paraId="46B60A84" w14:textId="037E7EEB" w:rsidR="003D1D52" w:rsidRPr="00301468" w:rsidRDefault="003D1D52" w:rsidP="0022775C">
            <w:pPr>
              <w:pStyle w:val="Tabletext"/>
              <w:rPr>
                <w:lang w:val="en-US"/>
              </w:rPr>
            </w:pPr>
            <w:r w:rsidRPr="00301468">
              <w:rPr>
                <w:lang w:val="en-US"/>
              </w:rPr>
              <w:t>SC</w:t>
            </w:r>
          </w:p>
        </w:tc>
        <w:tc>
          <w:tcPr>
            <w:tcW w:w="5889" w:type="dxa"/>
            <w:shd w:val="clear" w:color="auto" w:fill="auto"/>
          </w:tcPr>
          <w:p w14:paraId="50BE52B4" w14:textId="2F4C856C" w:rsidR="003D1D52" w:rsidRPr="00301468" w:rsidRDefault="003D1D52" w:rsidP="0022775C">
            <w:pPr>
              <w:pStyle w:val="Tabletext"/>
              <w:rPr>
                <w:lang w:val="en-US"/>
              </w:rPr>
            </w:pPr>
            <w:r w:rsidRPr="00301468">
              <w:rPr>
                <w:lang w:val="en-US"/>
              </w:rPr>
              <w:t>Smart contract</w:t>
            </w:r>
            <w:r w:rsidR="001E7845" w:rsidRPr="00301468">
              <w:rPr>
                <w:lang w:val="en-US"/>
              </w:rPr>
              <w:t xml:space="preserve"> – a self-executing program </w:t>
            </w:r>
            <w:r w:rsidR="001F256A">
              <w:rPr>
                <w:lang w:val="en-US"/>
              </w:rPr>
              <w:t>that</w:t>
            </w:r>
            <w:r w:rsidR="001E7845" w:rsidRPr="00301468">
              <w:rPr>
                <w:lang w:val="en-US"/>
              </w:rPr>
              <w:t xml:space="preserve"> automatically execute</w:t>
            </w:r>
            <w:r w:rsidR="001F256A">
              <w:rPr>
                <w:lang w:val="en-US"/>
              </w:rPr>
              <w:t>s</w:t>
            </w:r>
            <w:r w:rsidR="001E7845" w:rsidRPr="00301468">
              <w:rPr>
                <w:lang w:val="en-US"/>
              </w:rPr>
              <w:t xml:space="preserve"> and </w:t>
            </w:r>
            <w:r w:rsidR="001F256A">
              <w:rPr>
                <w:lang w:val="en-US"/>
              </w:rPr>
              <w:t>controls</w:t>
            </w:r>
            <w:r w:rsidR="001E7845" w:rsidRPr="00301468">
              <w:rPr>
                <w:lang w:val="en-US"/>
              </w:rPr>
              <w:t xml:space="preserve"> the </w:t>
            </w:r>
            <w:r w:rsidR="001F256A">
              <w:rPr>
                <w:lang w:val="en-US"/>
              </w:rPr>
              <w:t>process of the deal or any agreement</w:t>
            </w:r>
            <w:r w:rsidR="001E7845" w:rsidRPr="00301468">
              <w:rPr>
                <w:lang w:val="en-US"/>
              </w:rPr>
              <w:t>.</w:t>
            </w:r>
          </w:p>
        </w:tc>
      </w:tr>
      <w:tr w:rsidR="007E6D35" w:rsidRPr="00301468" w14:paraId="37AB9B23" w14:textId="77777777" w:rsidTr="0022775C">
        <w:trPr>
          <w:trHeight w:val="397"/>
        </w:trPr>
        <w:tc>
          <w:tcPr>
            <w:tcW w:w="2616" w:type="dxa"/>
            <w:shd w:val="clear" w:color="auto" w:fill="auto"/>
          </w:tcPr>
          <w:p w14:paraId="37B631CC" w14:textId="53C7DF0E" w:rsidR="007E6D35" w:rsidRPr="00301468" w:rsidRDefault="007E6D35" w:rsidP="0022775C">
            <w:pPr>
              <w:pStyle w:val="Tabletext"/>
              <w:rPr>
                <w:lang w:val="en-US"/>
              </w:rPr>
            </w:pPr>
            <w:r w:rsidRPr="00301468">
              <w:rPr>
                <w:lang w:val="en-US"/>
              </w:rPr>
              <w:t>Headless CMS</w:t>
            </w:r>
          </w:p>
        </w:tc>
        <w:tc>
          <w:tcPr>
            <w:tcW w:w="5889" w:type="dxa"/>
            <w:shd w:val="clear" w:color="auto" w:fill="auto"/>
          </w:tcPr>
          <w:p w14:paraId="63A1223E" w14:textId="38E56507" w:rsidR="007E6D35" w:rsidRPr="00301468" w:rsidRDefault="00964CAD" w:rsidP="0022775C">
            <w:pPr>
              <w:pStyle w:val="Tabletext"/>
              <w:rPr>
                <w:lang w:val="en-US"/>
              </w:rPr>
            </w:pPr>
            <w:r>
              <w:rPr>
                <w:lang w:val="en-US"/>
              </w:rPr>
              <w:t>A content</w:t>
            </w:r>
            <w:r w:rsidR="007E6D35" w:rsidRPr="00301468">
              <w:rPr>
                <w:lang w:val="en-US"/>
              </w:rPr>
              <w:t xml:space="preserve"> management system</w:t>
            </w:r>
            <w:r w:rsidR="00200C1D" w:rsidRPr="00301468">
              <w:rPr>
                <w:lang w:val="en-US"/>
              </w:rPr>
              <w:t xml:space="preserve"> </w:t>
            </w:r>
            <w:r w:rsidR="005E0670" w:rsidRPr="00301468">
              <w:rPr>
                <w:lang w:val="en-US"/>
              </w:rPr>
              <w:t xml:space="preserve">that </w:t>
            </w:r>
            <w:r w:rsidR="001F256A">
              <w:rPr>
                <w:lang w:val="en-US"/>
              </w:rPr>
              <w:t xml:space="preserve">is used for content management only, it is an independent service that has no tight coupling with </w:t>
            </w:r>
            <w:r w:rsidR="0076096B">
              <w:rPr>
                <w:lang w:val="en-US"/>
              </w:rPr>
              <w:t xml:space="preserve">a </w:t>
            </w:r>
            <w:r w:rsidR="001F256A">
              <w:rPr>
                <w:lang w:val="en-US"/>
              </w:rPr>
              <w:t xml:space="preserve">website as it provides all data </w:t>
            </w:r>
            <w:r w:rsidR="0076096B">
              <w:rPr>
                <w:lang w:val="en-US"/>
              </w:rPr>
              <w:t xml:space="preserve">through </w:t>
            </w:r>
            <w:r w:rsidR="001F256A">
              <w:rPr>
                <w:lang w:val="en-US"/>
              </w:rPr>
              <w:t>HTTP API</w:t>
            </w:r>
            <w:r w:rsidR="0076096B">
              <w:rPr>
                <w:lang w:val="en-US"/>
              </w:rPr>
              <w:t xml:space="preserve"> and has no code dependencies with other components</w:t>
            </w:r>
            <w:r w:rsidR="005E0670" w:rsidRPr="00301468">
              <w:rPr>
                <w:lang w:val="en-US"/>
              </w:rPr>
              <w:t>.</w:t>
            </w:r>
          </w:p>
        </w:tc>
      </w:tr>
      <w:tr w:rsidR="007C1D4D" w:rsidRPr="00301468" w14:paraId="0FBFDF68" w14:textId="77777777" w:rsidTr="0022775C">
        <w:trPr>
          <w:trHeight w:val="397"/>
        </w:trPr>
        <w:tc>
          <w:tcPr>
            <w:tcW w:w="2616" w:type="dxa"/>
            <w:shd w:val="clear" w:color="auto" w:fill="auto"/>
          </w:tcPr>
          <w:p w14:paraId="76128147" w14:textId="4747868D" w:rsidR="007C1D4D" w:rsidRPr="00301468" w:rsidRDefault="007C1D4D" w:rsidP="0022775C">
            <w:pPr>
              <w:pStyle w:val="Tabletext"/>
              <w:rPr>
                <w:lang w:val="en-US"/>
              </w:rPr>
            </w:pPr>
            <w:r w:rsidRPr="00301468">
              <w:rPr>
                <w:lang w:val="en-US"/>
              </w:rPr>
              <w:t>VPC</w:t>
            </w:r>
          </w:p>
        </w:tc>
        <w:tc>
          <w:tcPr>
            <w:tcW w:w="5889" w:type="dxa"/>
            <w:shd w:val="clear" w:color="auto" w:fill="auto"/>
          </w:tcPr>
          <w:p w14:paraId="3EF673A9" w14:textId="1E8A15CC" w:rsidR="007C1D4D" w:rsidRPr="00301468" w:rsidRDefault="007C1D4D" w:rsidP="0022775C">
            <w:pPr>
              <w:pStyle w:val="Tabletext"/>
              <w:rPr>
                <w:lang w:val="en-US"/>
              </w:rPr>
            </w:pPr>
            <w:r w:rsidRPr="00301468">
              <w:rPr>
                <w:lang w:val="en-US"/>
              </w:rPr>
              <w:t>Virtual private cloud</w:t>
            </w:r>
            <w:r w:rsidR="00200C1D" w:rsidRPr="00301468">
              <w:rPr>
                <w:lang w:val="en-US"/>
              </w:rPr>
              <w:t>.</w:t>
            </w:r>
          </w:p>
        </w:tc>
      </w:tr>
      <w:tr w:rsidR="007C1D4D" w:rsidRPr="00301468" w14:paraId="17F1D2E7" w14:textId="77777777" w:rsidTr="0022775C">
        <w:trPr>
          <w:trHeight w:val="397"/>
        </w:trPr>
        <w:tc>
          <w:tcPr>
            <w:tcW w:w="2616" w:type="dxa"/>
            <w:shd w:val="clear" w:color="auto" w:fill="auto"/>
          </w:tcPr>
          <w:p w14:paraId="55A14915" w14:textId="324BC27D" w:rsidR="007C1D4D" w:rsidRPr="00301468" w:rsidRDefault="007C1D4D" w:rsidP="0022775C">
            <w:pPr>
              <w:pStyle w:val="Tabletext"/>
              <w:rPr>
                <w:lang w:val="en-US"/>
              </w:rPr>
            </w:pPr>
            <w:r w:rsidRPr="00301468">
              <w:rPr>
                <w:lang w:val="en-US"/>
              </w:rPr>
              <w:t>VPS</w:t>
            </w:r>
          </w:p>
        </w:tc>
        <w:tc>
          <w:tcPr>
            <w:tcW w:w="5889" w:type="dxa"/>
            <w:shd w:val="clear" w:color="auto" w:fill="auto"/>
          </w:tcPr>
          <w:p w14:paraId="277D960A" w14:textId="327304EF" w:rsidR="007C1D4D" w:rsidRPr="00301468" w:rsidRDefault="007C1D4D" w:rsidP="0022775C">
            <w:pPr>
              <w:pStyle w:val="Tabletext"/>
              <w:rPr>
                <w:lang w:val="en-US"/>
              </w:rPr>
            </w:pPr>
            <w:r w:rsidRPr="00301468">
              <w:rPr>
                <w:lang w:val="en-US"/>
              </w:rPr>
              <w:t>Virtual private server</w:t>
            </w:r>
            <w:r w:rsidR="00200C1D" w:rsidRPr="00301468">
              <w:rPr>
                <w:lang w:val="en-US"/>
              </w:rPr>
              <w:t>.</w:t>
            </w:r>
          </w:p>
        </w:tc>
      </w:tr>
    </w:tbl>
    <w:p w14:paraId="45B2C357" w14:textId="77777777" w:rsidR="00F65005" w:rsidRPr="00301468" w:rsidRDefault="00F65005" w:rsidP="00F65005">
      <w:pPr>
        <w:rPr>
          <w:lang w:val="en-US"/>
        </w:rPr>
      </w:pPr>
    </w:p>
    <w:p w14:paraId="75FCAF81" w14:textId="77777777" w:rsidR="00F65005" w:rsidRPr="00301468" w:rsidRDefault="00F65005" w:rsidP="00F65005">
      <w:pPr>
        <w:pStyle w:val="Headingcenter"/>
        <w:rPr>
          <w:lang w:val="en-US"/>
        </w:rPr>
        <w:sectPr w:rsidR="00F65005" w:rsidRPr="00301468" w:rsidSect="003C451D">
          <w:footerReference w:type="default" r:id="rId18"/>
          <w:footnotePr>
            <w:numRestart w:val="eachPage"/>
          </w:footnotePr>
          <w:pgSz w:w="11907" w:h="16840" w:code="9"/>
          <w:pgMar w:top="1418" w:right="1701" w:bottom="1418" w:left="1701" w:header="709" w:footer="851" w:gutter="0"/>
          <w:cols w:space="708"/>
        </w:sectPr>
      </w:pPr>
    </w:p>
    <w:p w14:paraId="060F01BA" w14:textId="77777777" w:rsidR="00EF7646" w:rsidRPr="00301468" w:rsidRDefault="00F13464" w:rsidP="0040413D">
      <w:pPr>
        <w:pStyle w:val="Headingcenter"/>
        <w:rPr>
          <w:lang w:val="en-US"/>
        </w:rPr>
      </w:pPr>
      <w:r w:rsidRPr="00301468">
        <w:rPr>
          <w:lang w:val="en-US"/>
        </w:rPr>
        <w:lastRenderedPageBreak/>
        <w:t>Table of contents</w:t>
      </w:r>
      <w:bookmarkEnd w:id="7"/>
    </w:p>
    <w:bookmarkEnd w:id="8"/>
    <w:p w14:paraId="71F8AD92" w14:textId="54A6C860" w:rsidR="00606FC4" w:rsidRDefault="00802093">
      <w:pPr>
        <w:pStyle w:val="TOC1"/>
        <w:tabs>
          <w:tab w:val="right" w:leader="dot" w:pos="8495"/>
        </w:tabs>
        <w:rPr>
          <w:rFonts w:asciiTheme="minorHAnsi" w:eastAsiaTheme="minorEastAsia" w:hAnsiTheme="minorHAnsi" w:cstheme="minorBidi"/>
          <w:noProof/>
          <w:sz w:val="22"/>
          <w:szCs w:val="22"/>
          <w:lang w:val="en-150" w:eastAsia="en-150"/>
        </w:rPr>
      </w:pPr>
      <w:r w:rsidRPr="00301468">
        <w:rPr>
          <w:lang w:val="en-US"/>
        </w:rPr>
        <w:fldChar w:fldCharType="begin"/>
      </w:r>
      <w:r w:rsidRPr="00301468">
        <w:rPr>
          <w:lang w:val="en-US"/>
        </w:rPr>
        <w:instrText xml:space="preserve"> TOC \o "2-</w:instrText>
      </w:r>
      <w:r w:rsidR="00F64E41" w:rsidRPr="00301468">
        <w:rPr>
          <w:lang w:val="en-US"/>
        </w:rPr>
        <w:instrText>5</w:instrText>
      </w:r>
      <w:r w:rsidRPr="00301468">
        <w:rPr>
          <w:lang w:val="en-US"/>
        </w:rPr>
        <w:instrText xml:space="preserve">" \h \z \t "Heading 1,1,Heading_unnumber,1" </w:instrText>
      </w:r>
      <w:r w:rsidRPr="00301468">
        <w:rPr>
          <w:lang w:val="en-US"/>
        </w:rPr>
        <w:fldChar w:fldCharType="separate"/>
      </w:r>
      <w:hyperlink w:anchor="_Toc102091200" w:history="1">
        <w:r w:rsidR="00606FC4" w:rsidRPr="00FF0F76">
          <w:rPr>
            <w:rStyle w:val="Hyperlink"/>
            <w:noProof/>
            <w:lang w:val="en-US"/>
          </w:rPr>
          <w:t>1 Introduction</w:t>
        </w:r>
        <w:r w:rsidR="00606FC4">
          <w:rPr>
            <w:noProof/>
            <w:webHidden/>
          </w:rPr>
          <w:tab/>
        </w:r>
        <w:r w:rsidR="00606FC4">
          <w:rPr>
            <w:noProof/>
            <w:webHidden/>
          </w:rPr>
          <w:fldChar w:fldCharType="begin"/>
        </w:r>
        <w:r w:rsidR="00606FC4">
          <w:rPr>
            <w:noProof/>
            <w:webHidden/>
          </w:rPr>
          <w:instrText xml:space="preserve"> PAGEREF _Toc102091200 \h </w:instrText>
        </w:r>
        <w:r w:rsidR="00606FC4">
          <w:rPr>
            <w:noProof/>
            <w:webHidden/>
          </w:rPr>
        </w:r>
        <w:r w:rsidR="00606FC4">
          <w:rPr>
            <w:noProof/>
            <w:webHidden/>
          </w:rPr>
          <w:fldChar w:fldCharType="separate"/>
        </w:r>
        <w:r w:rsidR="002E2875">
          <w:rPr>
            <w:noProof/>
            <w:webHidden/>
          </w:rPr>
          <w:t>17</w:t>
        </w:r>
        <w:r w:rsidR="00606FC4">
          <w:rPr>
            <w:noProof/>
            <w:webHidden/>
          </w:rPr>
          <w:fldChar w:fldCharType="end"/>
        </w:r>
      </w:hyperlink>
    </w:p>
    <w:p w14:paraId="6C27A58F" w14:textId="7E31BB90"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01" w:history="1">
        <w:r w:rsidR="00606FC4" w:rsidRPr="00FF0F76">
          <w:rPr>
            <w:rStyle w:val="Hyperlink"/>
            <w:noProof/>
            <w:lang w:val="en-US"/>
          </w:rPr>
          <w:t>1.1 The problem</w:t>
        </w:r>
        <w:r w:rsidR="00606FC4">
          <w:rPr>
            <w:noProof/>
            <w:webHidden/>
          </w:rPr>
          <w:tab/>
        </w:r>
        <w:r w:rsidR="00606FC4">
          <w:rPr>
            <w:noProof/>
            <w:webHidden/>
          </w:rPr>
          <w:fldChar w:fldCharType="begin"/>
        </w:r>
        <w:r w:rsidR="00606FC4">
          <w:rPr>
            <w:noProof/>
            <w:webHidden/>
          </w:rPr>
          <w:instrText xml:space="preserve"> PAGEREF _Toc102091201 \h </w:instrText>
        </w:r>
        <w:r w:rsidR="00606FC4">
          <w:rPr>
            <w:noProof/>
            <w:webHidden/>
          </w:rPr>
        </w:r>
        <w:r w:rsidR="00606FC4">
          <w:rPr>
            <w:noProof/>
            <w:webHidden/>
          </w:rPr>
          <w:fldChar w:fldCharType="separate"/>
        </w:r>
        <w:r w:rsidR="002E2875">
          <w:rPr>
            <w:noProof/>
            <w:webHidden/>
          </w:rPr>
          <w:t>17</w:t>
        </w:r>
        <w:r w:rsidR="00606FC4">
          <w:rPr>
            <w:noProof/>
            <w:webHidden/>
          </w:rPr>
          <w:fldChar w:fldCharType="end"/>
        </w:r>
      </w:hyperlink>
    </w:p>
    <w:p w14:paraId="480751F7" w14:textId="67A9A8CF"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02" w:history="1">
        <w:r w:rsidR="00606FC4" w:rsidRPr="00FF0F76">
          <w:rPr>
            <w:rStyle w:val="Hyperlink"/>
            <w:noProof/>
            <w:lang w:val="en-US"/>
          </w:rPr>
          <w:t>1.2 Blockchain generations</w:t>
        </w:r>
        <w:r w:rsidR="00606FC4">
          <w:rPr>
            <w:noProof/>
            <w:webHidden/>
          </w:rPr>
          <w:tab/>
        </w:r>
        <w:r w:rsidR="00606FC4">
          <w:rPr>
            <w:noProof/>
            <w:webHidden/>
          </w:rPr>
          <w:fldChar w:fldCharType="begin"/>
        </w:r>
        <w:r w:rsidR="00606FC4">
          <w:rPr>
            <w:noProof/>
            <w:webHidden/>
          </w:rPr>
          <w:instrText xml:space="preserve"> PAGEREF _Toc102091202 \h </w:instrText>
        </w:r>
        <w:r w:rsidR="00606FC4">
          <w:rPr>
            <w:noProof/>
            <w:webHidden/>
          </w:rPr>
        </w:r>
        <w:r w:rsidR="00606FC4">
          <w:rPr>
            <w:noProof/>
            <w:webHidden/>
          </w:rPr>
          <w:fldChar w:fldCharType="separate"/>
        </w:r>
        <w:r w:rsidR="002E2875">
          <w:rPr>
            <w:noProof/>
            <w:webHidden/>
          </w:rPr>
          <w:t>18</w:t>
        </w:r>
        <w:r w:rsidR="00606FC4">
          <w:rPr>
            <w:noProof/>
            <w:webHidden/>
          </w:rPr>
          <w:fldChar w:fldCharType="end"/>
        </w:r>
      </w:hyperlink>
    </w:p>
    <w:p w14:paraId="5BE043AD" w14:textId="7AC55742"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03" w:history="1">
        <w:r w:rsidR="00606FC4" w:rsidRPr="00FF0F76">
          <w:rPr>
            <w:rStyle w:val="Hyperlink"/>
            <w:noProof/>
            <w:lang w:val="en-US"/>
          </w:rPr>
          <w:t>1.2.1 First generation</w:t>
        </w:r>
        <w:r w:rsidR="00606FC4">
          <w:rPr>
            <w:noProof/>
            <w:webHidden/>
          </w:rPr>
          <w:tab/>
        </w:r>
        <w:r w:rsidR="00606FC4">
          <w:rPr>
            <w:noProof/>
            <w:webHidden/>
          </w:rPr>
          <w:fldChar w:fldCharType="begin"/>
        </w:r>
        <w:r w:rsidR="00606FC4">
          <w:rPr>
            <w:noProof/>
            <w:webHidden/>
          </w:rPr>
          <w:instrText xml:space="preserve"> PAGEREF _Toc102091203 \h </w:instrText>
        </w:r>
        <w:r w:rsidR="00606FC4">
          <w:rPr>
            <w:noProof/>
            <w:webHidden/>
          </w:rPr>
        </w:r>
        <w:r w:rsidR="00606FC4">
          <w:rPr>
            <w:noProof/>
            <w:webHidden/>
          </w:rPr>
          <w:fldChar w:fldCharType="separate"/>
        </w:r>
        <w:r w:rsidR="002E2875">
          <w:rPr>
            <w:noProof/>
            <w:webHidden/>
          </w:rPr>
          <w:t>18</w:t>
        </w:r>
        <w:r w:rsidR="00606FC4">
          <w:rPr>
            <w:noProof/>
            <w:webHidden/>
          </w:rPr>
          <w:fldChar w:fldCharType="end"/>
        </w:r>
      </w:hyperlink>
    </w:p>
    <w:p w14:paraId="4591209C" w14:textId="5643A6A6"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04" w:history="1">
        <w:r w:rsidR="00606FC4" w:rsidRPr="00FF0F76">
          <w:rPr>
            <w:rStyle w:val="Hyperlink"/>
            <w:noProof/>
            <w:lang w:val="en-US"/>
          </w:rPr>
          <w:t>1.2.2 Second generation</w:t>
        </w:r>
        <w:r w:rsidR="00606FC4">
          <w:rPr>
            <w:noProof/>
            <w:webHidden/>
          </w:rPr>
          <w:tab/>
        </w:r>
        <w:r w:rsidR="00606FC4">
          <w:rPr>
            <w:noProof/>
            <w:webHidden/>
          </w:rPr>
          <w:fldChar w:fldCharType="begin"/>
        </w:r>
        <w:r w:rsidR="00606FC4">
          <w:rPr>
            <w:noProof/>
            <w:webHidden/>
          </w:rPr>
          <w:instrText xml:space="preserve"> PAGEREF _Toc102091204 \h </w:instrText>
        </w:r>
        <w:r w:rsidR="00606FC4">
          <w:rPr>
            <w:noProof/>
            <w:webHidden/>
          </w:rPr>
        </w:r>
        <w:r w:rsidR="00606FC4">
          <w:rPr>
            <w:noProof/>
            <w:webHidden/>
          </w:rPr>
          <w:fldChar w:fldCharType="separate"/>
        </w:r>
        <w:r w:rsidR="002E2875">
          <w:rPr>
            <w:noProof/>
            <w:webHidden/>
          </w:rPr>
          <w:t>19</w:t>
        </w:r>
        <w:r w:rsidR="00606FC4">
          <w:rPr>
            <w:noProof/>
            <w:webHidden/>
          </w:rPr>
          <w:fldChar w:fldCharType="end"/>
        </w:r>
      </w:hyperlink>
    </w:p>
    <w:p w14:paraId="6B9CD590" w14:textId="18CBFC95"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05" w:history="1">
        <w:r w:rsidR="00606FC4" w:rsidRPr="00FF0F76">
          <w:rPr>
            <w:rStyle w:val="Hyperlink"/>
            <w:noProof/>
            <w:lang w:val="en-US"/>
          </w:rPr>
          <w:t>1.2.3 Third generation</w:t>
        </w:r>
        <w:r w:rsidR="00606FC4">
          <w:rPr>
            <w:noProof/>
            <w:webHidden/>
          </w:rPr>
          <w:tab/>
        </w:r>
        <w:r w:rsidR="00606FC4">
          <w:rPr>
            <w:noProof/>
            <w:webHidden/>
          </w:rPr>
          <w:fldChar w:fldCharType="begin"/>
        </w:r>
        <w:r w:rsidR="00606FC4">
          <w:rPr>
            <w:noProof/>
            <w:webHidden/>
          </w:rPr>
          <w:instrText xml:space="preserve"> PAGEREF _Toc102091205 \h </w:instrText>
        </w:r>
        <w:r w:rsidR="00606FC4">
          <w:rPr>
            <w:noProof/>
            <w:webHidden/>
          </w:rPr>
        </w:r>
        <w:r w:rsidR="00606FC4">
          <w:rPr>
            <w:noProof/>
            <w:webHidden/>
          </w:rPr>
          <w:fldChar w:fldCharType="separate"/>
        </w:r>
        <w:r w:rsidR="002E2875">
          <w:rPr>
            <w:noProof/>
            <w:webHidden/>
          </w:rPr>
          <w:t>19</w:t>
        </w:r>
        <w:r w:rsidR="00606FC4">
          <w:rPr>
            <w:noProof/>
            <w:webHidden/>
          </w:rPr>
          <w:fldChar w:fldCharType="end"/>
        </w:r>
      </w:hyperlink>
    </w:p>
    <w:p w14:paraId="7AB9EDCB" w14:textId="3E86F9B5"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06" w:history="1">
        <w:r w:rsidR="00606FC4" w:rsidRPr="00FF0F76">
          <w:rPr>
            <w:rStyle w:val="Hyperlink"/>
            <w:noProof/>
            <w:lang w:val="en-US"/>
          </w:rPr>
          <w:t>1.3 Proof of work vs proof of stake</w:t>
        </w:r>
        <w:r w:rsidR="00606FC4">
          <w:rPr>
            <w:noProof/>
            <w:webHidden/>
          </w:rPr>
          <w:tab/>
        </w:r>
        <w:r w:rsidR="00606FC4">
          <w:rPr>
            <w:noProof/>
            <w:webHidden/>
          </w:rPr>
          <w:fldChar w:fldCharType="begin"/>
        </w:r>
        <w:r w:rsidR="00606FC4">
          <w:rPr>
            <w:noProof/>
            <w:webHidden/>
          </w:rPr>
          <w:instrText xml:space="preserve"> PAGEREF _Toc102091206 \h </w:instrText>
        </w:r>
        <w:r w:rsidR="00606FC4">
          <w:rPr>
            <w:noProof/>
            <w:webHidden/>
          </w:rPr>
        </w:r>
        <w:r w:rsidR="00606FC4">
          <w:rPr>
            <w:noProof/>
            <w:webHidden/>
          </w:rPr>
          <w:fldChar w:fldCharType="separate"/>
        </w:r>
        <w:r w:rsidR="002E2875">
          <w:rPr>
            <w:noProof/>
            <w:webHidden/>
          </w:rPr>
          <w:t>19</w:t>
        </w:r>
        <w:r w:rsidR="00606FC4">
          <w:rPr>
            <w:noProof/>
            <w:webHidden/>
          </w:rPr>
          <w:fldChar w:fldCharType="end"/>
        </w:r>
      </w:hyperlink>
    </w:p>
    <w:p w14:paraId="49E487F2" w14:textId="69FAEB15"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07" w:history="1">
        <w:r w:rsidR="00606FC4" w:rsidRPr="00FF0F76">
          <w:rPr>
            <w:rStyle w:val="Hyperlink"/>
            <w:noProof/>
            <w:lang w:val="en-US"/>
          </w:rPr>
          <w:t>1.3.1 Consensus mechanism</w:t>
        </w:r>
        <w:r w:rsidR="00606FC4">
          <w:rPr>
            <w:noProof/>
            <w:webHidden/>
          </w:rPr>
          <w:tab/>
        </w:r>
        <w:r w:rsidR="00606FC4">
          <w:rPr>
            <w:noProof/>
            <w:webHidden/>
          </w:rPr>
          <w:fldChar w:fldCharType="begin"/>
        </w:r>
        <w:r w:rsidR="00606FC4">
          <w:rPr>
            <w:noProof/>
            <w:webHidden/>
          </w:rPr>
          <w:instrText xml:space="preserve"> PAGEREF _Toc102091207 \h </w:instrText>
        </w:r>
        <w:r w:rsidR="00606FC4">
          <w:rPr>
            <w:noProof/>
            <w:webHidden/>
          </w:rPr>
        </w:r>
        <w:r w:rsidR="00606FC4">
          <w:rPr>
            <w:noProof/>
            <w:webHidden/>
          </w:rPr>
          <w:fldChar w:fldCharType="separate"/>
        </w:r>
        <w:r w:rsidR="002E2875">
          <w:rPr>
            <w:noProof/>
            <w:webHidden/>
          </w:rPr>
          <w:t>19</w:t>
        </w:r>
        <w:r w:rsidR="00606FC4">
          <w:rPr>
            <w:noProof/>
            <w:webHidden/>
          </w:rPr>
          <w:fldChar w:fldCharType="end"/>
        </w:r>
      </w:hyperlink>
    </w:p>
    <w:p w14:paraId="5F402AD9" w14:textId="1C9FD85E"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08" w:history="1">
        <w:r w:rsidR="00606FC4" w:rsidRPr="00FF0F76">
          <w:rPr>
            <w:rStyle w:val="Hyperlink"/>
            <w:noProof/>
            <w:lang w:val="en-US"/>
          </w:rPr>
          <w:t>1.3.2 Proof of work</w:t>
        </w:r>
        <w:r w:rsidR="00606FC4">
          <w:rPr>
            <w:noProof/>
            <w:webHidden/>
          </w:rPr>
          <w:tab/>
        </w:r>
        <w:r w:rsidR="00606FC4">
          <w:rPr>
            <w:noProof/>
            <w:webHidden/>
          </w:rPr>
          <w:fldChar w:fldCharType="begin"/>
        </w:r>
        <w:r w:rsidR="00606FC4">
          <w:rPr>
            <w:noProof/>
            <w:webHidden/>
          </w:rPr>
          <w:instrText xml:space="preserve"> PAGEREF _Toc102091208 \h </w:instrText>
        </w:r>
        <w:r w:rsidR="00606FC4">
          <w:rPr>
            <w:noProof/>
            <w:webHidden/>
          </w:rPr>
        </w:r>
        <w:r w:rsidR="00606FC4">
          <w:rPr>
            <w:noProof/>
            <w:webHidden/>
          </w:rPr>
          <w:fldChar w:fldCharType="separate"/>
        </w:r>
        <w:r w:rsidR="002E2875">
          <w:rPr>
            <w:noProof/>
            <w:webHidden/>
          </w:rPr>
          <w:t>19</w:t>
        </w:r>
        <w:r w:rsidR="00606FC4">
          <w:rPr>
            <w:noProof/>
            <w:webHidden/>
          </w:rPr>
          <w:fldChar w:fldCharType="end"/>
        </w:r>
      </w:hyperlink>
    </w:p>
    <w:p w14:paraId="3BB8C22A" w14:textId="1562FE1F"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09" w:history="1">
        <w:r w:rsidR="00606FC4" w:rsidRPr="00FF0F76">
          <w:rPr>
            <w:rStyle w:val="Hyperlink"/>
            <w:noProof/>
            <w:lang w:val="en-US"/>
          </w:rPr>
          <w:t>1.3.3 Proof of stake</w:t>
        </w:r>
        <w:r w:rsidR="00606FC4">
          <w:rPr>
            <w:noProof/>
            <w:webHidden/>
          </w:rPr>
          <w:tab/>
        </w:r>
        <w:r w:rsidR="00606FC4">
          <w:rPr>
            <w:noProof/>
            <w:webHidden/>
          </w:rPr>
          <w:fldChar w:fldCharType="begin"/>
        </w:r>
        <w:r w:rsidR="00606FC4">
          <w:rPr>
            <w:noProof/>
            <w:webHidden/>
          </w:rPr>
          <w:instrText xml:space="preserve"> PAGEREF _Toc102091209 \h </w:instrText>
        </w:r>
        <w:r w:rsidR="00606FC4">
          <w:rPr>
            <w:noProof/>
            <w:webHidden/>
          </w:rPr>
        </w:r>
        <w:r w:rsidR="00606FC4">
          <w:rPr>
            <w:noProof/>
            <w:webHidden/>
          </w:rPr>
          <w:fldChar w:fldCharType="separate"/>
        </w:r>
        <w:r w:rsidR="002E2875">
          <w:rPr>
            <w:noProof/>
            <w:webHidden/>
          </w:rPr>
          <w:t>20</w:t>
        </w:r>
        <w:r w:rsidR="00606FC4">
          <w:rPr>
            <w:noProof/>
            <w:webHidden/>
          </w:rPr>
          <w:fldChar w:fldCharType="end"/>
        </w:r>
      </w:hyperlink>
    </w:p>
    <w:p w14:paraId="39FD9E59" w14:textId="68DEE6A3"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10" w:history="1">
        <w:r w:rsidR="00606FC4" w:rsidRPr="00FF0F76">
          <w:rPr>
            <w:rStyle w:val="Hyperlink"/>
            <w:noProof/>
            <w:lang w:val="en-US"/>
          </w:rPr>
          <w:t>1.3.4 Elrond’s secure proof of stake</w:t>
        </w:r>
        <w:r w:rsidR="00606FC4">
          <w:rPr>
            <w:noProof/>
            <w:webHidden/>
          </w:rPr>
          <w:tab/>
        </w:r>
        <w:r w:rsidR="00606FC4">
          <w:rPr>
            <w:noProof/>
            <w:webHidden/>
          </w:rPr>
          <w:fldChar w:fldCharType="begin"/>
        </w:r>
        <w:r w:rsidR="00606FC4">
          <w:rPr>
            <w:noProof/>
            <w:webHidden/>
          </w:rPr>
          <w:instrText xml:space="preserve"> PAGEREF _Toc102091210 \h </w:instrText>
        </w:r>
        <w:r w:rsidR="00606FC4">
          <w:rPr>
            <w:noProof/>
            <w:webHidden/>
          </w:rPr>
        </w:r>
        <w:r w:rsidR="00606FC4">
          <w:rPr>
            <w:noProof/>
            <w:webHidden/>
          </w:rPr>
          <w:fldChar w:fldCharType="separate"/>
        </w:r>
        <w:r w:rsidR="002E2875">
          <w:rPr>
            <w:noProof/>
            <w:webHidden/>
          </w:rPr>
          <w:t>20</w:t>
        </w:r>
        <w:r w:rsidR="00606FC4">
          <w:rPr>
            <w:noProof/>
            <w:webHidden/>
          </w:rPr>
          <w:fldChar w:fldCharType="end"/>
        </w:r>
      </w:hyperlink>
    </w:p>
    <w:p w14:paraId="51B0950C" w14:textId="02E87542"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11" w:history="1">
        <w:r w:rsidR="00606FC4" w:rsidRPr="00FF0F76">
          <w:rPr>
            <w:rStyle w:val="Hyperlink"/>
            <w:noProof/>
            <w:lang w:val="en-US"/>
          </w:rPr>
          <w:t>1.4 Elrond</w:t>
        </w:r>
        <w:r w:rsidR="00606FC4">
          <w:rPr>
            <w:noProof/>
            <w:webHidden/>
          </w:rPr>
          <w:tab/>
        </w:r>
        <w:r w:rsidR="00606FC4">
          <w:rPr>
            <w:noProof/>
            <w:webHidden/>
          </w:rPr>
          <w:fldChar w:fldCharType="begin"/>
        </w:r>
        <w:r w:rsidR="00606FC4">
          <w:rPr>
            <w:noProof/>
            <w:webHidden/>
          </w:rPr>
          <w:instrText xml:space="preserve"> PAGEREF _Toc102091211 \h </w:instrText>
        </w:r>
        <w:r w:rsidR="00606FC4">
          <w:rPr>
            <w:noProof/>
            <w:webHidden/>
          </w:rPr>
        </w:r>
        <w:r w:rsidR="00606FC4">
          <w:rPr>
            <w:noProof/>
            <w:webHidden/>
          </w:rPr>
          <w:fldChar w:fldCharType="separate"/>
        </w:r>
        <w:r w:rsidR="002E2875">
          <w:rPr>
            <w:noProof/>
            <w:webHidden/>
          </w:rPr>
          <w:t>20</w:t>
        </w:r>
        <w:r w:rsidR="00606FC4">
          <w:rPr>
            <w:noProof/>
            <w:webHidden/>
          </w:rPr>
          <w:fldChar w:fldCharType="end"/>
        </w:r>
      </w:hyperlink>
    </w:p>
    <w:p w14:paraId="7E52C998" w14:textId="0056D829"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12" w:history="1">
        <w:r w:rsidR="00606FC4" w:rsidRPr="00FF0F76">
          <w:rPr>
            <w:rStyle w:val="Hyperlink"/>
            <w:noProof/>
            <w:lang w:val="en-US"/>
          </w:rPr>
          <w:t>1.4.1 Blockchain trilemma and Elrond</w:t>
        </w:r>
        <w:r w:rsidR="00606FC4">
          <w:rPr>
            <w:noProof/>
            <w:webHidden/>
          </w:rPr>
          <w:tab/>
        </w:r>
        <w:r w:rsidR="00606FC4">
          <w:rPr>
            <w:noProof/>
            <w:webHidden/>
          </w:rPr>
          <w:fldChar w:fldCharType="begin"/>
        </w:r>
        <w:r w:rsidR="00606FC4">
          <w:rPr>
            <w:noProof/>
            <w:webHidden/>
          </w:rPr>
          <w:instrText xml:space="preserve"> PAGEREF _Toc102091212 \h </w:instrText>
        </w:r>
        <w:r w:rsidR="00606FC4">
          <w:rPr>
            <w:noProof/>
            <w:webHidden/>
          </w:rPr>
        </w:r>
        <w:r w:rsidR="00606FC4">
          <w:rPr>
            <w:noProof/>
            <w:webHidden/>
          </w:rPr>
          <w:fldChar w:fldCharType="separate"/>
        </w:r>
        <w:r w:rsidR="002E2875">
          <w:rPr>
            <w:noProof/>
            <w:webHidden/>
          </w:rPr>
          <w:t>21</w:t>
        </w:r>
        <w:r w:rsidR="00606FC4">
          <w:rPr>
            <w:noProof/>
            <w:webHidden/>
          </w:rPr>
          <w:fldChar w:fldCharType="end"/>
        </w:r>
      </w:hyperlink>
    </w:p>
    <w:p w14:paraId="490CBD0F" w14:textId="48296CFC"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13" w:history="1">
        <w:r w:rsidR="00606FC4" w:rsidRPr="00FF0F76">
          <w:rPr>
            <w:rStyle w:val="Hyperlink"/>
            <w:noProof/>
            <w:lang w:val="en-US"/>
          </w:rPr>
          <w:t>1.4.1.1</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Scalability</w:t>
        </w:r>
        <w:r w:rsidR="00606FC4">
          <w:rPr>
            <w:noProof/>
            <w:webHidden/>
          </w:rPr>
          <w:tab/>
        </w:r>
        <w:r w:rsidR="00606FC4">
          <w:rPr>
            <w:noProof/>
            <w:webHidden/>
          </w:rPr>
          <w:fldChar w:fldCharType="begin"/>
        </w:r>
        <w:r w:rsidR="00606FC4">
          <w:rPr>
            <w:noProof/>
            <w:webHidden/>
          </w:rPr>
          <w:instrText xml:space="preserve"> PAGEREF _Toc102091213 \h </w:instrText>
        </w:r>
        <w:r w:rsidR="00606FC4">
          <w:rPr>
            <w:noProof/>
            <w:webHidden/>
          </w:rPr>
        </w:r>
        <w:r w:rsidR="00606FC4">
          <w:rPr>
            <w:noProof/>
            <w:webHidden/>
          </w:rPr>
          <w:fldChar w:fldCharType="separate"/>
        </w:r>
        <w:r w:rsidR="002E2875">
          <w:rPr>
            <w:noProof/>
            <w:webHidden/>
          </w:rPr>
          <w:t>21</w:t>
        </w:r>
        <w:r w:rsidR="00606FC4">
          <w:rPr>
            <w:noProof/>
            <w:webHidden/>
          </w:rPr>
          <w:fldChar w:fldCharType="end"/>
        </w:r>
      </w:hyperlink>
    </w:p>
    <w:p w14:paraId="08BDD792" w14:textId="517E9798"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14" w:history="1">
        <w:r w:rsidR="00606FC4" w:rsidRPr="00FF0F76">
          <w:rPr>
            <w:rStyle w:val="Hyperlink"/>
            <w:noProof/>
            <w:lang w:val="en-US"/>
          </w:rPr>
          <w:t>1.4.1.2</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Decentralization</w:t>
        </w:r>
        <w:r w:rsidR="00606FC4">
          <w:rPr>
            <w:noProof/>
            <w:webHidden/>
          </w:rPr>
          <w:tab/>
        </w:r>
        <w:r w:rsidR="00606FC4">
          <w:rPr>
            <w:noProof/>
            <w:webHidden/>
          </w:rPr>
          <w:fldChar w:fldCharType="begin"/>
        </w:r>
        <w:r w:rsidR="00606FC4">
          <w:rPr>
            <w:noProof/>
            <w:webHidden/>
          </w:rPr>
          <w:instrText xml:space="preserve"> PAGEREF _Toc102091214 \h </w:instrText>
        </w:r>
        <w:r w:rsidR="00606FC4">
          <w:rPr>
            <w:noProof/>
            <w:webHidden/>
          </w:rPr>
        </w:r>
        <w:r w:rsidR="00606FC4">
          <w:rPr>
            <w:noProof/>
            <w:webHidden/>
          </w:rPr>
          <w:fldChar w:fldCharType="separate"/>
        </w:r>
        <w:r w:rsidR="002E2875">
          <w:rPr>
            <w:noProof/>
            <w:webHidden/>
          </w:rPr>
          <w:t>21</w:t>
        </w:r>
        <w:r w:rsidR="00606FC4">
          <w:rPr>
            <w:noProof/>
            <w:webHidden/>
          </w:rPr>
          <w:fldChar w:fldCharType="end"/>
        </w:r>
      </w:hyperlink>
    </w:p>
    <w:p w14:paraId="7603BDD3" w14:textId="5AA0EA50"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15" w:history="1">
        <w:r w:rsidR="00606FC4" w:rsidRPr="00FF0F76">
          <w:rPr>
            <w:rStyle w:val="Hyperlink"/>
            <w:noProof/>
            <w:lang w:val="en-US"/>
          </w:rPr>
          <w:t>1.4.1.3</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Security</w:t>
        </w:r>
        <w:r w:rsidR="00606FC4">
          <w:rPr>
            <w:noProof/>
            <w:webHidden/>
          </w:rPr>
          <w:tab/>
        </w:r>
        <w:r w:rsidR="00606FC4">
          <w:rPr>
            <w:noProof/>
            <w:webHidden/>
          </w:rPr>
          <w:fldChar w:fldCharType="begin"/>
        </w:r>
        <w:r w:rsidR="00606FC4">
          <w:rPr>
            <w:noProof/>
            <w:webHidden/>
          </w:rPr>
          <w:instrText xml:space="preserve"> PAGEREF _Toc102091215 \h </w:instrText>
        </w:r>
        <w:r w:rsidR="00606FC4">
          <w:rPr>
            <w:noProof/>
            <w:webHidden/>
          </w:rPr>
        </w:r>
        <w:r w:rsidR="00606FC4">
          <w:rPr>
            <w:noProof/>
            <w:webHidden/>
          </w:rPr>
          <w:fldChar w:fldCharType="separate"/>
        </w:r>
        <w:r w:rsidR="002E2875">
          <w:rPr>
            <w:noProof/>
            <w:webHidden/>
          </w:rPr>
          <w:t>21</w:t>
        </w:r>
        <w:r w:rsidR="00606FC4">
          <w:rPr>
            <w:noProof/>
            <w:webHidden/>
          </w:rPr>
          <w:fldChar w:fldCharType="end"/>
        </w:r>
      </w:hyperlink>
    </w:p>
    <w:p w14:paraId="089633ED" w14:textId="2DC276AD"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16" w:history="1">
        <w:r w:rsidR="00606FC4" w:rsidRPr="00FF0F76">
          <w:rPr>
            <w:rStyle w:val="Hyperlink"/>
            <w:noProof/>
            <w:lang w:val="en-US"/>
          </w:rPr>
          <w:t>1.5 Elrond NFT Marketplace</w:t>
        </w:r>
        <w:r w:rsidR="00606FC4">
          <w:rPr>
            <w:noProof/>
            <w:webHidden/>
          </w:rPr>
          <w:tab/>
        </w:r>
        <w:r w:rsidR="00606FC4">
          <w:rPr>
            <w:noProof/>
            <w:webHidden/>
          </w:rPr>
          <w:fldChar w:fldCharType="begin"/>
        </w:r>
        <w:r w:rsidR="00606FC4">
          <w:rPr>
            <w:noProof/>
            <w:webHidden/>
          </w:rPr>
          <w:instrText xml:space="preserve"> PAGEREF _Toc102091216 \h </w:instrText>
        </w:r>
        <w:r w:rsidR="00606FC4">
          <w:rPr>
            <w:noProof/>
            <w:webHidden/>
          </w:rPr>
        </w:r>
        <w:r w:rsidR="00606FC4">
          <w:rPr>
            <w:noProof/>
            <w:webHidden/>
          </w:rPr>
          <w:fldChar w:fldCharType="separate"/>
        </w:r>
        <w:r w:rsidR="002E2875">
          <w:rPr>
            <w:noProof/>
            <w:webHidden/>
          </w:rPr>
          <w:t>22</w:t>
        </w:r>
        <w:r w:rsidR="00606FC4">
          <w:rPr>
            <w:noProof/>
            <w:webHidden/>
          </w:rPr>
          <w:fldChar w:fldCharType="end"/>
        </w:r>
      </w:hyperlink>
    </w:p>
    <w:p w14:paraId="0552D0B6" w14:textId="413473B5"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17" w:history="1">
        <w:r w:rsidR="00606FC4" w:rsidRPr="00FF0F76">
          <w:rPr>
            <w:rStyle w:val="Hyperlink"/>
            <w:noProof/>
            <w:lang w:val="en-US"/>
          </w:rPr>
          <w:t>1.5.1 The First Carbon Negative European Blockchain</w:t>
        </w:r>
        <w:r w:rsidR="00606FC4">
          <w:rPr>
            <w:noProof/>
            <w:webHidden/>
          </w:rPr>
          <w:tab/>
        </w:r>
        <w:r w:rsidR="00606FC4">
          <w:rPr>
            <w:noProof/>
            <w:webHidden/>
          </w:rPr>
          <w:fldChar w:fldCharType="begin"/>
        </w:r>
        <w:r w:rsidR="00606FC4">
          <w:rPr>
            <w:noProof/>
            <w:webHidden/>
          </w:rPr>
          <w:instrText xml:space="preserve"> PAGEREF _Toc102091217 \h </w:instrText>
        </w:r>
        <w:r w:rsidR="00606FC4">
          <w:rPr>
            <w:noProof/>
            <w:webHidden/>
          </w:rPr>
        </w:r>
        <w:r w:rsidR="00606FC4">
          <w:rPr>
            <w:noProof/>
            <w:webHidden/>
          </w:rPr>
          <w:fldChar w:fldCharType="separate"/>
        </w:r>
        <w:r w:rsidR="002E2875">
          <w:rPr>
            <w:noProof/>
            <w:webHidden/>
          </w:rPr>
          <w:t>22</w:t>
        </w:r>
        <w:r w:rsidR="00606FC4">
          <w:rPr>
            <w:noProof/>
            <w:webHidden/>
          </w:rPr>
          <w:fldChar w:fldCharType="end"/>
        </w:r>
      </w:hyperlink>
    </w:p>
    <w:p w14:paraId="551D7FC7" w14:textId="1DF6CCF0"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18" w:history="1">
        <w:r w:rsidR="00606FC4" w:rsidRPr="00FF0F76">
          <w:rPr>
            <w:rStyle w:val="Hyperlink"/>
            <w:noProof/>
            <w:lang w:val="en-US"/>
          </w:rPr>
          <w:t>1.6 Elrond herotags</w:t>
        </w:r>
        <w:r w:rsidR="00606FC4">
          <w:rPr>
            <w:noProof/>
            <w:webHidden/>
          </w:rPr>
          <w:tab/>
        </w:r>
        <w:r w:rsidR="00606FC4">
          <w:rPr>
            <w:noProof/>
            <w:webHidden/>
          </w:rPr>
          <w:fldChar w:fldCharType="begin"/>
        </w:r>
        <w:r w:rsidR="00606FC4">
          <w:rPr>
            <w:noProof/>
            <w:webHidden/>
          </w:rPr>
          <w:instrText xml:space="preserve"> PAGEREF _Toc102091218 \h </w:instrText>
        </w:r>
        <w:r w:rsidR="00606FC4">
          <w:rPr>
            <w:noProof/>
            <w:webHidden/>
          </w:rPr>
        </w:r>
        <w:r w:rsidR="00606FC4">
          <w:rPr>
            <w:noProof/>
            <w:webHidden/>
          </w:rPr>
          <w:fldChar w:fldCharType="separate"/>
        </w:r>
        <w:r w:rsidR="002E2875">
          <w:rPr>
            <w:noProof/>
            <w:webHidden/>
          </w:rPr>
          <w:t>22</w:t>
        </w:r>
        <w:r w:rsidR="00606FC4">
          <w:rPr>
            <w:noProof/>
            <w:webHidden/>
          </w:rPr>
          <w:fldChar w:fldCharType="end"/>
        </w:r>
      </w:hyperlink>
    </w:p>
    <w:p w14:paraId="67BBCED5" w14:textId="281E2F24"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19" w:history="1">
        <w:r w:rsidR="00606FC4" w:rsidRPr="00FF0F76">
          <w:rPr>
            <w:rStyle w:val="Hyperlink"/>
            <w:noProof/>
            <w:lang w:val="en-US"/>
          </w:rPr>
          <w:t>1.6.1 eDNS and herotags</w:t>
        </w:r>
        <w:r w:rsidR="00606FC4">
          <w:rPr>
            <w:noProof/>
            <w:webHidden/>
          </w:rPr>
          <w:tab/>
        </w:r>
        <w:r w:rsidR="00606FC4">
          <w:rPr>
            <w:noProof/>
            <w:webHidden/>
          </w:rPr>
          <w:fldChar w:fldCharType="begin"/>
        </w:r>
        <w:r w:rsidR="00606FC4">
          <w:rPr>
            <w:noProof/>
            <w:webHidden/>
          </w:rPr>
          <w:instrText xml:space="preserve"> PAGEREF _Toc102091219 \h </w:instrText>
        </w:r>
        <w:r w:rsidR="00606FC4">
          <w:rPr>
            <w:noProof/>
            <w:webHidden/>
          </w:rPr>
        </w:r>
        <w:r w:rsidR="00606FC4">
          <w:rPr>
            <w:noProof/>
            <w:webHidden/>
          </w:rPr>
          <w:fldChar w:fldCharType="separate"/>
        </w:r>
        <w:r w:rsidR="002E2875">
          <w:rPr>
            <w:noProof/>
            <w:webHidden/>
          </w:rPr>
          <w:t>22</w:t>
        </w:r>
        <w:r w:rsidR="00606FC4">
          <w:rPr>
            <w:noProof/>
            <w:webHidden/>
          </w:rPr>
          <w:fldChar w:fldCharType="end"/>
        </w:r>
      </w:hyperlink>
    </w:p>
    <w:p w14:paraId="2AFA9D8B" w14:textId="7E9E5F39"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220" w:history="1">
        <w:r w:rsidR="00606FC4" w:rsidRPr="00FF0F76">
          <w:rPr>
            <w:rStyle w:val="Hyperlink"/>
            <w:noProof/>
            <w:lang w:val="en-US"/>
          </w:rPr>
          <w:t>2 Background</w:t>
        </w:r>
        <w:r w:rsidR="00606FC4">
          <w:rPr>
            <w:noProof/>
            <w:webHidden/>
          </w:rPr>
          <w:tab/>
        </w:r>
        <w:r w:rsidR="00606FC4">
          <w:rPr>
            <w:noProof/>
            <w:webHidden/>
          </w:rPr>
          <w:fldChar w:fldCharType="begin"/>
        </w:r>
        <w:r w:rsidR="00606FC4">
          <w:rPr>
            <w:noProof/>
            <w:webHidden/>
          </w:rPr>
          <w:instrText xml:space="preserve"> PAGEREF _Toc102091220 \h </w:instrText>
        </w:r>
        <w:r w:rsidR="00606FC4">
          <w:rPr>
            <w:noProof/>
            <w:webHidden/>
          </w:rPr>
        </w:r>
        <w:r w:rsidR="00606FC4">
          <w:rPr>
            <w:noProof/>
            <w:webHidden/>
          </w:rPr>
          <w:fldChar w:fldCharType="separate"/>
        </w:r>
        <w:r w:rsidR="002E2875">
          <w:rPr>
            <w:noProof/>
            <w:webHidden/>
          </w:rPr>
          <w:t>23</w:t>
        </w:r>
        <w:r w:rsidR="00606FC4">
          <w:rPr>
            <w:noProof/>
            <w:webHidden/>
          </w:rPr>
          <w:fldChar w:fldCharType="end"/>
        </w:r>
      </w:hyperlink>
    </w:p>
    <w:p w14:paraId="6B7AA101" w14:textId="59C42EF1"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21" w:history="1">
        <w:r w:rsidR="00606FC4" w:rsidRPr="00FF0F76">
          <w:rPr>
            <w:rStyle w:val="Hyperlink"/>
            <w:noProof/>
            <w:lang w:val="en-US"/>
          </w:rPr>
          <w:t>2.1 Borderless NFT art</w:t>
        </w:r>
        <w:r w:rsidR="00606FC4">
          <w:rPr>
            <w:noProof/>
            <w:webHidden/>
          </w:rPr>
          <w:tab/>
        </w:r>
        <w:r w:rsidR="00606FC4">
          <w:rPr>
            <w:noProof/>
            <w:webHidden/>
          </w:rPr>
          <w:fldChar w:fldCharType="begin"/>
        </w:r>
        <w:r w:rsidR="00606FC4">
          <w:rPr>
            <w:noProof/>
            <w:webHidden/>
          </w:rPr>
          <w:instrText xml:space="preserve"> PAGEREF _Toc102091221 \h </w:instrText>
        </w:r>
        <w:r w:rsidR="00606FC4">
          <w:rPr>
            <w:noProof/>
            <w:webHidden/>
          </w:rPr>
        </w:r>
        <w:r w:rsidR="00606FC4">
          <w:rPr>
            <w:noProof/>
            <w:webHidden/>
          </w:rPr>
          <w:fldChar w:fldCharType="separate"/>
        </w:r>
        <w:r w:rsidR="002E2875">
          <w:rPr>
            <w:noProof/>
            <w:webHidden/>
          </w:rPr>
          <w:t>23</w:t>
        </w:r>
        <w:r w:rsidR="00606FC4">
          <w:rPr>
            <w:noProof/>
            <w:webHidden/>
          </w:rPr>
          <w:fldChar w:fldCharType="end"/>
        </w:r>
      </w:hyperlink>
    </w:p>
    <w:p w14:paraId="5A7F9674" w14:textId="6681A4FC"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22" w:history="1">
        <w:r w:rsidR="00606FC4" w:rsidRPr="00FF0F76">
          <w:rPr>
            <w:rStyle w:val="Hyperlink"/>
            <w:noProof/>
            <w:lang w:val="en-US"/>
          </w:rPr>
          <w:t>2.2 IPFS storage</w:t>
        </w:r>
        <w:r w:rsidR="00606FC4">
          <w:rPr>
            <w:noProof/>
            <w:webHidden/>
          </w:rPr>
          <w:tab/>
        </w:r>
        <w:r w:rsidR="00606FC4">
          <w:rPr>
            <w:noProof/>
            <w:webHidden/>
          </w:rPr>
          <w:fldChar w:fldCharType="begin"/>
        </w:r>
        <w:r w:rsidR="00606FC4">
          <w:rPr>
            <w:noProof/>
            <w:webHidden/>
          </w:rPr>
          <w:instrText xml:space="preserve"> PAGEREF _Toc102091222 \h </w:instrText>
        </w:r>
        <w:r w:rsidR="00606FC4">
          <w:rPr>
            <w:noProof/>
            <w:webHidden/>
          </w:rPr>
        </w:r>
        <w:r w:rsidR="00606FC4">
          <w:rPr>
            <w:noProof/>
            <w:webHidden/>
          </w:rPr>
          <w:fldChar w:fldCharType="separate"/>
        </w:r>
        <w:r w:rsidR="002E2875">
          <w:rPr>
            <w:noProof/>
            <w:webHidden/>
          </w:rPr>
          <w:t>23</w:t>
        </w:r>
        <w:r w:rsidR="00606FC4">
          <w:rPr>
            <w:noProof/>
            <w:webHidden/>
          </w:rPr>
          <w:fldChar w:fldCharType="end"/>
        </w:r>
      </w:hyperlink>
    </w:p>
    <w:p w14:paraId="6BBBB9FA" w14:textId="11E623E2"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23" w:history="1">
        <w:r w:rsidR="00606FC4" w:rsidRPr="00FF0F76">
          <w:rPr>
            <w:rStyle w:val="Hyperlink"/>
            <w:noProof/>
            <w:lang w:val="en-US"/>
          </w:rPr>
          <w:t>2.3 NFT marketplaces</w:t>
        </w:r>
        <w:r w:rsidR="00606FC4">
          <w:rPr>
            <w:noProof/>
            <w:webHidden/>
          </w:rPr>
          <w:tab/>
        </w:r>
        <w:r w:rsidR="00606FC4">
          <w:rPr>
            <w:noProof/>
            <w:webHidden/>
          </w:rPr>
          <w:fldChar w:fldCharType="begin"/>
        </w:r>
        <w:r w:rsidR="00606FC4">
          <w:rPr>
            <w:noProof/>
            <w:webHidden/>
          </w:rPr>
          <w:instrText xml:space="preserve"> PAGEREF _Toc102091223 \h </w:instrText>
        </w:r>
        <w:r w:rsidR="00606FC4">
          <w:rPr>
            <w:noProof/>
            <w:webHidden/>
          </w:rPr>
        </w:r>
        <w:r w:rsidR="00606FC4">
          <w:rPr>
            <w:noProof/>
            <w:webHidden/>
          </w:rPr>
          <w:fldChar w:fldCharType="separate"/>
        </w:r>
        <w:r w:rsidR="002E2875">
          <w:rPr>
            <w:noProof/>
            <w:webHidden/>
          </w:rPr>
          <w:t>23</w:t>
        </w:r>
        <w:r w:rsidR="00606FC4">
          <w:rPr>
            <w:noProof/>
            <w:webHidden/>
          </w:rPr>
          <w:fldChar w:fldCharType="end"/>
        </w:r>
      </w:hyperlink>
    </w:p>
    <w:p w14:paraId="1BDAA3DC" w14:textId="79EDA6F9"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24" w:history="1">
        <w:r w:rsidR="00606FC4" w:rsidRPr="00FF0F76">
          <w:rPr>
            <w:rStyle w:val="Hyperlink"/>
            <w:noProof/>
            <w:lang w:val="en-US"/>
          </w:rPr>
          <w:t>2.3.1 Bitcoin NFT marketplaces</w:t>
        </w:r>
        <w:r w:rsidR="00606FC4">
          <w:rPr>
            <w:noProof/>
            <w:webHidden/>
          </w:rPr>
          <w:tab/>
        </w:r>
        <w:r w:rsidR="00606FC4">
          <w:rPr>
            <w:noProof/>
            <w:webHidden/>
          </w:rPr>
          <w:fldChar w:fldCharType="begin"/>
        </w:r>
        <w:r w:rsidR="00606FC4">
          <w:rPr>
            <w:noProof/>
            <w:webHidden/>
          </w:rPr>
          <w:instrText xml:space="preserve"> PAGEREF _Toc102091224 \h </w:instrText>
        </w:r>
        <w:r w:rsidR="00606FC4">
          <w:rPr>
            <w:noProof/>
            <w:webHidden/>
          </w:rPr>
        </w:r>
        <w:r w:rsidR="00606FC4">
          <w:rPr>
            <w:noProof/>
            <w:webHidden/>
          </w:rPr>
          <w:fldChar w:fldCharType="separate"/>
        </w:r>
        <w:r w:rsidR="002E2875">
          <w:rPr>
            <w:noProof/>
            <w:webHidden/>
          </w:rPr>
          <w:t>23</w:t>
        </w:r>
        <w:r w:rsidR="00606FC4">
          <w:rPr>
            <w:noProof/>
            <w:webHidden/>
          </w:rPr>
          <w:fldChar w:fldCharType="end"/>
        </w:r>
      </w:hyperlink>
    </w:p>
    <w:p w14:paraId="2DCCE219" w14:textId="7D97E962"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25" w:history="1">
        <w:r w:rsidR="00606FC4" w:rsidRPr="00FF0F76">
          <w:rPr>
            <w:rStyle w:val="Hyperlink"/>
            <w:noProof/>
            <w:lang w:val="en-US"/>
          </w:rPr>
          <w:t>2.3.2 Ethereum NFT marketplaces</w:t>
        </w:r>
        <w:r w:rsidR="00606FC4">
          <w:rPr>
            <w:noProof/>
            <w:webHidden/>
          </w:rPr>
          <w:tab/>
        </w:r>
        <w:r w:rsidR="00606FC4">
          <w:rPr>
            <w:noProof/>
            <w:webHidden/>
          </w:rPr>
          <w:fldChar w:fldCharType="begin"/>
        </w:r>
        <w:r w:rsidR="00606FC4">
          <w:rPr>
            <w:noProof/>
            <w:webHidden/>
          </w:rPr>
          <w:instrText xml:space="preserve"> PAGEREF _Toc102091225 \h </w:instrText>
        </w:r>
        <w:r w:rsidR="00606FC4">
          <w:rPr>
            <w:noProof/>
            <w:webHidden/>
          </w:rPr>
        </w:r>
        <w:r w:rsidR="00606FC4">
          <w:rPr>
            <w:noProof/>
            <w:webHidden/>
          </w:rPr>
          <w:fldChar w:fldCharType="separate"/>
        </w:r>
        <w:r w:rsidR="002E2875">
          <w:rPr>
            <w:noProof/>
            <w:webHidden/>
          </w:rPr>
          <w:t>24</w:t>
        </w:r>
        <w:r w:rsidR="00606FC4">
          <w:rPr>
            <w:noProof/>
            <w:webHidden/>
          </w:rPr>
          <w:fldChar w:fldCharType="end"/>
        </w:r>
      </w:hyperlink>
    </w:p>
    <w:p w14:paraId="280AB53F" w14:textId="28266FB0"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26" w:history="1">
        <w:r w:rsidR="00606FC4" w:rsidRPr="00FF0F76">
          <w:rPr>
            <w:rStyle w:val="Hyperlink"/>
            <w:noProof/>
            <w:lang w:val="en-US"/>
          </w:rPr>
          <w:t>2.3.3 Solutions on Elrond</w:t>
        </w:r>
        <w:r w:rsidR="00606FC4">
          <w:rPr>
            <w:noProof/>
            <w:webHidden/>
          </w:rPr>
          <w:tab/>
        </w:r>
        <w:r w:rsidR="00606FC4">
          <w:rPr>
            <w:noProof/>
            <w:webHidden/>
          </w:rPr>
          <w:fldChar w:fldCharType="begin"/>
        </w:r>
        <w:r w:rsidR="00606FC4">
          <w:rPr>
            <w:noProof/>
            <w:webHidden/>
          </w:rPr>
          <w:instrText xml:space="preserve"> PAGEREF _Toc102091226 \h </w:instrText>
        </w:r>
        <w:r w:rsidR="00606FC4">
          <w:rPr>
            <w:noProof/>
            <w:webHidden/>
          </w:rPr>
        </w:r>
        <w:r w:rsidR="00606FC4">
          <w:rPr>
            <w:noProof/>
            <w:webHidden/>
          </w:rPr>
          <w:fldChar w:fldCharType="separate"/>
        </w:r>
        <w:r w:rsidR="002E2875">
          <w:rPr>
            <w:noProof/>
            <w:webHidden/>
          </w:rPr>
          <w:t>24</w:t>
        </w:r>
        <w:r w:rsidR="00606FC4">
          <w:rPr>
            <w:noProof/>
            <w:webHidden/>
          </w:rPr>
          <w:fldChar w:fldCharType="end"/>
        </w:r>
      </w:hyperlink>
    </w:p>
    <w:p w14:paraId="3DD7F566" w14:textId="00DE2D08"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27" w:history="1">
        <w:r w:rsidR="00606FC4" w:rsidRPr="00FF0F76">
          <w:rPr>
            <w:rStyle w:val="Hyperlink"/>
            <w:noProof/>
            <w:lang w:val="en-US"/>
          </w:rPr>
          <w:t>2.4 Elrond World community</w:t>
        </w:r>
        <w:r w:rsidR="00606FC4">
          <w:rPr>
            <w:noProof/>
            <w:webHidden/>
          </w:rPr>
          <w:tab/>
        </w:r>
        <w:r w:rsidR="00606FC4">
          <w:rPr>
            <w:noProof/>
            <w:webHidden/>
          </w:rPr>
          <w:fldChar w:fldCharType="begin"/>
        </w:r>
        <w:r w:rsidR="00606FC4">
          <w:rPr>
            <w:noProof/>
            <w:webHidden/>
          </w:rPr>
          <w:instrText xml:space="preserve"> PAGEREF _Toc102091227 \h </w:instrText>
        </w:r>
        <w:r w:rsidR="00606FC4">
          <w:rPr>
            <w:noProof/>
            <w:webHidden/>
          </w:rPr>
        </w:r>
        <w:r w:rsidR="00606FC4">
          <w:rPr>
            <w:noProof/>
            <w:webHidden/>
          </w:rPr>
          <w:fldChar w:fldCharType="separate"/>
        </w:r>
        <w:r w:rsidR="002E2875">
          <w:rPr>
            <w:noProof/>
            <w:webHidden/>
          </w:rPr>
          <w:t>24</w:t>
        </w:r>
        <w:r w:rsidR="00606FC4">
          <w:rPr>
            <w:noProof/>
            <w:webHidden/>
          </w:rPr>
          <w:fldChar w:fldCharType="end"/>
        </w:r>
      </w:hyperlink>
    </w:p>
    <w:p w14:paraId="20EE16C9" w14:textId="4707CF02"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28" w:history="1">
        <w:r w:rsidR="00606FC4" w:rsidRPr="00FF0F76">
          <w:rPr>
            <w:rStyle w:val="Hyperlink"/>
            <w:noProof/>
            <w:lang w:val="en-US"/>
          </w:rPr>
          <w:t>2.5 Tokens on Elrond</w:t>
        </w:r>
        <w:r w:rsidR="00606FC4">
          <w:rPr>
            <w:noProof/>
            <w:webHidden/>
          </w:rPr>
          <w:tab/>
        </w:r>
        <w:r w:rsidR="00606FC4">
          <w:rPr>
            <w:noProof/>
            <w:webHidden/>
          </w:rPr>
          <w:fldChar w:fldCharType="begin"/>
        </w:r>
        <w:r w:rsidR="00606FC4">
          <w:rPr>
            <w:noProof/>
            <w:webHidden/>
          </w:rPr>
          <w:instrText xml:space="preserve"> PAGEREF _Toc102091228 \h </w:instrText>
        </w:r>
        <w:r w:rsidR="00606FC4">
          <w:rPr>
            <w:noProof/>
            <w:webHidden/>
          </w:rPr>
        </w:r>
        <w:r w:rsidR="00606FC4">
          <w:rPr>
            <w:noProof/>
            <w:webHidden/>
          </w:rPr>
          <w:fldChar w:fldCharType="separate"/>
        </w:r>
        <w:r w:rsidR="002E2875">
          <w:rPr>
            <w:noProof/>
            <w:webHidden/>
          </w:rPr>
          <w:t>24</w:t>
        </w:r>
        <w:r w:rsidR="00606FC4">
          <w:rPr>
            <w:noProof/>
            <w:webHidden/>
          </w:rPr>
          <w:fldChar w:fldCharType="end"/>
        </w:r>
      </w:hyperlink>
    </w:p>
    <w:p w14:paraId="68ECD07E" w14:textId="5DACD3E5"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229" w:history="1">
        <w:r w:rsidR="00606FC4" w:rsidRPr="00FF0F76">
          <w:rPr>
            <w:rStyle w:val="Hyperlink"/>
            <w:noProof/>
            <w:lang w:val="en-US"/>
          </w:rPr>
          <w:t>3 Methodology and NFT marketplace development</w:t>
        </w:r>
        <w:r w:rsidR="00606FC4">
          <w:rPr>
            <w:noProof/>
            <w:webHidden/>
          </w:rPr>
          <w:tab/>
        </w:r>
        <w:r w:rsidR="00606FC4">
          <w:rPr>
            <w:noProof/>
            <w:webHidden/>
          </w:rPr>
          <w:fldChar w:fldCharType="begin"/>
        </w:r>
        <w:r w:rsidR="00606FC4">
          <w:rPr>
            <w:noProof/>
            <w:webHidden/>
          </w:rPr>
          <w:instrText xml:space="preserve"> PAGEREF _Toc102091229 \h </w:instrText>
        </w:r>
        <w:r w:rsidR="00606FC4">
          <w:rPr>
            <w:noProof/>
            <w:webHidden/>
          </w:rPr>
        </w:r>
        <w:r w:rsidR="00606FC4">
          <w:rPr>
            <w:noProof/>
            <w:webHidden/>
          </w:rPr>
          <w:fldChar w:fldCharType="separate"/>
        </w:r>
        <w:r w:rsidR="002E2875">
          <w:rPr>
            <w:noProof/>
            <w:webHidden/>
          </w:rPr>
          <w:t>25</w:t>
        </w:r>
        <w:r w:rsidR="00606FC4">
          <w:rPr>
            <w:noProof/>
            <w:webHidden/>
          </w:rPr>
          <w:fldChar w:fldCharType="end"/>
        </w:r>
      </w:hyperlink>
    </w:p>
    <w:p w14:paraId="600769CF" w14:textId="11BCD886"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30" w:history="1">
        <w:r w:rsidR="00606FC4" w:rsidRPr="00FF0F76">
          <w:rPr>
            <w:rStyle w:val="Hyperlink"/>
            <w:noProof/>
            <w:lang w:val="en-US"/>
          </w:rPr>
          <w:t>3.1 Work process</w:t>
        </w:r>
        <w:r w:rsidR="00606FC4">
          <w:rPr>
            <w:noProof/>
            <w:webHidden/>
          </w:rPr>
          <w:tab/>
        </w:r>
        <w:r w:rsidR="00606FC4">
          <w:rPr>
            <w:noProof/>
            <w:webHidden/>
          </w:rPr>
          <w:fldChar w:fldCharType="begin"/>
        </w:r>
        <w:r w:rsidR="00606FC4">
          <w:rPr>
            <w:noProof/>
            <w:webHidden/>
          </w:rPr>
          <w:instrText xml:space="preserve"> PAGEREF _Toc102091230 \h </w:instrText>
        </w:r>
        <w:r w:rsidR="00606FC4">
          <w:rPr>
            <w:noProof/>
            <w:webHidden/>
          </w:rPr>
        </w:r>
        <w:r w:rsidR="00606FC4">
          <w:rPr>
            <w:noProof/>
            <w:webHidden/>
          </w:rPr>
          <w:fldChar w:fldCharType="separate"/>
        </w:r>
        <w:r w:rsidR="002E2875">
          <w:rPr>
            <w:noProof/>
            <w:webHidden/>
          </w:rPr>
          <w:t>25</w:t>
        </w:r>
        <w:r w:rsidR="00606FC4">
          <w:rPr>
            <w:noProof/>
            <w:webHidden/>
          </w:rPr>
          <w:fldChar w:fldCharType="end"/>
        </w:r>
      </w:hyperlink>
    </w:p>
    <w:p w14:paraId="17730397" w14:textId="54E78A83"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31" w:history="1">
        <w:r w:rsidR="00606FC4" w:rsidRPr="00FF0F76">
          <w:rPr>
            <w:rStyle w:val="Hyperlink"/>
            <w:noProof/>
            <w:lang w:val="en-US"/>
          </w:rPr>
          <w:t>3.1.1 Team</w:t>
        </w:r>
        <w:r w:rsidR="00606FC4">
          <w:rPr>
            <w:noProof/>
            <w:webHidden/>
          </w:rPr>
          <w:tab/>
        </w:r>
        <w:r w:rsidR="00606FC4">
          <w:rPr>
            <w:noProof/>
            <w:webHidden/>
          </w:rPr>
          <w:fldChar w:fldCharType="begin"/>
        </w:r>
        <w:r w:rsidR="00606FC4">
          <w:rPr>
            <w:noProof/>
            <w:webHidden/>
          </w:rPr>
          <w:instrText xml:space="preserve"> PAGEREF _Toc102091231 \h </w:instrText>
        </w:r>
        <w:r w:rsidR="00606FC4">
          <w:rPr>
            <w:noProof/>
            <w:webHidden/>
          </w:rPr>
        </w:r>
        <w:r w:rsidR="00606FC4">
          <w:rPr>
            <w:noProof/>
            <w:webHidden/>
          </w:rPr>
          <w:fldChar w:fldCharType="separate"/>
        </w:r>
        <w:r w:rsidR="002E2875">
          <w:rPr>
            <w:noProof/>
            <w:webHidden/>
          </w:rPr>
          <w:t>25</w:t>
        </w:r>
        <w:r w:rsidR="00606FC4">
          <w:rPr>
            <w:noProof/>
            <w:webHidden/>
          </w:rPr>
          <w:fldChar w:fldCharType="end"/>
        </w:r>
      </w:hyperlink>
    </w:p>
    <w:p w14:paraId="325D8615" w14:textId="5A5A854D"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32" w:history="1">
        <w:r w:rsidR="00606FC4" w:rsidRPr="00FF0F76">
          <w:rPr>
            <w:rStyle w:val="Hyperlink"/>
            <w:noProof/>
            <w:lang w:val="en-US"/>
          </w:rPr>
          <w:t>3.1.2 Git</w:t>
        </w:r>
        <w:r w:rsidR="00606FC4">
          <w:rPr>
            <w:noProof/>
            <w:webHidden/>
          </w:rPr>
          <w:tab/>
        </w:r>
        <w:r w:rsidR="00606FC4">
          <w:rPr>
            <w:noProof/>
            <w:webHidden/>
          </w:rPr>
          <w:fldChar w:fldCharType="begin"/>
        </w:r>
        <w:r w:rsidR="00606FC4">
          <w:rPr>
            <w:noProof/>
            <w:webHidden/>
          </w:rPr>
          <w:instrText xml:space="preserve"> PAGEREF _Toc102091232 \h </w:instrText>
        </w:r>
        <w:r w:rsidR="00606FC4">
          <w:rPr>
            <w:noProof/>
            <w:webHidden/>
          </w:rPr>
        </w:r>
        <w:r w:rsidR="00606FC4">
          <w:rPr>
            <w:noProof/>
            <w:webHidden/>
          </w:rPr>
          <w:fldChar w:fldCharType="separate"/>
        </w:r>
        <w:r w:rsidR="002E2875">
          <w:rPr>
            <w:noProof/>
            <w:webHidden/>
          </w:rPr>
          <w:t>25</w:t>
        </w:r>
        <w:r w:rsidR="00606FC4">
          <w:rPr>
            <w:noProof/>
            <w:webHidden/>
          </w:rPr>
          <w:fldChar w:fldCharType="end"/>
        </w:r>
      </w:hyperlink>
    </w:p>
    <w:p w14:paraId="48ED9F62" w14:textId="156739EC"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33" w:history="1">
        <w:r w:rsidR="00606FC4" w:rsidRPr="00FF0F76">
          <w:rPr>
            <w:rStyle w:val="Hyperlink"/>
            <w:noProof/>
            <w:lang w:val="en-US"/>
          </w:rPr>
          <w:t>3.1.3 GitHub</w:t>
        </w:r>
        <w:r w:rsidR="00606FC4">
          <w:rPr>
            <w:noProof/>
            <w:webHidden/>
          </w:rPr>
          <w:tab/>
        </w:r>
        <w:r w:rsidR="00606FC4">
          <w:rPr>
            <w:noProof/>
            <w:webHidden/>
          </w:rPr>
          <w:fldChar w:fldCharType="begin"/>
        </w:r>
        <w:r w:rsidR="00606FC4">
          <w:rPr>
            <w:noProof/>
            <w:webHidden/>
          </w:rPr>
          <w:instrText xml:space="preserve"> PAGEREF _Toc102091233 \h </w:instrText>
        </w:r>
        <w:r w:rsidR="00606FC4">
          <w:rPr>
            <w:noProof/>
            <w:webHidden/>
          </w:rPr>
        </w:r>
        <w:r w:rsidR="00606FC4">
          <w:rPr>
            <w:noProof/>
            <w:webHidden/>
          </w:rPr>
          <w:fldChar w:fldCharType="separate"/>
        </w:r>
        <w:r w:rsidR="002E2875">
          <w:rPr>
            <w:noProof/>
            <w:webHidden/>
          </w:rPr>
          <w:t>26</w:t>
        </w:r>
        <w:r w:rsidR="00606FC4">
          <w:rPr>
            <w:noProof/>
            <w:webHidden/>
          </w:rPr>
          <w:fldChar w:fldCharType="end"/>
        </w:r>
      </w:hyperlink>
    </w:p>
    <w:p w14:paraId="5F083E94" w14:textId="2A1A814E"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34" w:history="1">
        <w:r w:rsidR="00606FC4" w:rsidRPr="00FF0F76">
          <w:rPr>
            <w:rStyle w:val="Hyperlink"/>
            <w:noProof/>
            <w:lang w:val="en-US"/>
          </w:rPr>
          <w:t>3.1.4 Team communication</w:t>
        </w:r>
        <w:r w:rsidR="00606FC4">
          <w:rPr>
            <w:noProof/>
            <w:webHidden/>
          </w:rPr>
          <w:tab/>
        </w:r>
        <w:r w:rsidR="00606FC4">
          <w:rPr>
            <w:noProof/>
            <w:webHidden/>
          </w:rPr>
          <w:fldChar w:fldCharType="begin"/>
        </w:r>
        <w:r w:rsidR="00606FC4">
          <w:rPr>
            <w:noProof/>
            <w:webHidden/>
          </w:rPr>
          <w:instrText xml:space="preserve"> PAGEREF _Toc102091234 \h </w:instrText>
        </w:r>
        <w:r w:rsidR="00606FC4">
          <w:rPr>
            <w:noProof/>
            <w:webHidden/>
          </w:rPr>
        </w:r>
        <w:r w:rsidR="00606FC4">
          <w:rPr>
            <w:noProof/>
            <w:webHidden/>
          </w:rPr>
          <w:fldChar w:fldCharType="separate"/>
        </w:r>
        <w:r w:rsidR="002E2875">
          <w:rPr>
            <w:noProof/>
            <w:webHidden/>
          </w:rPr>
          <w:t>26</w:t>
        </w:r>
        <w:r w:rsidR="00606FC4">
          <w:rPr>
            <w:noProof/>
            <w:webHidden/>
          </w:rPr>
          <w:fldChar w:fldCharType="end"/>
        </w:r>
      </w:hyperlink>
    </w:p>
    <w:p w14:paraId="5A5594A6" w14:textId="74F38D1F"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35" w:history="1">
        <w:r w:rsidR="00606FC4" w:rsidRPr="00FF0F76">
          <w:rPr>
            <w:rStyle w:val="Hyperlink"/>
            <w:noProof/>
            <w:lang w:val="en-US"/>
          </w:rPr>
          <w:t>3.2 Front-end development</w:t>
        </w:r>
        <w:r w:rsidR="00606FC4">
          <w:rPr>
            <w:noProof/>
            <w:webHidden/>
          </w:rPr>
          <w:tab/>
        </w:r>
        <w:r w:rsidR="00606FC4">
          <w:rPr>
            <w:noProof/>
            <w:webHidden/>
          </w:rPr>
          <w:fldChar w:fldCharType="begin"/>
        </w:r>
        <w:r w:rsidR="00606FC4">
          <w:rPr>
            <w:noProof/>
            <w:webHidden/>
          </w:rPr>
          <w:instrText xml:space="preserve"> PAGEREF _Toc102091235 \h </w:instrText>
        </w:r>
        <w:r w:rsidR="00606FC4">
          <w:rPr>
            <w:noProof/>
            <w:webHidden/>
          </w:rPr>
        </w:r>
        <w:r w:rsidR="00606FC4">
          <w:rPr>
            <w:noProof/>
            <w:webHidden/>
          </w:rPr>
          <w:fldChar w:fldCharType="separate"/>
        </w:r>
        <w:r w:rsidR="002E2875">
          <w:rPr>
            <w:noProof/>
            <w:webHidden/>
          </w:rPr>
          <w:t>26</w:t>
        </w:r>
        <w:r w:rsidR="00606FC4">
          <w:rPr>
            <w:noProof/>
            <w:webHidden/>
          </w:rPr>
          <w:fldChar w:fldCharType="end"/>
        </w:r>
      </w:hyperlink>
    </w:p>
    <w:p w14:paraId="203478D3" w14:textId="64808B2A"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36" w:history="1">
        <w:r w:rsidR="00606FC4" w:rsidRPr="00FF0F76">
          <w:rPr>
            <w:rStyle w:val="Hyperlink"/>
            <w:noProof/>
            <w:lang w:val="en-US"/>
          </w:rPr>
          <w:t>3.2.1 Tailwind CSS</w:t>
        </w:r>
        <w:r w:rsidR="00606FC4">
          <w:rPr>
            <w:noProof/>
            <w:webHidden/>
          </w:rPr>
          <w:tab/>
        </w:r>
        <w:r w:rsidR="00606FC4">
          <w:rPr>
            <w:noProof/>
            <w:webHidden/>
          </w:rPr>
          <w:fldChar w:fldCharType="begin"/>
        </w:r>
        <w:r w:rsidR="00606FC4">
          <w:rPr>
            <w:noProof/>
            <w:webHidden/>
          </w:rPr>
          <w:instrText xml:space="preserve"> PAGEREF _Toc102091236 \h </w:instrText>
        </w:r>
        <w:r w:rsidR="00606FC4">
          <w:rPr>
            <w:noProof/>
            <w:webHidden/>
          </w:rPr>
        </w:r>
        <w:r w:rsidR="00606FC4">
          <w:rPr>
            <w:noProof/>
            <w:webHidden/>
          </w:rPr>
          <w:fldChar w:fldCharType="separate"/>
        </w:r>
        <w:r w:rsidR="002E2875">
          <w:rPr>
            <w:noProof/>
            <w:webHidden/>
          </w:rPr>
          <w:t>26</w:t>
        </w:r>
        <w:r w:rsidR="00606FC4">
          <w:rPr>
            <w:noProof/>
            <w:webHidden/>
          </w:rPr>
          <w:fldChar w:fldCharType="end"/>
        </w:r>
      </w:hyperlink>
    </w:p>
    <w:p w14:paraId="180C0C4C" w14:textId="50E358A7"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37" w:history="1">
        <w:r w:rsidR="00606FC4" w:rsidRPr="00FF0F76">
          <w:rPr>
            <w:rStyle w:val="Hyperlink"/>
            <w:noProof/>
            <w:lang w:val="en-US"/>
          </w:rPr>
          <w:t>3.2.2 Next.js</w:t>
        </w:r>
        <w:r w:rsidR="00606FC4">
          <w:rPr>
            <w:noProof/>
            <w:webHidden/>
          </w:rPr>
          <w:tab/>
        </w:r>
        <w:r w:rsidR="00606FC4">
          <w:rPr>
            <w:noProof/>
            <w:webHidden/>
          </w:rPr>
          <w:fldChar w:fldCharType="begin"/>
        </w:r>
        <w:r w:rsidR="00606FC4">
          <w:rPr>
            <w:noProof/>
            <w:webHidden/>
          </w:rPr>
          <w:instrText xml:space="preserve"> PAGEREF _Toc102091237 \h </w:instrText>
        </w:r>
        <w:r w:rsidR="00606FC4">
          <w:rPr>
            <w:noProof/>
            <w:webHidden/>
          </w:rPr>
        </w:r>
        <w:r w:rsidR="00606FC4">
          <w:rPr>
            <w:noProof/>
            <w:webHidden/>
          </w:rPr>
          <w:fldChar w:fldCharType="separate"/>
        </w:r>
        <w:r w:rsidR="002E2875">
          <w:rPr>
            <w:noProof/>
            <w:webHidden/>
          </w:rPr>
          <w:t>27</w:t>
        </w:r>
        <w:r w:rsidR="00606FC4">
          <w:rPr>
            <w:noProof/>
            <w:webHidden/>
          </w:rPr>
          <w:fldChar w:fldCharType="end"/>
        </w:r>
      </w:hyperlink>
    </w:p>
    <w:p w14:paraId="21408AB1" w14:textId="1BA8CD3C"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38" w:history="1">
        <w:r w:rsidR="00606FC4" w:rsidRPr="00FF0F76">
          <w:rPr>
            <w:rStyle w:val="Hyperlink"/>
            <w:noProof/>
            <w:lang w:val="en-US"/>
          </w:rPr>
          <w:t>3.3 CMS</w:t>
        </w:r>
        <w:r w:rsidR="00606FC4">
          <w:rPr>
            <w:noProof/>
            <w:webHidden/>
          </w:rPr>
          <w:tab/>
        </w:r>
        <w:r w:rsidR="00606FC4">
          <w:rPr>
            <w:noProof/>
            <w:webHidden/>
          </w:rPr>
          <w:fldChar w:fldCharType="begin"/>
        </w:r>
        <w:r w:rsidR="00606FC4">
          <w:rPr>
            <w:noProof/>
            <w:webHidden/>
          </w:rPr>
          <w:instrText xml:space="preserve"> PAGEREF _Toc102091238 \h </w:instrText>
        </w:r>
        <w:r w:rsidR="00606FC4">
          <w:rPr>
            <w:noProof/>
            <w:webHidden/>
          </w:rPr>
        </w:r>
        <w:r w:rsidR="00606FC4">
          <w:rPr>
            <w:noProof/>
            <w:webHidden/>
          </w:rPr>
          <w:fldChar w:fldCharType="separate"/>
        </w:r>
        <w:r w:rsidR="002E2875">
          <w:rPr>
            <w:noProof/>
            <w:webHidden/>
          </w:rPr>
          <w:t>27</w:t>
        </w:r>
        <w:r w:rsidR="00606FC4">
          <w:rPr>
            <w:noProof/>
            <w:webHidden/>
          </w:rPr>
          <w:fldChar w:fldCharType="end"/>
        </w:r>
      </w:hyperlink>
    </w:p>
    <w:p w14:paraId="44155BED" w14:textId="76065B3E"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39" w:history="1">
        <w:r w:rsidR="00606FC4" w:rsidRPr="00FF0F76">
          <w:rPr>
            <w:rStyle w:val="Hyperlink"/>
            <w:noProof/>
            <w:lang w:val="en-US"/>
          </w:rPr>
          <w:t>3.3.1 Strapi</w:t>
        </w:r>
        <w:r w:rsidR="00606FC4">
          <w:rPr>
            <w:noProof/>
            <w:webHidden/>
          </w:rPr>
          <w:tab/>
        </w:r>
        <w:r w:rsidR="00606FC4">
          <w:rPr>
            <w:noProof/>
            <w:webHidden/>
          </w:rPr>
          <w:fldChar w:fldCharType="begin"/>
        </w:r>
        <w:r w:rsidR="00606FC4">
          <w:rPr>
            <w:noProof/>
            <w:webHidden/>
          </w:rPr>
          <w:instrText xml:space="preserve"> PAGEREF _Toc102091239 \h </w:instrText>
        </w:r>
        <w:r w:rsidR="00606FC4">
          <w:rPr>
            <w:noProof/>
            <w:webHidden/>
          </w:rPr>
        </w:r>
        <w:r w:rsidR="00606FC4">
          <w:rPr>
            <w:noProof/>
            <w:webHidden/>
          </w:rPr>
          <w:fldChar w:fldCharType="separate"/>
        </w:r>
        <w:r w:rsidR="002E2875">
          <w:rPr>
            <w:noProof/>
            <w:webHidden/>
          </w:rPr>
          <w:t>27</w:t>
        </w:r>
        <w:r w:rsidR="00606FC4">
          <w:rPr>
            <w:noProof/>
            <w:webHidden/>
          </w:rPr>
          <w:fldChar w:fldCharType="end"/>
        </w:r>
      </w:hyperlink>
    </w:p>
    <w:p w14:paraId="027472B6" w14:textId="0175B164"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40" w:history="1">
        <w:r w:rsidR="00606FC4" w:rsidRPr="00FF0F76">
          <w:rPr>
            <w:rStyle w:val="Hyperlink"/>
            <w:noProof/>
            <w:lang w:val="en-US"/>
          </w:rPr>
          <w:t>3.4 Back-end development</w:t>
        </w:r>
        <w:r w:rsidR="00606FC4">
          <w:rPr>
            <w:noProof/>
            <w:webHidden/>
          </w:rPr>
          <w:tab/>
        </w:r>
        <w:r w:rsidR="00606FC4">
          <w:rPr>
            <w:noProof/>
            <w:webHidden/>
          </w:rPr>
          <w:fldChar w:fldCharType="begin"/>
        </w:r>
        <w:r w:rsidR="00606FC4">
          <w:rPr>
            <w:noProof/>
            <w:webHidden/>
          </w:rPr>
          <w:instrText xml:space="preserve"> PAGEREF _Toc102091240 \h </w:instrText>
        </w:r>
        <w:r w:rsidR="00606FC4">
          <w:rPr>
            <w:noProof/>
            <w:webHidden/>
          </w:rPr>
        </w:r>
        <w:r w:rsidR="00606FC4">
          <w:rPr>
            <w:noProof/>
            <w:webHidden/>
          </w:rPr>
          <w:fldChar w:fldCharType="separate"/>
        </w:r>
        <w:r w:rsidR="002E2875">
          <w:rPr>
            <w:noProof/>
            <w:webHidden/>
          </w:rPr>
          <w:t>28</w:t>
        </w:r>
        <w:r w:rsidR="00606FC4">
          <w:rPr>
            <w:noProof/>
            <w:webHidden/>
          </w:rPr>
          <w:fldChar w:fldCharType="end"/>
        </w:r>
      </w:hyperlink>
    </w:p>
    <w:p w14:paraId="48615AE7" w14:textId="25525EA7"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41" w:history="1">
        <w:r w:rsidR="00606FC4" w:rsidRPr="00FF0F76">
          <w:rPr>
            <w:rStyle w:val="Hyperlink"/>
            <w:noProof/>
            <w:lang w:val="en-US"/>
          </w:rPr>
          <w:t>3.4.1 Golang/C#/Python</w:t>
        </w:r>
        <w:r w:rsidR="00606FC4">
          <w:rPr>
            <w:noProof/>
            <w:webHidden/>
          </w:rPr>
          <w:tab/>
        </w:r>
        <w:r w:rsidR="00606FC4">
          <w:rPr>
            <w:noProof/>
            <w:webHidden/>
          </w:rPr>
          <w:fldChar w:fldCharType="begin"/>
        </w:r>
        <w:r w:rsidR="00606FC4">
          <w:rPr>
            <w:noProof/>
            <w:webHidden/>
          </w:rPr>
          <w:instrText xml:space="preserve"> PAGEREF _Toc102091241 \h </w:instrText>
        </w:r>
        <w:r w:rsidR="00606FC4">
          <w:rPr>
            <w:noProof/>
            <w:webHidden/>
          </w:rPr>
        </w:r>
        <w:r w:rsidR="00606FC4">
          <w:rPr>
            <w:noProof/>
            <w:webHidden/>
          </w:rPr>
          <w:fldChar w:fldCharType="separate"/>
        </w:r>
        <w:r w:rsidR="002E2875">
          <w:rPr>
            <w:noProof/>
            <w:webHidden/>
          </w:rPr>
          <w:t>28</w:t>
        </w:r>
        <w:r w:rsidR="00606FC4">
          <w:rPr>
            <w:noProof/>
            <w:webHidden/>
          </w:rPr>
          <w:fldChar w:fldCharType="end"/>
        </w:r>
      </w:hyperlink>
    </w:p>
    <w:p w14:paraId="59E91EE5" w14:textId="542DA23E"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42" w:history="1">
        <w:r w:rsidR="00606FC4" w:rsidRPr="00FF0F76">
          <w:rPr>
            <w:rStyle w:val="Hyperlink"/>
            <w:noProof/>
            <w:lang w:val="en-US"/>
          </w:rPr>
          <w:t>3.5 Infrastructure</w:t>
        </w:r>
        <w:r w:rsidR="00606FC4">
          <w:rPr>
            <w:noProof/>
            <w:webHidden/>
          </w:rPr>
          <w:tab/>
        </w:r>
        <w:r w:rsidR="00606FC4">
          <w:rPr>
            <w:noProof/>
            <w:webHidden/>
          </w:rPr>
          <w:fldChar w:fldCharType="begin"/>
        </w:r>
        <w:r w:rsidR="00606FC4">
          <w:rPr>
            <w:noProof/>
            <w:webHidden/>
          </w:rPr>
          <w:instrText xml:space="preserve"> PAGEREF _Toc102091242 \h </w:instrText>
        </w:r>
        <w:r w:rsidR="00606FC4">
          <w:rPr>
            <w:noProof/>
            <w:webHidden/>
          </w:rPr>
        </w:r>
        <w:r w:rsidR="00606FC4">
          <w:rPr>
            <w:noProof/>
            <w:webHidden/>
          </w:rPr>
          <w:fldChar w:fldCharType="separate"/>
        </w:r>
        <w:r w:rsidR="002E2875">
          <w:rPr>
            <w:noProof/>
            <w:webHidden/>
          </w:rPr>
          <w:t>28</w:t>
        </w:r>
        <w:r w:rsidR="00606FC4">
          <w:rPr>
            <w:noProof/>
            <w:webHidden/>
          </w:rPr>
          <w:fldChar w:fldCharType="end"/>
        </w:r>
      </w:hyperlink>
    </w:p>
    <w:p w14:paraId="5F5312E7" w14:textId="6136EF9A"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43" w:history="1">
        <w:r w:rsidR="00606FC4" w:rsidRPr="00FF0F76">
          <w:rPr>
            <w:rStyle w:val="Hyperlink"/>
            <w:noProof/>
            <w:lang w:val="en-US"/>
          </w:rPr>
          <w:t>3.5.1 Cloud</w:t>
        </w:r>
        <w:r w:rsidR="00606FC4">
          <w:rPr>
            <w:noProof/>
            <w:webHidden/>
          </w:rPr>
          <w:tab/>
        </w:r>
        <w:r w:rsidR="00606FC4">
          <w:rPr>
            <w:noProof/>
            <w:webHidden/>
          </w:rPr>
          <w:fldChar w:fldCharType="begin"/>
        </w:r>
        <w:r w:rsidR="00606FC4">
          <w:rPr>
            <w:noProof/>
            <w:webHidden/>
          </w:rPr>
          <w:instrText xml:space="preserve"> PAGEREF _Toc102091243 \h </w:instrText>
        </w:r>
        <w:r w:rsidR="00606FC4">
          <w:rPr>
            <w:noProof/>
            <w:webHidden/>
          </w:rPr>
        </w:r>
        <w:r w:rsidR="00606FC4">
          <w:rPr>
            <w:noProof/>
            <w:webHidden/>
          </w:rPr>
          <w:fldChar w:fldCharType="separate"/>
        </w:r>
        <w:r w:rsidR="002E2875">
          <w:rPr>
            <w:noProof/>
            <w:webHidden/>
          </w:rPr>
          <w:t>28</w:t>
        </w:r>
        <w:r w:rsidR="00606FC4">
          <w:rPr>
            <w:noProof/>
            <w:webHidden/>
          </w:rPr>
          <w:fldChar w:fldCharType="end"/>
        </w:r>
      </w:hyperlink>
    </w:p>
    <w:p w14:paraId="11090E59" w14:textId="0455FE84"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44" w:history="1">
        <w:r w:rsidR="00606FC4" w:rsidRPr="00FF0F76">
          <w:rPr>
            <w:rStyle w:val="Hyperlink"/>
            <w:noProof/>
            <w:lang w:val="en-US"/>
          </w:rPr>
          <w:t>3.5.2 DigitalOcean vs AWS</w:t>
        </w:r>
        <w:r w:rsidR="00606FC4">
          <w:rPr>
            <w:noProof/>
            <w:webHidden/>
          </w:rPr>
          <w:tab/>
        </w:r>
        <w:r w:rsidR="00606FC4">
          <w:rPr>
            <w:noProof/>
            <w:webHidden/>
          </w:rPr>
          <w:fldChar w:fldCharType="begin"/>
        </w:r>
        <w:r w:rsidR="00606FC4">
          <w:rPr>
            <w:noProof/>
            <w:webHidden/>
          </w:rPr>
          <w:instrText xml:space="preserve"> PAGEREF _Toc102091244 \h </w:instrText>
        </w:r>
        <w:r w:rsidR="00606FC4">
          <w:rPr>
            <w:noProof/>
            <w:webHidden/>
          </w:rPr>
        </w:r>
        <w:r w:rsidR="00606FC4">
          <w:rPr>
            <w:noProof/>
            <w:webHidden/>
          </w:rPr>
          <w:fldChar w:fldCharType="separate"/>
        </w:r>
        <w:r w:rsidR="002E2875">
          <w:rPr>
            <w:noProof/>
            <w:webHidden/>
          </w:rPr>
          <w:t>29</w:t>
        </w:r>
        <w:r w:rsidR="00606FC4">
          <w:rPr>
            <w:noProof/>
            <w:webHidden/>
          </w:rPr>
          <w:fldChar w:fldCharType="end"/>
        </w:r>
      </w:hyperlink>
    </w:p>
    <w:p w14:paraId="23782B6C" w14:textId="2FFC9633"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45" w:history="1">
        <w:r w:rsidR="00606FC4" w:rsidRPr="00FF0F76">
          <w:rPr>
            <w:rStyle w:val="Hyperlink"/>
            <w:noProof/>
            <w:lang w:val="en-US"/>
          </w:rPr>
          <w:t>3.5.3 Build pipelines</w:t>
        </w:r>
        <w:r w:rsidR="00606FC4">
          <w:rPr>
            <w:noProof/>
            <w:webHidden/>
          </w:rPr>
          <w:tab/>
        </w:r>
        <w:r w:rsidR="00606FC4">
          <w:rPr>
            <w:noProof/>
            <w:webHidden/>
          </w:rPr>
          <w:fldChar w:fldCharType="begin"/>
        </w:r>
        <w:r w:rsidR="00606FC4">
          <w:rPr>
            <w:noProof/>
            <w:webHidden/>
          </w:rPr>
          <w:instrText xml:space="preserve"> PAGEREF _Toc102091245 \h </w:instrText>
        </w:r>
        <w:r w:rsidR="00606FC4">
          <w:rPr>
            <w:noProof/>
            <w:webHidden/>
          </w:rPr>
        </w:r>
        <w:r w:rsidR="00606FC4">
          <w:rPr>
            <w:noProof/>
            <w:webHidden/>
          </w:rPr>
          <w:fldChar w:fldCharType="separate"/>
        </w:r>
        <w:r w:rsidR="002E2875">
          <w:rPr>
            <w:noProof/>
            <w:webHidden/>
          </w:rPr>
          <w:t>29</w:t>
        </w:r>
        <w:r w:rsidR="00606FC4">
          <w:rPr>
            <w:noProof/>
            <w:webHidden/>
          </w:rPr>
          <w:fldChar w:fldCharType="end"/>
        </w:r>
      </w:hyperlink>
    </w:p>
    <w:p w14:paraId="5426A5D3" w14:textId="0E6772CA"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46" w:history="1">
        <w:r w:rsidR="00606FC4" w:rsidRPr="00FF0F76">
          <w:rPr>
            <w:rStyle w:val="Hyperlink"/>
            <w:noProof/>
            <w:lang w:val="en-US"/>
          </w:rPr>
          <w:t>3.6 Domains and DNS</w:t>
        </w:r>
        <w:r w:rsidR="00606FC4">
          <w:rPr>
            <w:noProof/>
            <w:webHidden/>
          </w:rPr>
          <w:tab/>
        </w:r>
        <w:r w:rsidR="00606FC4">
          <w:rPr>
            <w:noProof/>
            <w:webHidden/>
          </w:rPr>
          <w:fldChar w:fldCharType="begin"/>
        </w:r>
        <w:r w:rsidR="00606FC4">
          <w:rPr>
            <w:noProof/>
            <w:webHidden/>
          </w:rPr>
          <w:instrText xml:space="preserve"> PAGEREF _Toc102091246 \h </w:instrText>
        </w:r>
        <w:r w:rsidR="00606FC4">
          <w:rPr>
            <w:noProof/>
            <w:webHidden/>
          </w:rPr>
        </w:r>
        <w:r w:rsidR="00606FC4">
          <w:rPr>
            <w:noProof/>
            <w:webHidden/>
          </w:rPr>
          <w:fldChar w:fldCharType="separate"/>
        </w:r>
        <w:r w:rsidR="002E2875">
          <w:rPr>
            <w:noProof/>
            <w:webHidden/>
          </w:rPr>
          <w:t>30</w:t>
        </w:r>
        <w:r w:rsidR="00606FC4">
          <w:rPr>
            <w:noProof/>
            <w:webHidden/>
          </w:rPr>
          <w:fldChar w:fldCharType="end"/>
        </w:r>
      </w:hyperlink>
    </w:p>
    <w:p w14:paraId="69B47674" w14:textId="17BA1B10"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47" w:history="1">
        <w:r w:rsidR="00606FC4" w:rsidRPr="00FF0F76">
          <w:rPr>
            <w:rStyle w:val="Hyperlink"/>
            <w:noProof/>
            <w:lang w:val="en-US"/>
          </w:rPr>
          <w:t>3.7 Storage</w:t>
        </w:r>
        <w:r w:rsidR="00606FC4">
          <w:rPr>
            <w:noProof/>
            <w:webHidden/>
          </w:rPr>
          <w:tab/>
        </w:r>
        <w:r w:rsidR="00606FC4">
          <w:rPr>
            <w:noProof/>
            <w:webHidden/>
          </w:rPr>
          <w:fldChar w:fldCharType="begin"/>
        </w:r>
        <w:r w:rsidR="00606FC4">
          <w:rPr>
            <w:noProof/>
            <w:webHidden/>
          </w:rPr>
          <w:instrText xml:space="preserve"> PAGEREF _Toc102091247 \h </w:instrText>
        </w:r>
        <w:r w:rsidR="00606FC4">
          <w:rPr>
            <w:noProof/>
            <w:webHidden/>
          </w:rPr>
        </w:r>
        <w:r w:rsidR="00606FC4">
          <w:rPr>
            <w:noProof/>
            <w:webHidden/>
          </w:rPr>
          <w:fldChar w:fldCharType="separate"/>
        </w:r>
        <w:r w:rsidR="002E2875">
          <w:rPr>
            <w:noProof/>
            <w:webHidden/>
          </w:rPr>
          <w:t>30</w:t>
        </w:r>
        <w:r w:rsidR="00606FC4">
          <w:rPr>
            <w:noProof/>
            <w:webHidden/>
          </w:rPr>
          <w:fldChar w:fldCharType="end"/>
        </w:r>
      </w:hyperlink>
    </w:p>
    <w:p w14:paraId="4B312212" w14:textId="58C2B747"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48" w:history="1">
        <w:r w:rsidR="00606FC4" w:rsidRPr="00FF0F76">
          <w:rPr>
            <w:rStyle w:val="Hyperlink"/>
            <w:noProof/>
            <w:lang w:val="en-US"/>
          </w:rPr>
          <w:t>3.8 IPFS Storage</w:t>
        </w:r>
        <w:r w:rsidR="00606FC4">
          <w:rPr>
            <w:noProof/>
            <w:webHidden/>
          </w:rPr>
          <w:tab/>
        </w:r>
        <w:r w:rsidR="00606FC4">
          <w:rPr>
            <w:noProof/>
            <w:webHidden/>
          </w:rPr>
          <w:fldChar w:fldCharType="begin"/>
        </w:r>
        <w:r w:rsidR="00606FC4">
          <w:rPr>
            <w:noProof/>
            <w:webHidden/>
          </w:rPr>
          <w:instrText xml:space="preserve"> PAGEREF _Toc102091248 \h </w:instrText>
        </w:r>
        <w:r w:rsidR="00606FC4">
          <w:rPr>
            <w:noProof/>
            <w:webHidden/>
          </w:rPr>
        </w:r>
        <w:r w:rsidR="00606FC4">
          <w:rPr>
            <w:noProof/>
            <w:webHidden/>
          </w:rPr>
          <w:fldChar w:fldCharType="separate"/>
        </w:r>
        <w:r w:rsidR="002E2875">
          <w:rPr>
            <w:noProof/>
            <w:webHidden/>
          </w:rPr>
          <w:t>30</w:t>
        </w:r>
        <w:r w:rsidR="00606FC4">
          <w:rPr>
            <w:noProof/>
            <w:webHidden/>
          </w:rPr>
          <w:fldChar w:fldCharType="end"/>
        </w:r>
      </w:hyperlink>
    </w:p>
    <w:p w14:paraId="36F4F5E4" w14:textId="6D854A80"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49" w:history="1">
        <w:r w:rsidR="00606FC4" w:rsidRPr="00FF0F76">
          <w:rPr>
            <w:rStyle w:val="Hyperlink"/>
            <w:noProof/>
            <w:lang w:val="en-US"/>
          </w:rPr>
          <w:t>3.9 Financial model</w:t>
        </w:r>
        <w:r w:rsidR="00606FC4">
          <w:rPr>
            <w:noProof/>
            <w:webHidden/>
          </w:rPr>
          <w:tab/>
        </w:r>
        <w:r w:rsidR="00606FC4">
          <w:rPr>
            <w:noProof/>
            <w:webHidden/>
          </w:rPr>
          <w:fldChar w:fldCharType="begin"/>
        </w:r>
        <w:r w:rsidR="00606FC4">
          <w:rPr>
            <w:noProof/>
            <w:webHidden/>
          </w:rPr>
          <w:instrText xml:space="preserve"> PAGEREF _Toc102091249 \h </w:instrText>
        </w:r>
        <w:r w:rsidR="00606FC4">
          <w:rPr>
            <w:noProof/>
            <w:webHidden/>
          </w:rPr>
        </w:r>
        <w:r w:rsidR="00606FC4">
          <w:rPr>
            <w:noProof/>
            <w:webHidden/>
          </w:rPr>
          <w:fldChar w:fldCharType="separate"/>
        </w:r>
        <w:r w:rsidR="002E2875">
          <w:rPr>
            <w:noProof/>
            <w:webHidden/>
          </w:rPr>
          <w:t>30</w:t>
        </w:r>
        <w:r w:rsidR="00606FC4">
          <w:rPr>
            <w:noProof/>
            <w:webHidden/>
          </w:rPr>
          <w:fldChar w:fldCharType="end"/>
        </w:r>
      </w:hyperlink>
    </w:p>
    <w:p w14:paraId="6E89EE23" w14:textId="548BC274"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50" w:history="1">
        <w:r w:rsidR="00606FC4" w:rsidRPr="00FF0F76">
          <w:rPr>
            <w:rStyle w:val="Hyperlink"/>
            <w:noProof/>
            <w:lang w:val="en-US"/>
          </w:rPr>
          <w:t>3.9.1 Business model</w:t>
        </w:r>
        <w:r w:rsidR="00606FC4">
          <w:rPr>
            <w:noProof/>
            <w:webHidden/>
          </w:rPr>
          <w:tab/>
        </w:r>
        <w:r w:rsidR="00606FC4">
          <w:rPr>
            <w:noProof/>
            <w:webHidden/>
          </w:rPr>
          <w:fldChar w:fldCharType="begin"/>
        </w:r>
        <w:r w:rsidR="00606FC4">
          <w:rPr>
            <w:noProof/>
            <w:webHidden/>
          </w:rPr>
          <w:instrText xml:space="preserve"> PAGEREF _Toc102091250 \h </w:instrText>
        </w:r>
        <w:r w:rsidR="00606FC4">
          <w:rPr>
            <w:noProof/>
            <w:webHidden/>
          </w:rPr>
        </w:r>
        <w:r w:rsidR="00606FC4">
          <w:rPr>
            <w:noProof/>
            <w:webHidden/>
          </w:rPr>
          <w:fldChar w:fldCharType="separate"/>
        </w:r>
        <w:r w:rsidR="002E2875">
          <w:rPr>
            <w:noProof/>
            <w:webHidden/>
          </w:rPr>
          <w:t>31</w:t>
        </w:r>
        <w:r w:rsidR="00606FC4">
          <w:rPr>
            <w:noProof/>
            <w:webHidden/>
          </w:rPr>
          <w:fldChar w:fldCharType="end"/>
        </w:r>
      </w:hyperlink>
    </w:p>
    <w:p w14:paraId="3C81AB67" w14:textId="3EE55B5E"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51" w:history="1">
        <w:r w:rsidR="00606FC4" w:rsidRPr="00FF0F76">
          <w:rPr>
            <w:rStyle w:val="Hyperlink"/>
            <w:noProof/>
            <w:lang w:val="en-US"/>
          </w:rPr>
          <w:t>3.9.2 Operational costs</w:t>
        </w:r>
        <w:r w:rsidR="00606FC4">
          <w:rPr>
            <w:noProof/>
            <w:webHidden/>
          </w:rPr>
          <w:tab/>
        </w:r>
        <w:r w:rsidR="00606FC4">
          <w:rPr>
            <w:noProof/>
            <w:webHidden/>
          </w:rPr>
          <w:fldChar w:fldCharType="begin"/>
        </w:r>
        <w:r w:rsidR="00606FC4">
          <w:rPr>
            <w:noProof/>
            <w:webHidden/>
          </w:rPr>
          <w:instrText xml:space="preserve"> PAGEREF _Toc102091251 \h </w:instrText>
        </w:r>
        <w:r w:rsidR="00606FC4">
          <w:rPr>
            <w:noProof/>
            <w:webHidden/>
          </w:rPr>
        </w:r>
        <w:r w:rsidR="00606FC4">
          <w:rPr>
            <w:noProof/>
            <w:webHidden/>
          </w:rPr>
          <w:fldChar w:fldCharType="separate"/>
        </w:r>
        <w:r w:rsidR="002E2875">
          <w:rPr>
            <w:noProof/>
            <w:webHidden/>
          </w:rPr>
          <w:t>31</w:t>
        </w:r>
        <w:r w:rsidR="00606FC4">
          <w:rPr>
            <w:noProof/>
            <w:webHidden/>
          </w:rPr>
          <w:fldChar w:fldCharType="end"/>
        </w:r>
      </w:hyperlink>
    </w:p>
    <w:p w14:paraId="55995D77" w14:textId="0C20FF76"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52" w:history="1">
        <w:r w:rsidR="00606FC4" w:rsidRPr="00FF0F76">
          <w:rPr>
            <w:rStyle w:val="Hyperlink"/>
            <w:noProof/>
            <w:lang w:val="en-US"/>
          </w:rPr>
          <w:t>3.10 Smart contracts</w:t>
        </w:r>
        <w:r w:rsidR="00606FC4">
          <w:rPr>
            <w:noProof/>
            <w:webHidden/>
          </w:rPr>
          <w:tab/>
        </w:r>
        <w:r w:rsidR="00606FC4">
          <w:rPr>
            <w:noProof/>
            <w:webHidden/>
          </w:rPr>
          <w:fldChar w:fldCharType="begin"/>
        </w:r>
        <w:r w:rsidR="00606FC4">
          <w:rPr>
            <w:noProof/>
            <w:webHidden/>
          </w:rPr>
          <w:instrText xml:space="preserve"> PAGEREF _Toc102091252 \h </w:instrText>
        </w:r>
        <w:r w:rsidR="00606FC4">
          <w:rPr>
            <w:noProof/>
            <w:webHidden/>
          </w:rPr>
        </w:r>
        <w:r w:rsidR="00606FC4">
          <w:rPr>
            <w:noProof/>
            <w:webHidden/>
          </w:rPr>
          <w:fldChar w:fldCharType="separate"/>
        </w:r>
        <w:r w:rsidR="002E2875">
          <w:rPr>
            <w:noProof/>
            <w:webHidden/>
          </w:rPr>
          <w:t>32</w:t>
        </w:r>
        <w:r w:rsidR="00606FC4">
          <w:rPr>
            <w:noProof/>
            <w:webHidden/>
          </w:rPr>
          <w:fldChar w:fldCharType="end"/>
        </w:r>
      </w:hyperlink>
    </w:p>
    <w:p w14:paraId="77A39045" w14:textId="19BB5F93"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53" w:history="1">
        <w:r w:rsidR="00606FC4" w:rsidRPr="00FF0F76">
          <w:rPr>
            <w:rStyle w:val="Hyperlink"/>
            <w:noProof/>
            <w:lang w:val="en-US"/>
          </w:rPr>
          <w:t>3.10.1 WASM</w:t>
        </w:r>
        <w:r w:rsidR="00606FC4">
          <w:rPr>
            <w:noProof/>
            <w:webHidden/>
          </w:rPr>
          <w:tab/>
        </w:r>
        <w:r w:rsidR="00606FC4">
          <w:rPr>
            <w:noProof/>
            <w:webHidden/>
          </w:rPr>
          <w:fldChar w:fldCharType="begin"/>
        </w:r>
        <w:r w:rsidR="00606FC4">
          <w:rPr>
            <w:noProof/>
            <w:webHidden/>
          </w:rPr>
          <w:instrText xml:space="preserve"> PAGEREF _Toc102091253 \h </w:instrText>
        </w:r>
        <w:r w:rsidR="00606FC4">
          <w:rPr>
            <w:noProof/>
            <w:webHidden/>
          </w:rPr>
        </w:r>
        <w:r w:rsidR="00606FC4">
          <w:rPr>
            <w:noProof/>
            <w:webHidden/>
          </w:rPr>
          <w:fldChar w:fldCharType="separate"/>
        </w:r>
        <w:r w:rsidR="002E2875">
          <w:rPr>
            <w:noProof/>
            <w:webHidden/>
          </w:rPr>
          <w:t>32</w:t>
        </w:r>
        <w:r w:rsidR="00606FC4">
          <w:rPr>
            <w:noProof/>
            <w:webHidden/>
          </w:rPr>
          <w:fldChar w:fldCharType="end"/>
        </w:r>
      </w:hyperlink>
    </w:p>
    <w:p w14:paraId="58E29270" w14:textId="0CDBC20C"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54" w:history="1">
        <w:r w:rsidR="00606FC4" w:rsidRPr="00FF0F76">
          <w:rPr>
            <w:rStyle w:val="Hyperlink"/>
            <w:noProof/>
            <w:lang w:val="en-US"/>
          </w:rPr>
          <w:t>3.10.2 Rust</w:t>
        </w:r>
        <w:r w:rsidR="00606FC4">
          <w:rPr>
            <w:noProof/>
            <w:webHidden/>
          </w:rPr>
          <w:tab/>
        </w:r>
        <w:r w:rsidR="00606FC4">
          <w:rPr>
            <w:noProof/>
            <w:webHidden/>
          </w:rPr>
          <w:fldChar w:fldCharType="begin"/>
        </w:r>
        <w:r w:rsidR="00606FC4">
          <w:rPr>
            <w:noProof/>
            <w:webHidden/>
          </w:rPr>
          <w:instrText xml:space="preserve"> PAGEREF _Toc102091254 \h </w:instrText>
        </w:r>
        <w:r w:rsidR="00606FC4">
          <w:rPr>
            <w:noProof/>
            <w:webHidden/>
          </w:rPr>
        </w:r>
        <w:r w:rsidR="00606FC4">
          <w:rPr>
            <w:noProof/>
            <w:webHidden/>
          </w:rPr>
          <w:fldChar w:fldCharType="separate"/>
        </w:r>
        <w:r w:rsidR="002E2875">
          <w:rPr>
            <w:noProof/>
            <w:webHidden/>
          </w:rPr>
          <w:t>32</w:t>
        </w:r>
        <w:r w:rsidR="00606FC4">
          <w:rPr>
            <w:noProof/>
            <w:webHidden/>
          </w:rPr>
          <w:fldChar w:fldCharType="end"/>
        </w:r>
      </w:hyperlink>
    </w:p>
    <w:p w14:paraId="0718B7C5" w14:textId="29FC64D5"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255" w:history="1">
        <w:r w:rsidR="00606FC4" w:rsidRPr="00FF0F76">
          <w:rPr>
            <w:rStyle w:val="Hyperlink"/>
            <w:noProof/>
            <w:lang w:val="en-US"/>
          </w:rPr>
          <w:t>4 Implementation</w:t>
        </w:r>
        <w:r w:rsidR="00606FC4">
          <w:rPr>
            <w:noProof/>
            <w:webHidden/>
          </w:rPr>
          <w:tab/>
        </w:r>
        <w:r w:rsidR="00606FC4">
          <w:rPr>
            <w:noProof/>
            <w:webHidden/>
          </w:rPr>
          <w:fldChar w:fldCharType="begin"/>
        </w:r>
        <w:r w:rsidR="00606FC4">
          <w:rPr>
            <w:noProof/>
            <w:webHidden/>
          </w:rPr>
          <w:instrText xml:space="preserve"> PAGEREF _Toc102091255 \h </w:instrText>
        </w:r>
        <w:r w:rsidR="00606FC4">
          <w:rPr>
            <w:noProof/>
            <w:webHidden/>
          </w:rPr>
        </w:r>
        <w:r w:rsidR="00606FC4">
          <w:rPr>
            <w:noProof/>
            <w:webHidden/>
          </w:rPr>
          <w:fldChar w:fldCharType="separate"/>
        </w:r>
        <w:r w:rsidR="002E2875">
          <w:rPr>
            <w:noProof/>
            <w:webHidden/>
          </w:rPr>
          <w:t>33</w:t>
        </w:r>
        <w:r w:rsidR="00606FC4">
          <w:rPr>
            <w:noProof/>
            <w:webHidden/>
          </w:rPr>
          <w:fldChar w:fldCharType="end"/>
        </w:r>
      </w:hyperlink>
    </w:p>
    <w:p w14:paraId="5A4EB551" w14:textId="04903951"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56" w:history="1">
        <w:r w:rsidR="00606FC4" w:rsidRPr="00FF0F76">
          <w:rPr>
            <w:rStyle w:val="Hyperlink"/>
            <w:noProof/>
            <w:lang w:val="en-US"/>
          </w:rPr>
          <w:t>4.1 NFT ownership model of Elrond</w:t>
        </w:r>
        <w:r w:rsidR="00606FC4">
          <w:rPr>
            <w:noProof/>
            <w:webHidden/>
          </w:rPr>
          <w:tab/>
        </w:r>
        <w:r w:rsidR="00606FC4">
          <w:rPr>
            <w:noProof/>
            <w:webHidden/>
          </w:rPr>
          <w:fldChar w:fldCharType="begin"/>
        </w:r>
        <w:r w:rsidR="00606FC4">
          <w:rPr>
            <w:noProof/>
            <w:webHidden/>
          </w:rPr>
          <w:instrText xml:space="preserve"> PAGEREF _Toc102091256 \h </w:instrText>
        </w:r>
        <w:r w:rsidR="00606FC4">
          <w:rPr>
            <w:noProof/>
            <w:webHidden/>
          </w:rPr>
        </w:r>
        <w:r w:rsidR="00606FC4">
          <w:rPr>
            <w:noProof/>
            <w:webHidden/>
          </w:rPr>
          <w:fldChar w:fldCharType="separate"/>
        </w:r>
        <w:r w:rsidR="002E2875">
          <w:rPr>
            <w:noProof/>
            <w:webHidden/>
          </w:rPr>
          <w:t>33</w:t>
        </w:r>
        <w:r w:rsidR="00606FC4">
          <w:rPr>
            <w:noProof/>
            <w:webHidden/>
          </w:rPr>
          <w:fldChar w:fldCharType="end"/>
        </w:r>
      </w:hyperlink>
    </w:p>
    <w:p w14:paraId="188EB979" w14:textId="3BDA511B"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57" w:history="1">
        <w:r w:rsidR="00606FC4" w:rsidRPr="00FF0F76">
          <w:rPr>
            <w:rStyle w:val="Hyperlink"/>
            <w:noProof/>
            <w:lang w:val="en-US"/>
          </w:rPr>
          <w:t>4.2 MVP scope</w:t>
        </w:r>
        <w:r w:rsidR="00606FC4">
          <w:rPr>
            <w:noProof/>
            <w:webHidden/>
          </w:rPr>
          <w:tab/>
        </w:r>
        <w:r w:rsidR="00606FC4">
          <w:rPr>
            <w:noProof/>
            <w:webHidden/>
          </w:rPr>
          <w:fldChar w:fldCharType="begin"/>
        </w:r>
        <w:r w:rsidR="00606FC4">
          <w:rPr>
            <w:noProof/>
            <w:webHidden/>
          </w:rPr>
          <w:instrText xml:space="preserve"> PAGEREF _Toc102091257 \h </w:instrText>
        </w:r>
        <w:r w:rsidR="00606FC4">
          <w:rPr>
            <w:noProof/>
            <w:webHidden/>
          </w:rPr>
        </w:r>
        <w:r w:rsidR="00606FC4">
          <w:rPr>
            <w:noProof/>
            <w:webHidden/>
          </w:rPr>
          <w:fldChar w:fldCharType="separate"/>
        </w:r>
        <w:r w:rsidR="002E2875">
          <w:rPr>
            <w:noProof/>
            <w:webHidden/>
          </w:rPr>
          <w:t>33</w:t>
        </w:r>
        <w:r w:rsidR="00606FC4">
          <w:rPr>
            <w:noProof/>
            <w:webHidden/>
          </w:rPr>
          <w:fldChar w:fldCharType="end"/>
        </w:r>
      </w:hyperlink>
    </w:p>
    <w:p w14:paraId="366E10A7" w14:textId="0A97DD59"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58" w:history="1">
        <w:r w:rsidR="00606FC4" w:rsidRPr="00FF0F76">
          <w:rPr>
            <w:rStyle w:val="Hyperlink"/>
            <w:noProof/>
            <w:lang w:val="en-US"/>
          </w:rPr>
          <w:t>4.3 Multiple authentication methods</w:t>
        </w:r>
        <w:r w:rsidR="00606FC4">
          <w:rPr>
            <w:noProof/>
            <w:webHidden/>
          </w:rPr>
          <w:tab/>
        </w:r>
        <w:r w:rsidR="00606FC4">
          <w:rPr>
            <w:noProof/>
            <w:webHidden/>
          </w:rPr>
          <w:fldChar w:fldCharType="begin"/>
        </w:r>
        <w:r w:rsidR="00606FC4">
          <w:rPr>
            <w:noProof/>
            <w:webHidden/>
          </w:rPr>
          <w:instrText xml:space="preserve"> PAGEREF _Toc102091258 \h </w:instrText>
        </w:r>
        <w:r w:rsidR="00606FC4">
          <w:rPr>
            <w:noProof/>
            <w:webHidden/>
          </w:rPr>
        </w:r>
        <w:r w:rsidR="00606FC4">
          <w:rPr>
            <w:noProof/>
            <w:webHidden/>
          </w:rPr>
          <w:fldChar w:fldCharType="separate"/>
        </w:r>
        <w:r w:rsidR="002E2875">
          <w:rPr>
            <w:noProof/>
            <w:webHidden/>
          </w:rPr>
          <w:t>33</w:t>
        </w:r>
        <w:r w:rsidR="00606FC4">
          <w:rPr>
            <w:noProof/>
            <w:webHidden/>
          </w:rPr>
          <w:fldChar w:fldCharType="end"/>
        </w:r>
      </w:hyperlink>
    </w:p>
    <w:p w14:paraId="3781AB43" w14:textId="21A7B488"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59" w:history="1">
        <w:r w:rsidR="00606FC4" w:rsidRPr="00FF0F76">
          <w:rPr>
            <w:rStyle w:val="Hyperlink"/>
            <w:noProof/>
            <w:lang w:val="en-US"/>
          </w:rPr>
          <w:t>4.3.1 Wallet balance</w:t>
        </w:r>
        <w:r w:rsidR="00606FC4">
          <w:rPr>
            <w:noProof/>
            <w:webHidden/>
          </w:rPr>
          <w:tab/>
        </w:r>
        <w:r w:rsidR="00606FC4">
          <w:rPr>
            <w:noProof/>
            <w:webHidden/>
          </w:rPr>
          <w:fldChar w:fldCharType="begin"/>
        </w:r>
        <w:r w:rsidR="00606FC4">
          <w:rPr>
            <w:noProof/>
            <w:webHidden/>
          </w:rPr>
          <w:instrText xml:space="preserve"> PAGEREF _Toc102091259 \h </w:instrText>
        </w:r>
        <w:r w:rsidR="00606FC4">
          <w:rPr>
            <w:noProof/>
            <w:webHidden/>
          </w:rPr>
        </w:r>
        <w:r w:rsidR="00606FC4">
          <w:rPr>
            <w:noProof/>
            <w:webHidden/>
          </w:rPr>
          <w:fldChar w:fldCharType="separate"/>
        </w:r>
        <w:r w:rsidR="002E2875">
          <w:rPr>
            <w:noProof/>
            <w:webHidden/>
          </w:rPr>
          <w:t>36</w:t>
        </w:r>
        <w:r w:rsidR="00606FC4">
          <w:rPr>
            <w:noProof/>
            <w:webHidden/>
          </w:rPr>
          <w:fldChar w:fldCharType="end"/>
        </w:r>
      </w:hyperlink>
    </w:p>
    <w:p w14:paraId="049405F5" w14:textId="6992B290"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60" w:history="1">
        <w:r w:rsidR="00606FC4" w:rsidRPr="00FF0F76">
          <w:rPr>
            <w:rStyle w:val="Hyperlink"/>
            <w:noProof/>
            <w:lang w:val="en-US"/>
          </w:rPr>
          <w:t>4.4 Hybrid app architecture</w:t>
        </w:r>
        <w:r w:rsidR="00606FC4">
          <w:rPr>
            <w:noProof/>
            <w:webHidden/>
          </w:rPr>
          <w:tab/>
        </w:r>
        <w:r w:rsidR="00606FC4">
          <w:rPr>
            <w:noProof/>
            <w:webHidden/>
          </w:rPr>
          <w:fldChar w:fldCharType="begin"/>
        </w:r>
        <w:r w:rsidR="00606FC4">
          <w:rPr>
            <w:noProof/>
            <w:webHidden/>
          </w:rPr>
          <w:instrText xml:space="preserve"> PAGEREF _Toc102091260 \h </w:instrText>
        </w:r>
        <w:r w:rsidR="00606FC4">
          <w:rPr>
            <w:noProof/>
            <w:webHidden/>
          </w:rPr>
        </w:r>
        <w:r w:rsidR="00606FC4">
          <w:rPr>
            <w:noProof/>
            <w:webHidden/>
          </w:rPr>
          <w:fldChar w:fldCharType="separate"/>
        </w:r>
        <w:r w:rsidR="002E2875">
          <w:rPr>
            <w:noProof/>
            <w:webHidden/>
          </w:rPr>
          <w:t>36</w:t>
        </w:r>
        <w:r w:rsidR="00606FC4">
          <w:rPr>
            <w:noProof/>
            <w:webHidden/>
          </w:rPr>
          <w:fldChar w:fldCharType="end"/>
        </w:r>
      </w:hyperlink>
    </w:p>
    <w:p w14:paraId="3DB52899" w14:textId="14A28945"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61" w:history="1">
        <w:r w:rsidR="00606FC4" w:rsidRPr="00FF0F76">
          <w:rPr>
            <w:rStyle w:val="Hyperlink"/>
            <w:noProof/>
            <w:lang w:val="en-US"/>
          </w:rPr>
          <w:t>4.4.1 Cloud infrastructure architecture</w:t>
        </w:r>
        <w:r w:rsidR="00606FC4">
          <w:rPr>
            <w:noProof/>
            <w:webHidden/>
          </w:rPr>
          <w:tab/>
        </w:r>
        <w:r w:rsidR="00606FC4">
          <w:rPr>
            <w:noProof/>
            <w:webHidden/>
          </w:rPr>
          <w:fldChar w:fldCharType="begin"/>
        </w:r>
        <w:r w:rsidR="00606FC4">
          <w:rPr>
            <w:noProof/>
            <w:webHidden/>
          </w:rPr>
          <w:instrText xml:space="preserve"> PAGEREF _Toc102091261 \h </w:instrText>
        </w:r>
        <w:r w:rsidR="00606FC4">
          <w:rPr>
            <w:noProof/>
            <w:webHidden/>
          </w:rPr>
        </w:r>
        <w:r w:rsidR="00606FC4">
          <w:rPr>
            <w:noProof/>
            <w:webHidden/>
          </w:rPr>
          <w:fldChar w:fldCharType="separate"/>
        </w:r>
        <w:r w:rsidR="002E2875">
          <w:rPr>
            <w:noProof/>
            <w:webHidden/>
          </w:rPr>
          <w:t>37</w:t>
        </w:r>
        <w:r w:rsidR="00606FC4">
          <w:rPr>
            <w:noProof/>
            <w:webHidden/>
          </w:rPr>
          <w:fldChar w:fldCharType="end"/>
        </w:r>
      </w:hyperlink>
    </w:p>
    <w:p w14:paraId="69E34FF1" w14:textId="4B11B2E3"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62" w:history="1">
        <w:r w:rsidR="00606FC4" w:rsidRPr="00FF0F76">
          <w:rPr>
            <w:rStyle w:val="Hyperlink"/>
            <w:noProof/>
            <w:lang w:val="en-US"/>
          </w:rPr>
          <w:t>4.4.2 Docker for deployment</w:t>
        </w:r>
        <w:r w:rsidR="00606FC4">
          <w:rPr>
            <w:noProof/>
            <w:webHidden/>
          </w:rPr>
          <w:tab/>
        </w:r>
        <w:r w:rsidR="00606FC4">
          <w:rPr>
            <w:noProof/>
            <w:webHidden/>
          </w:rPr>
          <w:fldChar w:fldCharType="begin"/>
        </w:r>
        <w:r w:rsidR="00606FC4">
          <w:rPr>
            <w:noProof/>
            <w:webHidden/>
          </w:rPr>
          <w:instrText xml:space="preserve"> PAGEREF _Toc102091262 \h </w:instrText>
        </w:r>
        <w:r w:rsidR="00606FC4">
          <w:rPr>
            <w:noProof/>
            <w:webHidden/>
          </w:rPr>
        </w:r>
        <w:r w:rsidR="00606FC4">
          <w:rPr>
            <w:noProof/>
            <w:webHidden/>
          </w:rPr>
          <w:fldChar w:fldCharType="separate"/>
        </w:r>
        <w:r w:rsidR="002E2875">
          <w:rPr>
            <w:noProof/>
            <w:webHidden/>
          </w:rPr>
          <w:t>38</w:t>
        </w:r>
        <w:r w:rsidR="00606FC4">
          <w:rPr>
            <w:noProof/>
            <w:webHidden/>
          </w:rPr>
          <w:fldChar w:fldCharType="end"/>
        </w:r>
      </w:hyperlink>
    </w:p>
    <w:p w14:paraId="507ED300" w14:textId="407B9D56"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63" w:history="1">
        <w:r w:rsidR="00606FC4" w:rsidRPr="00FF0F76">
          <w:rPr>
            <w:rStyle w:val="Hyperlink"/>
            <w:noProof/>
            <w:lang w:val="en-US"/>
          </w:rPr>
          <w:t>4.4.3 Cloud storage</w:t>
        </w:r>
        <w:r w:rsidR="00606FC4">
          <w:rPr>
            <w:noProof/>
            <w:webHidden/>
          </w:rPr>
          <w:tab/>
        </w:r>
        <w:r w:rsidR="00606FC4">
          <w:rPr>
            <w:noProof/>
            <w:webHidden/>
          </w:rPr>
          <w:fldChar w:fldCharType="begin"/>
        </w:r>
        <w:r w:rsidR="00606FC4">
          <w:rPr>
            <w:noProof/>
            <w:webHidden/>
          </w:rPr>
          <w:instrText xml:space="preserve"> PAGEREF _Toc102091263 \h </w:instrText>
        </w:r>
        <w:r w:rsidR="00606FC4">
          <w:rPr>
            <w:noProof/>
            <w:webHidden/>
          </w:rPr>
        </w:r>
        <w:r w:rsidR="00606FC4">
          <w:rPr>
            <w:noProof/>
            <w:webHidden/>
          </w:rPr>
          <w:fldChar w:fldCharType="separate"/>
        </w:r>
        <w:r w:rsidR="002E2875">
          <w:rPr>
            <w:noProof/>
            <w:webHidden/>
          </w:rPr>
          <w:t>38</w:t>
        </w:r>
        <w:r w:rsidR="00606FC4">
          <w:rPr>
            <w:noProof/>
            <w:webHidden/>
          </w:rPr>
          <w:fldChar w:fldCharType="end"/>
        </w:r>
      </w:hyperlink>
    </w:p>
    <w:p w14:paraId="2C7189E8" w14:textId="49559475"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64" w:history="1">
        <w:r w:rsidR="00606FC4" w:rsidRPr="00FF0F76">
          <w:rPr>
            <w:rStyle w:val="Hyperlink"/>
            <w:noProof/>
            <w:lang w:val="en-US"/>
          </w:rPr>
          <w:t>4.4.4 Elrond API integration</w:t>
        </w:r>
        <w:r w:rsidR="00606FC4">
          <w:rPr>
            <w:noProof/>
            <w:webHidden/>
          </w:rPr>
          <w:tab/>
        </w:r>
        <w:r w:rsidR="00606FC4">
          <w:rPr>
            <w:noProof/>
            <w:webHidden/>
          </w:rPr>
          <w:fldChar w:fldCharType="begin"/>
        </w:r>
        <w:r w:rsidR="00606FC4">
          <w:rPr>
            <w:noProof/>
            <w:webHidden/>
          </w:rPr>
          <w:instrText xml:space="preserve"> PAGEREF _Toc102091264 \h </w:instrText>
        </w:r>
        <w:r w:rsidR="00606FC4">
          <w:rPr>
            <w:noProof/>
            <w:webHidden/>
          </w:rPr>
        </w:r>
        <w:r w:rsidR="00606FC4">
          <w:rPr>
            <w:noProof/>
            <w:webHidden/>
          </w:rPr>
          <w:fldChar w:fldCharType="separate"/>
        </w:r>
        <w:r w:rsidR="002E2875">
          <w:rPr>
            <w:noProof/>
            <w:webHidden/>
          </w:rPr>
          <w:t>39</w:t>
        </w:r>
        <w:r w:rsidR="00606FC4">
          <w:rPr>
            <w:noProof/>
            <w:webHidden/>
          </w:rPr>
          <w:fldChar w:fldCharType="end"/>
        </w:r>
      </w:hyperlink>
    </w:p>
    <w:p w14:paraId="1AC45A22" w14:textId="289A5352"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65" w:history="1">
        <w:r w:rsidR="00606FC4" w:rsidRPr="00FF0F76">
          <w:rPr>
            <w:rStyle w:val="Hyperlink"/>
            <w:noProof/>
            <w:lang w:val="en-US"/>
          </w:rPr>
          <w:t>4.5 GitHub project structure</w:t>
        </w:r>
        <w:r w:rsidR="00606FC4">
          <w:rPr>
            <w:noProof/>
            <w:webHidden/>
          </w:rPr>
          <w:tab/>
        </w:r>
        <w:r w:rsidR="00606FC4">
          <w:rPr>
            <w:noProof/>
            <w:webHidden/>
          </w:rPr>
          <w:fldChar w:fldCharType="begin"/>
        </w:r>
        <w:r w:rsidR="00606FC4">
          <w:rPr>
            <w:noProof/>
            <w:webHidden/>
          </w:rPr>
          <w:instrText xml:space="preserve"> PAGEREF _Toc102091265 \h </w:instrText>
        </w:r>
        <w:r w:rsidR="00606FC4">
          <w:rPr>
            <w:noProof/>
            <w:webHidden/>
          </w:rPr>
        </w:r>
        <w:r w:rsidR="00606FC4">
          <w:rPr>
            <w:noProof/>
            <w:webHidden/>
          </w:rPr>
          <w:fldChar w:fldCharType="separate"/>
        </w:r>
        <w:r w:rsidR="002E2875">
          <w:rPr>
            <w:noProof/>
            <w:webHidden/>
          </w:rPr>
          <w:t>39</w:t>
        </w:r>
        <w:r w:rsidR="00606FC4">
          <w:rPr>
            <w:noProof/>
            <w:webHidden/>
          </w:rPr>
          <w:fldChar w:fldCharType="end"/>
        </w:r>
      </w:hyperlink>
    </w:p>
    <w:p w14:paraId="79C27D73" w14:textId="68D73798"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66" w:history="1">
        <w:r w:rsidR="00606FC4" w:rsidRPr="00FF0F76">
          <w:rPr>
            <w:rStyle w:val="Hyperlink"/>
            <w:noProof/>
            <w:lang w:val="en-US"/>
          </w:rPr>
          <w:t>4.5.1 GitHub project management</w:t>
        </w:r>
        <w:r w:rsidR="00606FC4">
          <w:rPr>
            <w:noProof/>
            <w:webHidden/>
          </w:rPr>
          <w:tab/>
        </w:r>
        <w:r w:rsidR="00606FC4">
          <w:rPr>
            <w:noProof/>
            <w:webHidden/>
          </w:rPr>
          <w:fldChar w:fldCharType="begin"/>
        </w:r>
        <w:r w:rsidR="00606FC4">
          <w:rPr>
            <w:noProof/>
            <w:webHidden/>
          </w:rPr>
          <w:instrText xml:space="preserve"> PAGEREF _Toc102091266 \h </w:instrText>
        </w:r>
        <w:r w:rsidR="00606FC4">
          <w:rPr>
            <w:noProof/>
            <w:webHidden/>
          </w:rPr>
        </w:r>
        <w:r w:rsidR="00606FC4">
          <w:rPr>
            <w:noProof/>
            <w:webHidden/>
          </w:rPr>
          <w:fldChar w:fldCharType="separate"/>
        </w:r>
        <w:r w:rsidR="002E2875">
          <w:rPr>
            <w:noProof/>
            <w:webHidden/>
          </w:rPr>
          <w:t>40</w:t>
        </w:r>
        <w:r w:rsidR="00606FC4">
          <w:rPr>
            <w:noProof/>
            <w:webHidden/>
          </w:rPr>
          <w:fldChar w:fldCharType="end"/>
        </w:r>
      </w:hyperlink>
    </w:p>
    <w:p w14:paraId="3553A056" w14:textId="00E8A131"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67" w:history="1">
        <w:r w:rsidR="00606FC4" w:rsidRPr="00FF0F76">
          <w:rPr>
            <w:rStyle w:val="Hyperlink"/>
            <w:noProof/>
            <w:lang w:val="en-US"/>
          </w:rPr>
          <w:t>4.6 Elrond playground smart contract web IDE</w:t>
        </w:r>
        <w:r w:rsidR="00606FC4">
          <w:rPr>
            <w:noProof/>
            <w:webHidden/>
          </w:rPr>
          <w:tab/>
        </w:r>
        <w:r w:rsidR="00606FC4">
          <w:rPr>
            <w:noProof/>
            <w:webHidden/>
          </w:rPr>
          <w:fldChar w:fldCharType="begin"/>
        </w:r>
        <w:r w:rsidR="00606FC4">
          <w:rPr>
            <w:noProof/>
            <w:webHidden/>
          </w:rPr>
          <w:instrText xml:space="preserve"> PAGEREF _Toc102091267 \h </w:instrText>
        </w:r>
        <w:r w:rsidR="00606FC4">
          <w:rPr>
            <w:noProof/>
            <w:webHidden/>
          </w:rPr>
        </w:r>
        <w:r w:rsidR="00606FC4">
          <w:rPr>
            <w:noProof/>
            <w:webHidden/>
          </w:rPr>
          <w:fldChar w:fldCharType="separate"/>
        </w:r>
        <w:r w:rsidR="002E2875">
          <w:rPr>
            <w:noProof/>
            <w:webHidden/>
          </w:rPr>
          <w:t>41</w:t>
        </w:r>
        <w:r w:rsidR="00606FC4">
          <w:rPr>
            <w:noProof/>
            <w:webHidden/>
          </w:rPr>
          <w:fldChar w:fldCharType="end"/>
        </w:r>
      </w:hyperlink>
    </w:p>
    <w:p w14:paraId="643ACAF2" w14:textId="7E48ABB0"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68" w:history="1">
        <w:r w:rsidR="00606FC4" w:rsidRPr="00FF0F76">
          <w:rPr>
            <w:rStyle w:val="Hyperlink"/>
            <w:noProof/>
            <w:lang w:val="en-US"/>
          </w:rPr>
          <w:t>4.7 Elrond Explorer</w:t>
        </w:r>
        <w:r w:rsidR="00606FC4">
          <w:rPr>
            <w:noProof/>
            <w:webHidden/>
          </w:rPr>
          <w:tab/>
        </w:r>
        <w:r w:rsidR="00606FC4">
          <w:rPr>
            <w:noProof/>
            <w:webHidden/>
          </w:rPr>
          <w:fldChar w:fldCharType="begin"/>
        </w:r>
        <w:r w:rsidR="00606FC4">
          <w:rPr>
            <w:noProof/>
            <w:webHidden/>
          </w:rPr>
          <w:instrText xml:space="preserve"> PAGEREF _Toc102091268 \h </w:instrText>
        </w:r>
        <w:r w:rsidR="00606FC4">
          <w:rPr>
            <w:noProof/>
            <w:webHidden/>
          </w:rPr>
        </w:r>
        <w:r w:rsidR="00606FC4">
          <w:rPr>
            <w:noProof/>
            <w:webHidden/>
          </w:rPr>
          <w:fldChar w:fldCharType="separate"/>
        </w:r>
        <w:r w:rsidR="002E2875">
          <w:rPr>
            <w:noProof/>
            <w:webHidden/>
          </w:rPr>
          <w:t>42</w:t>
        </w:r>
        <w:r w:rsidR="00606FC4">
          <w:rPr>
            <w:noProof/>
            <w:webHidden/>
          </w:rPr>
          <w:fldChar w:fldCharType="end"/>
        </w:r>
      </w:hyperlink>
    </w:p>
    <w:p w14:paraId="3E889F99" w14:textId="338892D8"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69" w:history="1">
        <w:r w:rsidR="00606FC4" w:rsidRPr="00FF0F76">
          <w:rPr>
            <w:rStyle w:val="Hyperlink"/>
            <w:noProof/>
            <w:lang w:val="en-US"/>
          </w:rPr>
          <w:t>4.8 Smart contracts</w:t>
        </w:r>
        <w:r w:rsidR="00606FC4">
          <w:rPr>
            <w:noProof/>
            <w:webHidden/>
          </w:rPr>
          <w:tab/>
        </w:r>
        <w:r w:rsidR="00606FC4">
          <w:rPr>
            <w:noProof/>
            <w:webHidden/>
          </w:rPr>
          <w:fldChar w:fldCharType="begin"/>
        </w:r>
        <w:r w:rsidR="00606FC4">
          <w:rPr>
            <w:noProof/>
            <w:webHidden/>
          </w:rPr>
          <w:instrText xml:space="preserve"> PAGEREF _Toc102091269 \h </w:instrText>
        </w:r>
        <w:r w:rsidR="00606FC4">
          <w:rPr>
            <w:noProof/>
            <w:webHidden/>
          </w:rPr>
        </w:r>
        <w:r w:rsidR="00606FC4">
          <w:rPr>
            <w:noProof/>
            <w:webHidden/>
          </w:rPr>
          <w:fldChar w:fldCharType="separate"/>
        </w:r>
        <w:r w:rsidR="002E2875">
          <w:rPr>
            <w:noProof/>
            <w:webHidden/>
          </w:rPr>
          <w:t>43</w:t>
        </w:r>
        <w:r w:rsidR="00606FC4">
          <w:rPr>
            <w:noProof/>
            <w:webHidden/>
          </w:rPr>
          <w:fldChar w:fldCharType="end"/>
        </w:r>
      </w:hyperlink>
    </w:p>
    <w:p w14:paraId="1A5F89D3" w14:textId="653A2C24"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70" w:history="1">
        <w:r w:rsidR="00606FC4" w:rsidRPr="00FF0F76">
          <w:rPr>
            <w:rStyle w:val="Hyperlink"/>
            <w:noProof/>
            <w:lang w:val="en-US"/>
          </w:rPr>
          <w:t>4.8.1 Data serialization</w:t>
        </w:r>
        <w:r w:rsidR="00606FC4">
          <w:rPr>
            <w:noProof/>
            <w:webHidden/>
          </w:rPr>
          <w:tab/>
        </w:r>
        <w:r w:rsidR="00606FC4">
          <w:rPr>
            <w:noProof/>
            <w:webHidden/>
          </w:rPr>
          <w:fldChar w:fldCharType="begin"/>
        </w:r>
        <w:r w:rsidR="00606FC4">
          <w:rPr>
            <w:noProof/>
            <w:webHidden/>
          </w:rPr>
          <w:instrText xml:space="preserve"> PAGEREF _Toc102091270 \h </w:instrText>
        </w:r>
        <w:r w:rsidR="00606FC4">
          <w:rPr>
            <w:noProof/>
            <w:webHidden/>
          </w:rPr>
        </w:r>
        <w:r w:rsidR="00606FC4">
          <w:rPr>
            <w:noProof/>
            <w:webHidden/>
          </w:rPr>
          <w:fldChar w:fldCharType="separate"/>
        </w:r>
        <w:r w:rsidR="002E2875">
          <w:rPr>
            <w:noProof/>
            <w:webHidden/>
          </w:rPr>
          <w:t>44</w:t>
        </w:r>
        <w:r w:rsidR="00606FC4">
          <w:rPr>
            <w:noProof/>
            <w:webHidden/>
          </w:rPr>
          <w:fldChar w:fldCharType="end"/>
        </w:r>
      </w:hyperlink>
    </w:p>
    <w:p w14:paraId="5E3723F0" w14:textId="6B1E0DA6"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71" w:history="1">
        <w:r w:rsidR="00606FC4" w:rsidRPr="00FF0F76">
          <w:rPr>
            <w:rStyle w:val="Hyperlink"/>
            <w:noProof/>
            <w:lang w:val="en-US"/>
          </w:rPr>
          <w:t>4.8.2 Integrated smart contract endpoints</w:t>
        </w:r>
        <w:r w:rsidR="00606FC4">
          <w:rPr>
            <w:noProof/>
            <w:webHidden/>
          </w:rPr>
          <w:tab/>
        </w:r>
        <w:r w:rsidR="00606FC4">
          <w:rPr>
            <w:noProof/>
            <w:webHidden/>
          </w:rPr>
          <w:fldChar w:fldCharType="begin"/>
        </w:r>
        <w:r w:rsidR="00606FC4">
          <w:rPr>
            <w:noProof/>
            <w:webHidden/>
          </w:rPr>
          <w:instrText xml:space="preserve"> PAGEREF _Toc102091271 \h </w:instrText>
        </w:r>
        <w:r w:rsidR="00606FC4">
          <w:rPr>
            <w:noProof/>
            <w:webHidden/>
          </w:rPr>
        </w:r>
        <w:r w:rsidR="00606FC4">
          <w:rPr>
            <w:noProof/>
            <w:webHidden/>
          </w:rPr>
          <w:fldChar w:fldCharType="separate"/>
        </w:r>
        <w:r w:rsidR="002E2875">
          <w:rPr>
            <w:noProof/>
            <w:webHidden/>
          </w:rPr>
          <w:t>44</w:t>
        </w:r>
        <w:r w:rsidR="00606FC4">
          <w:rPr>
            <w:noProof/>
            <w:webHidden/>
          </w:rPr>
          <w:fldChar w:fldCharType="end"/>
        </w:r>
      </w:hyperlink>
    </w:p>
    <w:p w14:paraId="046AA88D" w14:textId="1034F15D"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72" w:history="1">
        <w:r w:rsidR="00606FC4" w:rsidRPr="00FF0F76">
          <w:rPr>
            <w:rStyle w:val="Hyperlink"/>
            <w:noProof/>
            <w:lang w:val="en-US"/>
          </w:rPr>
          <w:t>4.8.3 Author royalties and payments</w:t>
        </w:r>
        <w:r w:rsidR="00606FC4">
          <w:rPr>
            <w:noProof/>
            <w:webHidden/>
          </w:rPr>
          <w:tab/>
        </w:r>
        <w:r w:rsidR="00606FC4">
          <w:rPr>
            <w:noProof/>
            <w:webHidden/>
          </w:rPr>
          <w:fldChar w:fldCharType="begin"/>
        </w:r>
        <w:r w:rsidR="00606FC4">
          <w:rPr>
            <w:noProof/>
            <w:webHidden/>
          </w:rPr>
          <w:instrText xml:space="preserve"> PAGEREF _Toc102091272 \h </w:instrText>
        </w:r>
        <w:r w:rsidR="00606FC4">
          <w:rPr>
            <w:noProof/>
            <w:webHidden/>
          </w:rPr>
        </w:r>
        <w:r w:rsidR="00606FC4">
          <w:rPr>
            <w:noProof/>
            <w:webHidden/>
          </w:rPr>
          <w:fldChar w:fldCharType="separate"/>
        </w:r>
        <w:r w:rsidR="002E2875">
          <w:rPr>
            <w:noProof/>
            <w:webHidden/>
          </w:rPr>
          <w:t>45</w:t>
        </w:r>
        <w:r w:rsidR="00606FC4">
          <w:rPr>
            <w:noProof/>
            <w:webHidden/>
          </w:rPr>
          <w:fldChar w:fldCharType="end"/>
        </w:r>
      </w:hyperlink>
    </w:p>
    <w:p w14:paraId="0AD0CE17" w14:textId="08D5B099"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73" w:history="1">
        <w:r w:rsidR="00606FC4" w:rsidRPr="00FF0F76">
          <w:rPr>
            <w:rStyle w:val="Hyperlink"/>
            <w:noProof/>
            <w:lang w:val="en-US"/>
          </w:rPr>
          <w:t>4.8.4 Endpoints and transactions data</w:t>
        </w:r>
        <w:r w:rsidR="00606FC4">
          <w:rPr>
            <w:noProof/>
            <w:webHidden/>
          </w:rPr>
          <w:tab/>
        </w:r>
        <w:r w:rsidR="00606FC4">
          <w:rPr>
            <w:noProof/>
            <w:webHidden/>
          </w:rPr>
          <w:fldChar w:fldCharType="begin"/>
        </w:r>
        <w:r w:rsidR="00606FC4">
          <w:rPr>
            <w:noProof/>
            <w:webHidden/>
          </w:rPr>
          <w:instrText xml:space="preserve"> PAGEREF _Toc102091273 \h </w:instrText>
        </w:r>
        <w:r w:rsidR="00606FC4">
          <w:rPr>
            <w:noProof/>
            <w:webHidden/>
          </w:rPr>
        </w:r>
        <w:r w:rsidR="00606FC4">
          <w:rPr>
            <w:noProof/>
            <w:webHidden/>
          </w:rPr>
          <w:fldChar w:fldCharType="separate"/>
        </w:r>
        <w:r w:rsidR="002E2875">
          <w:rPr>
            <w:noProof/>
            <w:webHidden/>
          </w:rPr>
          <w:t>45</w:t>
        </w:r>
        <w:r w:rsidR="00606FC4">
          <w:rPr>
            <w:noProof/>
            <w:webHidden/>
          </w:rPr>
          <w:fldChar w:fldCharType="end"/>
        </w:r>
      </w:hyperlink>
    </w:p>
    <w:p w14:paraId="077F09EC" w14:textId="44D9EFE5"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74" w:history="1">
        <w:r w:rsidR="00606FC4" w:rsidRPr="00FF0F76">
          <w:rPr>
            <w:rStyle w:val="Hyperlink"/>
            <w:noProof/>
            <w:lang w:val="en-US"/>
          </w:rPr>
          <w:t>4.8.5 Elrond default methods on the marketplace</w:t>
        </w:r>
        <w:r w:rsidR="00606FC4">
          <w:rPr>
            <w:noProof/>
            <w:webHidden/>
          </w:rPr>
          <w:tab/>
        </w:r>
        <w:r w:rsidR="00606FC4">
          <w:rPr>
            <w:noProof/>
            <w:webHidden/>
          </w:rPr>
          <w:fldChar w:fldCharType="begin"/>
        </w:r>
        <w:r w:rsidR="00606FC4">
          <w:rPr>
            <w:noProof/>
            <w:webHidden/>
          </w:rPr>
          <w:instrText xml:space="preserve"> PAGEREF _Toc102091274 \h </w:instrText>
        </w:r>
        <w:r w:rsidR="00606FC4">
          <w:rPr>
            <w:noProof/>
            <w:webHidden/>
          </w:rPr>
        </w:r>
        <w:r w:rsidR="00606FC4">
          <w:rPr>
            <w:noProof/>
            <w:webHidden/>
          </w:rPr>
          <w:fldChar w:fldCharType="separate"/>
        </w:r>
        <w:r w:rsidR="002E2875">
          <w:rPr>
            <w:noProof/>
            <w:webHidden/>
          </w:rPr>
          <w:t>46</w:t>
        </w:r>
        <w:r w:rsidR="00606FC4">
          <w:rPr>
            <w:noProof/>
            <w:webHidden/>
          </w:rPr>
          <w:fldChar w:fldCharType="end"/>
        </w:r>
      </w:hyperlink>
    </w:p>
    <w:p w14:paraId="2FAC53BD" w14:textId="421F3F33"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75" w:history="1">
        <w:r w:rsidR="00606FC4" w:rsidRPr="00FF0F76">
          <w:rPr>
            <w:rStyle w:val="Hyperlink"/>
            <w:noProof/>
            <w:lang w:val="en-US"/>
          </w:rPr>
          <w:t>4.8.5.1</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Issue non-fungible token for collection</w:t>
        </w:r>
        <w:r w:rsidR="00606FC4">
          <w:rPr>
            <w:noProof/>
            <w:webHidden/>
          </w:rPr>
          <w:tab/>
        </w:r>
        <w:r w:rsidR="00606FC4">
          <w:rPr>
            <w:noProof/>
            <w:webHidden/>
          </w:rPr>
          <w:fldChar w:fldCharType="begin"/>
        </w:r>
        <w:r w:rsidR="00606FC4">
          <w:rPr>
            <w:noProof/>
            <w:webHidden/>
          </w:rPr>
          <w:instrText xml:space="preserve"> PAGEREF _Toc102091275 \h </w:instrText>
        </w:r>
        <w:r w:rsidR="00606FC4">
          <w:rPr>
            <w:noProof/>
            <w:webHidden/>
          </w:rPr>
        </w:r>
        <w:r w:rsidR="00606FC4">
          <w:rPr>
            <w:noProof/>
            <w:webHidden/>
          </w:rPr>
          <w:fldChar w:fldCharType="separate"/>
        </w:r>
        <w:r w:rsidR="002E2875">
          <w:rPr>
            <w:noProof/>
            <w:webHidden/>
          </w:rPr>
          <w:t>46</w:t>
        </w:r>
        <w:r w:rsidR="00606FC4">
          <w:rPr>
            <w:noProof/>
            <w:webHidden/>
          </w:rPr>
          <w:fldChar w:fldCharType="end"/>
        </w:r>
      </w:hyperlink>
    </w:p>
    <w:p w14:paraId="01154B90" w14:textId="76A5C357"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76" w:history="1">
        <w:r w:rsidR="00606FC4" w:rsidRPr="00FF0F76">
          <w:rPr>
            <w:rStyle w:val="Hyperlink"/>
            <w:noProof/>
            <w:lang w:val="en-US"/>
          </w:rPr>
          <w:t>4.8.5.2</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Set special role for collection</w:t>
        </w:r>
        <w:r w:rsidR="00606FC4">
          <w:rPr>
            <w:noProof/>
            <w:webHidden/>
          </w:rPr>
          <w:tab/>
        </w:r>
        <w:r w:rsidR="00606FC4">
          <w:rPr>
            <w:noProof/>
            <w:webHidden/>
          </w:rPr>
          <w:fldChar w:fldCharType="begin"/>
        </w:r>
        <w:r w:rsidR="00606FC4">
          <w:rPr>
            <w:noProof/>
            <w:webHidden/>
          </w:rPr>
          <w:instrText xml:space="preserve"> PAGEREF _Toc102091276 \h </w:instrText>
        </w:r>
        <w:r w:rsidR="00606FC4">
          <w:rPr>
            <w:noProof/>
            <w:webHidden/>
          </w:rPr>
        </w:r>
        <w:r w:rsidR="00606FC4">
          <w:rPr>
            <w:noProof/>
            <w:webHidden/>
          </w:rPr>
          <w:fldChar w:fldCharType="separate"/>
        </w:r>
        <w:r w:rsidR="002E2875">
          <w:rPr>
            <w:noProof/>
            <w:webHidden/>
          </w:rPr>
          <w:t>47</w:t>
        </w:r>
        <w:r w:rsidR="00606FC4">
          <w:rPr>
            <w:noProof/>
            <w:webHidden/>
          </w:rPr>
          <w:fldChar w:fldCharType="end"/>
        </w:r>
      </w:hyperlink>
    </w:p>
    <w:p w14:paraId="290074E2" w14:textId="5348A2A8"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77" w:history="1">
        <w:r w:rsidR="00606FC4" w:rsidRPr="00FF0F76">
          <w:rPr>
            <w:rStyle w:val="Hyperlink"/>
            <w:noProof/>
            <w:lang w:val="en-US"/>
          </w:rPr>
          <w:t>4.8.5.3</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Create NFT</w:t>
        </w:r>
        <w:r w:rsidR="00606FC4">
          <w:rPr>
            <w:noProof/>
            <w:webHidden/>
          </w:rPr>
          <w:tab/>
        </w:r>
        <w:r w:rsidR="00606FC4">
          <w:rPr>
            <w:noProof/>
            <w:webHidden/>
          </w:rPr>
          <w:fldChar w:fldCharType="begin"/>
        </w:r>
        <w:r w:rsidR="00606FC4">
          <w:rPr>
            <w:noProof/>
            <w:webHidden/>
          </w:rPr>
          <w:instrText xml:space="preserve"> PAGEREF _Toc102091277 \h </w:instrText>
        </w:r>
        <w:r w:rsidR="00606FC4">
          <w:rPr>
            <w:noProof/>
            <w:webHidden/>
          </w:rPr>
        </w:r>
        <w:r w:rsidR="00606FC4">
          <w:rPr>
            <w:noProof/>
            <w:webHidden/>
          </w:rPr>
          <w:fldChar w:fldCharType="separate"/>
        </w:r>
        <w:r w:rsidR="002E2875">
          <w:rPr>
            <w:noProof/>
            <w:webHidden/>
          </w:rPr>
          <w:t>47</w:t>
        </w:r>
        <w:r w:rsidR="00606FC4">
          <w:rPr>
            <w:noProof/>
            <w:webHidden/>
          </w:rPr>
          <w:fldChar w:fldCharType="end"/>
        </w:r>
      </w:hyperlink>
    </w:p>
    <w:p w14:paraId="1190C3F8" w14:textId="0143DD01"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78" w:history="1">
        <w:r w:rsidR="00606FC4" w:rsidRPr="00FF0F76">
          <w:rPr>
            <w:rStyle w:val="Hyperlink"/>
            <w:noProof/>
            <w:lang w:val="en-US"/>
          </w:rPr>
          <w:t>4.8.6 Custom smart contract methods on the marketplace</w:t>
        </w:r>
        <w:r w:rsidR="00606FC4">
          <w:rPr>
            <w:noProof/>
            <w:webHidden/>
          </w:rPr>
          <w:tab/>
        </w:r>
        <w:r w:rsidR="00606FC4">
          <w:rPr>
            <w:noProof/>
            <w:webHidden/>
          </w:rPr>
          <w:fldChar w:fldCharType="begin"/>
        </w:r>
        <w:r w:rsidR="00606FC4">
          <w:rPr>
            <w:noProof/>
            <w:webHidden/>
          </w:rPr>
          <w:instrText xml:space="preserve"> PAGEREF _Toc102091278 \h </w:instrText>
        </w:r>
        <w:r w:rsidR="00606FC4">
          <w:rPr>
            <w:noProof/>
            <w:webHidden/>
          </w:rPr>
        </w:r>
        <w:r w:rsidR="00606FC4">
          <w:rPr>
            <w:noProof/>
            <w:webHidden/>
          </w:rPr>
          <w:fldChar w:fldCharType="separate"/>
        </w:r>
        <w:r w:rsidR="002E2875">
          <w:rPr>
            <w:noProof/>
            <w:webHidden/>
          </w:rPr>
          <w:t>48</w:t>
        </w:r>
        <w:r w:rsidR="00606FC4">
          <w:rPr>
            <w:noProof/>
            <w:webHidden/>
          </w:rPr>
          <w:fldChar w:fldCharType="end"/>
        </w:r>
      </w:hyperlink>
    </w:p>
    <w:p w14:paraId="79BAB31B" w14:textId="509999A2"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79" w:history="1">
        <w:r w:rsidR="00606FC4" w:rsidRPr="00FF0F76">
          <w:rPr>
            <w:rStyle w:val="Hyperlink"/>
            <w:noProof/>
            <w:lang w:val="en-US"/>
          </w:rPr>
          <w:t>4.8.6.1</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List NFT for sale</w:t>
        </w:r>
        <w:r w:rsidR="00606FC4">
          <w:rPr>
            <w:noProof/>
            <w:webHidden/>
          </w:rPr>
          <w:tab/>
        </w:r>
        <w:r w:rsidR="00606FC4">
          <w:rPr>
            <w:noProof/>
            <w:webHidden/>
          </w:rPr>
          <w:fldChar w:fldCharType="begin"/>
        </w:r>
        <w:r w:rsidR="00606FC4">
          <w:rPr>
            <w:noProof/>
            <w:webHidden/>
          </w:rPr>
          <w:instrText xml:space="preserve"> PAGEREF _Toc102091279 \h </w:instrText>
        </w:r>
        <w:r w:rsidR="00606FC4">
          <w:rPr>
            <w:noProof/>
            <w:webHidden/>
          </w:rPr>
        </w:r>
        <w:r w:rsidR="00606FC4">
          <w:rPr>
            <w:noProof/>
            <w:webHidden/>
          </w:rPr>
          <w:fldChar w:fldCharType="separate"/>
        </w:r>
        <w:r w:rsidR="002E2875">
          <w:rPr>
            <w:noProof/>
            <w:webHidden/>
          </w:rPr>
          <w:t>48</w:t>
        </w:r>
        <w:r w:rsidR="00606FC4">
          <w:rPr>
            <w:noProof/>
            <w:webHidden/>
          </w:rPr>
          <w:fldChar w:fldCharType="end"/>
        </w:r>
      </w:hyperlink>
    </w:p>
    <w:p w14:paraId="0A76093D" w14:textId="527D2BA4"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80" w:history="1">
        <w:r w:rsidR="00606FC4" w:rsidRPr="00FF0F76">
          <w:rPr>
            <w:rStyle w:val="Hyperlink"/>
            <w:noProof/>
            <w:lang w:val="en-US"/>
          </w:rPr>
          <w:t>4.8.6.2</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Buy NFT</w:t>
        </w:r>
        <w:r w:rsidR="00606FC4">
          <w:rPr>
            <w:noProof/>
            <w:webHidden/>
          </w:rPr>
          <w:tab/>
        </w:r>
        <w:r w:rsidR="00606FC4">
          <w:rPr>
            <w:noProof/>
            <w:webHidden/>
          </w:rPr>
          <w:fldChar w:fldCharType="begin"/>
        </w:r>
        <w:r w:rsidR="00606FC4">
          <w:rPr>
            <w:noProof/>
            <w:webHidden/>
          </w:rPr>
          <w:instrText xml:space="preserve"> PAGEREF _Toc102091280 \h </w:instrText>
        </w:r>
        <w:r w:rsidR="00606FC4">
          <w:rPr>
            <w:noProof/>
            <w:webHidden/>
          </w:rPr>
        </w:r>
        <w:r w:rsidR="00606FC4">
          <w:rPr>
            <w:noProof/>
            <w:webHidden/>
          </w:rPr>
          <w:fldChar w:fldCharType="separate"/>
        </w:r>
        <w:r w:rsidR="002E2875">
          <w:rPr>
            <w:noProof/>
            <w:webHidden/>
          </w:rPr>
          <w:t>51</w:t>
        </w:r>
        <w:r w:rsidR="00606FC4">
          <w:rPr>
            <w:noProof/>
            <w:webHidden/>
          </w:rPr>
          <w:fldChar w:fldCharType="end"/>
        </w:r>
      </w:hyperlink>
    </w:p>
    <w:p w14:paraId="6D4D0CC0" w14:textId="4B2AD10A"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81" w:history="1">
        <w:r w:rsidR="00606FC4" w:rsidRPr="00FF0F76">
          <w:rPr>
            <w:rStyle w:val="Hyperlink"/>
            <w:noProof/>
            <w:lang w:val="en-US"/>
          </w:rPr>
          <w:t>4.8.6.3</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Update listing price</w:t>
        </w:r>
        <w:r w:rsidR="00606FC4">
          <w:rPr>
            <w:noProof/>
            <w:webHidden/>
          </w:rPr>
          <w:tab/>
        </w:r>
        <w:r w:rsidR="00606FC4">
          <w:rPr>
            <w:noProof/>
            <w:webHidden/>
          </w:rPr>
          <w:fldChar w:fldCharType="begin"/>
        </w:r>
        <w:r w:rsidR="00606FC4">
          <w:rPr>
            <w:noProof/>
            <w:webHidden/>
          </w:rPr>
          <w:instrText xml:space="preserve"> PAGEREF _Toc102091281 \h </w:instrText>
        </w:r>
        <w:r w:rsidR="00606FC4">
          <w:rPr>
            <w:noProof/>
            <w:webHidden/>
          </w:rPr>
        </w:r>
        <w:r w:rsidR="00606FC4">
          <w:rPr>
            <w:noProof/>
            <w:webHidden/>
          </w:rPr>
          <w:fldChar w:fldCharType="separate"/>
        </w:r>
        <w:r w:rsidR="002E2875">
          <w:rPr>
            <w:noProof/>
            <w:webHidden/>
          </w:rPr>
          <w:t>53</w:t>
        </w:r>
        <w:r w:rsidR="00606FC4">
          <w:rPr>
            <w:noProof/>
            <w:webHidden/>
          </w:rPr>
          <w:fldChar w:fldCharType="end"/>
        </w:r>
      </w:hyperlink>
    </w:p>
    <w:p w14:paraId="3FEF064E" w14:textId="1F84EC7F"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82" w:history="1">
        <w:r w:rsidR="00606FC4" w:rsidRPr="00FF0F76">
          <w:rPr>
            <w:rStyle w:val="Hyperlink"/>
            <w:noProof/>
            <w:lang w:val="en-US"/>
          </w:rPr>
          <w:t>4.8.6.4</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Cancel listing</w:t>
        </w:r>
        <w:r w:rsidR="00606FC4">
          <w:rPr>
            <w:noProof/>
            <w:webHidden/>
          </w:rPr>
          <w:tab/>
        </w:r>
        <w:r w:rsidR="00606FC4">
          <w:rPr>
            <w:noProof/>
            <w:webHidden/>
          </w:rPr>
          <w:fldChar w:fldCharType="begin"/>
        </w:r>
        <w:r w:rsidR="00606FC4">
          <w:rPr>
            <w:noProof/>
            <w:webHidden/>
          </w:rPr>
          <w:instrText xml:space="preserve"> PAGEREF _Toc102091282 \h </w:instrText>
        </w:r>
        <w:r w:rsidR="00606FC4">
          <w:rPr>
            <w:noProof/>
            <w:webHidden/>
          </w:rPr>
        </w:r>
        <w:r w:rsidR="00606FC4">
          <w:rPr>
            <w:noProof/>
            <w:webHidden/>
          </w:rPr>
          <w:fldChar w:fldCharType="separate"/>
        </w:r>
        <w:r w:rsidR="002E2875">
          <w:rPr>
            <w:noProof/>
            <w:webHidden/>
          </w:rPr>
          <w:t>55</w:t>
        </w:r>
        <w:r w:rsidR="00606FC4">
          <w:rPr>
            <w:noProof/>
            <w:webHidden/>
          </w:rPr>
          <w:fldChar w:fldCharType="end"/>
        </w:r>
      </w:hyperlink>
    </w:p>
    <w:p w14:paraId="4FD1AF2F" w14:textId="2117D2EF"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83" w:history="1">
        <w:r w:rsidR="00606FC4" w:rsidRPr="00FF0F76">
          <w:rPr>
            <w:rStyle w:val="Hyperlink"/>
            <w:noProof/>
            <w:lang w:val="en-US"/>
          </w:rPr>
          <w:t>4.8.6.5</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Get listing data view</w:t>
        </w:r>
        <w:r w:rsidR="00606FC4">
          <w:rPr>
            <w:noProof/>
            <w:webHidden/>
          </w:rPr>
          <w:tab/>
        </w:r>
        <w:r w:rsidR="00606FC4">
          <w:rPr>
            <w:noProof/>
            <w:webHidden/>
          </w:rPr>
          <w:fldChar w:fldCharType="begin"/>
        </w:r>
        <w:r w:rsidR="00606FC4">
          <w:rPr>
            <w:noProof/>
            <w:webHidden/>
          </w:rPr>
          <w:instrText xml:space="preserve"> PAGEREF _Toc102091283 \h </w:instrText>
        </w:r>
        <w:r w:rsidR="00606FC4">
          <w:rPr>
            <w:noProof/>
            <w:webHidden/>
          </w:rPr>
        </w:r>
        <w:r w:rsidR="00606FC4">
          <w:rPr>
            <w:noProof/>
            <w:webHidden/>
          </w:rPr>
          <w:fldChar w:fldCharType="separate"/>
        </w:r>
        <w:r w:rsidR="002E2875">
          <w:rPr>
            <w:noProof/>
            <w:webHidden/>
          </w:rPr>
          <w:t>56</w:t>
        </w:r>
        <w:r w:rsidR="00606FC4">
          <w:rPr>
            <w:noProof/>
            <w:webHidden/>
          </w:rPr>
          <w:fldChar w:fldCharType="end"/>
        </w:r>
      </w:hyperlink>
    </w:p>
    <w:p w14:paraId="3A3A778A" w14:textId="71081AE1"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84" w:history="1">
        <w:r w:rsidR="00606FC4" w:rsidRPr="00FF0F76">
          <w:rPr>
            <w:rStyle w:val="Hyperlink"/>
            <w:noProof/>
            <w:lang w:val="en-US"/>
          </w:rPr>
          <w:t>4.8.6.6</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Get all listings view</w:t>
        </w:r>
        <w:r w:rsidR="00606FC4">
          <w:rPr>
            <w:noProof/>
            <w:webHidden/>
          </w:rPr>
          <w:tab/>
        </w:r>
        <w:r w:rsidR="00606FC4">
          <w:rPr>
            <w:noProof/>
            <w:webHidden/>
          </w:rPr>
          <w:fldChar w:fldCharType="begin"/>
        </w:r>
        <w:r w:rsidR="00606FC4">
          <w:rPr>
            <w:noProof/>
            <w:webHidden/>
          </w:rPr>
          <w:instrText xml:space="preserve"> PAGEREF _Toc102091284 \h </w:instrText>
        </w:r>
        <w:r w:rsidR="00606FC4">
          <w:rPr>
            <w:noProof/>
            <w:webHidden/>
          </w:rPr>
        </w:r>
        <w:r w:rsidR="00606FC4">
          <w:rPr>
            <w:noProof/>
            <w:webHidden/>
          </w:rPr>
          <w:fldChar w:fldCharType="separate"/>
        </w:r>
        <w:r w:rsidR="002E2875">
          <w:rPr>
            <w:noProof/>
            <w:webHidden/>
          </w:rPr>
          <w:t>57</w:t>
        </w:r>
        <w:r w:rsidR="00606FC4">
          <w:rPr>
            <w:noProof/>
            <w:webHidden/>
          </w:rPr>
          <w:fldChar w:fldCharType="end"/>
        </w:r>
      </w:hyperlink>
    </w:p>
    <w:p w14:paraId="7008BE53" w14:textId="0B5A8EDF"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85" w:history="1">
        <w:r w:rsidR="00606FC4" w:rsidRPr="00FF0F76">
          <w:rPr>
            <w:rStyle w:val="Hyperlink"/>
            <w:noProof/>
            <w:lang w:val="en-US"/>
          </w:rPr>
          <w:t>4.8.1 Marketplace governance smart contract endpoints</w:t>
        </w:r>
        <w:r w:rsidR="00606FC4">
          <w:rPr>
            <w:noProof/>
            <w:webHidden/>
          </w:rPr>
          <w:tab/>
        </w:r>
        <w:r w:rsidR="00606FC4">
          <w:rPr>
            <w:noProof/>
            <w:webHidden/>
          </w:rPr>
          <w:fldChar w:fldCharType="begin"/>
        </w:r>
        <w:r w:rsidR="00606FC4">
          <w:rPr>
            <w:noProof/>
            <w:webHidden/>
          </w:rPr>
          <w:instrText xml:space="preserve"> PAGEREF _Toc102091285 \h </w:instrText>
        </w:r>
        <w:r w:rsidR="00606FC4">
          <w:rPr>
            <w:noProof/>
            <w:webHidden/>
          </w:rPr>
        </w:r>
        <w:r w:rsidR="00606FC4">
          <w:rPr>
            <w:noProof/>
            <w:webHidden/>
          </w:rPr>
          <w:fldChar w:fldCharType="separate"/>
        </w:r>
        <w:r w:rsidR="002E2875">
          <w:rPr>
            <w:noProof/>
            <w:webHidden/>
          </w:rPr>
          <w:t>58</w:t>
        </w:r>
        <w:r w:rsidR="00606FC4">
          <w:rPr>
            <w:noProof/>
            <w:webHidden/>
          </w:rPr>
          <w:fldChar w:fldCharType="end"/>
        </w:r>
      </w:hyperlink>
    </w:p>
    <w:p w14:paraId="1A7A6426" w14:textId="084CE7B8" w:rsidR="00606FC4" w:rsidRDefault="007378C6">
      <w:pPr>
        <w:pStyle w:val="TOC4"/>
        <w:tabs>
          <w:tab w:val="left" w:pos="1760"/>
          <w:tab w:val="right" w:leader="dot" w:pos="8495"/>
        </w:tabs>
        <w:rPr>
          <w:rFonts w:asciiTheme="minorHAnsi" w:eastAsiaTheme="minorEastAsia" w:hAnsiTheme="minorHAnsi" w:cstheme="minorBidi"/>
          <w:noProof/>
          <w:sz w:val="22"/>
          <w:szCs w:val="22"/>
          <w:lang w:val="en-150" w:eastAsia="en-150"/>
        </w:rPr>
      </w:pPr>
      <w:hyperlink w:anchor="_Toc102091286" w:history="1">
        <w:r w:rsidR="00606FC4" w:rsidRPr="00FF0F76">
          <w:rPr>
            <w:rStyle w:val="Hyperlink"/>
            <w:noProof/>
            <w:lang w:val="en-US"/>
          </w:rPr>
          <w:t>4.8.1.1</w:t>
        </w:r>
        <w:r w:rsidR="00606FC4">
          <w:rPr>
            <w:rFonts w:asciiTheme="minorHAnsi" w:eastAsiaTheme="minorEastAsia" w:hAnsiTheme="minorHAnsi" w:cstheme="minorBidi"/>
            <w:noProof/>
            <w:sz w:val="22"/>
            <w:szCs w:val="22"/>
            <w:lang w:val="en-150" w:eastAsia="en-150"/>
          </w:rPr>
          <w:tab/>
        </w:r>
        <w:r w:rsidR="00606FC4" w:rsidRPr="00FF0F76">
          <w:rPr>
            <w:rStyle w:val="Hyperlink"/>
            <w:noProof/>
            <w:lang w:val="en-US"/>
          </w:rPr>
          <w:t>Claim developer rewards</w:t>
        </w:r>
        <w:r w:rsidR="00606FC4">
          <w:rPr>
            <w:noProof/>
            <w:webHidden/>
          </w:rPr>
          <w:tab/>
        </w:r>
        <w:r w:rsidR="00606FC4">
          <w:rPr>
            <w:noProof/>
            <w:webHidden/>
          </w:rPr>
          <w:fldChar w:fldCharType="begin"/>
        </w:r>
        <w:r w:rsidR="00606FC4">
          <w:rPr>
            <w:noProof/>
            <w:webHidden/>
          </w:rPr>
          <w:instrText xml:space="preserve"> PAGEREF _Toc102091286 \h </w:instrText>
        </w:r>
        <w:r w:rsidR="00606FC4">
          <w:rPr>
            <w:noProof/>
            <w:webHidden/>
          </w:rPr>
        </w:r>
        <w:r w:rsidR="00606FC4">
          <w:rPr>
            <w:noProof/>
            <w:webHidden/>
          </w:rPr>
          <w:fldChar w:fldCharType="separate"/>
        </w:r>
        <w:r w:rsidR="002E2875">
          <w:rPr>
            <w:noProof/>
            <w:webHidden/>
          </w:rPr>
          <w:t>58</w:t>
        </w:r>
        <w:r w:rsidR="00606FC4">
          <w:rPr>
            <w:noProof/>
            <w:webHidden/>
          </w:rPr>
          <w:fldChar w:fldCharType="end"/>
        </w:r>
      </w:hyperlink>
    </w:p>
    <w:p w14:paraId="6460D228" w14:textId="15D1968F"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87" w:history="1">
        <w:r w:rsidR="00606FC4" w:rsidRPr="00FF0F76">
          <w:rPr>
            <w:rStyle w:val="Hyperlink"/>
            <w:noProof/>
            <w:lang w:val="en-US"/>
          </w:rPr>
          <w:t>4.9 Issues on Elrond</w:t>
        </w:r>
        <w:r w:rsidR="00606FC4">
          <w:rPr>
            <w:noProof/>
            <w:webHidden/>
          </w:rPr>
          <w:tab/>
        </w:r>
        <w:r w:rsidR="00606FC4">
          <w:rPr>
            <w:noProof/>
            <w:webHidden/>
          </w:rPr>
          <w:fldChar w:fldCharType="begin"/>
        </w:r>
        <w:r w:rsidR="00606FC4">
          <w:rPr>
            <w:noProof/>
            <w:webHidden/>
          </w:rPr>
          <w:instrText xml:space="preserve"> PAGEREF _Toc102091287 \h </w:instrText>
        </w:r>
        <w:r w:rsidR="00606FC4">
          <w:rPr>
            <w:noProof/>
            <w:webHidden/>
          </w:rPr>
        </w:r>
        <w:r w:rsidR="00606FC4">
          <w:rPr>
            <w:noProof/>
            <w:webHidden/>
          </w:rPr>
          <w:fldChar w:fldCharType="separate"/>
        </w:r>
        <w:r w:rsidR="002E2875">
          <w:rPr>
            <w:noProof/>
            <w:webHidden/>
          </w:rPr>
          <w:t>59</w:t>
        </w:r>
        <w:r w:rsidR="00606FC4">
          <w:rPr>
            <w:noProof/>
            <w:webHidden/>
          </w:rPr>
          <w:fldChar w:fldCharType="end"/>
        </w:r>
      </w:hyperlink>
    </w:p>
    <w:p w14:paraId="716B25E4" w14:textId="52B81C19"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88" w:history="1">
        <w:r w:rsidR="00606FC4" w:rsidRPr="00FF0F76">
          <w:rPr>
            <w:rStyle w:val="Hyperlink"/>
            <w:noProof/>
            <w:lang w:val="en-US"/>
          </w:rPr>
          <w:t>4.9.1 Herotags missing on devnet</w:t>
        </w:r>
        <w:r w:rsidR="00606FC4">
          <w:rPr>
            <w:noProof/>
            <w:webHidden/>
          </w:rPr>
          <w:tab/>
        </w:r>
        <w:r w:rsidR="00606FC4">
          <w:rPr>
            <w:noProof/>
            <w:webHidden/>
          </w:rPr>
          <w:fldChar w:fldCharType="begin"/>
        </w:r>
        <w:r w:rsidR="00606FC4">
          <w:rPr>
            <w:noProof/>
            <w:webHidden/>
          </w:rPr>
          <w:instrText xml:space="preserve"> PAGEREF _Toc102091288 \h </w:instrText>
        </w:r>
        <w:r w:rsidR="00606FC4">
          <w:rPr>
            <w:noProof/>
            <w:webHidden/>
          </w:rPr>
        </w:r>
        <w:r w:rsidR="00606FC4">
          <w:rPr>
            <w:noProof/>
            <w:webHidden/>
          </w:rPr>
          <w:fldChar w:fldCharType="separate"/>
        </w:r>
        <w:r w:rsidR="002E2875">
          <w:rPr>
            <w:noProof/>
            <w:webHidden/>
          </w:rPr>
          <w:t>59</w:t>
        </w:r>
        <w:r w:rsidR="00606FC4">
          <w:rPr>
            <w:noProof/>
            <w:webHidden/>
          </w:rPr>
          <w:fldChar w:fldCharType="end"/>
        </w:r>
      </w:hyperlink>
    </w:p>
    <w:p w14:paraId="3699821B" w14:textId="2DAD591E" w:rsidR="00606FC4" w:rsidRDefault="007378C6">
      <w:pPr>
        <w:pStyle w:val="TOC3"/>
        <w:tabs>
          <w:tab w:val="right" w:leader="dot" w:pos="8495"/>
        </w:tabs>
        <w:rPr>
          <w:rFonts w:asciiTheme="minorHAnsi" w:eastAsiaTheme="minorEastAsia" w:hAnsiTheme="minorHAnsi" w:cstheme="minorBidi"/>
          <w:noProof/>
          <w:sz w:val="22"/>
          <w:szCs w:val="22"/>
          <w:lang w:val="en-150" w:eastAsia="en-150"/>
        </w:rPr>
      </w:pPr>
      <w:hyperlink w:anchor="_Toc102091289" w:history="1">
        <w:r w:rsidR="00606FC4" w:rsidRPr="00FF0F76">
          <w:rPr>
            <w:rStyle w:val="Hyperlink"/>
            <w:noProof/>
            <w:lang w:val="en-US"/>
          </w:rPr>
          <w:t>4.9.2 Broken collections method on mainnet API</w:t>
        </w:r>
        <w:r w:rsidR="00606FC4">
          <w:rPr>
            <w:noProof/>
            <w:webHidden/>
          </w:rPr>
          <w:tab/>
        </w:r>
        <w:r w:rsidR="00606FC4">
          <w:rPr>
            <w:noProof/>
            <w:webHidden/>
          </w:rPr>
          <w:fldChar w:fldCharType="begin"/>
        </w:r>
        <w:r w:rsidR="00606FC4">
          <w:rPr>
            <w:noProof/>
            <w:webHidden/>
          </w:rPr>
          <w:instrText xml:space="preserve"> PAGEREF _Toc102091289 \h </w:instrText>
        </w:r>
        <w:r w:rsidR="00606FC4">
          <w:rPr>
            <w:noProof/>
            <w:webHidden/>
          </w:rPr>
        </w:r>
        <w:r w:rsidR="00606FC4">
          <w:rPr>
            <w:noProof/>
            <w:webHidden/>
          </w:rPr>
          <w:fldChar w:fldCharType="separate"/>
        </w:r>
        <w:r w:rsidR="002E2875">
          <w:rPr>
            <w:noProof/>
            <w:webHidden/>
          </w:rPr>
          <w:t>59</w:t>
        </w:r>
        <w:r w:rsidR="00606FC4">
          <w:rPr>
            <w:noProof/>
            <w:webHidden/>
          </w:rPr>
          <w:fldChar w:fldCharType="end"/>
        </w:r>
      </w:hyperlink>
    </w:p>
    <w:p w14:paraId="3A211D67" w14:textId="418CC663"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290" w:history="1">
        <w:r w:rsidR="00606FC4" w:rsidRPr="00FF0F76">
          <w:rPr>
            <w:rStyle w:val="Hyperlink"/>
            <w:noProof/>
            <w:lang w:val="en-US"/>
          </w:rPr>
          <w:t>5 Results</w:t>
        </w:r>
        <w:r w:rsidR="00606FC4">
          <w:rPr>
            <w:noProof/>
            <w:webHidden/>
          </w:rPr>
          <w:tab/>
        </w:r>
        <w:r w:rsidR="00606FC4">
          <w:rPr>
            <w:noProof/>
            <w:webHidden/>
          </w:rPr>
          <w:fldChar w:fldCharType="begin"/>
        </w:r>
        <w:r w:rsidR="00606FC4">
          <w:rPr>
            <w:noProof/>
            <w:webHidden/>
          </w:rPr>
          <w:instrText xml:space="preserve"> PAGEREF _Toc102091290 \h </w:instrText>
        </w:r>
        <w:r w:rsidR="00606FC4">
          <w:rPr>
            <w:noProof/>
            <w:webHidden/>
          </w:rPr>
        </w:r>
        <w:r w:rsidR="00606FC4">
          <w:rPr>
            <w:noProof/>
            <w:webHidden/>
          </w:rPr>
          <w:fldChar w:fldCharType="separate"/>
        </w:r>
        <w:r w:rsidR="002E2875">
          <w:rPr>
            <w:noProof/>
            <w:webHidden/>
          </w:rPr>
          <w:t>60</w:t>
        </w:r>
        <w:r w:rsidR="00606FC4">
          <w:rPr>
            <w:noProof/>
            <w:webHidden/>
          </w:rPr>
          <w:fldChar w:fldCharType="end"/>
        </w:r>
      </w:hyperlink>
    </w:p>
    <w:p w14:paraId="2371B8DC" w14:textId="2D155A19"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91" w:history="1">
        <w:r w:rsidR="00606FC4" w:rsidRPr="00FF0F76">
          <w:rPr>
            <w:rStyle w:val="Hyperlink"/>
            <w:noProof/>
            <w:lang w:val="en-US"/>
          </w:rPr>
          <w:t>5.1 Smart contract processing costs</w:t>
        </w:r>
        <w:r w:rsidR="00606FC4">
          <w:rPr>
            <w:noProof/>
            <w:webHidden/>
          </w:rPr>
          <w:tab/>
        </w:r>
        <w:r w:rsidR="00606FC4">
          <w:rPr>
            <w:noProof/>
            <w:webHidden/>
          </w:rPr>
          <w:fldChar w:fldCharType="begin"/>
        </w:r>
        <w:r w:rsidR="00606FC4">
          <w:rPr>
            <w:noProof/>
            <w:webHidden/>
          </w:rPr>
          <w:instrText xml:space="preserve"> PAGEREF _Toc102091291 \h </w:instrText>
        </w:r>
        <w:r w:rsidR="00606FC4">
          <w:rPr>
            <w:noProof/>
            <w:webHidden/>
          </w:rPr>
        </w:r>
        <w:r w:rsidR="00606FC4">
          <w:rPr>
            <w:noProof/>
            <w:webHidden/>
          </w:rPr>
          <w:fldChar w:fldCharType="separate"/>
        </w:r>
        <w:r w:rsidR="002E2875">
          <w:rPr>
            <w:noProof/>
            <w:webHidden/>
          </w:rPr>
          <w:t>60</w:t>
        </w:r>
        <w:r w:rsidR="00606FC4">
          <w:rPr>
            <w:noProof/>
            <w:webHidden/>
          </w:rPr>
          <w:fldChar w:fldCharType="end"/>
        </w:r>
      </w:hyperlink>
    </w:p>
    <w:p w14:paraId="5CCD8B7D" w14:textId="36534D87"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92" w:history="1">
        <w:r w:rsidR="00606FC4" w:rsidRPr="00FF0F76">
          <w:rPr>
            <w:rStyle w:val="Hyperlink"/>
            <w:noProof/>
            <w:lang w:val="en-US"/>
          </w:rPr>
          <w:t>5.2 Marketplace maintenance</w:t>
        </w:r>
        <w:r w:rsidR="00606FC4">
          <w:rPr>
            <w:noProof/>
            <w:webHidden/>
          </w:rPr>
          <w:tab/>
        </w:r>
        <w:r w:rsidR="00606FC4">
          <w:rPr>
            <w:noProof/>
            <w:webHidden/>
          </w:rPr>
          <w:fldChar w:fldCharType="begin"/>
        </w:r>
        <w:r w:rsidR="00606FC4">
          <w:rPr>
            <w:noProof/>
            <w:webHidden/>
          </w:rPr>
          <w:instrText xml:space="preserve"> PAGEREF _Toc102091292 \h </w:instrText>
        </w:r>
        <w:r w:rsidR="00606FC4">
          <w:rPr>
            <w:noProof/>
            <w:webHidden/>
          </w:rPr>
        </w:r>
        <w:r w:rsidR="00606FC4">
          <w:rPr>
            <w:noProof/>
            <w:webHidden/>
          </w:rPr>
          <w:fldChar w:fldCharType="separate"/>
        </w:r>
        <w:r w:rsidR="002E2875">
          <w:rPr>
            <w:noProof/>
            <w:webHidden/>
          </w:rPr>
          <w:t>61</w:t>
        </w:r>
        <w:r w:rsidR="00606FC4">
          <w:rPr>
            <w:noProof/>
            <w:webHidden/>
          </w:rPr>
          <w:fldChar w:fldCharType="end"/>
        </w:r>
      </w:hyperlink>
    </w:p>
    <w:p w14:paraId="546D23C2" w14:textId="7812784A"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93" w:history="1">
        <w:r w:rsidR="00606FC4" w:rsidRPr="00FF0F76">
          <w:rPr>
            <w:rStyle w:val="Hyperlink"/>
            <w:noProof/>
            <w:lang w:val="en-US"/>
          </w:rPr>
          <w:t>5.3 Infrastructure scaling</w:t>
        </w:r>
        <w:r w:rsidR="00606FC4">
          <w:rPr>
            <w:noProof/>
            <w:webHidden/>
          </w:rPr>
          <w:tab/>
        </w:r>
        <w:r w:rsidR="00606FC4">
          <w:rPr>
            <w:noProof/>
            <w:webHidden/>
          </w:rPr>
          <w:fldChar w:fldCharType="begin"/>
        </w:r>
        <w:r w:rsidR="00606FC4">
          <w:rPr>
            <w:noProof/>
            <w:webHidden/>
          </w:rPr>
          <w:instrText xml:space="preserve"> PAGEREF _Toc102091293 \h </w:instrText>
        </w:r>
        <w:r w:rsidR="00606FC4">
          <w:rPr>
            <w:noProof/>
            <w:webHidden/>
          </w:rPr>
        </w:r>
        <w:r w:rsidR="00606FC4">
          <w:rPr>
            <w:noProof/>
            <w:webHidden/>
          </w:rPr>
          <w:fldChar w:fldCharType="separate"/>
        </w:r>
        <w:r w:rsidR="002E2875">
          <w:rPr>
            <w:noProof/>
            <w:webHidden/>
          </w:rPr>
          <w:t>61</w:t>
        </w:r>
        <w:r w:rsidR="00606FC4">
          <w:rPr>
            <w:noProof/>
            <w:webHidden/>
          </w:rPr>
          <w:fldChar w:fldCharType="end"/>
        </w:r>
      </w:hyperlink>
    </w:p>
    <w:p w14:paraId="7A01B226" w14:textId="76A078C1"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94" w:history="1">
        <w:r w:rsidR="00606FC4" w:rsidRPr="00FF0F76">
          <w:rPr>
            <w:rStyle w:val="Hyperlink"/>
            <w:noProof/>
            <w:lang w:val="en-US"/>
          </w:rPr>
          <w:t>5.4 Development start and related expenses</w:t>
        </w:r>
        <w:r w:rsidR="00606FC4">
          <w:rPr>
            <w:noProof/>
            <w:webHidden/>
          </w:rPr>
          <w:tab/>
        </w:r>
        <w:r w:rsidR="00606FC4">
          <w:rPr>
            <w:noProof/>
            <w:webHidden/>
          </w:rPr>
          <w:fldChar w:fldCharType="begin"/>
        </w:r>
        <w:r w:rsidR="00606FC4">
          <w:rPr>
            <w:noProof/>
            <w:webHidden/>
          </w:rPr>
          <w:instrText xml:space="preserve"> PAGEREF _Toc102091294 \h </w:instrText>
        </w:r>
        <w:r w:rsidR="00606FC4">
          <w:rPr>
            <w:noProof/>
            <w:webHidden/>
          </w:rPr>
        </w:r>
        <w:r w:rsidR="00606FC4">
          <w:rPr>
            <w:noProof/>
            <w:webHidden/>
          </w:rPr>
          <w:fldChar w:fldCharType="separate"/>
        </w:r>
        <w:r w:rsidR="002E2875">
          <w:rPr>
            <w:noProof/>
            <w:webHidden/>
          </w:rPr>
          <w:t>62</w:t>
        </w:r>
        <w:r w:rsidR="00606FC4">
          <w:rPr>
            <w:noProof/>
            <w:webHidden/>
          </w:rPr>
          <w:fldChar w:fldCharType="end"/>
        </w:r>
      </w:hyperlink>
    </w:p>
    <w:p w14:paraId="2E1C527E" w14:textId="55FAB44B" w:rsidR="00606FC4" w:rsidRDefault="007378C6">
      <w:pPr>
        <w:pStyle w:val="TOC2"/>
        <w:tabs>
          <w:tab w:val="right" w:leader="dot" w:pos="8495"/>
        </w:tabs>
        <w:rPr>
          <w:rFonts w:asciiTheme="minorHAnsi" w:eastAsiaTheme="minorEastAsia" w:hAnsiTheme="minorHAnsi" w:cstheme="minorBidi"/>
          <w:noProof/>
          <w:sz w:val="22"/>
          <w:szCs w:val="22"/>
          <w:lang w:val="en-150" w:eastAsia="en-150"/>
        </w:rPr>
      </w:pPr>
      <w:hyperlink w:anchor="_Toc102091295" w:history="1">
        <w:r w:rsidR="00606FC4" w:rsidRPr="00FF0F76">
          <w:rPr>
            <w:rStyle w:val="Hyperlink"/>
            <w:noProof/>
            <w:lang w:val="en-US"/>
          </w:rPr>
          <w:t>5.5 Platform UI</w:t>
        </w:r>
        <w:r w:rsidR="00606FC4">
          <w:rPr>
            <w:noProof/>
            <w:webHidden/>
          </w:rPr>
          <w:tab/>
        </w:r>
        <w:r w:rsidR="00606FC4">
          <w:rPr>
            <w:noProof/>
            <w:webHidden/>
          </w:rPr>
          <w:fldChar w:fldCharType="begin"/>
        </w:r>
        <w:r w:rsidR="00606FC4">
          <w:rPr>
            <w:noProof/>
            <w:webHidden/>
          </w:rPr>
          <w:instrText xml:space="preserve"> PAGEREF _Toc102091295 \h </w:instrText>
        </w:r>
        <w:r w:rsidR="00606FC4">
          <w:rPr>
            <w:noProof/>
            <w:webHidden/>
          </w:rPr>
        </w:r>
        <w:r w:rsidR="00606FC4">
          <w:rPr>
            <w:noProof/>
            <w:webHidden/>
          </w:rPr>
          <w:fldChar w:fldCharType="separate"/>
        </w:r>
        <w:r w:rsidR="002E2875">
          <w:rPr>
            <w:noProof/>
            <w:webHidden/>
          </w:rPr>
          <w:t>63</w:t>
        </w:r>
        <w:r w:rsidR="00606FC4">
          <w:rPr>
            <w:noProof/>
            <w:webHidden/>
          </w:rPr>
          <w:fldChar w:fldCharType="end"/>
        </w:r>
      </w:hyperlink>
    </w:p>
    <w:p w14:paraId="0F957AD3" w14:textId="6D4E91A2"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296" w:history="1">
        <w:r w:rsidR="00606FC4" w:rsidRPr="00FF0F76">
          <w:rPr>
            <w:rStyle w:val="Hyperlink"/>
            <w:noProof/>
            <w:lang w:val="en-US"/>
          </w:rPr>
          <w:t>6 Summary</w:t>
        </w:r>
        <w:r w:rsidR="00606FC4">
          <w:rPr>
            <w:noProof/>
            <w:webHidden/>
          </w:rPr>
          <w:tab/>
        </w:r>
        <w:r w:rsidR="00606FC4">
          <w:rPr>
            <w:noProof/>
            <w:webHidden/>
          </w:rPr>
          <w:fldChar w:fldCharType="begin"/>
        </w:r>
        <w:r w:rsidR="00606FC4">
          <w:rPr>
            <w:noProof/>
            <w:webHidden/>
          </w:rPr>
          <w:instrText xml:space="preserve"> PAGEREF _Toc102091296 \h </w:instrText>
        </w:r>
        <w:r w:rsidR="00606FC4">
          <w:rPr>
            <w:noProof/>
            <w:webHidden/>
          </w:rPr>
        </w:r>
        <w:r w:rsidR="00606FC4">
          <w:rPr>
            <w:noProof/>
            <w:webHidden/>
          </w:rPr>
          <w:fldChar w:fldCharType="separate"/>
        </w:r>
        <w:r w:rsidR="002E2875">
          <w:rPr>
            <w:noProof/>
            <w:webHidden/>
          </w:rPr>
          <w:t>65</w:t>
        </w:r>
        <w:r w:rsidR="00606FC4">
          <w:rPr>
            <w:noProof/>
            <w:webHidden/>
          </w:rPr>
          <w:fldChar w:fldCharType="end"/>
        </w:r>
      </w:hyperlink>
    </w:p>
    <w:p w14:paraId="7495BC54" w14:textId="00374D90"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297" w:history="1">
        <w:r w:rsidR="00606FC4" w:rsidRPr="00FF0F76">
          <w:rPr>
            <w:rStyle w:val="Hyperlink"/>
            <w:noProof/>
            <w:lang w:val="en-US"/>
          </w:rPr>
          <w:t>References</w:t>
        </w:r>
        <w:r w:rsidR="00606FC4">
          <w:rPr>
            <w:noProof/>
            <w:webHidden/>
          </w:rPr>
          <w:tab/>
        </w:r>
        <w:r w:rsidR="00606FC4">
          <w:rPr>
            <w:noProof/>
            <w:webHidden/>
          </w:rPr>
          <w:fldChar w:fldCharType="begin"/>
        </w:r>
        <w:r w:rsidR="00606FC4">
          <w:rPr>
            <w:noProof/>
            <w:webHidden/>
          </w:rPr>
          <w:instrText xml:space="preserve"> PAGEREF _Toc102091297 \h </w:instrText>
        </w:r>
        <w:r w:rsidR="00606FC4">
          <w:rPr>
            <w:noProof/>
            <w:webHidden/>
          </w:rPr>
        </w:r>
        <w:r w:rsidR="00606FC4">
          <w:rPr>
            <w:noProof/>
            <w:webHidden/>
          </w:rPr>
          <w:fldChar w:fldCharType="separate"/>
        </w:r>
        <w:r w:rsidR="002E2875">
          <w:rPr>
            <w:noProof/>
            <w:webHidden/>
          </w:rPr>
          <w:t>67</w:t>
        </w:r>
        <w:r w:rsidR="00606FC4">
          <w:rPr>
            <w:noProof/>
            <w:webHidden/>
          </w:rPr>
          <w:fldChar w:fldCharType="end"/>
        </w:r>
      </w:hyperlink>
    </w:p>
    <w:p w14:paraId="2F66CDE4" w14:textId="7E596378"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298" w:history="1">
        <w:r w:rsidR="00606FC4" w:rsidRPr="00FF0F76">
          <w:rPr>
            <w:rStyle w:val="Hyperlink"/>
            <w:noProof/>
            <w:lang w:val="en-US"/>
          </w:rPr>
          <w:t>Acknowledgements</w:t>
        </w:r>
        <w:r w:rsidR="00606FC4">
          <w:rPr>
            <w:noProof/>
            <w:webHidden/>
          </w:rPr>
          <w:tab/>
        </w:r>
        <w:r w:rsidR="00606FC4">
          <w:rPr>
            <w:noProof/>
            <w:webHidden/>
          </w:rPr>
          <w:fldChar w:fldCharType="begin"/>
        </w:r>
        <w:r w:rsidR="00606FC4">
          <w:rPr>
            <w:noProof/>
            <w:webHidden/>
          </w:rPr>
          <w:instrText xml:space="preserve"> PAGEREF _Toc102091298 \h </w:instrText>
        </w:r>
        <w:r w:rsidR="00606FC4">
          <w:rPr>
            <w:noProof/>
            <w:webHidden/>
          </w:rPr>
        </w:r>
        <w:r w:rsidR="00606FC4">
          <w:rPr>
            <w:noProof/>
            <w:webHidden/>
          </w:rPr>
          <w:fldChar w:fldCharType="separate"/>
        </w:r>
        <w:r w:rsidR="002E2875">
          <w:rPr>
            <w:noProof/>
            <w:webHidden/>
          </w:rPr>
          <w:t>70</w:t>
        </w:r>
        <w:r w:rsidR="00606FC4">
          <w:rPr>
            <w:noProof/>
            <w:webHidden/>
          </w:rPr>
          <w:fldChar w:fldCharType="end"/>
        </w:r>
      </w:hyperlink>
    </w:p>
    <w:p w14:paraId="15F5628C" w14:textId="1C172354"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299" w:history="1">
        <w:r w:rsidR="00606FC4" w:rsidRPr="00FF0F76">
          <w:rPr>
            <w:rStyle w:val="Hyperlink"/>
            <w:noProof/>
            <w:lang w:val="en-US"/>
          </w:rPr>
          <w:t>Appendix 1 – Non-exclusive licence for reproduction and publication of a graduation thesis</w:t>
        </w:r>
        <w:r w:rsidR="00606FC4">
          <w:rPr>
            <w:noProof/>
            <w:webHidden/>
          </w:rPr>
          <w:tab/>
        </w:r>
        <w:r w:rsidR="00606FC4">
          <w:rPr>
            <w:noProof/>
            <w:webHidden/>
          </w:rPr>
          <w:fldChar w:fldCharType="begin"/>
        </w:r>
        <w:r w:rsidR="00606FC4">
          <w:rPr>
            <w:noProof/>
            <w:webHidden/>
          </w:rPr>
          <w:instrText xml:space="preserve"> PAGEREF _Toc102091299 \h </w:instrText>
        </w:r>
        <w:r w:rsidR="00606FC4">
          <w:rPr>
            <w:noProof/>
            <w:webHidden/>
          </w:rPr>
        </w:r>
        <w:r w:rsidR="00606FC4">
          <w:rPr>
            <w:noProof/>
            <w:webHidden/>
          </w:rPr>
          <w:fldChar w:fldCharType="separate"/>
        </w:r>
        <w:r w:rsidR="002E2875">
          <w:rPr>
            <w:noProof/>
            <w:webHidden/>
          </w:rPr>
          <w:t>71</w:t>
        </w:r>
        <w:r w:rsidR="00606FC4">
          <w:rPr>
            <w:noProof/>
            <w:webHidden/>
          </w:rPr>
          <w:fldChar w:fldCharType="end"/>
        </w:r>
      </w:hyperlink>
    </w:p>
    <w:p w14:paraId="01D2499D" w14:textId="743CC1D0"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0" w:history="1">
        <w:r w:rsidR="00606FC4" w:rsidRPr="00FF0F76">
          <w:rPr>
            <w:rStyle w:val="Hyperlink"/>
            <w:noProof/>
            <w:lang w:val="en-US"/>
          </w:rPr>
          <w:t>Appendix 2 – Docker-compose file for container with PostgreSQL and PgAdmin</w:t>
        </w:r>
        <w:r w:rsidR="00606FC4">
          <w:rPr>
            <w:noProof/>
            <w:webHidden/>
          </w:rPr>
          <w:tab/>
        </w:r>
        <w:r w:rsidR="00606FC4">
          <w:rPr>
            <w:noProof/>
            <w:webHidden/>
          </w:rPr>
          <w:fldChar w:fldCharType="begin"/>
        </w:r>
        <w:r w:rsidR="00606FC4">
          <w:rPr>
            <w:noProof/>
            <w:webHidden/>
          </w:rPr>
          <w:instrText xml:space="preserve"> PAGEREF _Toc102091300 \h </w:instrText>
        </w:r>
        <w:r w:rsidR="00606FC4">
          <w:rPr>
            <w:noProof/>
            <w:webHidden/>
          </w:rPr>
        </w:r>
        <w:r w:rsidR="00606FC4">
          <w:rPr>
            <w:noProof/>
            <w:webHidden/>
          </w:rPr>
          <w:fldChar w:fldCharType="separate"/>
        </w:r>
        <w:r w:rsidR="002E2875">
          <w:rPr>
            <w:noProof/>
            <w:webHidden/>
          </w:rPr>
          <w:t>72</w:t>
        </w:r>
        <w:r w:rsidR="00606FC4">
          <w:rPr>
            <w:noProof/>
            <w:webHidden/>
          </w:rPr>
          <w:fldChar w:fldCharType="end"/>
        </w:r>
      </w:hyperlink>
    </w:p>
    <w:p w14:paraId="7B5EBAB6" w14:textId="251900EA"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1" w:history="1">
        <w:r w:rsidR="00606FC4" w:rsidRPr="00FF0F76">
          <w:rPr>
            <w:rStyle w:val="Hyperlink"/>
            <w:noProof/>
            <w:lang w:val="en-US"/>
          </w:rPr>
          <w:t>Appendix 3 – “issueNonFungible” transaction</w:t>
        </w:r>
        <w:r w:rsidR="00606FC4">
          <w:rPr>
            <w:noProof/>
            <w:webHidden/>
          </w:rPr>
          <w:tab/>
        </w:r>
        <w:r w:rsidR="00606FC4">
          <w:rPr>
            <w:noProof/>
            <w:webHidden/>
          </w:rPr>
          <w:fldChar w:fldCharType="begin"/>
        </w:r>
        <w:r w:rsidR="00606FC4">
          <w:rPr>
            <w:noProof/>
            <w:webHidden/>
          </w:rPr>
          <w:instrText xml:space="preserve"> PAGEREF _Toc102091301 \h </w:instrText>
        </w:r>
        <w:r w:rsidR="00606FC4">
          <w:rPr>
            <w:noProof/>
            <w:webHidden/>
          </w:rPr>
        </w:r>
        <w:r w:rsidR="00606FC4">
          <w:rPr>
            <w:noProof/>
            <w:webHidden/>
          </w:rPr>
          <w:fldChar w:fldCharType="separate"/>
        </w:r>
        <w:r w:rsidR="002E2875">
          <w:rPr>
            <w:noProof/>
            <w:webHidden/>
          </w:rPr>
          <w:t>73</w:t>
        </w:r>
        <w:r w:rsidR="00606FC4">
          <w:rPr>
            <w:noProof/>
            <w:webHidden/>
          </w:rPr>
          <w:fldChar w:fldCharType="end"/>
        </w:r>
      </w:hyperlink>
    </w:p>
    <w:p w14:paraId="7C2DDE8A" w14:textId="2D657ED8"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2" w:history="1">
        <w:r w:rsidR="00606FC4" w:rsidRPr="00FF0F76">
          <w:rPr>
            <w:rStyle w:val="Hyperlink"/>
            <w:noProof/>
            <w:lang w:val="en-US"/>
          </w:rPr>
          <w:t>Appendix 4 – “setSpecialRole” transaction</w:t>
        </w:r>
        <w:r w:rsidR="00606FC4">
          <w:rPr>
            <w:noProof/>
            <w:webHidden/>
          </w:rPr>
          <w:tab/>
        </w:r>
        <w:r w:rsidR="00606FC4">
          <w:rPr>
            <w:noProof/>
            <w:webHidden/>
          </w:rPr>
          <w:fldChar w:fldCharType="begin"/>
        </w:r>
        <w:r w:rsidR="00606FC4">
          <w:rPr>
            <w:noProof/>
            <w:webHidden/>
          </w:rPr>
          <w:instrText xml:space="preserve"> PAGEREF _Toc102091302 \h </w:instrText>
        </w:r>
        <w:r w:rsidR="00606FC4">
          <w:rPr>
            <w:noProof/>
            <w:webHidden/>
          </w:rPr>
        </w:r>
        <w:r w:rsidR="00606FC4">
          <w:rPr>
            <w:noProof/>
            <w:webHidden/>
          </w:rPr>
          <w:fldChar w:fldCharType="separate"/>
        </w:r>
        <w:r w:rsidR="002E2875">
          <w:rPr>
            <w:noProof/>
            <w:webHidden/>
          </w:rPr>
          <w:t>74</w:t>
        </w:r>
        <w:r w:rsidR="00606FC4">
          <w:rPr>
            <w:noProof/>
            <w:webHidden/>
          </w:rPr>
          <w:fldChar w:fldCharType="end"/>
        </w:r>
      </w:hyperlink>
    </w:p>
    <w:p w14:paraId="06BF3FCF" w14:textId="413EFFE7"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3" w:history="1">
        <w:r w:rsidR="00606FC4" w:rsidRPr="00FF0F76">
          <w:rPr>
            <w:rStyle w:val="Hyperlink"/>
            <w:noProof/>
            <w:lang w:val="en-US"/>
          </w:rPr>
          <w:t>Appendix 5 – “ESDTNFTCreate” transaction</w:t>
        </w:r>
        <w:r w:rsidR="00606FC4">
          <w:rPr>
            <w:noProof/>
            <w:webHidden/>
          </w:rPr>
          <w:tab/>
        </w:r>
        <w:r w:rsidR="00606FC4">
          <w:rPr>
            <w:noProof/>
            <w:webHidden/>
          </w:rPr>
          <w:fldChar w:fldCharType="begin"/>
        </w:r>
        <w:r w:rsidR="00606FC4">
          <w:rPr>
            <w:noProof/>
            <w:webHidden/>
          </w:rPr>
          <w:instrText xml:space="preserve"> PAGEREF _Toc102091303 \h </w:instrText>
        </w:r>
        <w:r w:rsidR="00606FC4">
          <w:rPr>
            <w:noProof/>
            <w:webHidden/>
          </w:rPr>
        </w:r>
        <w:r w:rsidR="00606FC4">
          <w:rPr>
            <w:noProof/>
            <w:webHidden/>
          </w:rPr>
          <w:fldChar w:fldCharType="separate"/>
        </w:r>
        <w:r w:rsidR="002E2875">
          <w:rPr>
            <w:noProof/>
            <w:webHidden/>
          </w:rPr>
          <w:t>75</w:t>
        </w:r>
        <w:r w:rsidR="00606FC4">
          <w:rPr>
            <w:noProof/>
            <w:webHidden/>
          </w:rPr>
          <w:fldChar w:fldCharType="end"/>
        </w:r>
      </w:hyperlink>
    </w:p>
    <w:p w14:paraId="71FF9C6C" w14:textId="058BED7D"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4" w:history="1">
        <w:r w:rsidR="00606FC4" w:rsidRPr="00FF0F76">
          <w:rPr>
            <w:rStyle w:val="Hyperlink"/>
            <w:noProof/>
            <w:lang w:val="en-US"/>
          </w:rPr>
          <w:t>Appendix 6 – “ESDTNFTTransfer” with nested “list_nft_for_sale” transaction</w:t>
        </w:r>
        <w:r w:rsidR="00606FC4">
          <w:rPr>
            <w:noProof/>
            <w:webHidden/>
          </w:rPr>
          <w:tab/>
        </w:r>
        <w:r w:rsidR="00606FC4">
          <w:rPr>
            <w:noProof/>
            <w:webHidden/>
          </w:rPr>
          <w:fldChar w:fldCharType="begin"/>
        </w:r>
        <w:r w:rsidR="00606FC4">
          <w:rPr>
            <w:noProof/>
            <w:webHidden/>
          </w:rPr>
          <w:instrText xml:space="preserve"> PAGEREF _Toc102091304 \h </w:instrText>
        </w:r>
        <w:r w:rsidR="00606FC4">
          <w:rPr>
            <w:noProof/>
            <w:webHidden/>
          </w:rPr>
        </w:r>
        <w:r w:rsidR="00606FC4">
          <w:rPr>
            <w:noProof/>
            <w:webHidden/>
          </w:rPr>
          <w:fldChar w:fldCharType="separate"/>
        </w:r>
        <w:r w:rsidR="002E2875">
          <w:rPr>
            <w:noProof/>
            <w:webHidden/>
          </w:rPr>
          <w:t>76</w:t>
        </w:r>
        <w:r w:rsidR="00606FC4">
          <w:rPr>
            <w:noProof/>
            <w:webHidden/>
          </w:rPr>
          <w:fldChar w:fldCharType="end"/>
        </w:r>
      </w:hyperlink>
    </w:p>
    <w:p w14:paraId="7620CC39" w14:textId="1A904EFA"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5" w:history="1">
        <w:r w:rsidR="00606FC4" w:rsidRPr="00FF0F76">
          <w:rPr>
            <w:rStyle w:val="Hyperlink"/>
            <w:noProof/>
            <w:lang w:val="en-US"/>
          </w:rPr>
          <w:t>Appendix 7 – “buyNFT” transaction</w:t>
        </w:r>
        <w:r w:rsidR="00606FC4">
          <w:rPr>
            <w:noProof/>
            <w:webHidden/>
          </w:rPr>
          <w:tab/>
        </w:r>
        <w:r w:rsidR="00606FC4">
          <w:rPr>
            <w:noProof/>
            <w:webHidden/>
          </w:rPr>
          <w:fldChar w:fldCharType="begin"/>
        </w:r>
        <w:r w:rsidR="00606FC4">
          <w:rPr>
            <w:noProof/>
            <w:webHidden/>
          </w:rPr>
          <w:instrText xml:space="preserve"> PAGEREF _Toc102091305 \h </w:instrText>
        </w:r>
        <w:r w:rsidR="00606FC4">
          <w:rPr>
            <w:noProof/>
            <w:webHidden/>
          </w:rPr>
        </w:r>
        <w:r w:rsidR="00606FC4">
          <w:rPr>
            <w:noProof/>
            <w:webHidden/>
          </w:rPr>
          <w:fldChar w:fldCharType="separate"/>
        </w:r>
        <w:r w:rsidR="002E2875">
          <w:rPr>
            <w:noProof/>
            <w:webHidden/>
          </w:rPr>
          <w:t>77</w:t>
        </w:r>
        <w:r w:rsidR="00606FC4">
          <w:rPr>
            <w:noProof/>
            <w:webHidden/>
          </w:rPr>
          <w:fldChar w:fldCharType="end"/>
        </w:r>
      </w:hyperlink>
    </w:p>
    <w:p w14:paraId="6347A39C" w14:textId="0836B557"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6" w:history="1">
        <w:r w:rsidR="00606FC4" w:rsidRPr="00FF0F76">
          <w:rPr>
            <w:rStyle w:val="Hyperlink"/>
            <w:noProof/>
            <w:lang w:val="en-US"/>
          </w:rPr>
          <w:t>Appendix 8 – “buyNFT” transfers</w:t>
        </w:r>
        <w:r w:rsidR="00606FC4">
          <w:rPr>
            <w:noProof/>
            <w:webHidden/>
          </w:rPr>
          <w:tab/>
        </w:r>
        <w:r w:rsidR="00606FC4">
          <w:rPr>
            <w:noProof/>
            <w:webHidden/>
          </w:rPr>
          <w:fldChar w:fldCharType="begin"/>
        </w:r>
        <w:r w:rsidR="00606FC4">
          <w:rPr>
            <w:noProof/>
            <w:webHidden/>
          </w:rPr>
          <w:instrText xml:space="preserve"> PAGEREF _Toc102091306 \h </w:instrText>
        </w:r>
        <w:r w:rsidR="00606FC4">
          <w:rPr>
            <w:noProof/>
            <w:webHidden/>
          </w:rPr>
        </w:r>
        <w:r w:rsidR="00606FC4">
          <w:rPr>
            <w:noProof/>
            <w:webHidden/>
          </w:rPr>
          <w:fldChar w:fldCharType="separate"/>
        </w:r>
        <w:r w:rsidR="002E2875">
          <w:rPr>
            <w:noProof/>
            <w:webHidden/>
          </w:rPr>
          <w:t>78</w:t>
        </w:r>
        <w:r w:rsidR="00606FC4">
          <w:rPr>
            <w:noProof/>
            <w:webHidden/>
          </w:rPr>
          <w:fldChar w:fldCharType="end"/>
        </w:r>
      </w:hyperlink>
    </w:p>
    <w:p w14:paraId="4E5C9015" w14:textId="29AA7F2B"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7" w:history="1">
        <w:r w:rsidR="00606FC4" w:rsidRPr="00FF0F76">
          <w:rPr>
            <w:rStyle w:val="Hyperlink"/>
            <w:noProof/>
            <w:lang w:val="en-US"/>
          </w:rPr>
          <w:t>Appendix 9 – UpdateNFT price</w:t>
        </w:r>
        <w:r w:rsidR="00606FC4">
          <w:rPr>
            <w:noProof/>
            <w:webHidden/>
          </w:rPr>
          <w:tab/>
        </w:r>
        <w:r w:rsidR="00606FC4">
          <w:rPr>
            <w:noProof/>
            <w:webHidden/>
          </w:rPr>
          <w:fldChar w:fldCharType="begin"/>
        </w:r>
        <w:r w:rsidR="00606FC4">
          <w:rPr>
            <w:noProof/>
            <w:webHidden/>
          </w:rPr>
          <w:instrText xml:space="preserve"> PAGEREF _Toc102091307 \h </w:instrText>
        </w:r>
        <w:r w:rsidR="00606FC4">
          <w:rPr>
            <w:noProof/>
            <w:webHidden/>
          </w:rPr>
        </w:r>
        <w:r w:rsidR="00606FC4">
          <w:rPr>
            <w:noProof/>
            <w:webHidden/>
          </w:rPr>
          <w:fldChar w:fldCharType="separate"/>
        </w:r>
        <w:r w:rsidR="002E2875">
          <w:rPr>
            <w:noProof/>
            <w:webHidden/>
          </w:rPr>
          <w:t>79</w:t>
        </w:r>
        <w:r w:rsidR="00606FC4">
          <w:rPr>
            <w:noProof/>
            <w:webHidden/>
          </w:rPr>
          <w:fldChar w:fldCharType="end"/>
        </w:r>
      </w:hyperlink>
    </w:p>
    <w:p w14:paraId="50104B7F" w14:textId="25A71942"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8" w:history="1">
        <w:r w:rsidR="00606FC4" w:rsidRPr="00FF0F76">
          <w:rPr>
            <w:rStyle w:val="Hyperlink"/>
            <w:noProof/>
            <w:lang w:val="en-US"/>
          </w:rPr>
          <w:t>Appendix 10 – Cancel listing</w:t>
        </w:r>
        <w:r w:rsidR="00606FC4">
          <w:rPr>
            <w:noProof/>
            <w:webHidden/>
          </w:rPr>
          <w:tab/>
        </w:r>
        <w:r w:rsidR="00606FC4">
          <w:rPr>
            <w:noProof/>
            <w:webHidden/>
          </w:rPr>
          <w:fldChar w:fldCharType="begin"/>
        </w:r>
        <w:r w:rsidR="00606FC4">
          <w:rPr>
            <w:noProof/>
            <w:webHidden/>
          </w:rPr>
          <w:instrText xml:space="preserve"> PAGEREF _Toc102091308 \h </w:instrText>
        </w:r>
        <w:r w:rsidR="00606FC4">
          <w:rPr>
            <w:noProof/>
            <w:webHidden/>
          </w:rPr>
        </w:r>
        <w:r w:rsidR="00606FC4">
          <w:rPr>
            <w:noProof/>
            <w:webHidden/>
          </w:rPr>
          <w:fldChar w:fldCharType="separate"/>
        </w:r>
        <w:r w:rsidR="002E2875">
          <w:rPr>
            <w:noProof/>
            <w:webHidden/>
          </w:rPr>
          <w:t>80</w:t>
        </w:r>
        <w:r w:rsidR="00606FC4">
          <w:rPr>
            <w:noProof/>
            <w:webHidden/>
          </w:rPr>
          <w:fldChar w:fldCharType="end"/>
        </w:r>
      </w:hyperlink>
    </w:p>
    <w:p w14:paraId="1C2D271F" w14:textId="62CBFFA5"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09" w:history="1">
        <w:r w:rsidR="00606FC4" w:rsidRPr="00FF0F76">
          <w:rPr>
            <w:rStyle w:val="Hyperlink"/>
            <w:noProof/>
            <w:lang w:val="en-US"/>
          </w:rPr>
          <w:t>Appendix 11 – Get listing data WASM request</w:t>
        </w:r>
        <w:r w:rsidR="00606FC4">
          <w:rPr>
            <w:noProof/>
            <w:webHidden/>
          </w:rPr>
          <w:tab/>
        </w:r>
        <w:r w:rsidR="00606FC4">
          <w:rPr>
            <w:noProof/>
            <w:webHidden/>
          </w:rPr>
          <w:fldChar w:fldCharType="begin"/>
        </w:r>
        <w:r w:rsidR="00606FC4">
          <w:rPr>
            <w:noProof/>
            <w:webHidden/>
          </w:rPr>
          <w:instrText xml:space="preserve"> PAGEREF _Toc102091309 \h </w:instrText>
        </w:r>
        <w:r w:rsidR="00606FC4">
          <w:rPr>
            <w:noProof/>
            <w:webHidden/>
          </w:rPr>
        </w:r>
        <w:r w:rsidR="00606FC4">
          <w:rPr>
            <w:noProof/>
            <w:webHidden/>
          </w:rPr>
          <w:fldChar w:fldCharType="separate"/>
        </w:r>
        <w:r w:rsidR="002E2875">
          <w:rPr>
            <w:noProof/>
            <w:webHidden/>
          </w:rPr>
          <w:t>81</w:t>
        </w:r>
        <w:r w:rsidR="00606FC4">
          <w:rPr>
            <w:noProof/>
            <w:webHidden/>
          </w:rPr>
          <w:fldChar w:fldCharType="end"/>
        </w:r>
      </w:hyperlink>
    </w:p>
    <w:p w14:paraId="0B429DE4" w14:textId="7D4A6335"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0" w:history="1">
        <w:r w:rsidR="00606FC4" w:rsidRPr="00FF0F76">
          <w:rPr>
            <w:rStyle w:val="Hyperlink"/>
            <w:noProof/>
            <w:lang w:val="en-US"/>
          </w:rPr>
          <w:t>Appendix 12 – Get all listings WASM request</w:t>
        </w:r>
        <w:r w:rsidR="00606FC4">
          <w:rPr>
            <w:noProof/>
            <w:webHidden/>
          </w:rPr>
          <w:tab/>
        </w:r>
        <w:r w:rsidR="00606FC4">
          <w:rPr>
            <w:noProof/>
            <w:webHidden/>
          </w:rPr>
          <w:fldChar w:fldCharType="begin"/>
        </w:r>
        <w:r w:rsidR="00606FC4">
          <w:rPr>
            <w:noProof/>
            <w:webHidden/>
          </w:rPr>
          <w:instrText xml:space="preserve"> PAGEREF _Toc102091310 \h </w:instrText>
        </w:r>
        <w:r w:rsidR="00606FC4">
          <w:rPr>
            <w:noProof/>
            <w:webHidden/>
          </w:rPr>
        </w:r>
        <w:r w:rsidR="00606FC4">
          <w:rPr>
            <w:noProof/>
            <w:webHidden/>
          </w:rPr>
          <w:fldChar w:fldCharType="separate"/>
        </w:r>
        <w:r w:rsidR="002E2875">
          <w:rPr>
            <w:noProof/>
            <w:webHidden/>
          </w:rPr>
          <w:t>82</w:t>
        </w:r>
        <w:r w:rsidR="00606FC4">
          <w:rPr>
            <w:noProof/>
            <w:webHidden/>
          </w:rPr>
          <w:fldChar w:fldCharType="end"/>
        </w:r>
      </w:hyperlink>
    </w:p>
    <w:p w14:paraId="15AFEE33" w14:textId="35E777B4"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1" w:history="1">
        <w:r w:rsidR="00606FC4" w:rsidRPr="00FF0F76">
          <w:rPr>
            <w:rStyle w:val="Hyperlink"/>
            <w:noProof/>
            <w:lang w:val="en-US"/>
          </w:rPr>
          <w:t>Appendix 13 – Claim developer rewards</w:t>
        </w:r>
        <w:r w:rsidR="00606FC4">
          <w:rPr>
            <w:noProof/>
            <w:webHidden/>
          </w:rPr>
          <w:tab/>
        </w:r>
        <w:r w:rsidR="00606FC4">
          <w:rPr>
            <w:noProof/>
            <w:webHidden/>
          </w:rPr>
          <w:fldChar w:fldCharType="begin"/>
        </w:r>
        <w:r w:rsidR="00606FC4">
          <w:rPr>
            <w:noProof/>
            <w:webHidden/>
          </w:rPr>
          <w:instrText xml:space="preserve"> PAGEREF _Toc102091311 \h </w:instrText>
        </w:r>
        <w:r w:rsidR="00606FC4">
          <w:rPr>
            <w:noProof/>
            <w:webHidden/>
          </w:rPr>
        </w:r>
        <w:r w:rsidR="00606FC4">
          <w:rPr>
            <w:noProof/>
            <w:webHidden/>
          </w:rPr>
          <w:fldChar w:fldCharType="separate"/>
        </w:r>
        <w:r w:rsidR="002E2875">
          <w:rPr>
            <w:noProof/>
            <w:webHidden/>
          </w:rPr>
          <w:t>83</w:t>
        </w:r>
        <w:r w:rsidR="00606FC4">
          <w:rPr>
            <w:noProof/>
            <w:webHidden/>
          </w:rPr>
          <w:fldChar w:fldCharType="end"/>
        </w:r>
      </w:hyperlink>
    </w:p>
    <w:p w14:paraId="1951E11D" w14:textId="5C5D8E4F"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2" w:history="1">
        <w:r w:rsidR="00606FC4" w:rsidRPr="00FF0F76">
          <w:rPr>
            <w:rStyle w:val="Hyperlink"/>
            <w:noProof/>
            <w:lang w:val="en-US"/>
          </w:rPr>
          <w:t>Appendix 14 – Main page password protected</w:t>
        </w:r>
        <w:r w:rsidR="00606FC4">
          <w:rPr>
            <w:noProof/>
            <w:webHidden/>
          </w:rPr>
          <w:tab/>
        </w:r>
        <w:r w:rsidR="00606FC4">
          <w:rPr>
            <w:noProof/>
            <w:webHidden/>
          </w:rPr>
          <w:fldChar w:fldCharType="begin"/>
        </w:r>
        <w:r w:rsidR="00606FC4">
          <w:rPr>
            <w:noProof/>
            <w:webHidden/>
          </w:rPr>
          <w:instrText xml:space="preserve"> PAGEREF _Toc102091312 \h </w:instrText>
        </w:r>
        <w:r w:rsidR="00606FC4">
          <w:rPr>
            <w:noProof/>
            <w:webHidden/>
          </w:rPr>
        </w:r>
        <w:r w:rsidR="00606FC4">
          <w:rPr>
            <w:noProof/>
            <w:webHidden/>
          </w:rPr>
          <w:fldChar w:fldCharType="separate"/>
        </w:r>
        <w:r w:rsidR="002E2875">
          <w:rPr>
            <w:noProof/>
            <w:webHidden/>
          </w:rPr>
          <w:t>84</w:t>
        </w:r>
        <w:r w:rsidR="00606FC4">
          <w:rPr>
            <w:noProof/>
            <w:webHidden/>
          </w:rPr>
          <w:fldChar w:fldCharType="end"/>
        </w:r>
      </w:hyperlink>
    </w:p>
    <w:p w14:paraId="7535CD0E" w14:textId="27A640BF"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3" w:history="1">
        <w:r w:rsidR="00606FC4" w:rsidRPr="00FF0F76">
          <w:rPr>
            <w:rStyle w:val="Hyperlink"/>
            <w:noProof/>
            <w:lang w:val="en-US"/>
          </w:rPr>
          <w:t>Appendix 15 – Main page</w:t>
        </w:r>
        <w:r w:rsidR="00606FC4">
          <w:rPr>
            <w:noProof/>
            <w:webHidden/>
          </w:rPr>
          <w:tab/>
        </w:r>
        <w:r w:rsidR="00606FC4">
          <w:rPr>
            <w:noProof/>
            <w:webHidden/>
          </w:rPr>
          <w:fldChar w:fldCharType="begin"/>
        </w:r>
        <w:r w:rsidR="00606FC4">
          <w:rPr>
            <w:noProof/>
            <w:webHidden/>
          </w:rPr>
          <w:instrText xml:space="preserve"> PAGEREF _Toc102091313 \h </w:instrText>
        </w:r>
        <w:r w:rsidR="00606FC4">
          <w:rPr>
            <w:noProof/>
            <w:webHidden/>
          </w:rPr>
        </w:r>
        <w:r w:rsidR="00606FC4">
          <w:rPr>
            <w:noProof/>
            <w:webHidden/>
          </w:rPr>
          <w:fldChar w:fldCharType="separate"/>
        </w:r>
        <w:r w:rsidR="002E2875">
          <w:rPr>
            <w:noProof/>
            <w:webHidden/>
          </w:rPr>
          <w:t>85</w:t>
        </w:r>
        <w:r w:rsidR="00606FC4">
          <w:rPr>
            <w:noProof/>
            <w:webHidden/>
          </w:rPr>
          <w:fldChar w:fldCharType="end"/>
        </w:r>
      </w:hyperlink>
    </w:p>
    <w:p w14:paraId="2C0882C8" w14:textId="3AF110C7"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4" w:history="1">
        <w:r w:rsidR="00606FC4" w:rsidRPr="00FF0F76">
          <w:rPr>
            <w:rStyle w:val="Hyperlink"/>
            <w:noProof/>
            <w:lang w:val="en-US"/>
          </w:rPr>
          <w:t>Appendix 16 – Unauthorized sidebar</w:t>
        </w:r>
        <w:r w:rsidR="00606FC4">
          <w:rPr>
            <w:noProof/>
            <w:webHidden/>
          </w:rPr>
          <w:tab/>
        </w:r>
        <w:r w:rsidR="00606FC4">
          <w:rPr>
            <w:noProof/>
            <w:webHidden/>
          </w:rPr>
          <w:fldChar w:fldCharType="begin"/>
        </w:r>
        <w:r w:rsidR="00606FC4">
          <w:rPr>
            <w:noProof/>
            <w:webHidden/>
          </w:rPr>
          <w:instrText xml:space="preserve"> PAGEREF _Toc102091314 \h </w:instrText>
        </w:r>
        <w:r w:rsidR="00606FC4">
          <w:rPr>
            <w:noProof/>
            <w:webHidden/>
          </w:rPr>
        </w:r>
        <w:r w:rsidR="00606FC4">
          <w:rPr>
            <w:noProof/>
            <w:webHidden/>
          </w:rPr>
          <w:fldChar w:fldCharType="separate"/>
        </w:r>
        <w:r w:rsidR="002E2875">
          <w:rPr>
            <w:noProof/>
            <w:webHidden/>
          </w:rPr>
          <w:t>86</w:t>
        </w:r>
        <w:r w:rsidR="00606FC4">
          <w:rPr>
            <w:noProof/>
            <w:webHidden/>
          </w:rPr>
          <w:fldChar w:fldCharType="end"/>
        </w:r>
      </w:hyperlink>
    </w:p>
    <w:p w14:paraId="5D8DED53" w14:textId="7B84004F"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5" w:history="1">
        <w:r w:rsidR="00606FC4" w:rsidRPr="00FF0F76">
          <w:rPr>
            <w:rStyle w:val="Hyperlink"/>
            <w:noProof/>
            <w:lang w:val="en-US"/>
          </w:rPr>
          <w:t>Appendix 17 – Sidebar Maiar App login</w:t>
        </w:r>
        <w:r w:rsidR="00606FC4">
          <w:rPr>
            <w:noProof/>
            <w:webHidden/>
          </w:rPr>
          <w:tab/>
        </w:r>
        <w:r w:rsidR="00606FC4">
          <w:rPr>
            <w:noProof/>
            <w:webHidden/>
          </w:rPr>
          <w:fldChar w:fldCharType="begin"/>
        </w:r>
        <w:r w:rsidR="00606FC4">
          <w:rPr>
            <w:noProof/>
            <w:webHidden/>
          </w:rPr>
          <w:instrText xml:space="preserve"> PAGEREF _Toc102091315 \h </w:instrText>
        </w:r>
        <w:r w:rsidR="00606FC4">
          <w:rPr>
            <w:noProof/>
            <w:webHidden/>
          </w:rPr>
        </w:r>
        <w:r w:rsidR="00606FC4">
          <w:rPr>
            <w:noProof/>
            <w:webHidden/>
          </w:rPr>
          <w:fldChar w:fldCharType="separate"/>
        </w:r>
        <w:r w:rsidR="002E2875">
          <w:rPr>
            <w:noProof/>
            <w:webHidden/>
          </w:rPr>
          <w:t>87</w:t>
        </w:r>
        <w:r w:rsidR="00606FC4">
          <w:rPr>
            <w:noProof/>
            <w:webHidden/>
          </w:rPr>
          <w:fldChar w:fldCharType="end"/>
        </w:r>
      </w:hyperlink>
    </w:p>
    <w:p w14:paraId="28D66B9C" w14:textId="1246C61D"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6" w:history="1">
        <w:r w:rsidR="00606FC4" w:rsidRPr="00FF0F76">
          <w:rPr>
            <w:rStyle w:val="Hyperlink"/>
            <w:noProof/>
            <w:lang w:val="en-US"/>
          </w:rPr>
          <w:t>Appendix 18 – Sidebar Maiar DeFi Wallet login</w:t>
        </w:r>
        <w:r w:rsidR="00606FC4">
          <w:rPr>
            <w:noProof/>
            <w:webHidden/>
          </w:rPr>
          <w:tab/>
        </w:r>
        <w:r w:rsidR="00606FC4">
          <w:rPr>
            <w:noProof/>
            <w:webHidden/>
          </w:rPr>
          <w:fldChar w:fldCharType="begin"/>
        </w:r>
        <w:r w:rsidR="00606FC4">
          <w:rPr>
            <w:noProof/>
            <w:webHidden/>
          </w:rPr>
          <w:instrText xml:space="preserve"> PAGEREF _Toc102091316 \h </w:instrText>
        </w:r>
        <w:r w:rsidR="00606FC4">
          <w:rPr>
            <w:noProof/>
            <w:webHidden/>
          </w:rPr>
        </w:r>
        <w:r w:rsidR="00606FC4">
          <w:rPr>
            <w:noProof/>
            <w:webHidden/>
          </w:rPr>
          <w:fldChar w:fldCharType="separate"/>
        </w:r>
        <w:r w:rsidR="002E2875">
          <w:rPr>
            <w:noProof/>
            <w:webHidden/>
          </w:rPr>
          <w:t>88</w:t>
        </w:r>
        <w:r w:rsidR="00606FC4">
          <w:rPr>
            <w:noProof/>
            <w:webHidden/>
          </w:rPr>
          <w:fldChar w:fldCharType="end"/>
        </w:r>
      </w:hyperlink>
    </w:p>
    <w:p w14:paraId="44EB0D13" w14:textId="4BDA35DB"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7" w:history="1">
        <w:r w:rsidR="00606FC4" w:rsidRPr="00FF0F76">
          <w:rPr>
            <w:rStyle w:val="Hyperlink"/>
            <w:noProof/>
            <w:lang w:val="en-US"/>
          </w:rPr>
          <w:t>Appendix 19 – Sidebar when customer logged in</w:t>
        </w:r>
        <w:r w:rsidR="00606FC4">
          <w:rPr>
            <w:noProof/>
            <w:webHidden/>
          </w:rPr>
          <w:tab/>
        </w:r>
        <w:r w:rsidR="00606FC4">
          <w:rPr>
            <w:noProof/>
            <w:webHidden/>
          </w:rPr>
          <w:fldChar w:fldCharType="begin"/>
        </w:r>
        <w:r w:rsidR="00606FC4">
          <w:rPr>
            <w:noProof/>
            <w:webHidden/>
          </w:rPr>
          <w:instrText xml:space="preserve"> PAGEREF _Toc102091317 \h </w:instrText>
        </w:r>
        <w:r w:rsidR="00606FC4">
          <w:rPr>
            <w:noProof/>
            <w:webHidden/>
          </w:rPr>
        </w:r>
        <w:r w:rsidR="00606FC4">
          <w:rPr>
            <w:noProof/>
            <w:webHidden/>
          </w:rPr>
          <w:fldChar w:fldCharType="separate"/>
        </w:r>
        <w:r w:rsidR="002E2875">
          <w:rPr>
            <w:noProof/>
            <w:webHidden/>
          </w:rPr>
          <w:t>89</w:t>
        </w:r>
        <w:r w:rsidR="00606FC4">
          <w:rPr>
            <w:noProof/>
            <w:webHidden/>
          </w:rPr>
          <w:fldChar w:fldCharType="end"/>
        </w:r>
      </w:hyperlink>
    </w:p>
    <w:p w14:paraId="08615DBC" w14:textId="75E5A713"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8" w:history="1">
        <w:r w:rsidR="00606FC4" w:rsidRPr="00FF0F76">
          <w:rPr>
            <w:rStyle w:val="Hyperlink"/>
            <w:noProof/>
            <w:lang w:val="en-US"/>
          </w:rPr>
          <w:t>Appendix 20 – Create menu dropdown</w:t>
        </w:r>
        <w:r w:rsidR="00606FC4">
          <w:rPr>
            <w:noProof/>
            <w:webHidden/>
          </w:rPr>
          <w:tab/>
        </w:r>
        <w:r w:rsidR="00606FC4">
          <w:rPr>
            <w:noProof/>
            <w:webHidden/>
          </w:rPr>
          <w:fldChar w:fldCharType="begin"/>
        </w:r>
        <w:r w:rsidR="00606FC4">
          <w:rPr>
            <w:noProof/>
            <w:webHidden/>
          </w:rPr>
          <w:instrText xml:space="preserve"> PAGEREF _Toc102091318 \h </w:instrText>
        </w:r>
        <w:r w:rsidR="00606FC4">
          <w:rPr>
            <w:noProof/>
            <w:webHidden/>
          </w:rPr>
        </w:r>
        <w:r w:rsidR="00606FC4">
          <w:rPr>
            <w:noProof/>
            <w:webHidden/>
          </w:rPr>
          <w:fldChar w:fldCharType="separate"/>
        </w:r>
        <w:r w:rsidR="002E2875">
          <w:rPr>
            <w:noProof/>
            <w:webHidden/>
          </w:rPr>
          <w:t>90</w:t>
        </w:r>
        <w:r w:rsidR="00606FC4">
          <w:rPr>
            <w:noProof/>
            <w:webHidden/>
          </w:rPr>
          <w:fldChar w:fldCharType="end"/>
        </w:r>
      </w:hyperlink>
    </w:p>
    <w:p w14:paraId="1A55A1E2" w14:textId="00957248"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19" w:history="1">
        <w:r w:rsidR="00606FC4" w:rsidRPr="00FF0F76">
          <w:rPr>
            <w:rStyle w:val="Hyperlink"/>
            <w:noProof/>
            <w:lang w:val="en-US"/>
          </w:rPr>
          <w:t>Appendix 21 – Trade menu dropdown</w:t>
        </w:r>
        <w:r w:rsidR="00606FC4">
          <w:rPr>
            <w:noProof/>
            <w:webHidden/>
          </w:rPr>
          <w:tab/>
        </w:r>
        <w:r w:rsidR="00606FC4">
          <w:rPr>
            <w:noProof/>
            <w:webHidden/>
          </w:rPr>
          <w:fldChar w:fldCharType="begin"/>
        </w:r>
        <w:r w:rsidR="00606FC4">
          <w:rPr>
            <w:noProof/>
            <w:webHidden/>
          </w:rPr>
          <w:instrText xml:space="preserve"> PAGEREF _Toc102091319 \h </w:instrText>
        </w:r>
        <w:r w:rsidR="00606FC4">
          <w:rPr>
            <w:noProof/>
            <w:webHidden/>
          </w:rPr>
        </w:r>
        <w:r w:rsidR="00606FC4">
          <w:rPr>
            <w:noProof/>
            <w:webHidden/>
          </w:rPr>
          <w:fldChar w:fldCharType="separate"/>
        </w:r>
        <w:r w:rsidR="002E2875">
          <w:rPr>
            <w:noProof/>
            <w:webHidden/>
          </w:rPr>
          <w:t>91</w:t>
        </w:r>
        <w:r w:rsidR="00606FC4">
          <w:rPr>
            <w:noProof/>
            <w:webHidden/>
          </w:rPr>
          <w:fldChar w:fldCharType="end"/>
        </w:r>
      </w:hyperlink>
    </w:p>
    <w:p w14:paraId="6230117F" w14:textId="47182AE5"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0" w:history="1">
        <w:r w:rsidR="00606FC4" w:rsidRPr="00FF0F76">
          <w:rPr>
            <w:rStyle w:val="Hyperlink"/>
            <w:noProof/>
            <w:lang w:val="en-US"/>
          </w:rPr>
          <w:t>Appendix 22 – Profile menu dropdown</w:t>
        </w:r>
        <w:r w:rsidR="00606FC4">
          <w:rPr>
            <w:noProof/>
            <w:webHidden/>
          </w:rPr>
          <w:tab/>
        </w:r>
        <w:r w:rsidR="00606FC4">
          <w:rPr>
            <w:noProof/>
            <w:webHidden/>
          </w:rPr>
          <w:fldChar w:fldCharType="begin"/>
        </w:r>
        <w:r w:rsidR="00606FC4">
          <w:rPr>
            <w:noProof/>
            <w:webHidden/>
          </w:rPr>
          <w:instrText xml:space="preserve"> PAGEREF _Toc102091320 \h </w:instrText>
        </w:r>
        <w:r w:rsidR="00606FC4">
          <w:rPr>
            <w:noProof/>
            <w:webHidden/>
          </w:rPr>
        </w:r>
        <w:r w:rsidR="00606FC4">
          <w:rPr>
            <w:noProof/>
            <w:webHidden/>
          </w:rPr>
          <w:fldChar w:fldCharType="separate"/>
        </w:r>
        <w:r w:rsidR="002E2875">
          <w:rPr>
            <w:noProof/>
            <w:webHidden/>
          </w:rPr>
          <w:t>92</w:t>
        </w:r>
        <w:r w:rsidR="00606FC4">
          <w:rPr>
            <w:noProof/>
            <w:webHidden/>
          </w:rPr>
          <w:fldChar w:fldCharType="end"/>
        </w:r>
      </w:hyperlink>
    </w:p>
    <w:p w14:paraId="691C3064" w14:textId="7CEA9E3C"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1" w:history="1">
        <w:r w:rsidR="00606FC4" w:rsidRPr="00FF0F76">
          <w:rPr>
            <w:rStyle w:val="Hyperlink"/>
            <w:noProof/>
            <w:lang w:val="en-US"/>
          </w:rPr>
          <w:t>Appendix 23 – Create collections screen</w:t>
        </w:r>
        <w:r w:rsidR="00606FC4">
          <w:rPr>
            <w:noProof/>
            <w:webHidden/>
          </w:rPr>
          <w:tab/>
        </w:r>
        <w:r w:rsidR="00606FC4">
          <w:rPr>
            <w:noProof/>
            <w:webHidden/>
          </w:rPr>
          <w:fldChar w:fldCharType="begin"/>
        </w:r>
        <w:r w:rsidR="00606FC4">
          <w:rPr>
            <w:noProof/>
            <w:webHidden/>
          </w:rPr>
          <w:instrText xml:space="preserve"> PAGEREF _Toc102091321 \h </w:instrText>
        </w:r>
        <w:r w:rsidR="00606FC4">
          <w:rPr>
            <w:noProof/>
            <w:webHidden/>
          </w:rPr>
        </w:r>
        <w:r w:rsidR="00606FC4">
          <w:rPr>
            <w:noProof/>
            <w:webHidden/>
          </w:rPr>
          <w:fldChar w:fldCharType="separate"/>
        </w:r>
        <w:r w:rsidR="002E2875">
          <w:rPr>
            <w:noProof/>
            <w:webHidden/>
          </w:rPr>
          <w:t>93</w:t>
        </w:r>
        <w:r w:rsidR="00606FC4">
          <w:rPr>
            <w:noProof/>
            <w:webHidden/>
          </w:rPr>
          <w:fldChar w:fldCharType="end"/>
        </w:r>
      </w:hyperlink>
    </w:p>
    <w:p w14:paraId="797964CF" w14:textId="60557FDE"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2" w:history="1">
        <w:r w:rsidR="00606FC4" w:rsidRPr="00FF0F76">
          <w:rPr>
            <w:rStyle w:val="Hyperlink"/>
            <w:noProof/>
            <w:lang w:val="en-US"/>
          </w:rPr>
          <w:t>Appendix 24 – Activate collections screen</w:t>
        </w:r>
        <w:r w:rsidR="00606FC4">
          <w:rPr>
            <w:noProof/>
            <w:webHidden/>
          </w:rPr>
          <w:tab/>
        </w:r>
        <w:r w:rsidR="00606FC4">
          <w:rPr>
            <w:noProof/>
            <w:webHidden/>
          </w:rPr>
          <w:fldChar w:fldCharType="begin"/>
        </w:r>
        <w:r w:rsidR="00606FC4">
          <w:rPr>
            <w:noProof/>
            <w:webHidden/>
          </w:rPr>
          <w:instrText xml:space="preserve"> PAGEREF _Toc102091322 \h </w:instrText>
        </w:r>
        <w:r w:rsidR="00606FC4">
          <w:rPr>
            <w:noProof/>
            <w:webHidden/>
          </w:rPr>
        </w:r>
        <w:r w:rsidR="00606FC4">
          <w:rPr>
            <w:noProof/>
            <w:webHidden/>
          </w:rPr>
          <w:fldChar w:fldCharType="separate"/>
        </w:r>
        <w:r w:rsidR="002E2875">
          <w:rPr>
            <w:noProof/>
            <w:webHidden/>
          </w:rPr>
          <w:t>94</w:t>
        </w:r>
        <w:r w:rsidR="00606FC4">
          <w:rPr>
            <w:noProof/>
            <w:webHidden/>
          </w:rPr>
          <w:fldChar w:fldCharType="end"/>
        </w:r>
      </w:hyperlink>
    </w:p>
    <w:p w14:paraId="411D5C66" w14:textId="5B375088"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3" w:history="1">
        <w:r w:rsidR="00606FC4" w:rsidRPr="00FF0F76">
          <w:rPr>
            <w:rStyle w:val="Hyperlink"/>
            <w:noProof/>
            <w:lang w:val="en-US"/>
          </w:rPr>
          <w:t>Appendix 25 – Pick collection for NFT creation screen</w:t>
        </w:r>
        <w:r w:rsidR="00606FC4">
          <w:rPr>
            <w:noProof/>
            <w:webHidden/>
          </w:rPr>
          <w:tab/>
        </w:r>
        <w:r w:rsidR="00606FC4">
          <w:rPr>
            <w:noProof/>
            <w:webHidden/>
          </w:rPr>
          <w:fldChar w:fldCharType="begin"/>
        </w:r>
        <w:r w:rsidR="00606FC4">
          <w:rPr>
            <w:noProof/>
            <w:webHidden/>
          </w:rPr>
          <w:instrText xml:space="preserve"> PAGEREF _Toc102091323 \h </w:instrText>
        </w:r>
        <w:r w:rsidR="00606FC4">
          <w:rPr>
            <w:noProof/>
            <w:webHidden/>
          </w:rPr>
        </w:r>
        <w:r w:rsidR="00606FC4">
          <w:rPr>
            <w:noProof/>
            <w:webHidden/>
          </w:rPr>
          <w:fldChar w:fldCharType="separate"/>
        </w:r>
        <w:r w:rsidR="002E2875">
          <w:rPr>
            <w:noProof/>
            <w:webHidden/>
          </w:rPr>
          <w:t>95</w:t>
        </w:r>
        <w:r w:rsidR="00606FC4">
          <w:rPr>
            <w:noProof/>
            <w:webHidden/>
          </w:rPr>
          <w:fldChar w:fldCharType="end"/>
        </w:r>
      </w:hyperlink>
    </w:p>
    <w:p w14:paraId="1E6E90FE" w14:textId="0A799547"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4" w:history="1">
        <w:r w:rsidR="00606FC4" w:rsidRPr="00FF0F76">
          <w:rPr>
            <w:rStyle w:val="Hyperlink"/>
            <w:noProof/>
            <w:lang w:val="en-US"/>
          </w:rPr>
          <w:t>Appendix 26 – Create NFT screen</w:t>
        </w:r>
        <w:r w:rsidR="00606FC4">
          <w:rPr>
            <w:noProof/>
            <w:webHidden/>
          </w:rPr>
          <w:tab/>
        </w:r>
        <w:r w:rsidR="00606FC4">
          <w:rPr>
            <w:noProof/>
            <w:webHidden/>
          </w:rPr>
          <w:fldChar w:fldCharType="begin"/>
        </w:r>
        <w:r w:rsidR="00606FC4">
          <w:rPr>
            <w:noProof/>
            <w:webHidden/>
          </w:rPr>
          <w:instrText xml:space="preserve"> PAGEREF _Toc102091324 \h </w:instrText>
        </w:r>
        <w:r w:rsidR="00606FC4">
          <w:rPr>
            <w:noProof/>
            <w:webHidden/>
          </w:rPr>
        </w:r>
        <w:r w:rsidR="00606FC4">
          <w:rPr>
            <w:noProof/>
            <w:webHidden/>
          </w:rPr>
          <w:fldChar w:fldCharType="separate"/>
        </w:r>
        <w:r w:rsidR="002E2875">
          <w:rPr>
            <w:noProof/>
            <w:webHidden/>
          </w:rPr>
          <w:t>96</w:t>
        </w:r>
        <w:r w:rsidR="00606FC4">
          <w:rPr>
            <w:noProof/>
            <w:webHidden/>
          </w:rPr>
          <w:fldChar w:fldCharType="end"/>
        </w:r>
      </w:hyperlink>
    </w:p>
    <w:p w14:paraId="12BD353F" w14:textId="0FB68EF8"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5" w:history="1">
        <w:r w:rsidR="00606FC4" w:rsidRPr="00FF0F76">
          <w:rPr>
            <w:rStyle w:val="Hyperlink"/>
            <w:noProof/>
            <w:lang w:val="en-US"/>
          </w:rPr>
          <w:t>Appendix 27 – Explore collections screen</w:t>
        </w:r>
        <w:r w:rsidR="00606FC4">
          <w:rPr>
            <w:noProof/>
            <w:webHidden/>
          </w:rPr>
          <w:tab/>
        </w:r>
        <w:r w:rsidR="00606FC4">
          <w:rPr>
            <w:noProof/>
            <w:webHidden/>
          </w:rPr>
          <w:fldChar w:fldCharType="begin"/>
        </w:r>
        <w:r w:rsidR="00606FC4">
          <w:rPr>
            <w:noProof/>
            <w:webHidden/>
          </w:rPr>
          <w:instrText xml:space="preserve"> PAGEREF _Toc102091325 \h </w:instrText>
        </w:r>
        <w:r w:rsidR="00606FC4">
          <w:rPr>
            <w:noProof/>
            <w:webHidden/>
          </w:rPr>
        </w:r>
        <w:r w:rsidR="00606FC4">
          <w:rPr>
            <w:noProof/>
            <w:webHidden/>
          </w:rPr>
          <w:fldChar w:fldCharType="separate"/>
        </w:r>
        <w:r w:rsidR="002E2875">
          <w:rPr>
            <w:noProof/>
            <w:webHidden/>
          </w:rPr>
          <w:t>97</w:t>
        </w:r>
        <w:r w:rsidR="00606FC4">
          <w:rPr>
            <w:noProof/>
            <w:webHidden/>
          </w:rPr>
          <w:fldChar w:fldCharType="end"/>
        </w:r>
      </w:hyperlink>
    </w:p>
    <w:p w14:paraId="7FB0649C" w14:textId="711A06A4"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6" w:history="1">
        <w:r w:rsidR="00606FC4" w:rsidRPr="00FF0F76">
          <w:rPr>
            <w:rStyle w:val="Hyperlink"/>
            <w:noProof/>
            <w:lang w:val="en-US"/>
          </w:rPr>
          <w:t>Appendix 28 – Explore listings screen</w:t>
        </w:r>
        <w:r w:rsidR="00606FC4">
          <w:rPr>
            <w:noProof/>
            <w:webHidden/>
          </w:rPr>
          <w:tab/>
        </w:r>
        <w:r w:rsidR="00606FC4">
          <w:rPr>
            <w:noProof/>
            <w:webHidden/>
          </w:rPr>
          <w:fldChar w:fldCharType="begin"/>
        </w:r>
        <w:r w:rsidR="00606FC4">
          <w:rPr>
            <w:noProof/>
            <w:webHidden/>
          </w:rPr>
          <w:instrText xml:space="preserve"> PAGEREF _Toc102091326 \h </w:instrText>
        </w:r>
        <w:r w:rsidR="00606FC4">
          <w:rPr>
            <w:noProof/>
            <w:webHidden/>
          </w:rPr>
        </w:r>
        <w:r w:rsidR="00606FC4">
          <w:rPr>
            <w:noProof/>
            <w:webHidden/>
          </w:rPr>
          <w:fldChar w:fldCharType="separate"/>
        </w:r>
        <w:r w:rsidR="002E2875">
          <w:rPr>
            <w:noProof/>
            <w:webHidden/>
          </w:rPr>
          <w:t>98</w:t>
        </w:r>
        <w:r w:rsidR="00606FC4">
          <w:rPr>
            <w:noProof/>
            <w:webHidden/>
          </w:rPr>
          <w:fldChar w:fldCharType="end"/>
        </w:r>
      </w:hyperlink>
    </w:p>
    <w:p w14:paraId="2D10B3C0" w14:textId="07F33941"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7" w:history="1">
        <w:r w:rsidR="00606FC4" w:rsidRPr="00FF0F76">
          <w:rPr>
            <w:rStyle w:val="Hyperlink"/>
            <w:noProof/>
            <w:lang w:val="en-US"/>
          </w:rPr>
          <w:t>Appendix 29 – Discover screen</w:t>
        </w:r>
        <w:r w:rsidR="00606FC4">
          <w:rPr>
            <w:noProof/>
            <w:webHidden/>
          </w:rPr>
          <w:tab/>
        </w:r>
        <w:r w:rsidR="00606FC4">
          <w:rPr>
            <w:noProof/>
            <w:webHidden/>
          </w:rPr>
          <w:fldChar w:fldCharType="begin"/>
        </w:r>
        <w:r w:rsidR="00606FC4">
          <w:rPr>
            <w:noProof/>
            <w:webHidden/>
          </w:rPr>
          <w:instrText xml:space="preserve"> PAGEREF _Toc102091327 \h </w:instrText>
        </w:r>
        <w:r w:rsidR="00606FC4">
          <w:rPr>
            <w:noProof/>
            <w:webHidden/>
          </w:rPr>
        </w:r>
        <w:r w:rsidR="00606FC4">
          <w:rPr>
            <w:noProof/>
            <w:webHidden/>
          </w:rPr>
          <w:fldChar w:fldCharType="separate"/>
        </w:r>
        <w:r w:rsidR="002E2875">
          <w:rPr>
            <w:noProof/>
            <w:webHidden/>
          </w:rPr>
          <w:t>99</w:t>
        </w:r>
        <w:r w:rsidR="00606FC4">
          <w:rPr>
            <w:noProof/>
            <w:webHidden/>
          </w:rPr>
          <w:fldChar w:fldCharType="end"/>
        </w:r>
      </w:hyperlink>
    </w:p>
    <w:p w14:paraId="74CCA8FC" w14:textId="1D01726B"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8" w:history="1">
        <w:r w:rsidR="00606FC4" w:rsidRPr="00FF0F76">
          <w:rPr>
            <w:rStyle w:val="Hyperlink"/>
            <w:noProof/>
            <w:lang w:val="en-US"/>
          </w:rPr>
          <w:t>Appendix 30 – Mint collection screen</w:t>
        </w:r>
        <w:r w:rsidR="00606FC4">
          <w:rPr>
            <w:noProof/>
            <w:webHidden/>
          </w:rPr>
          <w:tab/>
        </w:r>
        <w:r w:rsidR="00606FC4">
          <w:rPr>
            <w:noProof/>
            <w:webHidden/>
          </w:rPr>
          <w:fldChar w:fldCharType="begin"/>
        </w:r>
        <w:r w:rsidR="00606FC4">
          <w:rPr>
            <w:noProof/>
            <w:webHidden/>
          </w:rPr>
          <w:instrText xml:space="preserve"> PAGEREF _Toc102091328 \h </w:instrText>
        </w:r>
        <w:r w:rsidR="00606FC4">
          <w:rPr>
            <w:noProof/>
            <w:webHidden/>
          </w:rPr>
        </w:r>
        <w:r w:rsidR="00606FC4">
          <w:rPr>
            <w:noProof/>
            <w:webHidden/>
          </w:rPr>
          <w:fldChar w:fldCharType="separate"/>
        </w:r>
        <w:r w:rsidR="002E2875">
          <w:rPr>
            <w:noProof/>
            <w:webHidden/>
          </w:rPr>
          <w:t>100</w:t>
        </w:r>
        <w:r w:rsidR="00606FC4">
          <w:rPr>
            <w:noProof/>
            <w:webHidden/>
          </w:rPr>
          <w:fldChar w:fldCharType="end"/>
        </w:r>
      </w:hyperlink>
    </w:p>
    <w:p w14:paraId="6A7BBC63" w14:textId="1F880172"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29" w:history="1">
        <w:r w:rsidR="00606FC4" w:rsidRPr="00FF0F76">
          <w:rPr>
            <w:rStyle w:val="Hyperlink"/>
            <w:noProof/>
            <w:lang w:val="en-US"/>
          </w:rPr>
          <w:t>Appendix 31 – Collection detail screen</w:t>
        </w:r>
        <w:r w:rsidR="00606FC4">
          <w:rPr>
            <w:noProof/>
            <w:webHidden/>
          </w:rPr>
          <w:tab/>
        </w:r>
        <w:r w:rsidR="00606FC4">
          <w:rPr>
            <w:noProof/>
            <w:webHidden/>
          </w:rPr>
          <w:fldChar w:fldCharType="begin"/>
        </w:r>
        <w:r w:rsidR="00606FC4">
          <w:rPr>
            <w:noProof/>
            <w:webHidden/>
          </w:rPr>
          <w:instrText xml:space="preserve"> PAGEREF _Toc102091329 \h </w:instrText>
        </w:r>
        <w:r w:rsidR="00606FC4">
          <w:rPr>
            <w:noProof/>
            <w:webHidden/>
          </w:rPr>
        </w:r>
        <w:r w:rsidR="00606FC4">
          <w:rPr>
            <w:noProof/>
            <w:webHidden/>
          </w:rPr>
          <w:fldChar w:fldCharType="separate"/>
        </w:r>
        <w:r w:rsidR="002E2875">
          <w:rPr>
            <w:noProof/>
            <w:webHidden/>
          </w:rPr>
          <w:t>101</w:t>
        </w:r>
        <w:r w:rsidR="00606FC4">
          <w:rPr>
            <w:noProof/>
            <w:webHidden/>
          </w:rPr>
          <w:fldChar w:fldCharType="end"/>
        </w:r>
      </w:hyperlink>
    </w:p>
    <w:p w14:paraId="27F71116" w14:textId="49AF5394"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30" w:history="1">
        <w:r w:rsidR="00606FC4" w:rsidRPr="00FF0F76">
          <w:rPr>
            <w:rStyle w:val="Hyperlink"/>
            <w:noProof/>
            <w:lang w:val="en-US"/>
          </w:rPr>
          <w:t>Appendix 32 – NFT detail screen</w:t>
        </w:r>
        <w:r w:rsidR="00606FC4">
          <w:rPr>
            <w:noProof/>
            <w:webHidden/>
          </w:rPr>
          <w:tab/>
        </w:r>
        <w:r w:rsidR="00606FC4">
          <w:rPr>
            <w:noProof/>
            <w:webHidden/>
          </w:rPr>
          <w:fldChar w:fldCharType="begin"/>
        </w:r>
        <w:r w:rsidR="00606FC4">
          <w:rPr>
            <w:noProof/>
            <w:webHidden/>
          </w:rPr>
          <w:instrText xml:space="preserve"> PAGEREF _Toc102091330 \h </w:instrText>
        </w:r>
        <w:r w:rsidR="00606FC4">
          <w:rPr>
            <w:noProof/>
            <w:webHidden/>
          </w:rPr>
        </w:r>
        <w:r w:rsidR="00606FC4">
          <w:rPr>
            <w:noProof/>
            <w:webHidden/>
          </w:rPr>
          <w:fldChar w:fldCharType="separate"/>
        </w:r>
        <w:r w:rsidR="002E2875">
          <w:rPr>
            <w:noProof/>
            <w:webHidden/>
          </w:rPr>
          <w:t>102</w:t>
        </w:r>
        <w:r w:rsidR="00606FC4">
          <w:rPr>
            <w:noProof/>
            <w:webHidden/>
          </w:rPr>
          <w:fldChar w:fldCharType="end"/>
        </w:r>
      </w:hyperlink>
    </w:p>
    <w:p w14:paraId="4C573AC7" w14:textId="620D5F86"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31" w:history="1">
        <w:r w:rsidR="00606FC4" w:rsidRPr="00FF0F76">
          <w:rPr>
            <w:rStyle w:val="Hyperlink"/>
            <w:noProof/>
            <w:lang w:val="en-US"/>
          </w:rPr>
          <w:t>Appendix 33 – Gokai Labs profile screen</w:t>
        </w:r>
        <w:r w:rsidR="00606FC4">
          <w:rPr>
            <w:noProof/>
            <w:webHidden/>
          </w:rPr>
          <w:tab/>
        </w:r>
        <w:r w:rsidR="00606FC4">
          <w:rPr>
            <w:noProof/>
            <w:webHidden/>
          </w:rPr>
          <w:fldChar w:fldCharType="begin"/>
        </w:r>
        <w:r w:rsidR="00606FC4">
          <w:rPr>
            <w:noProof/>
            <w:webHidden/>
          </w:rPr>
          <w:instrText xml:space="preserve"> PAGEREF _Toc102091331 \h </w:instrText>
        </w:r>
        <w:r w:rsidR="00606FC4">
          <w:rPr>
            <w:noProof/>
            <w:webHidden/>
          </w:rPr>
        </w:r>
        <w:r w:rsidR="00606FC4">
          <w:rPr>
            <w:noProof/>
            <w:webHidden/>
          </w:rPr>
          <w:fldChar w:fldCharType="separate"/>
        </w:r>
        <w:r w:rsidR="002E2875">
          <w:rPr>
            <w:noProof/>
            <w:webHidden/>
          </w:rPr>
          <w:t>103</w:t>
        </w:r>
        <w:r w:rsidR="00606FC4">
          <w:rPr>
            <w:noProof/>
            <w:webHidden/>
          </w:rPr>
          <w:fldChar w:fldCharType="end"/>
        </w:r>
      </w:hyperlink>
    </w:p>
    <w:p w14:paraId="4976D090" w14:textId="15C0307C"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32" w:history="1">
        <w:r w:rsidR="00606FC4" w:rsidRPr="00FF0F76">
          <w:rPr>
            <w:rStyle w:val="Hyperlink"/>
            <w:noProof/>
            <w:lang w:val="en-US"/>
          </w:rPr>
          <w:t>Appendix 34 – Elrond World profile screen</w:t>
        </w:r>
        <w:r w:rsidR="00606FC4">
          <w:rPr>
            <w:noProof/>
            <w:webHidden/>
          </w:rPr>
          <w:tab/>
        </w:r>
        <w:r w:rsidR="00606FC4">
          <w:rPr>
            <w:noProof/>
            <w:webHidden/>
          </w:rPr>
          <w:fldChar w:fldCharType="begin"/>
        </w:r>
        <w:r w:rsidR="00606FC4">
          <w:rPr>
            <w:noProof/>
            <w:webHidden/>
          </w:rPr>
          <w:instrText xml:space="preserve"> PAGEREF _Toc102091332 \h </w:instrText>
        </w:r>
        <w:r w:rsidR="00606FC4">
          <w:rPr>
            <w:noProof/>
            <w:webHidden/>
          </w:rPr>
        </w:r>
        <w:r w:rsidR="00606FC4">
          <w:rPr>
            <w:noProof/>
            <w:webHidden/>
          </w:rPr>
          <w:fldChar w:fldCharType="separate"/>
        </w:r>
        <w:r w:rsidR="002E2875">
          <w:rPr>
            <w:noProof/>
            <w:webHidden/>
          </w:rPr>
          <w:t>104</w:t>
        </w:r>
        <w:r w:rsidR="00606FC4">
          <w:rPr>
            <w:noProof/>
            <w:webHidden/>
          </w:rPr>
          <w:fldChar w:fldCharType="end"/>
        </w:r>
      </w:hyperlink>
    </w:p>
    <w:p w14:paraId="6E2C1035" w14:textId="60DFE5B9"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33" w:history="1">
        <w:r w:rsidR="00606FC4" w:rsidRPr="00FF0F76">
          <w:rPr>
            <w:rStyle w:val="Hyperlink"/>
            <w:noProof/>
            <w:lang w:val="en-US"/>
          </w:rPr>
          <w:t>Appendix 35 – Profile collections screen</w:t>
        </w:r>
        <w:r w:rsidR="00606FC4">
          <w:rPr>
            <w:noProof/>
            <w:webHidden/>
          </w:rPr>
          <w:tab/>
        </w:r>
        <w:r w:rsidR="00606FC4">
          <w:rPr>
            <w:noProof/>
            <w:webHidden/>
          </w:rPr>
          <w:fldChar w:fldCharType="begin"/>
        </w:r>
        <w:r w:rsidR="00606FC4">
          <w:rPr>
            <w:noProof/>
            <w:webHidden/>
          </w:rPr>
          <w:instrText xml:space="preserve"> PAGEREF _Toc102091333 \h </w:instrText>
        </w:r>
        <w:r w:rsidR="00606FC4">
          <w:rPr>
            <w:noProof/>
            <w:webHidden/>
          </w:rPr>
        </w:r>
        <w:r w:rsidR="00606FC4">
          <w:rPr>
            <w:noProof/>
            <w:webHidden/>
          </w:rPr>
          <w:fldChar w:fldCharType="separate"/>
        </w:r>
        <w:r w:rsidR="002E2875">
          <w:rPr>
            <w:noProof/>
            <w:webHidden/>
          </w:rPr>
          <w:t>105</w:t>
        </w:r>
        <w:r w:rsidR="00606FC4">
          <w:rPr>
            <w:noProof/>
            <w:webHidden/>
          </w:rPr>
          <w:fldChar w:fldCharType="end"/>
        </w:r>
      </w:hyperlink>
    </w:p>
    <w:p w14:paraId="2B76B0AD" w14:textId="361DAAA9"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34" w:history="1">
        <w:r w:rsidR="00606FC4" w:rsidRPr="00FF0F76">
          <w:rPr>
            <w:rStyle w:val="Hyperlink"/>
            <w:noProof/>
            <w:lang w:val="en-US"/>
          </w:rPr>
          <w:t>Appendix 36 – Profile bio screen</w:t>
        </w:r>
        <w:r w:rsidR="00606FC4">
          <w:rPr>
            <w:noProof/>
            <w:webHidden/>
          </w:rPr>
          <w:tab/>
        </w:r>
        <w:r w:rsidR="00606FC4">
          <w:rPr>
            <w:noProof/>
            <w:webHidden/>
          </w:rPr>
          <w:fldChar w:fldCharType="begin"/>
        </w:r>
        <w:r w:rsidR="00606FC4">
          <w:rPr>
            <w:noProof/>
            <w:webHidden/>
          </w:rPr>
          <w:instrText xml:space="preserve"> PAGEREF _Toc102091334 \h </w:instrText>
        </w:r>
        <w:r w:rsidR="00606FC4">
          <w:rPr>
            <w:noProof/>
            <w:webHidden/>
          </w:rPr>
        </w:r>
        <w:r w:rsidR="00606FC4">
          <w:rPr>
            <w:noProof/>
            <w:webHidden/>
          </w:rPr>
          <w:fldChar w:fldCharType="separate"/>
        </w:r>
        <w:r w:rsidR="002E2875">
          <w:rPr>
            <w:noProof/>
            <w:webHidden/>
          </w:rPr>
          <w:t>106</w:t>
        </w:r>
        <w:r w:rsidR="00606FC4">
          <w:rPr>
            <w:noProof/>
            <w:webHidden/>
          </w:rPr>
          <w:fldChar w:fldCharType="end"/>
        </w:r>
      </w:hyperlink>
    </w:p>
    <w:p w14:paraId="03649439" w14:textId="5BA84B64"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35" w:history="1">
        <w:r w:rsidR="00606FC4" w:rsidRPr="00FF0F76">
          <w:rPr>
            <w:rStyle w:val="Hyperlink"/>
            <w:noProof/>
            <w:lang w:val="en-US"/>
          </w:rPr>
          <w:t>Appendix 37 – Current customer’s NFT management</w:t>
        </w:r>
        <w:r w:rsidR="00606FC4">
          <w:rPr>
            <w:noProof/>
            <w:webHidden/>
          </w:rPr>
          <w:tab/>
        </w:r>
        <w:r w:rsidR="00606FC4">
          <w:rPr>
            <w:noProof/>
            <w:webHidden/>
          </w:rPr>
          <w:fldChar w:fldCharType="begin"/>
        </w:r>
        <w:r w:rsidR="00606FC4">
          <w:rPr>
            <w:noProof/>
            <w:webHidden/>
          </w:rPr>
          <w:instrText xml:space="preserve"> PAGEREF _Toc102091335 \h </w:instrText>
        </w:r>
        <w:r w:rsidR="00606FC4">
          <w:rPr>
            <w:noProof/>
            <w:webHidden/>
          </w:rPr>
        </w:r>
        <w:r w:rsidR="00606FC4">
          <w:rPr>
            <w:noProof/>
            <w:webHidden/>
          </w:rPr>
          <w:fldChar w:fldCharType="separate"/>
        </w:r>
        <w:r w:rsidR="002E2875">
          <w:rPr>
            <w:noProof/>
            <w:webHidden/>
          </w:rPr>
          <w:t>107</w:t>
        </w:r>
        <w:r w:rsidR="00606FC4">
          <w:rPr>
            <w:noProof/>
            <w:webHidden/>
          </w:rPr>
          <w:fldChar w:fldCharType="end"/>
        </w:r>
      </w:hyperlink>
    </w:p>
    <w:p w14:paraId="44970B19" w14:textId="43C329C8"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36" w:history="1">
        <w:r w:rsidR="00606FC4" w:rsidRPr="00FF0F76">
          <w:rPr>
            <w:rStyle w:val="Hyperlink"/>
            <w:noProof/>
            <w:lang w:val="en-US"/>
          </w:rPr>
          <w:t>Appendix 38 – Submit listing form</w:t>
        </w:r>
        <w:r w:rsidR="00606FC4">
          <w:rPr>
            <w:noProof/>
            <w:webHidden/>
          </w:rPr>
          <w:tab/>
        </w:r>
        <w:r w:rsidR="00606FC4">
          <w:rPr>
            <w:noProof/>
            <w:webHidden/>
          </w:rPr>
          <w:fldChar w:fldCharType="begin"/>
        </w:r>
        <w:r w:rsidR="00606FC4">
          <w:rPr>
            <w:noProof/>
            <w:webHidden/>
          </w:rPr>
          <w:instrText xml:space="preserve"> PAGEREF _Toc102091336 \h </w:instrText>
        </w:r>
        <w:r w:rsidR="00606FC4">
          <w:rPr>
            <w:noProof/>
            <w:webHidden/>
          </w:rPr>
        </w:r>
        <w:r w:rsidR="00606FC4">
          <w:rPr>
            <w:noProof/>
            <w:webHidden/>
          </w:rPr>
          <w:fldChar w:fldCharType="separate"/>
        </w:r>
        <w:r w:rsidR="002E2875">
          <w:rPr>
            <w:noProof/>
            <w:webHidden/>
          </w:rPr>
          <w:t>108</w:t>
        </w:r>
        <w:r w:rsidR="00606FC4">
          <w:rPr>
            <w:noProof/>
            <w:webHidden/>
          </w:rPr>
          <w:fldChar w:fldCharType="end"/>
        </w:r>
      </w:hyperlink>
    </w:p>
    <w:p w14:paraId="7191A75B" w14:textId="35297702" w:rsidR="00606FC4" w:rsidRDefault="007378C6">
      <w:pPr>
        <w:pStyle w:val="TOC1"/>
        <w:tabs>
          <w:tab w:val="right" w:leader="dot" w:pos="8495"/>
        </w:tabs>
        <w:rPr>
          <w:rFonts w:asciiTheme="minorHAnsi" w:eastAsiaTheme="minorEastAsia" w:hAnsiTheme="minorHAnsi" w:cstheme="minorBidi"/>
          <w:noProof/>
          <w:sz w:val="22"/>
          <w:szCs w:val="22"/>
          <w:lang w:val="en-150" w:eastAsia="en-150"/>
        </w:rPr>
      </w:pPr>
      <w:hyperlink w:anchor="_Toc102091337" w:history="1">
        <w:r w:rsidR="00606FC4" w:rsidRPr="00FF0F76">
          <w:rPr>
            <w:rStyle w:val="Hyperlink"/>
            <w:noProof/>
            <w:lang w:val="en-US"/>
          </w:rPr>
          <w:t>Appendix 39 – Profile settings screen</w:t>
        </w:r>
        <w:r w:rsidR="00606FC4">
          <w:rPr>
            <w:noProof/>
            <w:webHidden/>
          </w:rPr>
          <w:tab/>
        </w:r>
        <w:r w:rsidR="00606FC4">
          <w:rPr>
            <w:noProof/>
            <w:webHidden/>
          </w:rPr>
          <w:fldChar w:fldCharType="begin"/>
        </w:r>
        <w:r w:rsidR="00606FC4">
          <w:rPr>
            <w:noProof/>
            <w:webHidden/>
          </w:rPr>
          <w:instrText xml:space="preserve"> PAGEREF _Toc102091337 \h </w:instrText>
        </w:r>
        <w:r w:rsidR="00606FC4">
          <w:rPr>
            <w:noProof/>
            <w:webHidden/>
          </w:rPr>
        </w:r>
        <w:r w:rsidR="00606FC4">
          <w:rPr>
            <w:noProof/>
            <w:webHidden/>
          </w:rPr>
          <w:fldChar w:fldCharType="separate"/>
        </w:r>
        <w:r w:rsidR="002E2875">
          <w:rPr>
            <w:noProof/>
            <w:webHidden/>
          </w:rPr>
          <w:t>109</w:t>
        </w:r>
        <w:r w:rsidR="00606FC4">
          <w:rPr>
            <w:noProof/>
            <w:webHidden/>
          </w:rPr>
          <w:fldChar w:fldCharType="end"/>
        </w:r>
      </w:hyperlink>
    </w:p>
    <w:p w14:paraId="0F2D243C" w14:textId="7BCE2FC3" w:rsidR="00EF7646" w:rsidRPr="00301468" w:rsidRDefault="00802093" w:rsidP="00AC07C4">
      <w:pPr>
        <w:rPr>
          <w:lang w:val="en-US"/>
        </w:rPr>
      </w:pPr>
      <w:r w:rsidRPr="00301468">
        <w:rPr>
          <w:lang w:val="en-US"/>
        </w:rPr>
        <w:fldChar w:fldCharType="end"/>
      </w:r>
    </w:p>
    <w:p w14:paraId="51D3D17C" w14:textId="77777777" w:rsidR="00A557C8" w:rsidRPr="00301468" w:rsidRDefault="00A557C8" w:rsidP="00AC07C4">
      <w:pPr>
        <w:rPr>
          <w:lang w:val="en-US"/>
        </w:rPr>
        <w:sectPr w:rsidR="00A557C8" w:rsidRPr="00301468" w:rsidSect="003C451D">
          <w:footnotePr>
            <w:numRestart w:val="eachPage"/>
          </w:footnotePr>
          <w:pgSz w:w="11907" w:h="16840" w:code="9"/>
          <w:pgMar w:top="1418" w:right="1701" w:bottom="1418" w:left="1701" w:header="709" w:footer="851" w:gutter="0"/>
          <w:cols w:space="708"/>
        </w:sectPr>
      </w:pPr>
    </w:p>
    <w:p w14:paraId="46186B05" w14:textId="3F0599DB" w:rsidR="009F4718" w:rsidRPr="00301468" w:rsidRDefault="00F13464" w:rsidP="0040413D">
      <w:pPr>
        <w:pStyle w:val="Headingcenter"/>
        <w:rPr>
          <w:lang w:val="en-US"/>
        </w:rPr>
      </w:pPr>
      <w:bookmarkStart w:id="9" w:name="_Toc54348181"/>
      <w:r w:rsidRPr="00301468">
        <w:rPr>
          <w:lang w:val="en-US"/>
        </w:rPr>
        <w:lastRenderedPageBreak/>
        <w:t>List of figures</w:t>
      </w:r>
      <w:bookmarkEnd w:id="9"/>
    </w:p>
    <w:p w14:paraId="615C4574" w14:textId="03A87BB4" w:rsidR="00606FC4" w:rsidRDefault="00653C07">
      <w:pPr>
        <w:pStyle w:val="TableofFigures"/>
        <w:tabs>
          <w:tab w:val="right" w:leader="dot" w:pos="8495"/>
        </w:tabs>
        <w:rPr>
          <w:rFonts w:asciiTheme="minorHAnsi" w:eastAsiaTheme="minorEastAsia" w:hAnsiTheme="minorHAnsi" w:cstheme="minorBidi"/>
          <w:noProof/>
          <w:sz w:val="22"/>
          <w:szCs w:val="22"/>
          <w:lang w:val="en-150" w:eastAsia="en-150"/>
        </w:rPr>
      </w:pPr>
      <w:r w:rsidRPr="00301468">
        <w:rPr>
          <w:b/>
          <w:bCs/>
          <w:noProof/>
          <w:lang w:val="en-US"/>
        </w:rPr>
        <w:fldChar w:fldCharType="begin"/>
      </w:r>
      <w:r w:rsidRPr="00301468">
        <w:rPr>
          <w:b/>
          <w:bCs/>
          <w:noProof/>
          <w:lang w:val="en-US"/>
        </w:rPr>
        <w:instrText xml:space="preserve"> TOC \h \z \c "</w:instrText>
      </w:r>
      <w:r w:rsidR="00B07CEE" w:rsidRPr="00301468">
        <w:rPr>
          <w:b/>
          <w:bCs/>
          <w:noProof/>
          <w:lang w:val="en-US"/>
        </w:rPr>
        <w:instrText>Figure</w:instrText>
      </w:r>
      <w:r w:rsidRPr="00301468">
        <w:rPr>
          <w:b/>
          <w:bCs/>
          <w:noProof/>
          <w:lang w:val="en-US"/>
        </w:rPr>
        <w:instrText xml:space="preserve">" </w:instrText>
      </w:r>
      <w:r w:rsidRPr="00301468">
        <w:rPr>
          <w:b/>
          <w:bCs/>
          <w:noProof/>
          <w:lang w:val="en-US"/>
        </w:rPr>
        <w:fldChar w:fldCharType="separate"/>
      </w:r>
      <w:hyperlink w:anchor="_Toc102091338" w:history="1">
        <w:r w:rsidR="00606FC4" w:rsidRPr="001D62C2">
          <w:rPr>
            <w:rStyle w:val="Hyperlink"/>
            <w:noProof/>
            <w:lang w:val="en-US"/>
          </w:rPr>
          <w:t>Figure 1. Scalability trilemma [4]</w:t>
        </w:r>
        <w:r w:rsidR="00606FC4">
          <w:rPr>
            <w:noProof/>
            <w:webHidden/>
          </w:rPr>
          <w:tab/>
        </w:r>
        <w:r w:rsidR="00606FC4">
          <w:rPr>
            <w:noProof/>
            <w:webHidden/>
          </w:rPr>
          <w:fldChar w:fldCharType="begin"/>
        </w:r>
        <w:r w:rsidR="00606FC4">
          <w:rPr>
            <w:noProof/>
            <w:webHidden/>
          </w:rPr>
          <w:instrText xml:space="preserve"> PAGEREF _Toc102091338 \h </w:instrText>
        </w:r>
        <w:r w:rsidR="00606FC4">
          <w:rPr>
            <w:noProof/>
            <w:webHidden/>
          </w:rPr>
        </w:r>
        <w:r w:rsidR="00606FC4">
          <w:rPr>
            <w:noProof/>
            <w:webHidden/>
          </w:rPr>
          <w:fldChar w:fldCharType="separate"/>
        </w:r>
        <w:r w:rsidR="002E2875">
          <w:rPr>
            <w:noProof/>
            <w:webHidden/>
          </w:rPr>
          <w:t>18</w:t>
        </w:r>
        <w:r w:rsidR="00606FC4">
          <w:rPr>
            <w:noProof/>
            <w:webHidden/>
          </w:rPr>
          <w:fldChar w:fldCharType="end"/>
        </w:r>
      </w:hyperlink>
    </w:p>
    <w:p w14:paraId="2BE16BB4" w14:textId="62DB2975"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39" w:history="1">
        <w:r w:rsidR="00606FC4" w:rsidRPr="001D62C2">
          <w:rPr>
            <w:rStyle w:val="Hyperlink"/>
            <w:noProof/>
            <w:lang w:val="en-US"/>
          </w:rPr>
          <w:t>Figure 2. Git flow visualized [16].</w:t>
        </w:r>
        <w:r w:rsidR="00606FC4">
          <w:rPr>
            <w:noProof/>
            <w:webHidden/>
          </w:rPr>
          <w:tab/>
        </w:r>
        <w:r w:rsidR="00606FC4">
          <w:rPr>
            <w:noProof/>
            <w:webHidden/>
          </w:rPr>
          <w:fldChar w:fldCharType="begin"/>
        </w:r>
        <w:r w:rsidR="00606FC4">
          <w:rPr>
            <w:noProof/>
            <w:webHidden/>
          </w:rPr>
          <w:instrText xml:space="preserve"> PAGEREF _Toc102091339 \h </w:instrText>
        </w:r>
        <w:r w:rsidR="00606FC4">
          <w:rPr>
            <w:noProof/>
            <w:webHidden/>
          </w:rPr>
        </w:r>
        <w:r w:rsidR="00606FC4">
          <w:rPr>
            <w:noProof/>
            <w:webHidden/>
          </w:rPr>
          <w:fldChar w:fldCharType="separate"/>
        </w:r>
        <w:r w:rsidR="002E2875">
          <w:rPr>
            <w:noProof/>
            <w:webHidden/>
          </w:rPr>
          <w:t>26</w:t>
        </w:r>
        <w:r w:rsidR="00606FC4">
          <w:rPr>
            <w:noProof/>
            <w:webHidden/>
          </w:rPr>
          <w:fldChar w:fldCharType="end"/>
        </w:r>
      </w:hyperlink>
    </w:p>
    <w:p w14:paraId="01ED95D6" w14:textId="7C80302F"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0" w:history="1">
        <w:r w:rsidR="00606FC4" w:rsidRPr="001D62C2">
          <w:rPr>
            <w:rStyle w:val="Hyperlink"/>
            <w:noProof/>
            <w:lang w:val="en-US"/>
          </w:rPr>
          <w:t>Figure 3 Strapi 404-page content type</w:t>
        </w:r>
        <w:r w:rsidR="00606FC4">
          <w:rPr>
            <w:noProof/>
            <w:webHidden/>
          </w:rPr>
          <w:tab/>
        </w:r>
        <w:r w:rsidR="00606FC4">
          <w:rPr>
            <w:noProof/>
            <w:webHidden/>
          </w:rPr>
          <w:fldChar w:fldCharType="begin"/>
        </w:r>
        <w:r w:rsidR="00606FC4">
          <w:rPr>
            <w:noProof/>
            <w:webHidden/>
          </w:rPr>
          <w:instrText xml:space="preserve"> PAGEREF _Toc102091340 \h </w:instrText>
        </w:r>
        <w:r w:rsidR="00606FC4">
          <w:rPr>
            <w:noProof/>
            <w:webHidden/>
          </w:rPr>
        </w:r>
        <w:r w:rsidR="00606FC4">
          <w:rPr>
            <w:noProof/>
            <w:webHidden/>
          </w:rPr>
          <w:fldChar w:fldCharType="separate"/>
        </w:r>
        <w:r w:rsidR="002E2875">
          <w:rPr>
            <w:noProof/>
            <w:webHidden/>
          </w:rPr>
          <w:t>27</w:t>
        </w:r>
        <w:r w:rsidR="00606FC4">
          <w:rPr>
            <w:noProof/>
            <w:webHidden/>
          </w:rPr>
          <w:fldChar w:fldCharType="end"/>
        </w:r>
      </w:hyperlink>
    </w:p>
    <w:p w14:paraId="1299E41F" w14:textId="21224D01"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1" w:history="1">
        <w:r w:rsidR="00606FC4" w:rsidRPr="001D62C2">
          <w:rPr>
            <w:rStyle w:val="Hyperlink"/>
            <w:noProof/>
            <w:lang w:val="en-US"/>
          </w:rPr>
          <w:t>Figure 4 Strapi 404-page JSON response</w:t>
        </w:r>
        <w:r w:rsidR="00606FC4">
          <w:rPr>
            <w:noProof/>
            <w:webHidden/>
          </w:rPr>
          <w:tab/>
        </w:r>
        <w:r w:rsidR="00606FC4">
          <w:rPr>
            <w:noProof/>
            <w:webHidden/>
          </w:rPr>
          <w:fldChar w:fldCharType="begin"/>
        </w:r>
        <w:r w:rsidR="00606FC4">
          <w:rPr>
            <w:noProof/>
            <w:webHidden/>
          </w:rPr>
          <w:instrText xml:space="preserve"> PAGEREF _Toc102091341 \h </w:instrText>
        </w:r>
        <w:r w:rsidR="00606FC4">
          <w:rPr>
            <w:noProof/>
            <w:webHidden/>
          </w:rPr>
        </w:r>
        <w:r w:rsidR="00606FC4">
          <w:rPr>
            <w:noProof/>
            <w:webHidden/>
          </w:rPr>
          <w:fldChar w:fldCharType="separate"/>
        </w:r>
        <w:r w:rsidR="002E2875">
          <w:rPr>
            <w:noProof/>
            <w:webHidden/>
          </w:rPr>
          <w:t>28</w:t>
        </w:r>
        <w:r w:rsidR="00606FC4">
          <w:rPr>
            <w:noProof/>
            <w:webHidden/>
          </w:rPr>
          <w:fldChar w:fldCharType="end"/>
        </w:r>
      </w:hyperlink>
    </w:p>
    <w:p w14:paraId="34D147A4" w14:textId="24648AC8"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2" w:history="1">
        <w:r w:rsidR="00606FC4" w:rsidRPr="001D62C2">
          <w:rPr>
            <w:rStyle w:val="Hyperlink"/>
            <w:noProof/>
            <w:lang w:val="en-US"/>
          </w:rPr>
          <w:t>Figure 5 Blockchain VM performance comparison [19]</w:t>
        </w:r>
        <w:r w:rsidR="00606FC4">
          <w:rPr>
            <w:noProof/>
            <w:webHidden/>
          </w:rPr>
          <w:tab/>
        </w:r>
        <w:r w:rsidR="00606FC4">
          <w:rPr>
            <w:noProof/>
            <w:webHidden/>
          </w:rPr>
          <w:fldChar w:fldCharType="begin"/>
        </w:r>
        <w:r w:rsidR="00606FC4">
          <w:rPr>
            <w:noProof/>
            <w:webHidden/>
          </w:rPr>
          <w:instrText xml:space="preserve"> PAGEREF _Toc102091342 \h </w:instrText>
        </w:r>
        <w:r w:rsidR="00606FC4">
          <w:rPr>
            <w:noProof/>
            <w:webHidden/>
          </w:rPr>
        </w:r>
        <w:r w:rsidR="00606FC4">
          <w:rPr>
            <w:noProof/>
            <w:webHidden/>
          </w:rPr>
          <w:fldChar w:fldCharType="separate"/>
        </w:r>
        <w:r w:rsidR="002E2875">
          <w:rPr>
            <w:noProof/>
            <w:webHidden/>
          </w:rPr>
          <w:t>32</w:t>
        </w:r>
        <w:r w:rsidR="00606FC4">
          <w:rPr>
            <w:noProof/>
            <w:webHidden/>
          </w:rPr>
          <w:fldChar w:fldCharType="end"/>
        </w:r>
      </w:hyperlink>
    </w:p>
    <w:p w14:paraId="5BB628E8" w14:textId="174DA214"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3" w:history="1">
        <w:r w:rsidR="00606FC4" w:rsidRPr="001D62C2">
          <w:rPr>
            <w:rStyle w:val="Hyperlink"/>
            <w:noProof/>
            <w:lang w:val="en-US"/>
          </w:rPr>
          <w:t>Figure 6 Authentication methods</w:t>
        </w:r>
        <w:r w:rsidR="00606FC4">
          <w:rPr>
            <w:noProof/>
            <w:webHidden/>
          </w:rPr>
          <w:tab/>
        </w:r>
        <w:r w:rsidR="00606FC4">
          <w:rPr>
            <w:noProof/>
            <w:webHidden/>
          </w:rPr>
          <w:fldChar w:fldCharType="begin"/>
        </w:r>
        <w:r w:rsidR="00606FC4">
          <w:rPr>
            <w:noProof/>
            <w:webHidden/>
          </w:rPr>
          <w:instrText xml:space="preserve"> PAGEREF _Toc102091343 \h </w:instrText>
        </w:r>
        <w:r w:rsidR="00606FC4">
          <w:rPr>
            <w:noProof/>
            <w:webHidden/>
          </w:rPr>
        </w:r>
        <w:r w:rsidR="00606FC4">
          <w:rPr>
            <w:noProof/>
            <w:webHidden/>
          </w:rPr>
          <w:fldChar w:fldCharType="separate"/>
        </w:r>
        <w:r w:rsidR="002E2875">
          <w:rPr>
            <w:noProof/>
            <w:webHidden/>
          </w:rPr>
          <w:t>34</w:t>
        </w:r>
        <w:r w:rsidR="00606FC4">
          <w:rPr>
            <w:noProof/>
            <w:webHidden/>
          </w:rPr>
          <w:fldChar w:fldCharType="end"/>
        </w:r>
      </w:hyperlink>
    </w:p>
    <w:p w14:paraId="764C2D4F" w14:textId="41E7E364"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4" w:history="1">
        <w:r w:rsidR="00606FC4" w:rsidRPr="001D62C2">
          <w:rPr>
            <w:rStyle w:val="Hyperlink"/>
            <w:noProof/>
            <w:lang w:val="en-US"/>
          </w:rPr>
          <w:t>Figure 7 Maiar DeFi Wallet browser extension</w:t>
        </w:r>
        <w:r w:rsidR="00606FC4">
          <w:rPr>
            <w:noProof/>
            <w:webHidden/>
          </w:rPr>
          <w:tab/>
        </w:r>
        <w:r w:rsidR="00606FC4">
          <w:rPr>
            <w:noProof/>
            <w:webHidden/>
          </w:rPr>
          <w:fldChar w:fldCharType="begin"/>
        </w:r>
        <w:r w:rsidR="00606FC4">
          <w:rPr>
            <w:noProof/>
            <w:webHidden/>
          </w:rPr>
          <w:instrText xml:space="preserve"> PAGEREF _Toc102091344 \h </w:instrText>
        </w:r>
        <w:r w:rsidR="00606FC4">
          <w:rPr>
            <w:noProof/>
            <w:webHidden/>
          </w:rPr>
        </w:r>
        <w:r w:rsidR="00606FC4">
          <w:rPr>
            <w:noProof/>
            <w:webHidden/>
          </w:rPr>
          <w:fldChar w:fldCharType="separate"/>
        </w:r>
        <w:r w:rsidR="002E2875">
          <w:rPr>
            <w:noProof/>
            <w:webHidden/>
          </w:rPr>
          <w:t>34</w:t>
        </w:r>
        <w:r w:rsidR="00606FC4">
          <w:rPr>
            <w:noProof/>
            <w:webHidden/>
          </w:rPr>
          <w:fldChar w:fldCharType="end"/>
        </w:r>
      </w:hyperlink>
    </w:p>
    <w:p w14:paraId="63733884" w14:textId="62AAF2AA"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5" w:history="1">
        <w:r w:rsidR="00606FC4" w:rsidRPr="001D62C2">
          <w:rPr>
            <w:rStyle w:val="Hyperlink"/>
            <w:noProof/>
            <w:lang w:val="en-US"/>
          </w:rPr>
          <w:t>Figure 8 QR code authentication</w:t>
        </w:r>
        <w:r w:rsidR="00606FC4">
          <w:rPr>
            <w:noProof/>
            <w:webHidden/>
          </w:rPr>
          <w:tab/>
        </w:r>
        <w:r w:rsidR="00606FC4">
          <w:rPr>
            <w:noProof/>
            <w:webHidden/>
          </w:rPr>
          <w:fldChar w:fldCharType="begin"/>
        </w:r>
        <w:r w:rsidR="00606FC4">
          <w:rPr>
            <w:noProof/>
            <w:webHidden/>
          </w:rPr>
          <w:instrText xml:space="preserve"> PAGEREF _Toc102091345 \h </w:instrText>
        </w:r>
        <w:r w:rsidR="00606FC4">
          <w:rPr>
            <w:noProof/>
            <w:webHidden/>
          </w:rPr>
        </w:r>
        <w:r w:rsidR="00606FC4">
          <w:rPr>
            <w:noProof/>
            <w:webHidden/>
          </w:rPr>
          <w:fldChar w:fldCharType="separate"/>
        </w:r>
        <w:r w:rsidR="002E2875">
          <w:rPr>
            <w:noProof/>
            <w:webHidden/>
          </w:rPr>
          <w:t>35</w:t>
        </w:r>
        <w:r w:rsidR="00606FC4">
          <w:rPr>
            <w:noProof/>
            <w:webHidden/>
          </w:rPr>
          <w:fldChar w:fldCharType="end"/>
        </w:r>
      </w:hyperlink>
    </w:p>
    <w:p w14:paraId="564C13DE" w14:textId="6691023B"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6" w:history="1">
        <w:r w:rsidR="00606FC4" w:rsidRPr="001D62C2">
          <w:rPr>
            <w:rStyle w:val="Hyperlink"/>
            <w:noProof/>
            <w:lang w:val="en-US"/>
          </w:rPr>
          <w:t>Figure 9 Elrond Web Wallet</w:t>
        </w:r>
        <w:r w:rsidR="00606FC4">
          <w:rPr>
            <w:noProof/>
            <w:webHidden/>
          </w:rPr>
          <w:tab/>
        </w:r>
        <w:r w:rsidR="00606FC4">
          <w:rPr>
            <w:noProof/>
            <w:webHidden/>
          </w:rPr>
          <w:fldChar w:fldCharType="begin"/>
        </w:r>
        <w:r w:rsidR="00606FC4">
          <w:rPr>
            <w:noProof/>
            <w:webHidden/>
          </w:rPr>
          <w:instrText xml:space="preserve"> PAGEREF _Toc102091346 \h </w:instrText>
        </w:r>
        <w:r w:rsidR="00606FC4">
          <w:rPr>
            <w:noProof/>
            <w:webHidden/>
          </w:rPr>
        </w:r>
        <w:r w:rsidR="00606FC4">
          <w:rPr>
            <w:noProof/>
            <w:webHidden/>
          </w:rPr>
          <w:fldChar w:fldCharType="separate"/>
        </w:r>
        <w:r w:rsidR="002E2875">
          <w:rPr>
            <w:noProof/>
            <w:webHidden/>
          </w:rPr>
          <w:t>35</w:t>
        </w:r>
        <w:r w:rsidR="00606FC4">
          <w:rPr>
            <w:noProof/>
            <w:webHidden/>
          </w:rPr>
          <w:fldChar w:fldCharType="end"/>
        </w:r>
      </w:hyperlink>
    </w:p>
    <w:p w14:paraId="3FA3056A" w14:textId="40E91334"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7" w:history="1">
        <w:r w:rsidR="00606FC4" w:rsidRPr="001D62C2">
          <w:rPr>
            <w:rStyle w:val="Hyperlink"/>
            <w:noProof/>
            <w:lang w:val="en-US"/>
          </w:rPr>
          <w:t>Figure 10 Wallet component balance</w:t>
        </w:r>
        <w:r w:rsidR="00606FC4">
          <w:rPr>
            <w:noProof/>
            <w:webHidden/>
          </w:rPr>
          <w:tab/>
        </w:r>
        <w:r w:rsidR="00606FC4">
          <w:rPr>
            <w:noProof/>
            <w:webHidden/>
          </w:rPr>
          <w:fldChar w:fldCharType="begin"/>
        </w:r>
        <w:r w:rsidR="00606FC4">
          <w:rPr>
            <w:noProof/>
            <w:webHidden/>
          </w:rPr>
          <w:instrText xml:space="preserve"> PAGEREF _Toc102091347 \h </w:instrText>
        </w:r>
        <w:r w:rsidR="00606FC4">
          <w:rPr>
            <w:noProof/>
            <w:webHidden/>
          </w:rPr>
        </w:r>
        <w:r w:rsidR="00606FC4">
          <w:rPr>
            <w:noProof/>
            <w:webHidden/>
          </w:rPr>
          <w:fldChar w:fldCharType="separate"/>
        </w:r>
        <w:r w:rsidR="002E2875">
          <w:rPr>
            <w:noProof/>
            <w:webHidden/>
          </w:rPr>
          <w:t>36</w:t>
        </w:r>
        <w:r w:rsidR="00606FC4">
          <w:rPr>
            <w:noProof/>
            <w:webHidden/>
          </w:rPr>
          <w:fldChar w:fldCharType="end"/>
        </w:r>
      </w:hyperlink>
    </w:p>
    <w:p w14:paraId="6C137E35" w14:textId="36FC2E25"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8" w:history="1">
        <w:r w:rsidR="00606FC4" w:rsidRPr="001D62C2">
          <w:rPr>
            <w:rStyle w:val="Hyperlink"/>
            <w:noProof/>
            <w:lang w:val="en-US"/>
          </w:rPr>
          <w:t>Figure 11 Hybrid app architecture</w:t>
        </w:r>
        <w:r w:rsidR="00606FC4">
          <w:rPr>
            <w:noProof/>
            <w:webHidden/>
          </w:rPr>
          <w:tab/>
        </w:r>
        <w:r w:rsidR="00606FC4">
          <w:rPr>
            <w:noProof/>
            <w:webHidden/>
          </w:rPr>
          <w:fldChar w:fldCharType="begin"/>
        </w:r>
        <w:r w:rsidR="00606FC4">
          <w:rPr>
            <w:noProof/>
            <w:webHidden/>
          </w:rPr>
          <w:instrText xml:space="preserve"> PAGEREF _Toc102091348 \h </w:instrText>
        </w:r>
        <w:r w:rsidR="00606FC4">
          <w:rPr>
            <w:noProof/>
            <w:webHidden/>
          </w:rPr>
        </w:r>
        <w:r w:rsidR="00606FC4">
          <w:rPr>
            <w:noProof/>
            <w:webHidden/>
          </w:rPr>
          <w:fldChar w:fldCharType="separate"/>
        </w:r>
        <w:r w:rsidR="002E2875">
          <w:rPr>
            <w:noProof/>
            <w:webHidden/>
          </w:rPr>
          <w:t>37</w:t>
        </w:r>
        <w:r w:rsidR="00606FC4">
          <w:rPr>
            <w:noProof/>
            <w:webHidden/>
          </w:rPr>
          <w:fldChar w:fldCharType="end"/>
        </w:r>
      </w:hyperlink>
    </w:p>
    <w:p w14:paraId="42DDBB21" w14:textId="55140959"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49" w:history="1">
        <w:r w:rsidR="00606FC4" w:rsidRPr="001D62C2">
          <w:rPr>
            <w:rStyle w:val="Hyperlink"/>
            <w:noProof/>
            <w:lang w:val="en-US"/>
          </w:rPr>
          <w:t>Figure 12 Cloud infrastructure architecture</w:t>
        </w:r>
        <w:r w:rsidR="00606FC4">
          <w:rPr>
            <w:noProof/>
            <w:webHidden/>
          </w:rPr>
          <w:tab/>
        </w:r>
        <w:r w:rsidR="00606FC4">
          <w:rPr>
            <w:noProof/>
            <w:webHidden/>
          </w:rPr>
          <w:fldChar w:fldCharType="begin"/>
        </w:r>
        <w:r w:rsidR="00606FC4">
          <w:rPr>
            <w:noProof/>
            <w:webHidden/>
          </w:rPr>
          <w:instrText xml:space="preserve"> PAGEREF _Toc102091349 \h </w:instrText>
        </w:r>
        <w:r w:rsidR="00606FC4">
          <w:rPr>
            <w:noProof/>
            <w:webHidden/>
          </w:rPr>
        </w:r>
        <w:r w:rsidR="00606FC4">
          <w:rPr>
            <w:noProof/>
            <w:webHidden/>
          </w:rPr>
          <w:fldChar w:fldCharType="separate"/>
        </w:r>
        <w:r w:rsidR="002E2875">
          <w:rPr>
            <w:noProof/>
            <w:webHidden/>
          </w:rPr>
          <w:t>37</w:t>
        </w:r>
        <w:r w:rsidR="00606FC4">
          <w:rPr>
            <w:noProof/>
            <w:webHidden/>
          </w:rPr>
          <w:fldChar w:fldCharType="end"/>
        </w:r>
      </w:hyperlink>
    </w:p>
    <w:p w14:paraId="4F60AED7" w14:textId="270B1428"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0" w:history="1">
        <w:r w:rsidR="00606FC4" w:rsidRPr="001D62C2">
          <w:rPr>
            <w:rStyle w:val="Hyperlink"/>
            <w:noProof/>
            <w:lang w:val="en-US"/>
          </w:rPr>
          <w:t>Figure 13 Deployed DigitalOcean Apps</w:t>
        </w:r>
        <w:r w:rsidR="00606FC4">
          <w:rPr>
            <w:noProof/>
            <w:webHidden/>
          </w:rPr>
          <w:tab/>
        </w:r>
        <w:r w:rsidR="00606FC4">
          <w:rPr>
            <w:noProof/>
            <w:webHidden/>
          </w:rPr>
          <w:fldChar w:fldCharType="begin"/>
        </w:r>
        <w:r w:rsidR="00606FC4">
          <w:rPr>
            <w:noProof/>
            <w:webHidden/>
          </w:rPr>
          <w:instrText xml:space="preserve"> PAGEREF _Toc102091350 \h </w:instrText>
        </w:r>
        <w:r w:rsidR="00606FC4">
          <w:rPr>
            <w:noProof/>
            <w:webHidden/>
          </w:rPr>
        </w:r>
        <w:r w:rsidR="00606FC4">
          <w:rPr>
            <w:noProof/>
            <w:webHidden/>
          </w:rPr>
          <w:fldChar w:fldCharType="separate"/>
        </w:r>
        <w:r w:rsidR="002E2875">
          <w:rPr>
            <w:noProof/>
            <w:webHidden/>
          </w:rPr>
          <w:t>38</w:t>
        </w:r>
        <w:r w:rsidR="00606FC4">
          <w:rPr>
            <w:noProof/>
            <w:webHidden/>
          </w:rPr>
          <w:fldChar w:fldCharType="end"/>
        </w:r>
      </w:hyperlink>
    </w:p>
    <w:p w14:paraId="4B203D61" w14:textId="7A6F68BD"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1" w:history="1">
        <w:r w:rsidR="00606FC4" w:rsidRPr="001D62C2">
          <w:rPr>
            <w:rStyle w:val="Hyperlink"/>
            <w:noProof/>
            <w:lang w:val="en-US"/>
          </w:rPr>
          <w:t>Figure 14 DigitalOcean Space</w:t>
        </w:r>
        <w:r w:rsidR="00606FC4">
          <w:rPr>
            <w:noProof/>
            <w:webHidden/>
          </w:rPr>
          <w:tab/>
        </w:r>
        <w:r w:rsidR="00606FC4">
          <w:rPr>
            <w:noProof/>
            <w:webHidden/>
          </w:rPr>
          <w:fldChar w:fldCharType="begin"/>
        </w:r>
        <w:r w:rsidR="00606FC4">
          <w:rPr>
            <w:noProof/>
            <w:webHidden/>
          </w:rPr>
          <w:instrText xml:space="preserve"> PAGEREF _Toc102091351 \h </w:instrText>
        </w:r>
        <w:r w:rsidR="00606FC4">
          <w:rPr>
            <w:noProof/>
            <w:webHidden/>
          </w:rPr>
        </w:r>
        <w:r w:rsidR="00606FC4">
          <w:rPr>
            <w:noProof/>
            <w:webHidden/>
          </w:rPr>
          <w:fldChar w:fldCharType="separate"/>
        </w:r>
        <w:r w:rsidR="002E2875">
          <w:rPr>
            <w:noProof/>
            <w:webHidden/>
          </w:rPr>
          <w:t>38</w:t>
        </w:r>
        <w:r w:rsidR="00606FC4">
          <w:rPr>
            <w:noProof/>
            <w:webHidden/>
          </w:rPr>
          <w:fldChar w:fldCharType="end"/>
        </w:r>
      </w:hyperlink>
    </w:p>
    <w:p w14:paraId="2EDF92D2" w14:textId="12AEF847"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2" w:history="1">
        <w:r w:rsidR="00606FC4" w:rsidRPr="001D62C2">
          <w:rPr>
            <w:rStyle w:val="Hyperlink"/>
            <w:noProof/>
            <w:lang w:val="en-US"/>
          </w:rPr>
          <w:t>Figure 15 Git repository structure</w:t>
        </w:r>
        <w:r w:rsidR="00606FC4">
          <w:rPr>
            <w:noProof/>
            <w:webHidden/>
          </w:rPr>
          <w:tab/>
        </w:r>
        <w:r w:rsidR="00606FC4">
          <w:rPr>
            <w:noProof/>
            <w:webHidden/>
          </w:rPr>
          <w:fldChar w:fldCharType="begin"/>
        </w:r>
        <w:r w:rsidR="00606FC4">
          <w:rPr>
            <w:noProof/>
            <w:webHidden/>
          </w:rPr>
          <w:instrText xml:space="preserve"> PAGEREF _Toc102091352 \h </w:instrText>
        </w:r>
        <w:r w:rsidR="00606FC4">
          <w:rPr>
            <w:noProof/>
            <w:webHidden/>
          </w:rPr>
        </w:r>
        <w:r w:rsidR="00606FC4">
          <w:rPr>
            <w:noProof/>
            <w:webHidden/>
          </w:rPr>
          <w:fldChar w:fldCharType="separate"/>
        </w:r>
        <w:r w:rsidR="002E2875">
          <w:rPr>
            <w:noProof/>
            <w:webHidden/>
          </w:rPr>
          <w:t>39</w:t>
        </w:r>
        <w:r w:rsidR="00606FC4">
          <w:rPr>
            <w:noProof/>
            <w:webHidden/>
          </w:rPr>
          <w:fldChar w:fldCharType="end"/>
        </w:r>
      </w:hyperlink>
    </w:p>
    <w:p w14:paraId="5210614C" w14:textId="4DABF0EE"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3" w:history="1">
        <w:r w:rsidR="00606FC4" w:rsidRPr="001D62C2">
          <w:rPr>
            <w:rStyle w:val="Hyperlink"/>
            <w:noProof/>
            <w:lang w:val="en-US"/>
          </w:rPr>
          <w:t>Figure 16 GitHub Project Scope</w:t>
        </w:r>
        <w:r w:rsidR="00606FC4">
          <w:rPr>
            <w:noProof/>
            <w:webHidden/>
          </w:rPr>
          <w:tab/>
        </w:r>
        <w:r w:rsidR="00606FC4">
          <w:rPr>
            <w:noProof/>
            <w:webHidden/>
          </w:rPr>
          <w:fldChar w:fldCharType="begin"/>
        </w:r>
        <w:r w:rsidR="00606FC4">
          <w:rPr>
            <w:noProof/>
            <w:webHidden/>
          </w:rPr>
          <w:instrText xml:space="preserve"> PAGEREF _Toc102091353 \h </w:instrText>
        </w:r>
        <w:r w:rsidR="00606FC4">
          <w:rPr>
            <w:noProof/>
            <w:webHidden/>
          </w:rPr>
        </w:r>
        <w:r w:rsidR="00606FC4">
          <w:rPr>
            <w:noProof/>
            <w:webHidden/>
          </w:rPr>
          <w:fldChar w:fldCharType="separate"/>
        </w:r>
        <w:r w:rsidR="002E2875">
          <w:rPr>
            <w:noProof/>
            <w:webHidden/>
          </w:rPr>
          <w:t>40</w:t>
        </w:r>
        <w:r w:rsidR="00606FC4">
          <w:rPr>
            <w:noProof/>
            <w:webHidden/>
          </w:rPr>
          <w:fldChar w:fldCharType="end"/>
        </w:r>
      </w:hyperlink>
    </w:p>
    <w:p w14:paraId="597186BC" w14:textId="2DFB0311"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4" w:history="1">
        <w:r w:rsidR="00606FC4" w:rsidRPr="001D62C2">
          <w:rPr>
            <w:rStyle w:val="Hyperlink"/>
            <w:noProof/>
            <w:lang w:val="en-US"/>
          </w:rPr>
          <w:t>Figure 17 GitHub project Kanban View</w:t>
        </w:r>
        <w:r w:rsidR="00606FC4">
          <w:rPr>
            <w:noProof/>
            <w:webHidden/>
          </w:rPr>
          <w:tab/>
        </w:r>
        <w:r w:rsidR="00606FC4">
          <w:rPr>
            <w:noProof/>
            <w:webHidden/>
          </w:rPr>
          <w:fldChar w:fldCharType="begin"/>
        </w:r>
        <w:r w:rsidR="00606FC4">
          <w:rPr>
            <w:noProof/>
            <w:webHidden/>
          </w:rPr>
          <w:instrText xml:space="preserve"> PAGEREF _Toc102091354 \h </w:instrText>
        </w:r>
        <w:r w:rsidR="00606FC4">
          <w:rPr>
            <w:noProof/>
            <w:webHidden/>
          </w:rPr>
        </w:r>
        <w:r w:rsidR="00606FC4">
          <w:rPr>
            <w:noProof/>
            <w:webHidden/>
          </w:rPr>
          <w:fldChar w:fldCharType="separate"/>
        </w:r>
        <w:r w:rsidR="002E2875">
          <w:rPr>
            <w:noProof/>
            <w:webHidden/>
          </w:rPr>
          <w:t>40</w:t>
        </w:r>
        <w:r w:rsidR="00606FC4">
          <w:rPr>
            <w:noProof/>
            <w:webHidden/>
          </w:rPr>
          <w:fldChar w:fldCharType="end"/>
        </w:r>
      </w:hyperlink>
    </w:p>
    <w:p w14:paraId="734ACA3D" w14:textId="5CC325EA"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5" w:history="1">
        <w:r w:rsidR="00606FC4" w:rsidRPr="001D62C2">
          <w:rPr>
            <w:rStyle w:val="Hyperlink"/>
            <w:noProof/>
            <w:lang w:val="en-US"/>
          </w:rPr>
          <w:t>Figure 18 Elrond Playground web-IDE UI</w:t>
        </w:r>
        <w:r w:rsidR="00606FC4">
          <w:rPr>
            <w:noProof/>
            <w:webHidden/>
          </w:rPr>
          <w:tab/>
        </w:r>
        <w:r w:rsidR="00606FC4">
          <w:rPr>
            <w:noProof/>
            <w:webHidden/>
          </w:rPr>
          <w:fldChar w:fldCharType="begin"/>
        </w:r>
        <w:r w:rsidR="00606FC4">
          <w:rPr>
            <w:noProof/>
            <w:webHidden/>
          </w:rPr>
          <w:instrText xml:space="preserve"> PAGEREF _Toc102091355 \h </w:instrText>
        </w:r>
        <w:r w:rsidR="00606FC4">
          <w:rPr>
            <w:noProof/>
            <w:webHidden/>
          </w:rPr>
        </w:r>
        <w:r w:rsidR="00606FC4">
          <w:rPr>
            <w:noProof/>
            <w:webHidden/>
          </w:rPr>
          <w:fldChar w:fldCharType="separate"/>
        </w:r>
        <w:r w:rsidR="002E2875">
          <w:rPr>
            <w:noProof/>
            <w:webHidden/>
          </w:rPr>
          <w:t>41</w:t>
        </w:r>
        <w:r w:rsidR="00606FC4">
          <w:rPr>
            <w:noProof/>
            <w:webHidden/>
          </w:rPr>
          <w:fldChar w:fldCharType="end"/>
        </w:r>
      </w:hyperlink>
    </w:p>
    <w:p w14:paraId="173D6E3D" w14:textId="1CD72E9E"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6" w:history="1">
        <w:r w:rsidR="00606FC4" w:rsidRPr="001D62C2">
          <w:rPr>
            <w:rStyle w:val="Hyperlink"/>
            <w:noProof/>
            <w:lang w:val="en-US"/>
          </w:rPr>
          <w:t>Figure 19 Smart contract interaction within Elrond Playground</w:t>
        </w:r>
        <w:r w:rsidR="00606FC4">
          <w:rPr>
            <w:noProof/>
            <w:webHidden/>
          </w:rPr>
          <w:tab/>
        </w:r>
        <w:r w:rsidR="00606FC4">
          <w:rPr>
            <w:noProof/>
            <w:webHidden/>
          </w:rPr>
          <w:fldChar w:fldCharType="begin"/>
        </w:r>
        <w:r w:rsidR="00606FC4">
          <w:rPr>
            <w:noProof/>
            <w:webHidden/>
          </w:rPr>
          <w:instrText xml:space="preserve"> PAGEREF _Toc102091356 \h </w:instrText>
        </w:r>
        <w:r w:rsidR="00606FC4">
          <w:rPr>
            <w:noProof/>
            <w:webHidden/>
          </w:rPr>
        </w:r>
        <w:r w:rsidR="00606FC4">
          <w:rPr>
            <w:noProof/>
            <w:webHidden/>
          </w:rPr>
          <w:fldChar w:fldCharType="separate"/>
        </w:r>
        <w:r w:rsidR="002E2875">
          <w:rPr>
            <w:noProof/>
            <w:webHidden/>
          </w:rPr>
          <w:t>42</w:t>
        </w:r>
        <w:r w:rsidR="00606FC4">
          <w:rPr>
            <w:noProof/>
            <w:webHidden/>
          </w:rPr>
          <w:fldChar w:fldCharType="end"/>
        </w:r>
      </w:hyperlink>
    </w:p>
    <w:p w14:paraId="2ABAD92D" w14:textId="316902BB"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7" w:history="1">
        <w:r w:rsidR="00606FC4" w:rsidRPr="001D62C2">
          <w:rPr>
            <w:rStyle w:val="Hyperlink"/>
            <w:noProof/>
            <w:lang w:val="en-US"/>
          </w:rPr>
          <w:t>Figure 20 Customer wallet overview</w:t>
        </w:r>
        <w:r w:rsidR="00606FC4">
          <w:rPr>
            <w:noProof/>
            <w:webHidden/>
          </w:rPr>
          <w:tab/>
        </w:r>
        <w:r w:rsidR="00606FC4">
          <w:rPr>
            <w:noProof/>
            <w:webHidden/>
          </w:rPr>
          <w:fldChar w:fldCharType="begin"/>
        </w:r>
        <w:r w:rsidR="00606FC4">
          <w:rPr>
            <w:noProof/>
            <w:webHidden/>
          </w:rPr>
          <w:instrText xml:space="preserve"> PAGEREF _Toc102091357 \h </w:instrText>
        </w:r>
        <w:r w:rsidR="00606FC4">
          <w:rPr>
            <w:noProof/>
            <w:webHidden/>
          </w:rPr>
        </w:r>
        <w:r w:rsidR="00606FC4">
          <w:rPr>
            <w:noProof/>
            <w:webHidden/>
          </w:rPr>
          <w:fldChar w:fldCharType="separate"/>
        </w:r>
        <w:r w:rsidR="002E2875">
          <w:rPr>
            <w:noProof/>
            <w:webHidden/>
          </w:rPr>
          <w:t>42</w:t>
        </w:r>
        <w:r w:rsidR="00606FC4">
          <w:rPr>
            <w:noProof/>
            <w:webHidden/>
          </w:rPr>
          <w:fldChar w:fldCharType="end"/>
        </w:r>
      </w:hyperlink>
    </w:p>
    <w:p w14:paraId="5D2A63F8" w14:textId="56809B57"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8" w:history="1">
        <w:r w:rsidR="00606FC4" w:rsidRPr="001D62C2">
          <w:rPr>
            <w:rStyle w:val="Hyperlink"/>
            <w:noProof/>
            <w:lang w:val="en-US"/>
          </w:rPr>
          <w:t>Figure 21 The “issueNonFungible” transaction overview in Elrond Explorer</w:t>
        </w:r>
        <w:r w:rsidR="00606FC4">
          <w:rPr>
            <w:noProof/>
            <w:webHidden/>
          </w:rPr>
          <w:tab/>
        </w:r>
        <w:r w:rsidR="00606FC4">
          <w:rPr>
            <w:noProof/>
            <w:webHidden/>
          </w:rPr>
          <w:fldChar w:fldCharType="begin"/>
        </w:r>
        <w:r w:rsidR="00606FC4">
          <w:rPr>
            <w:noProof/>
            <w:webHidden/>
          </w:rPr>
          <w:instrText xml:space="preserve"> PAGEREF _Toc102091358 \h </w:instrText>
        </w:r>
        <w:r w:rsidR="00606FC4">
          <w:rPr>
            <w:noProof/>
            <w:webHidden/>
          </w:rPr>
        </w:r>
        <w:r w:rsidR="00606FC4">
          <w:rPr>
            <w:noProof/>
            <w:webHidden/>
          </w:rPr>
          <w:fldChar w:fldCharType="separate"/>
        </w:r>
        <w:r w:rsidR="002E2875">
          <w:rPr>
            <w:noProof/>
            <w:webHidden/>
          </w:rPr>
          <w:t>43</w:t>
        </w:r>
        <w:r w:rsidR="00606FC4">
          <w:rPr>
            <w:noProof/>
            <w:webHidden/>
          </w:rPr>
          <w:fldChar w:fldCharType="end"/>
        </w:r>
      </w:hyperlink>
    </w:p>
    <w:p w14:paraId="3E4A0C04" w14:textId="4CA03C98"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59" w:history="1">
        <w:r w:rsidR="00606FC4" w:rsidRPr="001D62C2">
          <w:rPr>
            <w:rStyle w:val="Hyperlink"/>
            <w:noProof/>
            <w:lang w:val="en-US"/>
          </w:rPr>
          <w:t>Figure 22 Smart contract overview</w:t>
        </w:r>
        <w:r w:rsidR="00606FC4">
          <w:rPr>
            <w:noProof/>
            <w:webHidden/>
          </w:rPr>
          <w:tab/>
        </w:r>
        <w:r w:rsidR="00606FC4">
          <w:rPr>
            <w:noProof/>
            <w:webHidden/>
          </w:rPr>
          <w:fldChar w:fldCharType="begin"/>
        </w:r>
        <w:r w:rsidR="00606FC4">
          <w:rPr>
            <w:noProof/>
            <w:webHidden/>
          </w:rPr>
          <w:instrText xml:space="preserve"> PAGEREF _Toc102091359 \h </w:instrText>
        </w:r>
        <w:r w:rsidR="00606FC4">
          <w:rPr>
            <w:noProof/>
            <w:webHidden/>
          </w:rPr>
        </w:r>
        <w:r w:rsidR="00606FC4">
          <w:rPr>
            <w:noProof/>
            <w:webHidden/>
          </w:rPr>
          <w:fldChar w:fldCharType="separate"/>
        </w:r>
        <w:r w:rsidR="002E2875">
          <w:rPr>
            <w:noProof/>
            <w:webHidden/>
          </w:rPr>
          <w:t>44</w:t>
        </w:r>
        <w:r w:rsidR="00606FC4">
          <w:rPr>
            <w:noProof/>
            <w:webHidden/>
          </w:rPr>
          <w:fldChar w:fldCharType="end"/>
        </w:r>
      </w:hyperlink>
    </w:p>
    <w:p w14:paraId="39BBD703" w14:textId="7E2965C7"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0" w:history="1">
        <w:r w:rsidR="00606FC4" w:rsidRPr="001D62C2">
          <w:rPr>
            <w:rStyle w:val="Hyperlink"/>
            <w:noProof/>
            <w:lang w:val="en-US"/>
          </w:rPr>
          <w:t>Figure 23 Trade flow smart contract endpoints</w:t>
        </w:r>
        <w:r w:rsidR="00606FC4">
          <w:rPr>
            <w:noProof/>
            <w:webHidden/>
          </w:rPr>
          <w:tab/>
        </w:r>
        <w:r w:rsidR="00606FC4">
          <w:rPr>
            <w:noProof/>
            <w:webHidden/>
          </w:rPr>
          <w:fldChar w:fldCharType="begin"/>
        </w:r>
        <w:r w:rsidR="00606FC4">
          <w:rPr>
            <w:noProof/>
            <w:webHidden/>
          </w:rPr>
          <w:instrText xml:space="preserve"> PAGEREF _Toc102091360 \h </w:instrText>
        </w:r>
        <w:r w:rsidR="00606FC4">
          <w:rPr>
            <w:noProof/>
            <w:webHidden/>
          </w:rPr>
        </w:r>
        <w:r w:rsidR="00606FC4">
          <w:rPr>
            <w:noProof/>
            <w:webHidden/>
          </w:rPr>
          <w:fldChar w:fldCharType="separate"/>
        </w:r>
        <w:r w:rsidR="002E2875">
          <w:rPr>
            <w:noProof/>
            <w:webHidden/>
          </w:rPr>
          <w:t>45</w:t>
        </w:r>
        <w:r w:rsidR="00606FC4">
          <w:rPr>
            <w:noProof/>
            <w:webHidden/>
          </w:rPr>
          <w:fldChar w:fldCharType="end"/>
        </w:r>
      </w:hyperlink>
    </w:p>
    <w:p w14:paraId="76345498" w14:textId="4CC91E05"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1" w:history="1">
        <w:r w:rsidR="00606FC4" w:rsidRPr="001D62C2">
          <w:rPr>
            <w:rStyle w:val="Hyperlink"/>
            <w:noProof/>
            <w:lang w:val="en-US"/>
          </w:rPr>
          <w:t>Figure 24 “issueNonFungible” transaction [20]</w:t>
        </w:r>
        <w:r w:rsidR="00606FC4">
          <w:rPr>
            <w:noProof/>
            <w:webHidden/>
          </w:rPr>
          <w:tab/>
        </w:r>
        <w:r w:rsidR="00606FC4">
          <w:rPr>
            <w:noProof/>
            <w:webHidden/>
          </w:rPr>
          <w:fldChar w:fldCharType="begin"/>
        </w:r>
        <w:r w:rsidR="00606FC4">
          <w:rPr>
            <w:noProof/>
            <w:webHidden/>
          </w:rPr>
          <w:instrText xml:space="preserve"> PAGEREF _Toc102091361 \h </w:instrText>
        </w:r>
        <w:r w:rsidR="00606FC4">
          <w:rPr>
            <w:noProof/>
            <w:webHidden/>
          </w:rPr>
        </w:r>
        <w:r w:rsidR="00606FC4">
          <w:rPr>
            <w:noProof/>
            <w:webHidden/>
          </w:rPr>
          <w:fldChar w:fldCharType="separate"/>
        </w:r>
        <w:r w:rsidR="002E2875">
          <w:rPr>
            <w:noProof/>
            <w:webHidden/>
          </w:rPr>
          <w:t>46</w:t>
        </w:r>
        <w:r w:rsidR="00606FC4">
          <w:rPr>
            <w:noProof/>
            <w:webHidden/>
          </w:rPr>
          <w:fldChar w:fldCharType="end"/>
        </w:r>
      </w:hyperlink>
    </w:p>
    <w:p w14:paraId="509E4880" w14:textId="1C033463"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2" w:history="1">
        <w:r w:rsidR="00606FC4" w:rsidRPr="001D62C2">
          <w:rPr>
            <w:rStyle w:val="Hyperlink"/>
            <w:noProof/>
            <w:lang w:val="en-US"/>
          </w:rPr>
          <w:t>Figure 25 "setSpecialRole" transaction [20]</w:t>
        </w:r>
        <w:r w:rsidR="00606FC4">
          <w:rPr>
            <w:noProof/>
            <w:webHidden/>
          </w:rPr>
          <w:tab/>
        </w:r>
        <w:r w:rsidR="00606FC4">
          <w:rPr>
            <w:noProof/>
            <w:webHidden/>
          </w:rPr>
          <w:fldChar w:fldCharType="begin"/>
        </w:r>
        <w:r w:rsidR="00606FC4">
          <w:rPr>
            <w:noProof/>
            <w:webHidden/>
          </w:rPr>
          <w:instrText xml:space="preserve"> PAGEREF _Toc102091362 \h </w:instrText>
        </w:r>
        <w:r w:rsidR="00606FC4">
          <w:rPr>
            <w:noProof/>
            <w:webHidden/>
          </w:rPr>
        </w:r>
        <w:r w:rsidR="00606FC4">
          <w:rPr>
            <w:noProof/>
            <w:webHidden/>
          </w:rPr>
          <w:fldChar w:fldCharType="separate"/>
        </w:r>
        <w:r w:rsidR="002E2875">
          <w:rPr>
            <w:noProof/>
            <w:webHidden/>
          </w:rPr>
          <w:t>47</w:t>
        </w:r>
        <w:r w:rsidR="00606FC4">
          <w:rPr>
            <w:noProof/>
            <w:webHidden/>
          </w:rPr>
          <w:fldChar w:fldCharType="end"/>
        </w:r>
      </w:hyperlink>
    </w:p>
    <w:p w14:paraId="635024F3" w14:textId="31EC3EC4"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3" w:history="1">
        <w:r w:rsidR="00606FC4" w:rsidRPr="001D62C2">
          <w:rPr>
            <w:rStyle w:val="Hyperlink"/>
            <w:noProof/>
            <w:lang w:val="en-US"/>
          </w:rPr>
          <w:t>Figure 26 "ESDTNFTCreate" transaction [20]</w:t>
        </w:r>
        <w:r w:rsidR="00606FC4">
          <w:rPr>
            <w:noProof/>
            <w:webHidden/>
          </w:rPr>
          <w:tab/>
        </w:r>
        <w:r w:rsidR="00606FC4">
          <w:rPr>
            <w:noProof/>
            <w:webHidden/>
          </w:rPr>
          <w:fldChar w:fldCharType="begin"/>
        </w:r>
        <w:r w:rsidR="00606FC4">
          <w:rPr>
            <w:noProof/>
            <w:webHidden/>
          </w:rPr>
          <w:instrText xml:space="preserve"> PAGEREF _Toc102091363 \h </w:instrText>
        </w:r>
        <w:r w:rsidR="00606FC4">
          <w:rPr>
            <w:noProof/>
            <w:webHidden/>
          </w:rPr>
        </w:r>
        <w:r w:rsidR="00606FC4">
          <w:rPr>
            <w:noProof/>
            <w:webHidden/>
          </w:rPr>
          <w:fldChar w:fldCharType="separate"/>
        </w:r>
        <w:r w:rsidR="002E2875">
          <w:rPr>
            <w:noProof/>
            <w:webHidden/>
          </w:rPr>
          <w:t>48</w:t>
        </w:r>
        <w:r w:rsidR="00606FC4">
          <w:rPr>
            <w:noProof/>
            <w:webHidden/>
          </w:rPr>
          <w:fldChar w:fldCharType="end"/>
        </w:r>
      </w:hyperlink>
    </w:p>
    <w:p w14:paraId="14A65EF0" w14:textId="1D236EE7"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4" w:history="1">
        <w:r w:rsidR="00606FC4" w:rsidRPr="001D62C2">
          <w:rPr>
            <w:rStyle w:val="Hyperlink"/>
            <w:noProof/>
            <w:lang w:val="en-US"/>
          </w:rPr>
          <w:t>Figure 27 "ESDTNFTTransfer" transaction [20]</w:t>
        </w:r>
        <w:r w:rsidR="00606FC4">
          <w:rPr>
            <w:noProof/>
            <w:webHidden/>
          </w:rPr>
          <w:tab/>
        </w:r>
        <w:r w:rsidR="00606FC4">
          <w:rPr>
            <w:noProof/>
            <w:webHidden/>
          </w:rPr>
          <w:fldChar w:fldCharType="begin"/>
        </w:r>
        <w:r w:rsidR="00606FC4">
          <w:rPr>
            <w:noProof/>
            <w:webHidden/>
          </w:rPr>
          <w:instrText xml:space="preserve"> PAGEREF _Toc102091364 \h </w:instrText>
        </w:r>
        <w:r w:rsidR="00606FC4">
          <w:rPr>
            <w:noProof/>
            <w:webHidden/>
          </w:rPr>
        </w:r>
        <w:r w:rsidR="00606FC4">
          <w:rPr>
            <w:noProof/>
            <w:webHidden/>
          </w:rPr>
          <w:fldChar w:fldCharType="separate"/>
        </w:r>
        <w:r w:rsidR="002E2875">
          <w:rPr>
            <w:noProof/>
            <w:webHidden/>
          </w:rPr>
          <w:t>49</w:t>
        </w:r>
        <w:r w:rsidR="00606FC4">
          <w:rPr>
            <w:noProof/>
            <w:webHidden/>
          </w:rPr>
          <w:fldChar w:fldCharType="end"/>
        </w:r>
      </w:hyperlink>
    </w:p>
    <w:p w14:paraId="4D94DCCD" w14:textId="1D931145"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5" w:history="1">
        <w:r w:rsidR="00606FC4" w:rsidRPr="001D62C2">
          <w:rPr>
            <w:rStyle w:val="Hyperlink"/>
            <w:noProof/>
            <w:lang w:val="en-US"/>
          </w:rPr>
          <w:t>Figure 28 “list_nft” method</w:t>
        </w:r>
        <w:r w:rsidR="00606FC4">
          <w:rPr>
            <w:noProof/>
            <w:webHidden/>
          </w:rPr>
          <w:tab/>
        </w:r>
        <w:r w:rsidR="00606FC4">
          <w:rPr>
            <w:noProof/>
            <w:webHidden/>
          </w:rPr>
          <w:fldChar w:fldCharType="begin"/>
        </w:r>
        <w:r w:rsidR="00606FC4">
          <w:rPr>
            <w:noProof/>
            <w:webHidden/>
          </w:rPr>
          <w:instrText xml:space="preserve"> PAGEREF _Toc102091365 \h </w:instrText>
        </w:r>
        <w:r w:rsidR="00606FC4">
          <w:rPr>
            <w:noProof/>
            <w:webHidden/>
          </w:rPr>
        </w:r>
        <w:r w:rsidR="00606FC4">
          <w:rPr>
            <w:noProof/>
            <w:webHidden/>
          </w:rPr>
          <w:fldChar w:fldCharType="separate"/>
        </w:r>
        <w:r w:rsidR="002E2875">
          <w:rPr>
            <w:noProof/>
            <w:webHidden/>
          </w:rPr>
          <w:t>50</w:t>
        </w:r>
        <w:r w:rsidR="00606FC4">
          <w:rPr>
            <w:noProof/>
            <w:webHidden/>
          </w:rPr>
          <w:fldChar w:fldCharType="end"/>
        </w:r>
      </w:hyperlink>
    </w:p>
    <w:p w14:paraId="62E7867A" w14:textId="5A9F8E8B"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6" w:history="1">
        <w:r w:rsidR="00606FC4" w:rsidRPr="001D62C2">
          <w:rPr>
            <w:rStyle w:val="Hyperlink"/>
            <w:noProof/>
            <w:lang w:val="en-US"/>
          </w:rPr>
          <w:t>Figure 29 “NftDetail” struct</w:t>
        </w:r>
        <w:r w:rsidR="00606FC4">
          <w:rPr>
            <w:noProof/>
            <w:webHidden/>
          </w:rPr>
          <w:tab/>
        </w:r>
        <w:r w:rsidR="00606FC4">
          <w:rPr>
            <w:noProof/>
            <w:webHidden/>
          </w:rPr>
          <w:fldChar w:fldCharType="begin"/>
        </w:r>
        <w:r w:rsidR="00606FC4">
          <w:rPr>
            <w:noProof/>
            <w:webHidden/>
          </w:rPr>
          <w:instrText xml:space="preserve"> PAGEREF _Toc102091366 \h </w:instrText>
        </w:r>
        <w:r w:rsidR="00606FC4">
          <w:rPr>
            <w:noProof/>
            <w:webHidden/>
          </w:rPr>
        </w:r>
        <w:r w:rsidR="00606FC4">
          <w:rPr>
            <w:noProof/>
            <w:webHidden/>
          </w:rPr>
          <w:fldChar w:fldCharType="separate"/>
        </w:r>
        <w:r w:rsidR="002E2875">
          <w:rPr>
            <w:noProof/>
            <w:webHidden/>
          </w:rPr>
          <w:t>50</w:t>
        </w:r>
        <w:r w:rsidR="00606FC4">
          <w:rPr>
            <w:noProof/>
            <w:webHidden/>
          </w:rPr>
          <w:fldChar w:fldCharType="end"/>
        </w:r>
      </w:hyperlink>
    </w:p>
    <w:p w14:paraId="671EE6A3" w14:textId="5E430683"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7" w:history="1">
        <w:r w:rsidR="00606FC4" w:rsidRPr="001D62C2">
          <w:rPr>
            <w:rStyle w:val="Hyperlink"/>
            <w:noProof/>
            <w:lang w:val="en-US"/>
          </w:rPr>
          <w:t>Figure 30 “buy_nft” method arguments</w:t>
        </w:r>
        <w:r w:rsidR="00606FC4">
          <w:rPr>
            <w:noProof/>
            <w:webHidden/>
          </w:rPr>
          <w:tab/>
        </w:r>
        <w:r w:rsidR="00606FC4">
          <w:rPr>
            <w:noProof/>
            <w:webHidden/>
          </w:rPr>
          <w:fldChar w:fldCharType="begin"/>
        </w:r>
        <w:r w:rsidR="00606FC4">
          <w:rPr>
            <w:noProof/>
            <w:webHidden/>
          </w:rPr>
          <w:instrText xml:space="preserve"> PAGEREF _Toc102091367 \h </w:instrText>
        </w:r>
        <w:r w:rsidR="00606FC4">
          <w:rPr>
            <w:noProof/>
            <w:webHidden/>
          </w:rPr>
        </w:r>
        <w:r w:rsidR="00606FC4">
          <w:rPr>
            <w:noProof/>
            <w:webHidden/>
          </w:rPr>
          <w:fldChar w:fldCharType="separate"/>
        </w:r>
        <w:r w:rsidR="002E2875">
          <w:rPr>
            <w:noProof/>
            <w:webHidden/>
          </w:rPr>
          <w:t>52</w:t>
        </w:r>
        <w:r w:rsidR="00606FC4">
          <w:rPr>
            <w:noProof/>
            <w:webHidden/>
          </w:rPr>
          <w:fldChar w:fldCharType="end"/>
        </w:r>
      </w:hyperlink>
    </w:p>
    <w:p w14:paraId="2782DFC5" w14:textId="429B1737"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8" w:history="1">
        <w:r w:rsidR="00606FC4" w:rsidRPr="001D62C2">
          <w:rPr>
            <w:rStyle w:val="Hyperlink"/>
            <w:noProof/>
            <w:lang w:val="en-US"/>
          </w:rPr>
          <w:t>Figure 31 “buy_nft” method data validation</w:t>
        </w:r>
        <w:r w:rsidR="00606FC4">
          <w:rPr>
            <w:noProof/>
            <w:webHidden/>
          </w:rPr>
          <w:tab/>
        </w:r>
        <w:r w:rsidR="00606FC4">
          <w:rPr>
            <w:noProof/>
            <w:webHidden/>
          </w:rPr>
          <w:fldChar w:fldCharType="begin"/>
        </w:r>
        <w:r w:rsidR="00606FC4">
          <w:rPr>
            <w:noProof/>
            <w:webHidden/>
          </w:rPr>
          <w:instrText xml:space="preserve"> PAGEREF _Toc102091368 \h </w:instrText>
        </w:r>
        <w:r w:rsidR="00606FC4">
          <w:rPr>
            <w:noProof/>
            <w:webHidden/>
          </w:rPr>
        </w:r>
        <w:r w:rsidR="00606FC4">
          <w:rPr>
            <w:noProof/>
            <w:webHidden/>
          </w:rPr>
          <w:fldChar w:fldCharType="separate"/>
        </w:r>
        <w:r w:rsidR="002E2875">
          <w:rPr>
            <w:noProof/>
            <w:webHidden/>
          </w:rPr>
          <w:t>52</w:t>
        </w:r>
        <w:r w:rsidR="00606FC4">
          <w:rPr>
            <w:noProof/>
            <w:webHidden/>
          </w:rPr>
          <w:fldChar w:fldCharType="end"/>
        </w:r>
      </w:hyperlink>
    </w:p>
    <w:p w14:paraId="62CF5943" w14:textId="093BE5BD"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69" w:history="1">
        <w:r w:rsidR="00606FC4" w:rsidRPr="001D62C2">
          <w:rPr>
            <w:rStyle w:val="Hyperlink"/>
            <w:noProof/>
            <w:lang w:val="en-US"/>
          </w:rPr>
          <w:t>Figure 32 Clearing the smart contract storage mapped value</w:t>
        </w:r>
        <w:r w:rsidR="00606FC4">
          <w:rPr>
            <w:noProof/>
            <w:webHidden/>
          </w:rPr>
          <w:tab/>
        </w:r>
        <w:r w:rsidR="00606FC4">
          <w:rPr>
            <w:noProof/>
            <w:webHidden/>
          </w:rPr>
          <w:fldChar w:fldCharType="begin"/>
        </w:r>
        <w:r w:rsidR="00606FC4">
          <w:rPr>
            <w:noProof/>
            <w:webHidden/>
          </w:rPr>
          <w:instrText xml:space="preserve"> PAGEREF _Toc102091369 \h </w:instrText>
        </w:r>
        <w:r w:rsidR="00606FC4">
          <w:rPr>
            <w:noProof/>
            <w:webHidden/>
          </w:rPr>
        </w:r>
        <w:r w:rsidR="00606FC4">
          <w:rPr>
            <w:noProof/>
            <w:webHidden/>
          </w:rPr>
          <w:fldChar w:fldCharType="separate"/>
        </w:r>
        <w:r w:rsidR="002E2875">
          <w:rPr>
            <w:noProof/>
            <w:webHidden/>
          </w:rPr>
          <w:t>53</w:t>
        </w:r>
        <w:r w:rsidR="00606FC4">
          <w:rPr>
            <w:noProof/>
            <w:webHidden/>
          </w:rPr>
          <w:fldChar w:fldCharType="end"/>
        </w:r>
      </w:hyperlink>
    </w:p>
    <w:p w14:paraId="47A0513B" w14:textId="63F20001"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70" w:history="1">
        <w:r w:rsidR="00606FC4" w:rsidRPr="001D62C2">
          <w:rPr>
            <w:rStyle w:val="Hyperlink"/>
            <w:noProof/>
            <w:lang w:val="en-US"/>
          </w:rPr>
          <w:t>Figure 33 “update_price” method</w:t>
        </w:r>
        <w:r w:rsidR="00606FC4">
          <w:rPr>
            <w:noProof/>
            <w:webHidden/>
          </w:rPr>
          <w:tab/>
        </w:r>
        <w:r w:rsidR="00606FC4">
          <w:rPr>
            <w:noProof/>
            <w:webHidden/>
          </w:rPr>
          <w:fldChar w:fldCharType="begin"/>
        </w:r>
        <w:r w:rsidR="00606FC4">
          <w:rPr>
            <w:noProof/>
            <w:webHidden/>
          </w:rPr>
          <w:instrText xml:space="preserve"> PAGEREF _Toc102091370 \h </w:instrText>
        </w:r>
        <w:r w:rsidR="00606FC4">
          <w:rPr>
            <w:noProof/>
            <w:webHidden/>
          </w:rPr>
        </w:r>
        <w:r w:rsidR="00606FC4">
          <w:rPr>
            <w:noProof/>
            <w:webHidden/>
          </w:rPr>
          <w:fldChar w:fldCharType="separate"/>
        </w:r>
        <w:r w:rsidR="002E2875">
          <w:rPr>
            <w:noProof/>
            <w:webHidden/>
          </w:rPr>
          <w:t>54</w:t>
        </w:r>
        <w:r w:rsidR="00606FC4">
          <w:rPr>
            <w:noProof/>
            <w:webHidden/>
          </w:rPr>
          <w:fldChar w:fldCharType="end"/>
        </w:r>
      </w:hyperlink>
    </w:p>
    <w:p w14:paraId="6C5921DE" w14:textId="02E33922"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71" w:history="1">
        <w:r w:rsidR="00606FC4" w:rsidRPr="001D62C2">
          <w:rPr>
            <w:rStyle w:val="Hyperlink"/>
            <w:noProof/>
            <w:lang w:val="en-US"/>
          </w:rPr>
          <w:t>Figure 34 “cancel_listing” method</w:t>
        </w:r>
        <w:r w:rsidR="00606FC4">
          <w:rPr>
            <w:noProof/>
            <w:webHidden/>
          </w:rPr>
          <w:tab/>
        </w:r>
        <w:r w:rsidR="00606FC4">
          <w:rPr>
            <w:noProof/>
            <w:webHidden/>
          </w:rPr>
          <w:fldChar w:fldCharType="begin"/>
        </w:r>
        <w:r w:rsidR="00606FC4">
          <w:rPr>
            <w:noProof/>
            <w:webHidden/>
          </w:rPr>
          <w:instrText xml:space="preserve"> PAGEREF _Toc102091371 \h </w:instrText>
        </w:r>
        <w:r w:rsidR="00606FC4">
          <w:rPr>
            <w:noProof/>
            <w:webHidden/>
          </w:rPr>
        </w:r>
        <w:r w:rsidR="00606FC4">
          <w:rPr>
            <w:noProof/>
            <w:webHidden/>
          </w:rPr>
          <w:fldChar w:fldCharType="separate"/>
        </w:r>
        <w:r w:rsidR="002E2875">
          <w:rPr>
            <w:noProof/>
            <w:webHidden/>
          </w:rPr>
          <w:t>55</w:t>
        </w:r>
        <w:r w:rsidR="00606FC4">
          <w:rPr>
            <w:noProof/>
            <w:webHidden/>
          </w:rPr>
          <w:fldChar w:fldCharType="end"/>
        </w:r>
      </w:hyperlink>
    </w:p>
    <w:p w14:paraId="32752EE5" w14:textId="1EB2B42E"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72" w:history="1">
        <w:r w:rsidR="00606FC4" w:rsidRPr="001D62C2">
          <w:rPr>
            <w:rStyle w:val="Hyperlink"/>
            <w:noProof/>
            <w:lang w:val="en-US"/>
          </w:rPr>
          <w:t>Figure 35 Listing data</w:t>
        </w:r>
        <w:r w:rsidR="00606FC4">
          <w:rPr>
            <w:noProof/>
            <w:webHidden/>
          </w:rPr>
          <w:tab/>
        </w:r>
        <w:r w:rsidR="00606FC4">
          <w:rPr>
            <w:noProof/>
            <w:webHidden/>
          </w:rPr>
          <w:fldChar w:fldCharType="begin"/>
        </w:r>
        <w:r w:rsidR="00606FC4">
          <w:rPr>
            <w:noProof/>
            <w:webHidden/>
          </w:rPr>
          <w:instrText xml:space="preserve"> PAGEREF _Toc102091372 \h </w:instrText>
        </w:r>
        <w:r w:rsidR="00606FC4">
          <w:rPr>
            <w:noProof/>
            <w:webHidden/>
          </w:rPr>
        </w:r>
        <w:r w:rsidR="00606FC4">
          <w:rPr>
            <w:noProof/>
            <w:webHidden/>
          </w:rPr>
          <w:fldChar w:fldCharType="separate"/>
        </w:r>
        <w:r w:rsidR="002E2875">
          <w:rPr>
            <w:noProof/>
            <w:webHidden/>
          </w:rPr>
          <w:t>56</w:t>
        </w:r>
        <w:r w:rsidR="00606FC4">
          <w:rPr>
            <w:noProof/>
            <w:webHidden/>
          </w:rPr>
          <w:fldChar w:fldCharType="end"/>
        </w:r>
      </w:hyperlink>
    </w:p>
    <w:p w14:paraId="5494DABC" w14:textId="2F6B69CF"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73" w:history="1">
        <w:r w:rsidR="00606FC4" w:rsidRPr="001D62C2">
          <w:rPr>
            <w:rStyle w:val="Hyperlink"/>
            <w:noProof/>
            <w:lang w:val="en-US"/>
          </w:rPr>
          <w:t>Figure 36 “get_listing” view method</w:t>
        </w:r>
        <w:r w:rsidR="00606FC4">
          <w:rPr>
            <w:noProof/>
            <w:webHidden/>
          </w:rPr>
          <w:tab/>
        </w:r>
        <w:r w:rsidR="00606FC4">
          <w:rPr>
            <w:noProof/>
            <w:webHidden/>
          </w:rPr>
          <w:fldChar w:fldCharType="begin"/>
        </w:r>
        <w:r w:rsidR="00606FC4">
          <w:rPr>
            <w:noProof/>
            <w:webHidden/>
          </w:rPr>
          <w:instrText xml:space="preserve"> PAGEREF _Toc102091373 \h </w:instrText>
        </w:r>
        <w:r w:rsidR="00606FC4">
          <w:rPr>
            <w:noProof/>
            <w:webHidden/>
          </w:rPr>
        </w:r>
        <w:r w:rsidR="00606FC4">
          <w:rPr>
            <w:noProof/>
            <w:webHidden/>
          </w:rPr>
          <w:fldChar w:fldCharType="separate"/>
        </w:r>
        <w:r w:rsidR="002E2875">
          <w:rPr>
            <w:noProof/>
            <w:webHidden/>
          </w:rPr>
          <w:t>56</w:t>
        </w:r>
        <w:r w:rsidR="00606FC4">
          <w:rPr>
            <w:noProof/>
            <w:webHidden/>
          </w:rPr>
          <w:fldChar w:fldCharType="end"/>
        </w:r>
      </w:hyperlink>
    </w:p>
    <w:p w14:paraId="6D984C70" w14:textId="598E80DA"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74" w:history="1">
        <w:r w:rsidR="00606FC4" w:rsidRPr="001D62C2">
          <w:rPr>
            <w:rStyle w:val="Hyperlink"/>
            <w:noProof/>
            <w:lang w:val="en-US"/>
          </w:rPr>
          <w:t>Figure 37 get_all_listings" view method</w:t>
        </w:r>
        <w:r w:rsidR="00606FC4">
          <w:rPr>
            <w:noProof/>
            <w:webHidden/>
          </w:rPr>
          <w:tab/>
        </w:r>
        <w:r w:rsidR="00606FC4">
          <w:rPr>
            <w:noProof/>
            <w:webHidden/>
          </w:rPr>
          <w:fldChar w:fldCharType="begin"/>
        </w:r>
        <w:r w:rsidR="00606FC4">
          <w:rPr>
            <w:noProof/>
            <w:webHidden/>
          </w:rPr>
          <w:instrText xml:space="preserve"> PAGEREF _Toc102091374 \h </w:instrText>
        </w:r>
        <w:r w:rsidR="00606FC4">
          <w:rPr>
            <w:noProof/>
            <w:webHidden/>
          </w:rPr>
        </w:r>
        <w:r w:rsidR="00606FC4">
          <w:rPr>
            <w:noProof/>
            <w:webHidden/>
          </w:rPr>
          <w:fldChar w:fldCharType="separate"/>
        </w:r>
        <w:r w:rsidR="002E2875">
          <w:rPr>
            <w:noProof/>
            <w:webHidden/>
          </w:rPr>
          <w:t>57</w:t>
        </w:r>
        <w:r w:rsidR="00606FC4">
          <w:rPr>
            <w:noProof/>
            <w:webHidden/>
          </w:rPr>
          <w:fldChar w:fldCharType="end"/>
        </w:r>
      </w:hyperlink>
    </w:p>
    <w:p w14:paraId="06B96558" w14:textId="40F7649B"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75" w:history="1">
        <w:r w:rsidR="00606FC4" w:rsidRPr="001D62C2">
          <w:rPr>
            <w:rStyle w:val="Hyperlink"/>
            <w:noProof/>
            <w:lang w:val="en-US"/>
          </w:rPr>
          <w:t>Figure 38 All listings data</w:t>
        </w:r>
        <w:r w:rsidR="00606FC4">
          <w:rPr>
            <w:noProof/>
            <w:webHidden/>
          </w:rPr>
          <w:tab/>
        </w:r>
        <w:r w:rsidR="00606FC4">
          <w:rPr>
            <w:noProof/>
            <w:webHidden/>
          </w:rPr>
          <w:fldChar w:fldCharType="begin"/>
        </w:r>
        <w:r w:rsidR="00606FC4">
          <w:rPr>
            <w:noProof/>
            <w:webHidden/>
          </w:rPr>
          <w:instrText xml:space="preserve"> PAGEREF _Toc102091375 \h </w:instrText>
        </w:r>
        <w:r w:rsidR="00606FC4">
          <w:rPr>
            <w:noProof/>
            <w:webHidden/>
          </w:rPr>
        </w:r>
        <w:r w:rsidR="00606FC4">
          <w:rPr>
            <w:noProof/>
            <w:webHidden/>
          </w:rPr>
          <w:fldChar w:fldCharType="separate"/>
        </w:r>
        <w:r w:rsidR="002E2875">
          <w:rPr>
            <w:noProof/>
            <w:webHidden/>
          </w:rPr>
          <w:t>58</w:t>
        </w:r>
        <w:r w:rsidR="00606FC4">
          <w:rPr>
            <w:noProof/>
            <w:webHidden/>
          </w:rPr>
          <w:fldChar w:fldCharType="end"/>
        </w:r>
      </w:hyperlink>
    </w:p>
    <w:p w14:paraId="11718FCD" w14:textId="16485F32"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76" w:history="1">
        <w:r w:rsidR="00606FC4" w:rsidRPr="001D62C2">
          <w:rPr>
            <w:rStyle w:val="Hyperlink"/>
            <w:noProof/>
            <w:lang w:val="en-US"/>
          </w:rPr>
          <w:t>Figure 39 “ClaimDeveloperRewards” transaction [22]</w:t>
        </w:r>
        <w:r w:rsidR="00606FC4">
          <w:rPr>
            <w:noProof/>
            <w:webHidden/>
          </w:rPr>
          <w:tab/>
        </w:r>
        <w:r w:rsidR="00606FC4">
          <w:rPr>
            <w:noProof/>
            <w:webHidden/>
          </w:rPr>
          <w:fldChar w:fldCharType="begin"/>
        </w:r>
        <w:r w:rsidR="00606FC4">
          <w:rPr>
            <w:noProof/>
            <w:webHidden/>
          </w:rPr>
          <w:instrText xml:space="preserve"> PAGEREF _Toc102091376 \h </w:instrText>
        </w:r>
        <w:r w:rsidR="00606FC4">
          <w:rPr>
            <w:noProof/>
            <w:webHidden/>
          </w:rPr>
        </w:r>
        <w:r w:rsidR="00606FC4">
          <w:rPr>
            <w:noProof/>
            <w:webHidden/>
          </w:rPr>
          <w:fldChar w:fldCharType="separate"/>
        </w:r>
        <w:r w:rsidR="002E2875">
          <w:rPr>
            <w:noProof/>
            <w:webHidden/>
          </w:rPr>
          <w:t>58</w:t>
        </w:r>
        <w:r w:rsidR="00606FC4">
          <w:rPr>
            <w:noProof/>
            <w:webHidden/>
          </w:rPr>
          <w:fldChar w:fldCharType="end"/>
        </w:r>
      </w:hyperlink>
    </w:p>
    <w:p w14:paraId="4CA6731B" w14:textId="3D7A977A"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77" w:history="1">
        <w:r w:rsidR="00606FC4" w:rsidRPr="001D62C2">
          <w:rPr>
            <w:rStyle w:val="Hyperlink"/>
            <w:noProof/>
            <w:lang w:val="en-US"/>
          </w:rPr>
          <w:t>Figure 40 Collections API method issue in GitHub</w:t>
        </w:r>
        <w:r w:rsidR="00606FC4">
          <w:rPr>
            <w:noProof/>
            <w:webHidden/>
          </w:rPr>
          <w:tab/>
        </w:r>
        <w:r w:rsidR="00606FC4">
          <w:rPr>
            <w:noProof/>
            <w:webHidden/>
          </w:rPr>
          <w:fldChar w:fldCharType="begin"/>
        </w:r>
        <w:r w:rsidR="00606FC4">
          <w:rPr>
            <w:noProof/>
            <w:webHidden/>
          </w:rPr>
          <w:instrText xml:space="preserve"> PAGEREF _Toc102091377 \h </w:instrText>
        </w:r>
        <w:r w:rsidR="00606FC4">
          <w:rPr>
            <w:noProof/>
            <w:webHidden/>
          </w:rPr>
        </w:r>
        <w:r w:rsidR="00606FC4">
          <w:rPr>
            <w:noProof/>
            <w:webHidden/>
          </w:rPr>
          <w:fldChar w:fldCharType="separate"/>
        </w:r>
        <w:r w:rsidR="002E2875">
          <w:rPr>
            <w:noProof/>
            <w:webHidden/>
          </w:rPr>
          <w:t>59</w:t>
        </w:r>
        <w:r w:rsidR="00606FC4">
          <w:rPr>
            <w:noProof/>
            <w:webHidden/>
          </w:rPr>
          <w:fldChar w:fldCharType="end"/>
        </w:r>
      </w:hyperlink>
    </w:p>
    <w:p w14:paraId="289A9F2A" w14:textId="030A6C81"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78" w:history="1">
        <w:r w:rsidR="00606FC4" w:rsidRPr="001D62C2">
          <w:rPr>
            <w:rStyle w:val="Hyperlink"/>
            <w:noProof/>
            <w:lang w:val="en-US"/>
          </w:rPr>
          <w:t>Figure 41 Domain registration records</w:t>
        </w:r>
        <w:r w:rsidR="00606FC4">
          <w:rPr>
            <w:noProof/>
            <w:webHidden/>
          </w:rPr>
          <w:tab/>
        </w:r>
        <w:r w:rsidR="00606FC4">
          <w:rPr>
            <w:noProof/>
            <w:webHidden/>
          </w:rPr>
          <w:fldChar w:fldCharType="begin"/>
        </w:r>
        <w:r w:rsidR="00606FC4">
          <w:rPr>
            <w:noProof/>
            <w:webHidden/>
          </w:rPr>
          <w:instrText xml:space="preserve"> PAGEREF _Toc102091378 \h </w:instrText>
        </w:r>
        <w:r w:rsidR="00606FC4">
          <w:rPr>
            <w:noProof/>
            <w:webHidden/>
          </w:rPr>
        </w:r>
        <w:r w:rsidR="00606FC4">
          <w:rPr>
            <w:noProof/>
            <w:webHidden/>
          </w:rPr>
          <w:fldChar w:fldCharType="separate"/>
        </w:r>
        <w:r w:rsidR="002E2875">
          <w:rPr>
            <w:noProof/>
            <w:webHidden/>
          </w:rPr>
          <w:t>62</w:t>
        </w:r>
        <w:r w:rsidR="00606FC4">
          <w:rPr>
            <w:noProof/>
            <w:webHidden/>
          </w:rPr>
          <w:fldChar w:fldCharType="end"/>
        </w:r>
      </w:hyperlink>
    </w:p>
    <w:p w14:paraId="15CA674F" w14:textId="4ED8C541" w:rsidR="0023339A" w:rsidRPr="00301468" w:rsidRDefault="00653C07" w:rsidP="00424CFF">
      <w:pPr>
        <w:pStyle w:val="BodyText"/>
        <w:rPr>
          <w:b/>
          <w:bCs/>
          <w:noProof/>
          <w:lang w:val="en-US"/>
        </w:rPr>
        <w:sectPr w:rsidR="0023339A" w:rsidRPr="00301468" w:rsidSect="003C451D">
          <w:footerReference w:type="default" r:id="rId19"/>
          <w:footnotePr>
            <w:numRestart w:val="eachPage"/>
          </w:footnotePr>
          <w:pgSz w:w="11907" w:h="16840" w:code="9"/>
          <w:pgMar w:top="1418" w:right="1701" w:bottom="1418" w:left="1701" w:header="709" w:footer="851" w:gutter="0"/>
          <w:cols w:space="708"/>
        </w:sectPr>
      </w:pPr>
      <w:r w:rsidRPr="00301468">
        <w:rPr>
          <w:b/>
          <w:bCs/>
          <w:noProof/>
          <w:lang w:val="en-US"/>
        </w:rPr>
        <w:fldChar w:fldCharType="end"/>
      </w:r>
    </w:p>
    <w:p w14:paraId="17F99890" w14:textId="77777777" w:rsidR="009F4718" w:rsidRPr="00301468" w:rsidRDefault="004F77F7" w:rsidP="0023339A">
      <w:pPr>
        <w:pStyle w:val="Headingcenter"/>
        <w:rPr>
          <w:lang w:val="en-US"/>
        </w:rPr>
      </w:pPr>
      <w:bookmarkStart w:id="10" w:name="_Toc54348182"/>
      <w:r w:rsidRPr="00301468">
        <w:rPr>
          <w:lang w:val="en-US"/>
        </w:rPr>
        <w:lastRenderedPageBreak/>
        <w:t>List of tables</w:t>
      </w:r>
      <w:bookmarkEnd w:id="10"/>
    </w:p>
    <w:p w14:paraId="7CAB0DE9" w14:textId="5E4AE120" w:rsidR="00606FC4" w:rsidRDefault="007C0D9E">
      <w:pPr>
        <w:pStyle w:val="TableofFigures"/>
        <w:tabs>
          <w:tab w:val="right" w:leader="dot" w:pos="8495"/>
        </w:tabs>
        <w:rPr>
          <w:rFonts w:asciiTheme="minorHAnsi" w:eastAsiaTheme="minorEastAsia" w:hAnsiTheme="minorHAnsi" w:cstheme="minorBidi"/>
          <w:noProof/>
          <w:sz w:val="22"/>
          <w:szCs w:val="22"/>
          <w:lang w:val="en-150" w:eastAsia="en-150"/>
        </w:rPr>
      </w:pPr>
      <w:r w:rsidRPr="00301468">
        <w:rPr>
          <w:lang w:val="en-US"/>
        </w:rPr>
        <w:fldChar w:fldCharType="begin"/>
      </w:r>
      <w:r w:rsidRPr="00301468">
        <w:rPr>
          <w:lang w:val="en-US"/>
        </w:rPr>
        <w:instrText xml:space="preserve"> TOC \f F \h \z \c "Tab</w:instrText>
      </w:r>
      <w:r w:rsidR="00B07CEE" w:rsidRPr="00301468">
        <w:rPr>
          <w:lang w:val="en-US"/>
        </w:rPr>
        <w:instrText>le</w:instrText>
      </w:r>
      <w:r w:rsidRPr="00301468">
        <w:rPr>
          <w:lang w:val="en-US"/>
        </w:rPr>
        <w:instrText xml:space="preserve">" </w:instrText>
      </w:r>
      <w:r w:rsidRPr="00301468">
        <w:rPr>
          <w:lang w:val="en-US"/>
        </w:rPr>
        <w:fldChar w:fldCharType="separate"/>
      </w:r>
      <w:hyperlink w:anchor="_Toc102091379" w:history="1">
        <w:r w:rsidR="00606FC4" w:rsidRPr="00C96720">
          <w:rPr>
            <w:rStyle w:val="Hyperlink"/>
            <w:noProof/>
            <w:lang w:val="en-US"/>
          </w:rPr>
          <w:t>Table 1. Comparison of annual costs [5]</w:t>
        </w:r>
        <w:r w:rsidR="00606FC4">
          <w:rPr>
            <w:noProof/>
            <w:webHidden/>
          </w:rPr>
          <w:tab/>
        </w:r>
        <w:r w:rsidR="00606FC4">
          <w:rPr>
            <w:noProof/>
            <w:webHidden/>
          </w:rPr>
          <w:fldChar w:fldCharType="begin"/>
        </w:r>
        <w:r w:rsidR="00606FC4">
          <w:rPr>
            <w:noProof/>
            <w:webHidden/>
          </w:rPr>
          <w:instrText xml:space="preserve"> PAGEREF _Toc102091379 \h </w:instrText>
        </w:r>
        <w:r w:rsidR="00606FC4">
          <w:rPr>
            <w:noProof/>
            <w:webHidden/>
          </w:rPr>
        </w:r>
        <w:r w:rsidR="00606FC4">
          <w:rPr>
            <w:noProof/>
            <w:webHidden/>
          </w:rPr>
          <w:fldChar w:fldCharType="separate"/>
        </w:r>
        <w:r w:rsidR="002E2875">
          <w:rPr>
            <w:noProof/>
            <w:webHidden/>
          </w:rPr>
          <w:t>18</w:t>
        </w:r>
        <w:r w:rsidR="00606FC4">
          <w:rPr>
            <w:noProof/>
            <w:webHidden/>
          </w:rPr>
          <w:fldChar w:fldCharType="end"/>
        </w:r>
      </w:hyperlink>
    </w:p>
    <w:p w14:paraId="49419802" w14:textId="414BC59D"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80" w:history="1">
        <w:r w:rsidR="00606FC4" w:rsidRPr="00C96720">
          <w:rPr>
            <w:rStyle w:val="Hyperlink"/>
            <w:noProof/>
            <w:lang w:val="en-US"/>
          </w:rPr>
          <w:t>Table 2 "issueNonFungible" transaction</w:t>
        </w:r>
        <w:r w:rsidR="00606FC4">
          <w:rPr>
            <w:noProof/>
            <w:webHidden/>
          </w:rPr>
          <w:tab/>
        </w:r>
        <w:r w:rsidR="00606FC4">
          <w:rPr>
            <w:noProof/>
            <w:webHidden/>
          </w:rPr>
          <w:fldChar w:fldCharType="begin"/>
        </w:r>
        <w:r w:rsidR="00606FC4">
          <w:rPr>
            <w:noProof/>
            <w:webHidden/>
          </w:rPr>
          <w:instrText xml:space="preserve"> PAGEREF _Toc102091380 \h </w:instrText>
        </w:r>
        <w:r w:rsidR="00606FC4">
          <w:rPr>
            <w:noProof/>
            <w:webHidden/>
          </w:rPr>
        </w:r>
        <w:r w:rsidR="00606FC4">
          <w:rPr>
            <w:noProof/>
            <w:webHidden/>
          </w:rPr>
          <w:fldChar w:fldCharType="separate"/>
        </w:r>
        <w:r w:rsidR="002E2875">
          <w:rPr>
            <w:noProof/>
            <w:webHidden/>
          </w:rPr>
          <w:t>46</w:t>
        </w:r>
        <w:r w:rsidR="00606FC4">
          <w:rPr>
            <w:noProof/>
            <w:webHidden/>
          </w:rPr>
          <w:fldChar w:fldCharType="end"/>
        </w:r>
      </w:hyperlink>
    </w:p>
    <w:p w14:paraId="74716202" w14:textId="0F711A95"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81" w:history="1">
        <w:r w:rsidR="00606FC4" w:rsidRPr="00C96720">
          <w:rPr>
            <w:rStyle w:val="Hyperlink"/>
            <w:noProof/>
            <w:lang w:val="en-US"/>
          </w:rPr>
          <w:t>Table 3 "setSpecialRole" transaction</w:t>
        </w:r>
        <w:r w:rsidR="00606FC4">
          <w:rPr>
            <w:noProof/>
            <w:webHidden/>
          </w:rPr>
          <w:tab/>
        </w:r>
        <w:r w:rsidR="00606FC4">
          <w:rPr>
            <w:noProof/>
            <w:webHidden/>
          </w:rPr>
          <w:fldChar w:fldCharType="begin"/>
        </w:r>
        <w:r w:rsidR="00606FC4">
          <w:rPr>
            <w:noProof/>
            <w:webHidden/>
          </w:rPr>
          <w:instrText xml:space="preserve"> PAGEREF _Toc102091381 \h </w:instrText>
        </w:r>
        <w:r w:rsidR="00606FC4">
          <w:rPr>
            <w:noProof/>
            <w:webHidden/>
          </w:rPr>
        </w:r>
        <w:r w:rsidR="00606FC4">
          <w:rPr>
            <w:noProof/>
            <w:webHidden/>
          </w:rPr>
          <w:fldChar w:fldCharType="separate"/>
        </w:r>
        <w:r w:rsidR="002E2875">
          <w:rPr>
            <w:noProof/>
            <w:webHidden/>
          </w:rPr>
          <w:t>47</w:t>
        </w:r>
        <w:r w:rsidR="00606FC4">
          <w:rPr>
            <w:noProof/>
            <w:webHidden/>
          </w:rPr>
          <w:fldChar w:fldCharType="end"/>
        </w:r>
      </w:hyperlink>
    </w:p>
    <w:p w14:paraId="3CC9EC66" w14:textId="30CCF6A3"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82" w:history="1">
        <w:r w:rsidR="00606FC4" w:rsidRPr="00C96720">
          <w:rPr>
            <w:rStyle w:val="Hyperlink"/>
            <w:noProof/>
            <w:lang w:val="en-US"/>
          </w:rPr>
          <w:t>Table 4 "ESDTNFTCreate" transaction</w:t>
        </w:r>
        <w:r w:rsidR="00606FC4">
          <w:rPr>
            <w:noProof/>
            <w:webHidden/>
          </w:rPr>
          <w:tab/>
        </w:r>
        <w:r w:rsidR="00606FC4">
          <w:rPr>
            <w:noProof/>
            <w:webHidden/>
          </w:rPr>
          <w:fldChar w:fldCharType="begin"/>
        </w:r>
        <w:r w:rsidR="00606FC4">
          <w:rPr>
            <w:noProof/>
            <w:webHidden/>
          </w:rPr>
          <w:instrText xml:space="preserve"> PAGEREF _Toc102091382 \h </w:instrText>
        </w:r>
        <w:r w:rsidR="00606FC4">
          <w:rPr>
            <w:noProof/>
            <w:webHidden/>
          </w:rPr>
        </w:r>
        <w:r w:rsidR="00606FC4">
          <w:rPr>
            <w:noProof/>
            <w:webHidden/>
          </w:rPr>
          <w:fldChar w:fldCharType="separate"/>
        </w:r>
        <w:r w:rsidR="002E2875">
          <w:rPr>
            <w:noProof/>
            <w:webHidden/>
          </w:rPr>
          <w:t>48</w:t>
        </w:r>
        <w:r w:rsidR="00606FC4">
          <w:rPr>
            <w:noProof/>
            <w:webHidden/>
          </w:rPr>
          <w:fldChar w:fldCharType="end"/>
        </w:r>
      </w:hyperlink>
    </w:p>
    <w:p w14:paraId="297EE0B2" w14:textId="2933CF5A"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83" w:history="1">
        <w:r w:rsidR="00606FC4" w:rsidRPr="00C96720">
          <w:rPr>
            <w:rStyle w:val="Hyperlink"/>
            <w:noProof/>
            <w:lang w:val="en-US"/>
          </w:rPr>
          <w:t>Table 5 “list_nft” transaction</w:t>
        </w:r>
        <w:r w:rsidR="00606FC4">
          <w:rPr>
            <w:noProof/>
            <w:webHidden/>
          </w:rPr>
          <w:tab/>
        </w:r>
        <w:r w:rsidR="00606FC4">
          <w:rPr>
            <w:noProof/>
            <w:webHidden/>
          </w:rPr>
          <w:fldChar w:fldCharType="begin"/>
        </w:r>
        <w:r w:rsidR="00606FC4">
          <w:rPr>
            <w:noProof/>
            <w:webHidden/>
          </w:rPr>
          <w:instrText xml:space="preserve"> PAGEREF _Toc102091383 \h </w:instrText>
        </w:r>
        <w:r w:rsidR="00606FC4">
          <w:rPr>
            <w:noProof/>
            <w:webHidden/>
          </w:rPr>
        </w:r>
        <w:r w:rsidR="00606FC4">
          <w:rPr>
            <w:noProof/>
            <w:webHidden/>
          </w:rPr>
          <w:fldChar w:fldCharType="separate"/>
        </w:r>
        <w:r w:rsidR="002E2875">
          <w:rPr>
            <w:noProof/>
            <w:webHidden/>
          </w:rPr>
          <w:t>51</w:t>
        </w:r>
        <w:r w:rsidR="00606FC4">
          <w:rPr>
            <w:noProof/>
            <w:webHidden/>
          </w:rPr>
          <w:fldChar w:fldCharType="end"/>
        </w:r>
      </w:hyperlink>
    </w:p>
    <w:p w14:paraId="037EC5C3" w14:textId="6511544C"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84" w:history="1">
        <w:r w:rsidR="00606FC4" w:rsidRPr="00C96720">
          <w:rPr>
            <w:rStyle w:val="Hyperlink"/>
            <w:noProof/>
            <w:lang w:val="en-US"/>
          </w:rPr>
          <w:t>Table 6 “buy_nft" transaction</w:t>
        </w:r>
        <w:r w:rsidR="00606FC4">
          <w:rPr>
            <w:noProof/>
            <w:webHidden/>
          </w:rPr>
          <w:tab/>
        </w:r>
        <w:r w:rsidR="00606FC4">
          <w:rPr>
            <w:noProof/>
            <w:webHidden/>
          </w:rPr>
          <w:fldChar w:fldCharType="begin"/>
        </w:r>
        <w:r w:rsidR="00606FC4">
          <w:rPr>
            <w:noProof/>
            <w:webHidden/>
          </w:rPr>
          <w:instrText xml:space="preserve"> PAGEREF _Toc102091384 \h </w:instrText>
        </w:r>
        <w:r w:rsidR="00606FC4">
          <w:rPr>
            <w:noProof/>
            <w:webHidden/>
          </w:rPr>
        </w:r>
        <w:r w:rsidR="00606FC4">
          <w:rPr>
            <w:noProof/>
            <w:webHidden/>
          </w:rPr>
          <w:fldChar w:fldCharType="separate"/>
        </w:r>
        <w:r w:rsidR="002E2875">
          <w:rPr>
            <w:noProof/>
            <w:webHidden/>
          </w:rPr>
          <w:t>52</w:t>
        </w:r>
        <w:r w:rsidR="00606FC4">
          <w:rPr>
            <w:noProof/>
            <w:webHidden/>
          </w:rPr>
          <w:fldChar w:fldCharType="end"/>
        </w:r>
      </w:hyperlink>
    </w:p>
    <w:p w14:paraId="31758D0D" w14:textId="5E6B0102"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85" w:history="1">
        <w:r w:rsidR="00606FC4" w:rsidRPr="00C96720">
          <w:rPr>
            <w:rStyle w:val="Hyperlink"/>
            <w:noProof/>
            <w:lang w:val="en-US"/>
          </w:rPr>
          <w:t>Table 7 "update_price" transaction</w:t>
        </w:r>
        <w:r w:rsidR="00606FC4">
          <w:rPr>
            <w:noProof/>
            <w:webHidden/>
          </w:rPr>
          <w:tab/>
        </w:r>
        <w:r w:rsidR="00606FC4">
          <w:rPr>
            <w:noProof/>
            <w:webHidden/>
          </w:rPr>
          <w:fldChar w:fldCharType="begin"/>
        </w:r>
        <w:r w:rsidR="00606FC4">
          <w:rPr>
            <w:noProof/>
            <w:webHidden/>
          </w:rPr>
          <w:instrText xml:space="preserve"> PAGEREF _Toc102091385 \h </w:instrText>
        </w:r>
        <w:r w:rsidR="00606FC4">
          <w:rPr>
            <w:noProof/>
            <w:webHidden/>
          </w:rPr>
        </w:r>
        <w:r w:rsidR="00606FC4">
          <w:rPr>
            <w:noProof/>
            <w:webHidden/>
          </w:rPr>
          <w:fldChar w:fldCharType="separate"/>
        </w:r>
        <w:r w:rsidR="002E2875">
          <w:rPr>
            <w:noProof/>
            <w:webHidden/>
          </w:rPr>
          <w:t>54</w:t>
        </w:r>
        <w:r w:rsidR="00606FC4">
          <w:rPr>
            <w:noProof/>
            <w:webHidden/>
          </w:rPr>
          <w:fldChar w:fldCharType="end"/>
        </w:r>
      </w:hyperlink>
    </w:p>
    <w:p w14:paraId="05B102F1" w14:textId="4425B9A6"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86" w:history="1">
        <w:r w:rsidR="00606FC4" w:rsidRPr="00C96720">
          <w:rPr>
            <w:rStyle w:val="Hyperlink"/>
            <w:noProof/>
            <w:lang w:val="en-US"/>
          </w:rPr>
          <w:t>Table 8 "cancel_listing " transaction</w:t>
        </w:r>
        <w:r w:rsidR="00606FC4">
          <w:rPr>
            <w:noProof/>
            <w:webHidden/>
          </w:rPr>
          <w:tab/>
        </w:r>
        <w:r w:rsidR="00606FC4">
          <w:rPr>
            <w:noProof/>
            <w:webHidden/>
          </w:rPr>
          <w:fldChar w:fldCharType="begin"/>
        </w:r>
        <w:r w:rsidR="00606FC4">
          <w:rPr>
            <w:noProof/>
            <w:webHidden/>
          </w:rPr>
          <w:instrText xml:space="preserve"> PAGEREF _Toc102091386 \h </w:instrText>
        </w:r>
        <w:r w:rsidR="00606FC4">
          <w:rPr>
            <w:noProof/>
            <w:webHidden/>
          </w:rPr>
        </w:r>
        <w:r w:rsidR="00606FC4">
          <w:rPr>
            <w:noProof/>
            <w:webHidden/>
          </w:rPr>
          <w:fldChar w:fldCharType="separate"/>
        </w:r>
        <w:r w:rsidR="002E2875">
          <w:rPr>
            <w:noProof/>
            <w:webHidden/>
          </w:rPr>
          <w:t>55</w:t>
        </w:r>
        <w:r w:rsidR="00606FC4">
          <w:rPr>
            <w:noProof/>
            <w:webHidden/>
          </w:rPr>
          <w:fldChar w:fldCharType="end"/>
        </w:r>
      </w:hyperlink>
    </w:p>
    <w:p w14:paraId="72CA9B82" w14:textId="733194A3"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87" w:history="1">
        <w:r w:rsidR="00606FC4" w:rsidRPr="00C96720">
          <w:rPr>
            <w:rStyle w:val="Hyperlink"/>
            <w:noProof/>
            <w:lang w:val="en-US"/>
          </w:rPr>
          <w:t>Table 9 "ClaimDeveloperRewards" transaction</w:t>
        </w:r>
        <w:r w:rsidR="00606FC4">
          <w:rPr>
            <w:noProof/>
            <w:webHidden/>
          </w:rPr>
          <w:tab/>
        </w:r>
        <w:r w:rsidR="00606FC4">
          <w:rPr>
            <w:noProof/>
            <w:webHidden/>
          </w:rPr>
          <w:fldChar w:fldCharType="begin"/>
        </w:r>
        <w:r w:rsidR="00606FC4">
          <w:rPr>
            <w:noProof/>
            <w:webHidden/>
          </w:rPr>
          <w:instrText xml:space="preserve"> PAGEREF _Toc102091387 \h </w:instrText>
        </w:r>
        <w:r w:rsidR="00606FC4">
          <w:rPr>
            <w:noProof/>
            <w:webHidden/>
          </w:rPr>
        </w:r>
        <w:r w:rsidR="00606FC4">
          <w:rPr>
            <w:noProof/>
            <w:webHidden/>
          </w:rPr>
          <w:fldChar w:fldCharType="separate"/>
        </w:r>
        <w:r w:rsidR="002E2875">
          <w:rPr>
            <w:noProof/>
            <w:webHidden/>
          </w:rPr>
          <w:t>58</w:t>
        </w:r>
        <w:r w:rsidR="00606FC4">
          <w:rPr>
            <w:noProof/>
            <w:webHidden/>
          </w:rPr>
          <w:fldChar w:fldCharType="end"/>
        </w:r>
      </w:hyperlink>
    </w:p>
    <w:p w14:paraId="61BCC0C3" w14:textId="7CA4B82B" w:rsidR="00606FC4" w:rsidRDefault="007378C6">
      <w:pPr>
        <w:pStyle w:val="TableofFigures"/>
        <w:tabs>
          <w:tab w:val="right" w:leader="dot" w:pos="8495"/>
        </w:tabs>
        <w:rPr>
          <w:rFonts w:asciiTheme="minorHAnsi" w:eastAsiaTheme="minorEastAsia" w:hAnsiTheme="minorHAnsi" w:cstheme="minorBidi"/>
          <w:noProof/>
          <w:sz w:val="22"/>
          <w:szCs w:val="22"/>
          <w:lang w:val="en-150" w:eastAsia="en-150"/>
        </w:rPr>
      </w:pPr>
      <w:hyperlink w:anchor="_Toc102091388" w:history="1">
        <w:r w:rsidR="00606FC4" w:rsidRPr="00C96720">
          <w:rPr>
            <w:rStyle w:val="Hyperlink"/>
            <w:noProof/>
            <w:lang w:val="en-US"/>
          </w:rPr>
          <w:t>Table 10 Transactions fees and values</w:t>
        </w:r>
        <w:r w:rsidR="00606FC4">
          <w:rPr>
            <w:noProof/>
            <w:webHidden/>
          </w:rPr>
          <w:tab/>
        </w:r>
        <w:r w:rsidR="00606FC4">
          <w:rPr>
            <w:noProof/>
            <w:webHidden/>
          </w:rPr>
          <w:fldChar w:fldCharType="begin"/>
        </w:r>
        <w:r w:rsidR="00606FC4">
          <w:rPr>
            <w:noProof/>
            <w:webHidden/>
          </w:rPr>
          <w:instrText xml:space="preserve"> PAGEREF _Toc102091388 \h </w:instrText>
        </w:r>
        <w:r w:rsidR="00606FC4">
          <w:rPr>
            <w:noProof/>
            <w:webHidden/>
          </w:rPr>
        </w:r>
        <w:r w:rsidR="00606FC4">
          <w:rPr>
            <w:noProof/>
            <w:webHidden/>
          </w:rPr>
          <w:fldChar w:fldCharType="separate"/>
        </w:r>
        <w:r w:rsidR="002E2875">
          <w:rPr>
            <w:noProof/>
            <w:webHidden/>
          </w:rPr>
          <w:t>60</w:t>
        </w:r>
        <w:r w:rsidR="00606FC4">
          <w:rPr>
            <w:noProof/>
            <w:webHidden/>
          </w:rPr>
          <w:fldChar w:fldCharType="end"/>
        </w:r>
      </w:hyperlink>
    </w:p>
    <w:p w14:paraId="0E2B109E" w14:textId="213BE078" w:rsidR="0016246C" w:rsidRPr="00301468" w:rsidRDefault="007C0D9E" w:rsidP="001B2416">
      <w:pPr>
        <w:pStyle w:val="BodyText"/>
        <w:rPr>
          <w:noProof/>
          <w:lang w:val="en-US"/>
        </w:rPr>
      </w:pPr>
      <w:r w:rsidRPr="00301468">
        <w:rPr>
          <w:b/>
          <w:bCs/>
          <w:noProof/>
          <w:lang w:val="en-US"/>
        </w:rPr>
        <w:fldChar w:fldCharType="end"/>
      </w:r>
      <w:bookmarkStart w:id="11" w:name="_Toc370226608"/>
      <w:bookmarkStart w:id="12" w:name="_Ref371595904"/>
      <w:bookmarkStart w:id="13" w:name="_Toc371596364"/>
      <w:bookmarkStart w:id="14" w:name="_Toc437263085"/>
      <w:bookmarkStart w:id="15" w:name="_Toc437856790"/>
    </w:p>
    <w:p w14:paraId="2529367F" w14:textId="77777777" w:rsidR="0016246C" w:rsidRPr="00301468" w:rsidRDefault="0016246C" w:rsidP="00AC07C4">
      <w:pPr>
        <w:rPr>
          <w:noProof/>
          <w:lang w:val="en-US"/>
        </w:rPr>
        <w:sectPr w:rsidR="0016246C" w:rsidRPr="00301468" w:rsidSect="003C451D">
          <w:footnotePr>
            <w:numRestart w:val="eachPage"/>
          </w:footnotePr>
          <w:pgSz w:w="11907" w:h="16840" w:code="9"/>
          <w:pgMar w:top="1418" w:right="1701" w:bottom="1418" w:left="1701" w:header="709" w:footer="851" w:gutter="0"/>
          <w:cols w:space="708"/>
        </w:sectPr>
      </w:pPr>
    </w:p>
    <w:p w14:paraId="391C6959" w14:textId="77777777" w:rsidR="009F4718" w:rsidRPr="00301468" w:rsidRDefault="004F77F7" w:rsidP="009150BB">
      <w:pPr>
        <w:pStyle w:val="Heading1"/>
        <w:rPr>
          <w:lang w:val="en-US"/>
        </w:rPr>
      </w:pPr>
      <w:bookmarkStart w:id="16" w:name="_Toc102091200"/>
      <w:bookmarkEnd w:id="11"/>
      <w:bookmarkEnd w:id="12"/>
      <w:bookmarkEnd w:id="13"/>
      <w:bookmarkEnd w:id="14"/>
      <w:bookmarkEnd w:id="15"/>
      <w:r w:rsidRPr="00301468">
        <w:rPr>
          <w:lang w:val="en-US"/>
        </w:rPr>
        <w:lastRenderedPageBreak/>
        <w:t>Introduction</w:t>
      </w:r>
      <w:bookmarkEnd w:id="16"/>
    </w:p>
    <w:p w14:paraId="4093CC39" w14:textId="77777777" w:rsidR="00843905" w:rsidRPr="00843905" w:rsidRDefault="00843905" w:rsidP="00D41343">
      <w:pPr>
        <w:pStyle w:val="NormalText"/>
        <w:rPr>
          <w:b/>
          <w:sz w:val="28"/>
          <w:szCs w:val="20"/>
        </w:rPr>
      </w:pPr>
      <w:bookmarkStart w:id="17" w:name="_Toc370226609"/>
      <w:bookmarkStart w:id="18" w:name="_Ref370278170"/>
      <w:bookmarkStart w:id="19" w:name="_Ref371498087"/>
      <w:r w:rsidRPr="00843905">
        <w:t>Blockchains are evolving quickly, becoming more popular and generating more business value. A wide range of blockchains and cryptocurrencies is available with different applications, such as widely known Bitcoin and Ethereum blockchains and solutions like IBM Blockchain to help transform businesses or STORJ cryptocurrency used in Storj project to pay users for the disk space they provide. Blockchain technologies are becoming popular for governance to serve as a public ledger, this brings blockchains to the masses and makes it an efficient platform for managing the ownership rights such as for digital assets, e.g., non-fungible tokens. The function of NFT is tightly tied with smart contracts, a digital token that exists within the blockchain and can store the information associated with it. The NFT digital assets such as artworks and music appeal to vast masses into blockchains, allowing artists from all around the globe to obtain freedom to sell their artworks and bound an intellectual property to NFT to create manageable digital assets. The OpenSea NFT marketplace illustrates an increasing demand that “has quadrupled its value in less than three months to cross the $10 billion mark” [2] and in March. 11, 2021 the Beeple’s “EVERYDAYS: THE FIRST 5000 DAYS” NFT was sold for USD 69,346,250 [3].</w:t>
      </w:r>
    </w:p>
    <w:p w14:paraId="663AAE41" w14:textId="5BC5712E" w:rsidR="00E100A7" w:rsidRPr="00301468" w:rsidRDefault="00E100A7" w:rsidP="00E100A7">
      <w:pPr>
        <w:pStyle w:val="Heading2"/>
        <w:numPr>
          <w:ilvl w:val="1"/>
          <w:numId w:val="4"/>
        </w:numPr>
        <w:rPr>
          <w:lang w:val="en-US"/>
        </w:rPr>
      </w:pPr>
      <w:bookmarkStart w:id="20" w:name="_Toc102091201"/>
      <w:r w:rsidRPr="00301468">
        <w:rPr>
          <w:lang w:val="en-US"/>
        </w:rPr>
        <w:t>The problem</w:t>
      </w:r>
      <w:bookmarkEnd w:id="20"/>
      <w:r w:rsidRPr="00301468">
        <w:rPr>
          <w:lang w:val="en-US"/>
        </w:rPr>
        <w:t xml:space="preserve"> </w:t>
      </w:r>
      <w:r w:rsidRPr="00301468">
        <w:rPr>
          <w:lang w:val="en-US"/>
        </w:rPr>
        <w:tab/>
      </w:r>
    </w:p>
    <w:p w14:paraId="4EA12777" w14:textId="33D3C622" w:rsidR="005C6568" w:rsidRDefault="005C6568" w:rsidP="00E100A7">
      <w:pPr>
        <w:pStyle w:val="BodyText"/>
        <w:rPr>
          <w:lang w:val="en-US"/>
        </w:rPr>
      </w:pPr>
      <w:r w:rsidRPr="005C6568">
        <w:rPr>
          <w:lang w:val="en-US"/>
        </w:rPr>
        <w:t>The first-generation blockchain architecture limitations made people decide which 2 of 3 aspects they aim for in the blockchain: decentralization, security, and scalability. This concept is also well-known as the blockchain trilemma, coined by Vitalik Buterin, the co-founder of Ethereum [4]. The security, decentralization, scalability (Figure 1) aspects cover different aspects of blockchain benefits, the first generation blockchains strive towards security and decentralization, resulting in high transaction fees and small network throughput, e.g., Bitcoin, or security and scalability resulting in low decentralization, or high decentralization and scalability but low security. Bitcoin and Ethereum blockchains both suffer from low throughput and high transaction fees, slowing down the blockchain adoption to the masses.</w:t>
      </w:r>
    </w:p>
    <w:p w14:paraId="0F74D2B8" w14:textId="590FF66D" w:rsidR="005E2693" w:rsidRPr="00301468" w:rsidRDefault="005E2693" w:rsidP="005E2693">
      <w:pPr>
        <w:pStyle w:val="BodyText"/>
        <w:keepNext/>
        <w:rPr>
          <w:lang w:val="en-US"/>
        </w:rPr>
      </w:pPr>
      <w:r w:rsidRPr="00301468">
        <w:rPr>
          <w:noProof/>
          <w:lang w:val="en-US"/>
        </w:rPr>
        <w:lastRenderedPageBreak/>
        <w:drawing>
          <wp:inline distT="0" distB="0" distL="0" distR="0" wp14:anchorId="5C08B5EA" wp14:editId="6D4C1074">
            <wp:extent cx="3225800" cy="2246113"/>
            <wp:effectExtent l="19050" t="19050" r="1270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9227" cy="2255462"/>
                    </a:xfrm>
                    <a:prstGeom prst="rect">
                      <a:avLst/>
                    </a:prstGeom>
                    <a:noFill/>
                    <a:ln w="6350">
                      <a:solidFill>
                        <a:schemeClr val="tx1"/>
                      </a:solidFill>
                    </a:ln>
                  </pic:spPr>
                </pic:pic>
              </a:graphicData>
            </a:graphic>
          </wp:inline>
        </w:drawing>
      </w:r>
    </w:p>
    <w:p w14:paraId="70219A1E" w14:textId="3D96C642" w:rsidR="00B6468F" w:rsidRPr="00301468" w:rsidRDefault="005E2693" w:rsidP="005E2693">
      <w:pPr>
        <w:pStyle w:val="Caption"/>
        <w:jc w:val="both"/>
        <w:rPr>
          <w:lang w:val="en-US"/>
        </w:rPr>
      </w:pPr>
      <w:bookmarkStart w:id="21" w:name="_Toc102091338"/>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w:t>
      </w:r>
      <w:r w:rsidRPr="00301468">
        <w:rPr>
          <w:lang w:val="en-US"/>
        </w:rPr>
        <w:fldChar w:fldCharType="end"/>
      </w:r>
      <w:r w:rsidRPr="00301468">
        <w:rPr>
          <w:lang w:val="en-US"/>
        </w:rPr>
        <w:t xml:space="preserve">. Scalability </w:t>
      </w:r>
      <w:r w:rsidR="005023D5" w:rsidRPr="00301468">
        <w:rPr>
          <w:lang w:val="en-US"/>
        </w:rPr>
        <w:t>t</w:t>
      </w:r>
      <w:r w:rsidRPr="00301468">
        <w:rPr>
          <w:lang w:val="en-US"/>
        </w:rPr>
        <w:t>rilemma [</w:t>
      </w:r>
      <w:r w:rsidR="0088056C" w:rsidRPr="00301468">
        <w:rPr>
          <w:lang w:val="en-US"/>
        </w:rPr>
        <w:t>4</w:t>
      </w:r>
      <w:r w:rsidRPr="00301468">
        <w:rPr>
          <w:lang w:val="en-US"/>
        </w:rPr>
        <w:t>]</w:t>
      </w:r>
      <w:bookmarkEnd w:id="21"/>
    </w:p>
    <w:p w14:paraId="76372012" w14:textId="067C891F" w:rsidR="002713E0" w:rsidRPr="00301468" w:rsidRDefault="002713E0" w:rsidP="002713E0">
      <w:pPr>
        <w:pStyle w:val="Heading2"/>
        <w:rPr>
          <w:lang w:val="en-US"/>
        </w:rPr>
      </w:pPr>
      <w:bookmarkStart w:id="22" w:name="_Toc102091202"/>
      <w:r w:rsidRPr="00301468">
        <w:rPr>
          <w:lang w:val="en-US"/>
        </w:rPr>
        <w:t>Blockchain generations</w:t>
      </w:r>
      <w:bookmarkEnd w:id="22"/>
    </w:p>
    <w:p w14:paraId="72A51425" w14:textId="7427C839" w:rsidR="002713E0" w:rsidRPr="00301468" w:rsidRDefault="002713E0" w:rsidP="002713E0">
      <w:pPr>
        <w:pStyle w:val="Heading3"/>
        <w:rPr>
          <w:lang w:val="en-US"/>
        </w:rPr>
      </w:pPr>
      <w:bookmarkStart w:id="23" w:name="_Toc102091203"/>
      <w:r w:rsidRPr="00301468">
        <w:rPr>
          <w:lang w:val="en-US"/>
        </w:rPr>
        <w:t>First generation</w:t>
      </w:r>
      <w:bookmarkEnd w:id="23"/>
    </w:p>
    <w:p w14:paraId="6DEEC056" w14:textId="3C7350F1" w:rsidR="00156377" w:rsidRPr="00301468" w:rsidRDefault="00D41343" w:rsidP="00156377">
      <w:pPr>
        <w:pStyle w:val="BodyText"/>
        <w:keepNext/>
        <w:rPr>
          <w:lang w:val="en-US"/>
        </w:rPr>
      </w:pPr>
      <w:r w:rsidRPr="00D41343">
        <w:rPr>
          <w:lang w:val="en-US"/>
        </w:rPr>
        <w:t xml:space="preserve">The first-generation proof of work blockchains was designed to provide people with a decentralized monetary platform with openness and transparency, bringing control back into the hands of people, these were simple ledgers that record transactions, e.g., Bitcoin. The proof-of-work concept problem is that mining requires too much computing power, meaning people are not capable of confirming new blocks via CPU power on their computers as it requires specified ASICs making machines to run it efficiently, however, it is still more efficient compared to conventional banking systems (Table 1). </w:t>
      </w:r>
      <w:r w:rsidR="0037419C" w:rsidRPr="00301468">
        <w:rPr>
          <w:noProof/>
          <w:lang w:val="en-US"/>
        </w:rPr>
        <w:drawing>
          <wp:inline distT="0" distB="0" distL="0" distR="0" wp14:anchorId="0407344C" wp14:editId="778315AB">
            <wp:extent cx="5162550" cy="277460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827" cy="2780129"/>
                    </a:xfrm>
                    <a:prstGeom prst="rect">
                      <a:avLst/>
                    </a:prstGeom>
                  </pic:spPr>
                </pic:pic>
              </a:graphicData>
            </a:graphic>
          </wp:inline>
        </w:drawing>
      </w:r>
    </w:p>
    <w:p w14:paraId="27B1555C" w14:textId="1EB47704" w:rsidR="0037419C" w:rsidRPr="00301468" w:rsidRDefault="00156377" w:rsidP="00156377">
      <w:pPr>
        <w:pStyle w:val="Caption"/>
        <w:jc w:val="both"/>
        <w:rPr>
          <w:lang w:val="en-US"/>
        </w:rPr>
      </w:pPr>
      <w:bookmarkStart w:id="24" w:name="_Toc102091379"/>
      <w:r w:rsidRPr="00301468">
        <w:rPr>
          <w:lang w:val="en-US"/>
        </w:rPr>
        <w:t xml:space="preserve">Table </w:t>
      </w:r>
      <w:r w:rsidR="008F272E" w:rsidRPr="00301468">
        <w:rPr>
          <w:lang w:val="en-US"/>
        </w:rPr>
        <w:fldChar w:fldCharType="begin"/>
      </w:r>
      <w:r w:rsidR="008F272E" w:rsidRPr="00301468">
        <w:rPr>
          <w:lang w:val="en-US"/>
        </w:rPr>
        <w:instrText xml:space="preserve"> SEQ Table \* ARABIC </w:instrText>
      </w:r>
      <w:r w:rsidR="008F272E" w:rsidRPr="00301468">
        <w:rPr>
          <w:lang w:val="en-US"/>
        </w:rPr>
        <w:fldChar w:fldCharType="separate"/>
      </w:r>
      <w:r w:rsidR="002E2875">
        <w:rPr>
          <w:noProof/>
          <w:lang w:val="en-US"/>
        </w:rPr>
        <w:t>1</w:t>
      </w:r>
      <w:r w:rsidR="008F272E" w:rsidRPr="00301468">
        <w:rPr>
          <w:lang w:val="en-US"/>
        </w:rPr>
        <w:fldChar w:fldCharType="end"/>
      </w:r>
      <w:r w:rsidRPr="00301468">
        <w:rPr>
          <w:lang w:val="en-US"/>
        </w:rPr>
        <w:t>. Comparison of annual costs [</w:t>
      </w:r>
      <w:r w:rsidR="0088056C" w:rsidRPr="00301468">
        <w:rPr>
          <w:lang w:val="en-US"/>
        </w:rPr>
        <w:t>5</w:t>
      </w:r>
      <w:r w:rsidRPr="00301468">
        <w:rPr>
          <w:lang w:val="en-US"/>
        </w:rPr>
        <w:t>]</w:t>
      </w:r>
      <w:bookmarkEnd w:id="24"/>
    </w:p>
    <w:p w14:paraId="779CA7CC" w14:textId="6BCAE430" w:rsidR="002713E0" w:rsidRPr="00301468" w:rsidRDefault="002713E0" w:rsidP="002713E0">
      <w:pPr>
        <w:pStyle w:val="Heading3"/>
        <w:rPr>
          <w:lang w:val="en-US"/>
        </w:rPr>
      </w:pPr>
      <w:bookmarkStart w:id="25" w:name="_Toc102091204"/>
      <w:r w:rsidRPr="00301468">
        <w:rPr>
          <w:lang w:val="en-US"/>
        </w:rPr>
        <w:lastRenderedPageBreak/>
        <w:t>Second generation</w:t>
      </w:r>
      <w:bookmarkEnd w:id="25"/>
    </w:p>
    <w:p w14:paraId="02BB8C93" w14:textId="455B1FA4" w:rsidR="00D41343" w:rsidRPr="00301468" w:rsidRDefault="00D41343" w:rsidP="002713E0">
      <w:pPr>
        <w:pStyle w:val="BodyText"/>
        <w:rPr>
          <w:lang w:val="en-US"/>
        </w:rPr>
      </w:pPr>
      <w:r w:rsidRPr="00D41343">
        <w:rPr>
          <w:lang w:val="en-US"/>
        </w:rPr>
        <w:t>The second-generation blockchains, e.g., Ethereum, add a smart contract layer that serves as "conditions" to transactions and extends first-generation blockchains' limited functionality, e.g., Bitcoin. Ethereum massively extended the use-cases of blockchains and made it a platform for different fields of application, e.g., new-generation projects for land registration and governance. However, Ethereum did not completely solve the actual problem of scalability coming from the first blockchain generation architecture.</w:t>
      </w:r>
    </w:p>
    <w:p w14:paraId="0D5CCDCD" w14:textId="1B78EDD9" w:rsidR="002713E0" w:rsidRPr="00301468" w:rsidRDefault="002713E0" w:rsidP="002713E0">
      <w:pPr>
        <w:pStyle w:val="Heading3"/>
        <w:rPr>
          <w:lang w:val="en-US"/>
        </w:rPr>
      </w:pPr>
      <w:bookmarkStart w:id="26" w:name="_Toc102091205"/>
      <w:r w:rsidRPr="00301468">
        <w:rPr>
          <w:lang w:val="en-US"/>
        </w:rPr>
        <w:t>Third generation</w:t>
      </w:r>
      <w:bookmarkEnd w:id="26"/>
    </w:p>
    <w:p w14:paraId="5E98D764" w14:textId="399FE848" w:rsidR="00D41343" w:rsidRPr="00301468" w:rsidRDefault="00D41343" w:rsidP="001A6854">
      <w:pPr>
        <w:pStyle w:val="BodyText"/>
        <w:rPr>
          <w:lang w:val="en-US"/>
        </w:rPr>
      </w:pPr>
      <w:r w:rsidRPr="00D41343">
        <w:rPr>
          <w:lang w:val="en-US"/>
        </w:rPr>
        <w:t>The third-generation blockchains improve performance, energy-efficiency and solve the scalability problem from previous generations. These blockchains are much more scalable, secure and decentralized, these also have smart contracts support and cross-chain transaction ability.</w:t>
      </w:r>
    </w:p>
    <w:p w14:paraId="190F8AE6" w14:textId="61EBBE07" w:rsidR="006A39ED" w:rsidRPr="00301468" w:rsidRDefault="006A39ED" w:rsidP="006A39ED">
      <w:pPr>
        <w:pStyle w:val="Heading2"/>
        <w:rPr>
          <w:lang w:val="en-US"/>
        </w:rPr>
      </w:pPr>
      <w:bookmarkStart w:id="27" w:name="_Toc102091206"/>
      <w:r w:rsidRPr="00301468">
        <w:rPr>
          <w:lang w:val="en-US"/>
        </w:rPr>
        <w:t xml:space="preserve">Proof of </w:t>
      </w:r>
      <w:r w:rsidR="00A109F8" w:rsidRPr="00301468">
        <w:rPr>
          <w:lang w:val="en-US"/>
        </w:rPr>
        <w:t>work</w:t>
      </w:r>
      <w:r w:rsidRPr="00301468">
        <w:rPr>
          <w:lang w:val="en-US"/>
        </w:rPr>
        <w:t xml:space="preserve"> </w:t>
      </w:r>
      <w:r w:rsidR="00D75C83" w:rsidRPr="00301468">
        <w:rPr>
          <w:lang w:val="en-US"/>
        </w:rPr>
        <w:t>v</w:t>
      </w:r>
      <w:r w:rsidRPr="00301468">
        <w:rPr>
          <w:lang w:val="en-US"/>
        </w:rPr>
        <w:t xml:space="preserve">s </w:t>
      </w:r>
      <w:r w:rsidR="00D75C83" w:rsidRPr="00301468">
        <w:rPr>
          <w:lang w:val="en-US"/>
        </w:rPr>
        <w:t>p</w:t>
      </w:r>
      <w:r w:rsidRPr="00301468">
        <w:rPr>
          <w:lang w:val="en-US"/>
        </w:rPr>
        <w:t xml:space="preserve">roof of </w:t>
      </w:r>
      <w:r w:rsidR="00A109F8" w:rsidRPr="00301468">
        <w:rPr>
          <w:lang w:val="en-US"/>
        </w:rPr>
        <w:t>stake</w:t>
      </w:r>
      <w:bookmarkEnd w:id="27"/>
    </w:p>
    <w:p w14:paraId="01C7282A" w14:textId="4029668B" w:rsidR="00A109F8" w:rsidRPr="00301468" w:rsidRDefault="00A109F8" w:rsidP="00A109F8">
      <w:pPr>
        <w:pStyle w:val="Heading3"/>
        <w:rPr>
          <w:lang w:val="en-US"/>
        </w:rPr>
      </w:pPr>
      <w:bookmarkStart w:id="28" w:name="_Toc102091207"/>
      <w:r w:rsidRPr="00301468">
        <w:rPr>
          <w:lang w:val="en-US"/>
        </w:rPr>
        <w:t>Consensus mechanism</w:t>
      </w:r>
      <w:bookmarkEnd w:id="28"/>
    </w:p>
    <w:p w14:paraId="16AD66F1" w14:textId="163CBAB9" w:rsidR="002D2900" w:rsidRPr="00301468" w:rsidRDefault="002D2900" w:rsidP="00A109F8">
      <w:pPr>
        <w:pStyle w:val="BodyText"/>
        <w:rPr>
          <w:lang w:val="en-US"/>
        </w:rPr>
      </w:pPr>
      <w:r w:rsidRPr="002D2900">
        <w:rPr>
          <w:lang w:val="en-US"/>
        </w:rPr>
        <w:t>On decentralized networks, the transaction validation problem cannot be solved through a centralized authority, instead, there is a “consensus mechanism” developed that allows all the nodes in a network to agree about which transactions are legitimate, the two primary mechanisms nowadays are “proof of stake” and “proof of work”.</w:t>
      </w:r>
    </w:p>
    <w:p w14:paraId="7DF9E171" w14:textId="7F43917D" w:rsidR="006A39ED" w:rsidRDefault="006A39ED" w:rsidP="006A39ED">
      <w:pPr>
        <w:pStyle w:val="Heading3"/>
        <w:rPr>
          <w:lang w:val="en-US"/>
        </w:rPr>
      </w:pPr>
      <w:bookmarkStart w:id="29" w:name="_Toc102091208"/>
      <w:r w:rsidRPr="00301468">
        <w:rPr>
          <w:lang w:val="en-US"/>
        </w:rPr>
        <w:t xml:space="preserve">Proof of </w:t>
      </w:r>
      <w:r w:rsidR="00A109F8" w:rsidRPr="00301468">
        <w:rPr>
          <w:lang w:val="en-US"/>
        </w:rPr>
        <w:t>work</w:t>
      </w:r>
      <w:bookmarkEnd w:id="29"/>
    </w:p>
    <w:p w14:paraId="5E317101" w14:textId="6B8C6B67" w:rsidR="002D2900" w:rsidRPr="002D2900" w:rsidRDefault="002D2900" w:rsidP="002D2900">
      <w:pPr>
        <w:pStyle w:val="BodyText"/>
        <w:rPr>
          <w:lang w:val="en-US"/>
        </w:rPr>
      </w:pPr>
      <w:r w:rsidRPr="002D2900">
        <w:rPr>
          <w:lang w:val="en-US"/>
        </w:rPr>
        <w:t>The proof of stake concept requires all nodes on the network to compete to solve the problem, and these are the new block hashes calculation problems, e.g., who finds the valid hash has the right to update the blockchain with a new block of verified transactions and gets rewarded by the network. That is a robust and straightforward method to incentivize more miners to the network to increase its power and security, while on the other hand, it is hard to scale as the mining complexity always grows. In competitive situations, when there is an alternative network branch with the same block, the networks pick the longest chain.</w:t>
      </w:r>
    </w:p>
    <w:p w14:paraId="341FC235" w14:textId="234DD0B5" w:rsidR="006A39ED" w:rsidRPr="00301468" w:rsidRDefault="00EE261E" w:rsidP="006A39ED">
      <w:pPr>
        <w:pStyle w:val="Heading3"/>
        <w:rPr>
          <w:lang w:val="en-US"/>
        </w:rPr>
      </w:pPr>
      <w:bookmarkStart w:id="30" w:name="_Toc102091209"/>
      <w:r>
        <w:rPr>
          <w:lang w:val="en-US"/>
        </w:rPr>
        <w:lastRenderedPageBreak/>
        <w:t>Proof</w:t>
      </w:r>
      <w:r w:rsidR="006A39ED" w:rsidRPr="00301468">
        <w:rPr>
          <w:lang w:val="en-US"/>
        </w:rPr>
        <w:t xml:space="preserve"> of </w:t>
      </w:r>
      <w:r w:rsidR="00A109F8" w:rsidRPr="00301468">
        <w:rPr>
          <w:lang w:val="en-US"/>
        </w:rPr>
        <w:t>stake</w:t>
      </w:r>
      <w:bookmarkEnd w:id="30"/>
    </w:p>
    <w:p w14:paraId="4334B99F" w14:textId="77777777" w:rsidR="00887962" w:rsidRPr="00887962" w:rsidRDefault="00887962" w:rsidP="00887962">
      <w:pPr>
        <w:pStyle w:val="NormalText"/>
      </w:pPr>
      <w:r w:rsidRPr="00887962">
        <w:t>In the proof of stake networks, the validator node first requires a certain amount of cryptocurrency to be “staked” for the node. After achieving a certain amount invested, these nodes are allowed to enter into the node pool with a chance to be chosen to process a transaction. The nodes with the most significant investment and the biggest uptime have a bigger chance of processing the transaction. The currency can always be “unstaked” from the node, making it unable to stay active when the amount is less than the minimum required. The benefit of the proof of stake mechanism is that it has much less computing power than proof of work, as only owning the tokens is required to enter the queue, making it much more accessible and affordable to participate in the network.</w:t>
      </w:r>
    </w:p>
    <w:p w14:paraId="39DE05FE" w14:textId="77777777" w:rsidR="00887962" w:rsidRPr="00887962" w:rsidRDefault="00887962" w:rsidP="00887962">
      <w:pPr>
        <w:pStyle w:val="NormalText"/>
        <w:rPr>
          <w:rFonts w:cs="Arial"/>
          <w:b/>
          <w:bCs/>
          <w:szCs w:val="26"/>
        </w:rPr>
      </w:pPr>
      <w:r w:rsidRPr="00887962">
        <w:t xml:space="preserve">The proof of work network attack is possible with the hardware representing the majority of the network, however, it is unrealistic due to the immense scale of the network resources united. The proof of stake network can be attacked when the buyer owns over half of all the tokens available and sets up enough validators to make up over half the network. </w:t>
      </w:r>
    </w:p>
    <w:p w14:paraId="5429FD33" w14:textId="3732FB43" w:rsidR="006B14DA" w:rsidRPr="00301468" w:rsidRDefault="006B14DA" w:rsidP="00887962">
      <w:pPr>
        <w:pStyle w:val="Heading3"/>
        <w:rPr>
          <w:lang w:val="en-US"/>
        </w:rPr>
      </w:pPr>
      <w:bookmarkStart w:id="31" w:name="_Toc102091210"/>
      <w:r w:rsidRPr="00301468">
        <w:rPr>
          <w:lang w:val="en-US"/>
        </w:rPr>
        <w:t>Elrond’s secure proof of stake</w:t>
      </w:r>
      <w:bookmarkEnd w:id="31"/>
    </w:p>
    <w:p w14:paraId="55F5CC99" w14:textId="58CD82C7" w:rsidR="00C75E51" w:rsidRDefault="00C75E51" w:rsidP="006B14DA">
      <w:pPr>
        <w:pStyle w:val="BodyText"/>
        <w:rPr>
          <w:lang w:val="en-US"/>
        </w:rPr>
      </w:pPr>
      <w:r w:rsidRPr="00C75E51">
        <w:rPr>
          <w:lang w:val="en-US"/>
        </w:rPr>
        <w:t>Elrond has developed its unique consensus called “secure proof of stake”, which combines proof of stake consensus with random validator selection, random sampling of consensus group and random reshuffling of nodes into other shards, and there are different types of nodes available, validators, observers that only act as read &amp; relay, and fisherman nodes to catch the malicious actors [6]. That means the nodes are picked randomly from the pool and randomly distributed into different shards (4 in Elrond), meaning the probability of obtaining the majority of nodes in a single shard and being picked for the same round simultaneously is very unrealistic and malicious actors can be spotted by fisherman nodes also [7]. In each round, a new consensus group is picked, and only one node is allowed to be a block proposer, the node is known only one for the current round, and the rest of the validators in the consensus group validate and sign it [7].</w:t>
      </w:r>
    </w:p>
    <w:p w14:paraId="363C954A" w14:textId="1876F39F" w:rsidR="0016246C" w:rsidRDefault="006C1DFA" w:rsidP="006C1DFA">
      <w:pPr>
        <w:pStyle w:val="Heading2"/>
        <w:rPr>
          <w:lang w:val="en-US"/>
        </w:rPr>
      </w:pPr>
      <w:bookmarkStart w:id="32" w:name="_Toc102091211"/>
      <w:r w:rsidRPr="00301468">
        <w:rPr>
          <w:lang w:val="en-US"/>
        </w:rPr>
        <w:t>Elrond</w:t>
      </w:r>
      <w:bookmarkEnd w:id="32"/>
    </w:p>
    <w:p w14:paraId="266CDE6D" w14:textId="7BF8F133" w:rsidR="00C75E51" w:rsidRPr="00C75E51" w:rsidRDefault="00C75E51" w:rsidP="00C75E51">
      <w:pPr>
        <w:pStyle w:val="BodyText"/>
        <w:rPr>
          <w:lang w:val="en-US"/>
        </w:rPr>
      </w:pPr>
      <w:r w:rsidRPr="00C75E51">
        <w:rPr>
          <w:lang w:val="en-US"/>
        </w:rPr>
        <w:t>Elrond is a third-generation proof-of-stake blockchain that solves the blockchain trilemma and has outstanding performance metrics compared to first and second-</w:t>
      </w:r>
      <w:r w:rsidRPr="00C75E51">
        <w:rPr>
          <w:lang w:val="en-US"/>
        </w:rPr>
        <w:lastRenderedPageBreak/>
        <w:t>generation blockchains. Elrond aims to become an internet-scale blockchain, offering developers the integrated WASM VM engine, tokens (FT, SFT, NFT), support of different programming languages for smart contracts, and splits the network into test and development branches for development purposes [8]. Elrond offers a very competitive platform for building decentralized applications with high TPS, low transaction fees and short-latency time with the support of WASM-compatible smart contracts.</w:t>
      </w:r>
    </w:p>
    <w:p w14:paraId="7158EF15" w14:textId="46B83AE7" w:rsidR="00946314" w:rsidRPr="00301468" w:rsidRDefault="00CC1F6D" w:rsidP="00946314">
      <w:pPr>
        <w:pStyle w:val="Heading3"/>
        <w:rPr>
          <w:lang w:val="en-US"/>
        </w:rPr>
      </w:pPr>
      <w:bookmarkStart w:id="33" w:name="_Toc102091212"/>
      <w:r w:rsidRPr="00301468">
        <w:rPr>
          <w:lang w:val="en-US"/>
        </w:rPr>
        <w:t>Blockchain trilemma and Elrond</w:t>
      </w:r>
      <w:bookmarkEnd w:id="33"/>
    </w:p>
    <w:p w14:paraId="3F792090" w14:textId="46394DD3" w:rsidR="00946314" w:rsidRPr="00301468" w:rsidRDefault="00946314" w:rsidP="00946314">
      <w:pPr>
        <w:pStyle w:val="Heading4"/>
        <w:jc w:val="left"/>
        <w:rPr>
          <w:lang w:val="en-US"/>
        </w:rPr>
      </w:pPr>
      <w:bookmarkStart w:id="34" w:name="_Toc102091213"/>
      <w:r w:rsidRPr="00301468">
        <w:rPr>
          <w:lang w:val="en-US"/>
        </w:rPr>
        <w:t>Scalability</w:t>
      </w:r>
      <w:bookmarkEnd w:id="34"/>
    </w:p>
    <w:p w14:paraId="1F6B7371" w14:textId="6BA0289B" w:rsidR="008F6144" w:rsidRPr="00301468" w:rsidRDefault="00C75E51" w:rsidP="008F6144">
      <w:pPr>
        <w:pStyle w:val="BodyText"/>
        <w:rPr>
          <w:lang w:val="en-US"/>
        </w:rPr>
      </w:pPr>
      <w:r w:rsidRPr="00C75E51">
        <w:rPr>
          <w:lang w:val="en-US"/>
        </w:rPr>
        <w:t>Elrond has a relatively high performance of 15,000 current TPS with a scale up to 100,000 TPS with $0.001 transaction cost and 6 seconds latency and network setup of 3200 nodes with 4 shards. Elrond has an extensive financial model that supports rewards, the developers receive ~30% of generated smart contract transactions gas fees, and validator nodes are also rewarded with the scheme “5,000 EGLD (up from 4,000 EGLD currently) will be distributed to the Delegator Waiting List + Validator Queue each Monday, proportional to the amount staked and time spent in the Queue in the previous week. Validators must stake 2,500 EGLD to join the Queue.” and rewards for processed transactions [9]. Elrond works on average computers (i3, 8GB RAM, SSD storage), making it easy to scale and be rewarded for doing this [10].</w:t>
      </w:r>
    </w:p>
    <w:p w14:paraId="3824A0F3" w14:textId="78387D14" w:rsidR="00946314" w:rsidRPr="00301468" w:rsidRDefault="00946314" w:rsidP="00946314">
      <w:pPr>
        <w:pStyle w:val="Heading4"/>
        <w:jc w:val="left"/>
        <w:rPr>
          <w:lang w:val="en-US"/>
        </w:rPr>
      </w:pPr>
      <w:bookmarkStart w:id="35" w:name="_Toc102091214"/>
      <w:r w:rsidRPr="00301468">
        <w:rPr>
          <w:lang w:val="en-US"/>
        </w:rPr>
        <w:t>Decentralization</w:t>
      </w:r>
      <w:bookmarkEnd w:id="35"/>
    </w:p>
    <w:p w14:paraId="4EA35EC8" w14:textId="6A1A8CBD" w:rsidR="00300928" w:rsidRDefault="00C75E51" w:rsidP="008F6144">
      <w:pPr>
        <w:pStyle w:val="BodyText"/>
        <w:rPr>
          <w:lang w:val="en-US"/>
        </w:rPr>
      </w:pPr>
      <w:r w:rsidRPr="00C75E51">
        <w:rPr>
          <w:lang w:val="en-US"/>
        </w:rPr>
        <w:t>Elrond is based on a certain number of nodes taken from the node pool, the nodes are chosen randomly from the pool to process the transaction, nodes are independent and can be run by every person with a computer, but only the highest runtime nodes will be taken from the queue into the pool of nodes, and being taken out if going down. The algorithm automatically scales network shards when it’s required to use more nodes from the node pool.</w:t>
      </w:r>
    </w:p>
    <w:p w14:paraId="21DB5AA6" w14:textId="77777777" w:rsidR="00946314" w:rsidRPr="00301468" w:rsidRDefault="00946314" w:rsidP="00946314">
      <w:pPr>
        <w:pStyle w:val="Heading4"/>
        <w:jc w:val="left"/>
        <w:rPr>
          <w:lang w:val="en-US"/>
        </w:rPr>
      </w:pPr>
      <w:bookmarkStart w:id="36" w:name="_Toc102091215"/>
      <w:r w:rsidRPr="00301468">
        <w:rPr>
          <w:lang w:val="en-US"/>
        </w:rPr>
        <w:t>Security</w:t>
      </w:r>
      <w:bookmarkEnd w:id="36"/>
    </w:p>
    <w:p w14:paraId="6F72D89A" w14:textId="742DF5E5" w:rsidR="00217F21" w:rsidRPr="00301468" w:rsidRDefault="00BE1ABB" w:rsidP="00217F21">
      <w:pPr>
        <w:pStyle w:val="BodyText"/>
        <w:rPr>
          <w:lang w:val="en-US"/>
        </w:rPr>
      </w:pPr>
      <w:r w:rsidRPr="00BE1ABB">
        <w:rPr>
          <w:lang w:val="en-US"/>
        </w:rPr>
        <w:t>The network is divided into shards, and nodes are being selected randomly from the pool, it</w:t>
      </w:r>
      <w:r w:rsidR="00EE0DE3">
        <w:rPr>
          <w:lang w:val="en-US"/>
        </w:rPr>
        <w:t xml:space="preserve"> i</w:t>
      </w:r>
      <w:r w:rsidRPr="00BE1ABB">
        <w:rPr>
          <w:lang w:val="en-US"/>
        </w:rPr>
        <w:t>s barely possible to obtain a majority in one shard by pure luck as “One possible way to attack a shard would be to have more than ⅓ malicious nodes into the shard, but this is highly unlikely due to the random assignment of nodes to shards, and the assumptions that no more than ¼ of nodes in the network are malicious” [11].</w:t>
      </w:r>
    </w:p>
    <w:p w14:paraId="0CBD7BAB" w14:textId="744D3621" w:rsidR="003572C2" w:rsidRPr="00301468" w:rsidRDefault="003572C2" w:rsidP="003572C2">
      <w:pPr>
        <w:pStyle w:val="Heading2"/>
        <w:rPr>
          <w:lang w:val="en-US"/>
        </w:rPr>
      </w:pPr>
      <w:bookmarkStart w:id="37" w:name="_Toc102091216"/>
      <w:r w:rsidRPr="00301468">
        <w:rPr>
          <w:lang w:val="en-US"/>
        </w:rPr>
        <w:lastRenderedPageBreak/>
        <w:t>Elrond NFT Marketplace</w:t>
      </w:r>
      <w:bookmarkEnd w:id="37"/>
    </w:p>
    <w:p w14:paraId="44A6E11A" w14:textId="2B9E27E7" w:rsidR="00217F21" w:rsidRPr="00301468" w:rsidRDefault="00117320" w:rsidP="00217F21">
      <w:pPr>
        <w:pStyle w:val="BodyText"/>
        <w:rPr>
          <w:lang w:val="en-US"/>
        </w:rPr>
      </w:pPr>
      <w:r w:rsidRPr="00117320">
        <w:rPr>
          <w:lang w:val="en-US"/>
        </w:rPr>
        <w:t>Unlike Bitcoin, Ethereum and first and second-generation blockchains, Elrond users benefit from security, performance, scalability, smart contracts, and custom tokens support. Marketplace based on Elrond blockchains will offer lower transaction fees, faster transaction execution and a better user experience. An integrated rewards mechanism makes the project more financially viable with a growing number of transactions generated. An Elrond blockchain-based marketplace should offer better a price/cost balance than Bitcoin or Ethereum based solutions and more flexibility in financial viability and functionality with an embedded WASM machine for the smart contract’s execution.</w:t>
      </w:r>
    </w:p>
    <w:p w14:paraId="68C22D7A" w14:textId="77777777" w:rsidR="00217F21" w:rsidRPr="00301468" w:rsidRDefault="0021564A" w:rsidP="0021564A">
      <w:pPr>
        <w:pStyle w:val="Heading3"/>
        <w:rPr>
          <w:lang w:val="en-US"/>
        </w:rPr>
      </w:pPr>
      <w:bookmarkStart w:id="38" w:name="_Toc102091217"/>
      <w:r w:rsidRPr="00301468">
        <w:rPr>
          <w:lang w:val="en-US"/>
        </w:rPr>
        <w:t>The First Carbon Negative European Blockchain</w:t>
      </w:r>
      <w:bookmarkEnd w:id="38"/>
    </w:p>
    <w:p w14:paraId="17A1CC57" w14:textId="4E279328" w:rsidR="001753CF" w:rsidRPr="00301468" w:rsidRDefault="00D22E03" w:rsidP="00B72619">
      <w:pPr>
        <w:pStyle w:val="NormalText"/>
      </w:pPr>
      <w:r w:rsidRPr="00D22E03">
        <w:t>Elrond has also solved the CO2 problem by becoming the first carbon-negative European blockchain, meaning the blockchain is highly energy-efficient as “Elrond is a high-speed Proof of Stake network that is more than 6 million times more energy-efficient than Bitcoin”, and Elrond team is actively investing into sustainability projects, biodiversity protection and social programs [12].</w:t>
      </w:r>
    </w:p>
    <w:p w14:paraId="4AD51B9A" w14:textId="369BE59C" w:rsidR="001753CF" w:rsidRPr="00301468" w:rsidRDefault="001753CF" w:rsidP="001753CF">
      <w:pPr>
        <w:pStyle w:val="Heading2"/>
        <w:rPr>
          <w:lang w:val="en-US"/>
        </w:rPr>
      </w:pPr>
      <w:bookmarkStart w:id="39" w:name="_Toc102091218"/>
      <w:r w:rsidRPr="00301468">
        <w:rPr>
          <w:lang w:val="en-US"/>
        </w:rPr>
        <w:t>Elrond herotag</w:t>
      </w:r>
      <w:r w:rsidR="00646A93" w:rsidRPr="00301468">
        <w:rPr>
          <w:lang w:val="en-US"/>
        </w:rPr>
        <w:t>s</w:t>
      </w:r>
      <w:bookmarkEnd w:id="39"/>
    </w:p>
    <w:p w14:paraId="1B48DAFA" w14:textId="66039D70" w:rsidR="001753CF" w:rsidRPr="00301468" w:rsidRDefault="00BE1ABB" w:rsidP="00B72619">
      <w:pPr>
        <w:pStyle w:val="NormalText"/>
      </w:pPr>
      <w:r w:rsidRPr="00BE1ABB">
        <w:t>Elrond has native support of herotags, these are custom usernames which can be set once per wallet by the owner used as a wallet address for the transfers. A herotag gives people an option to have a human-readable name for the wallet and use it on the network.</w:t>
      </w:r>
    </w:p>
    <w:p w14:paraId="0E41A4A6" w14:textId="2639D59D" w:rsidR="008B6F00" w:rsidRPr="00301468" w:rsidRDefault="008B6F00" w:rsidP="008B6F00">
      <w:pPr>
        <w:pStyle w:val="Heading3"/>
        <w:rPr>
          <w:lang w:val="en-US"/>
        </w:rPr>
      </w:pPr>
      <w:bookmarkStart w:id="40" w:name="_Toc102091219"/>
      <w:r w:rsidRPr="00301468">
        <w:rPr>
          <w:lang w:val="en-US"/>
        </w:rPr>
        <w:t>eDNS</w:t>
      </w:r>
      <w:r w:rsidR="00277274" w:rsidRPr="00301468">
        <w:rPr>
          <w:lang w:val="en-US"/>
        </w:rPr>
        <w:t xml:space="preserve"> </w:t>
      </w:r>
      <w:r w:rsidR="005471F3" w:rsidRPr="00301468">
        <w:rPr>
          <w:lang w:val="en-US"/>
        </w:rPr>
        <w:t>and herotags</w:t>
      </w:r>
      <w:bookmarkEnd w:id="40"/>
    </w:p>
    <w:p w14:paraId="52984E83" w14:textId="0A718079" w:rsidR="0099271F" w:rsidRPr="00301468" w:rsidRDefault="00BE1ABB" w:rsidP="0018624F">
      <w:pPr>
        <w:pStyle w:val="NormalText"/>
        <w:sectPr w:rsidR="0099271F" w:rsidRPr="00301468" w:rsidSect="003C451D">
          <w:footnotePr>
            <w:numRestart w:val="eachPage"/>
          </w:footnotePr>
          <w:pgSz w:w="11907" w:h="16840" w:code="9"/>
          <w:pgMar w:top="1418" w:right="1701" w:bottom="1418" w:left="1701" w:header="709" w:footer="851" w:gutter="0"/>
          <w:cols w:space="708"/>
        </w:sectPr>
      </w:pPr>
      <w:r w:rsidRPr="00BE1ABB">
        <w:t>eDNS is an Elrond Distributed Name Service, a decentralized naming system such as DNS solutions running on Ethereum. This allows addresses to map to specific usernames on top of Elrond domain called herotags, enabling more accessible interactions using short herotags instead of address hashes. Digital wallets like Maiar can use eDNS to transfer money using the herotag or username.</w:t>
      </w:r>
    </w:p>
    <w:p w14:paraId="3808D972" w14:textId="1935D945" w:rsidR="009F4718" w:rsidRPr="00301468" w:rsidRDefault="00186A77" w:rsidP="00CA6083">
      <w:pPr>
        <w:pStyle w:val="Heading1"/>
        <w:numPr>
          <w:ilvl w:val="0"/>
          <w:numId w:val="4"/>
        </w:numPr>
        <w:rPr>
          <w:lang w:val="en-US"/>
        </w:rPr>
      </w:pPr>
      <w:bookmarkStart w:id="41" w:name="_Toc102091220"/>
      <w:bookmarkEnd w:id="17"/>
      <w:bookmarkEnd w:id="18"/>
      <w:bookmarkEnd w:id="19"/>
      <w:r w:rsidRPr="00301468">
        <w:rPr>
          <w:lang w:val="en-US"/>
        </w:rPr>
        <w:lastRenderedPageBreak/>
        <w:t>Background</w:t>
      </w:r>
      <w:bookmarkEnd w:id="41"/>
    </w:p>
    <w:p w14:paraId="4CF9208D" w14:textId="4474889C" w:rsidR="00186A77" w:rsidRPr="00301468" w:rsidRDefault="00443962" w:rsidP="00186A77">
      <w:pPr>
        <w:pStyle w:val="Heading2"/>
        <w:numPr>
          <w:ilvl w:val="1"/>
          <w:numId w:val="4"/>
        </w:numPr>
        <w:rPr>
          <w:lang w:val="en-US"/>
        </w:rPr>
      </w:pPr>
      <w:bookmarkStart w:id="42" w:name="_Toc102091221"/>
      <w:r w:rsidRPr="00301468">
        <w:rPr>
          <w:lang w:val="en-US"/>
        </w:rPr>
        <w:t xml:space="preserve">Borderless </w:t>
      </w:r>
      <w:r w:rsidR="008646B0" w:rsidRPr="00301468">
        <w:rPr>
          <w:lang w:val="en-US"/>
        </w:rPr>
        <w:t xml:space="preserve">NFT </w:t>
      </w:r>
      <w:r w:rsidRPr="00301468">
        <w:rPr>
          <w:lang w:val="en-US"/>
        </w:rPr>
        <w:t>art</w:t>
      </w:r>
      <w:bookmarkEnd w:id="42"/>
    </w:p>
    <w:p w14:paraId="08561E5D" w14:textId="0906CEB4" w:rsidR="00946314" w:rsidRPr="00301468" w:rsidRDefault="00BE1ABB" w:rsidP="008646B0">
      <w:pPr>
        <w:pStyle w:val="BodyText"/>
        <w:rPr>
          <w:lang w:val="en-US"/>
        </w:rPr>
      </w:pPr>
      <w:r w:rsidRPr="00BE1ABB">
        <w:rPr>
          <w:lang w:val="en-US"/>
        </w:rPr>
        <w:t>Since NFT tokens are manageable on blockchains, these can be transferred inside the blockchain, meaning there are no geographical borders for the art in NFT space unless the network is functioning correctly. Blockchain provides every artist with equal possibilities and opportunities to trade, exchange and transfer tokens. NFTs allow artists to preserve their ownership rights and use NFTs as proof of ownership with a trackable history record.</w:t>
      </w:r>
    </w:p>
    <w:p w14:paraId="455E4FEA" w14:textId="55BA3B2C" w:rsidR="003A4D18" w:rsidRPr="00301468" w:rsidRDefault="003A4D18" w:rsidP="003A4D18">
      <w:pPr>
        <w:pStyle w:val="Heading2"/>
        <w:numPr>
          <w:ilvl w:val="1"/>
          <w:numId w:val="4"/>
        </w:numPr>
        <w:rPr>
          <w:lang w:val="en-US"/>
        </w:rPr>
      </w:pPr>
      <w:bookmarkStart w:id="43" w:name="_Toc102091222"/>
      <w:r w:rsidRPr="00301468">
        <w:rPr>
          <w:lang w:val="en-US"/>
        </w:rPr>
        <w:t>IPFS storage</w:t>
      </w:r>
      <w:bookmarkEnd w:id="43"/>
    </w:p>
    <w:p w14:paraId="647CF8CC" w14:textId="1BDAA263" w:rsidR="003A4D18" w:rsidRPr="00301468" w:rsidRDefault="00BE1ABB" w:rsidP="003A4D18">
      <w:pPr>
        <w:pStyle w:val="BodyText"/>
        <w:rPr>
          <w:lang w:val="en-US"/>
        </w:rPr>
      </w:pPr>
      <w:r w:rsidRPr="00BE1ABB">
        <w:rPr>
          <w:lang w:val="en-US"/>
        </w:rPr>
        <w:t xml:space="preserve">IPFS storage is an InterPlanetary file system protocol that allows storing files in a peer-to-peer network, which is more reliable than traditional centralized storage. IPFS storage solutions enable artists to store digital assets in a reliable decentralized space. NFT stores the digital assets URI that was set on the NFT creation stage, meaning once the URI leads to dead storage, the token loses a connection to the allocated digital assets, preserving only the URI </w:t>
      </w:r>
    </w:p>
    <w:p w14:paraId="72303498" w14:textId="45A99E77" w:rsidR="00186A77" w:rsidRPr="00301468" w:rsidRDefault="008646B0" w:rsidP="00186A77">
      <w:pPr>
        <w:pStyle w:val="Heading2"/>
        <w:rPr>
          <w:lang w:val="en-US"/>
        </w:rPr>
      </w:pPr>
      <w:bookmarkStart w:id="44" w:name="_Toc102091223"/>
      <w:r w:rsidRPr="00301468">
        <w:rPr>
          <w:lang w:val="en-US"/>
        </w:rPr>
        <w:t>NFT marketplaces</w:t>
      </w:r>
      <w:bookmarkEnd w:id="44"/>
    </w:p>
    <w:p w14:paraId="17311440" w14:textId="5138268D" w:rsidR="00443962" w:rsidRPr="00301468" w:rsidRDefault="00F374E2" w:rsidP="00443962">
      <w:pPr>
        <w:pStyle w:val="BodyText"/>
        <w:rPr>
          <w:lang w:val="en-US"/>
        </w:rPr>
      </w:pPr>
      <w:r w:rsidRPr="00F374E2">
        <w:rPr>
          <w:lang w:val="en-US"/>
        </w:rPr>
        <w:t>NFT marketplaces are growing blazingly fast, and CNBC states, “Non-fungible tokens (NFTs) may seem like a passing craze, but with over $10 billion traded in the third quarter of 2021 alone” [13]. NFT becomes a good digital assets investment for the companies and serves as proof of purchase with ownership rights, each purchase on the blockchain cannot be repeated, preserving its distinctiveness of it, and the token is non-fungible.</w:t>
      </w:r>
    </w:p>
    <w:p w14:paraId="62F454F7" w14:textId="7BBEFA20" w:rsidR="00443962" w:rsidRPr="00301468" w:rsidRDefault="00443962" w:rsidP="00443962">
      <w:pPr>
        <w:pStyle w:val="Heading3"/>
        <w:rPr>
          <w:lang w:val="en-US"/>
        </w:rPr>
      </w:pPr>
      <w:bookmarkStart w:id="45" w:name="_Toc102091224"/>
      <w:r w:rsidRPr="00301468">
        <w:rPr>
          <w:lang w:val="en-US"/>
        </w:rPr>
        <w:t>Bitcoin NFT marketplaces</w:t>
      </w:r>
      <w:bookmarkEnd w:id="45"/>
    </w:p>
    <w:p w14:paraId="688EA23F" w14:textId="3862365D" w:rsidR="00443962" w:rsidRPr="00F374E2" w:rsidRDefault="00F374E2" w:rsidP="00443962">
      <w:pPr>
        <w:pStyle w:val="BodyText"/>
        <w:rPr>
          <w:lang w:val="en-US"/>
        </w:rPr>
      </w:pPr>
      <w:r w:rsidRPr="00F374E2">
        <w:rPr>
          <w:lang w:val="en-US"/>
        </w:rPr>
        <w:t>Since Bitcoin is a first-generation blockchain, there is no support for NFT and smart contracts</w:t>
      </w:r>
      <w:r w:rsidR="00D22E03">
        <w:rPr>
          <w:lang w:val="en-US"/>
        </w:rPr>
        <w:t>,</w:t>
      </w:r>
      <w:r w:rsidRPr="00F374E2">
        <w:rPr>
          <w:lang w:val="en-US"/>
        </w:rPr>
        <w:t xml:space="preserve"> thus, there are no native NFT marketplaces on first-generation blockchains, and if there were any, the transaction fees would make it hardly financially feasible.</w:t>
      </w:r>
    </w:p>
    <w:p w14:paraId="614A152F" w14:textId="1120C671" w:rsidR="00443962" w:rsidRPr="00301468" w:rsidRDefault="00443962" w:rsidP="00443962">
      <w:pPr>
        <w:pStyle w:val="Heading3"/>
        <w:rPr>
          <w:lang w:val="en-US"/>
        </w:rPr>
      </w:pPr>
      <w:bookmarkStart w:id="46" w:name="_Toc102091225"/>
      <w:r w:rsidRPr="00301468">
        <w:rPr>
          <w:lang w:val="en-US"/>
        </w:rPr>
        <w:lastRenderedPageBreak/>
        <w:t>Ethereum NFT marketplaces</w:t>
      </w:r>
      <w:bookmarkEnd w:id="46"/>
    </w:p>
    <w:p w14:paraId="3169A090" w14:textId="7EDB2401" w:rsidR="00443962" w:rsidRPr="00301468" w:rsidRDefault="00F374E2" w:rsidP="00443962">
      <w:pPr>
        <w:pStyle w:val="BodyText"/>
        <w:rPr>
          <w:lang w:val="en-US"/>
        </w:rPr>
      </w:pPr>
      <w:r w:rsidRPr="00F374E2">
        <w:rPr>
          <w:lang w:val="en-US"/>
        </w:rPr>
        <w:t>Ethereum, unlike, for example, Blockchain, is a second-generation blockchain with support of smart contracts and custom tokens, meaning it is a good fit for the marketplace, and the most prominent marketplaces on the market, such as OpenSea, are operating on Ethereum, Polygon and Klaytn second-generation blockchains [14].</w:t>
      </w:r>
    </w:p>
    <w:p w14:paraId="18A338FD" w14:textId="3ED7ECCF" w:rsidR="00186A77" w:rsidRPr="00301468" w:rsidRDefault="00443962" w:rsidP="00E50AF7">
      <w:pPr>
        <w:pStyle w:val="Heading3"/>
        <w:rPr>
          <w:lang w:val="en-US"/>
        </w:rPr>
      </w:pPr>
      <w:bookmarkStart w:id="47" w:name="_Toc102091226"/>
      <w:r w:rsidRPr="00301468">
        <w:rPr>
          <w:lang w:val="en-US"/>
        </w:rPr>
        <w:t xml:space="preserve">Solutions </w:t>
      </w:r>
      <w:r w:rsidR="008646B0" w:rsidRPr="00301468">
        <w:rPr>
          <w:lang w:val="en-US"/>
        </w:rPr>
        <w:t>on Elrond</w:t>
      </w:r>
      <w:bookmarkEnd w:id="47"/>
    </w:p>
    <w:p w14:paraId="37F4B12E" w14:textId="3666FEB8" w:rsidR="00186A77" w:rsidRPr="00301468" w:rsidRDefault="006E0688" w:rsidP="00186A77">
      <w:pPr>
        <w:pStyle w:val="BodyText"/>
        <w:rPr>
          <w:lang w:val="en-US"/>
        </w:rPr>
      </w:pPr>
      <w:r w:rsidRPr="006E0688">
        <w:rPr>
          <w:lang w:val="en-US"/>
        </w:rPr>
        <w:t>The number of marketplaces available on Elrond is noticeably smaller than on Ethereum, but there are NFT marketplaces running exclusively on Elrond, e.g., TrustMarket, Isengard or Deadrare, Trust.market. One popular marketplace called eMoon’s wallet has been compromised, its trending NFTs were stolen, causing the project to shut down immediately. “On Friday 02/04, someone successfully broke into our system and stole about 500 of the rarest NFTs from our wallet in 30min” [15]. The solution made for this research must avoid any NFT ownership through the marketplace’s wallet, meaning only the smart contract that owns NFTs for sale is a secure way to facilitate sales. The transaction cost might vary on the contents of the smart contract endpoints, the price depends on the number of computing resources it needs for execution.</w:t>
      </w:r>
    </w:p>
    <w:p w14:paraId="01BC5207" w14:textId="49759A2B" w:rsidR="00650F93" w:rsidRPr="00301468" w:rsidRDefault="00650F93" w:rsidP="00E73D26">
      <w:pPr>
        <w:pStyle w:val="Heading2"/>
        <w:rPr>
          <w:lang w:val="en-US"/>
        </w:rPr>
      </w:pPr>
      <w:bookmarkStart w:id="48" w:name="_Toc102091227"/>
      <w:r w:rsidRPr="00301468">
        <w:rPr>
          <w:lang w:val="en-US"/>
        </w:rPr>
        <w:t>Elrond World</w:t>
      </w:r>
      <w:r w:rsidR="0090579F" w:rsidRPr="00301468">
        <w:rPr>
          <w:lang w:val="en-US"/>
        </w:rPr>
        <w:t xml:space="preserve"> community</w:t>
      </w:r>
      <w:bookmarkEnd w:id="48"/>
    </w:p>
    <w:p w14:paraId="40D496FB" w14:textId="332713C6" w:rsidR="004F273B" w:rsidRPr="00301468" w:rsidRDefault="006E0688" w:rsidP="0086084B">
      <w:pPr>
        <w:pStyle w:val="BodyText"/>
        <w:rPr>
          <w:lang w:val="en-US"/>
        </w:rPr>
      </w:pPr>
      <w:r w:rsidRPr="006E0688">
        <w:rPr>
          <w:lang w:val="en-US"/>
        </w:rPr>
        <w:t>Elrond World, which is a global blockchain community that is specifically orientated around the Elrond Network blockchain ecosystem and supports NFT projects, did not have any NFT marketplace platform, the goal of the project is also to provide a platform for the Elrond World community with joint efforts of Elrond World team.</w:t>
      </w:r>
    </w:p>
    <w:p w14:paraId="3A27A4DC" w14:textId="0ABA300B" w:rsidR="00CB65B2" w:rsidRPr="00301468" w:rsidRDefault="00CB65B2" w:rsidP="00CB65B2">
      <w:pPr>
        <w:pStyle w:val="Heading2"/>
        <w:rPr>
          <w:lang w:val="en-US"/>
        </w:rPr>
      </w:pPr>
      <w:bookmarkStart w:id="49" w:name="_Toc102091228"/>
      <w:r w:rsidRPr="00301468">
        <w:rPr>
          <w:lang w:val="en-US"/>
        </w:rPr>
        <w:t>Tokens on Elrond</w:t>
      </w:r>
      <w:bookmarkEnd w:id="49"/>
    </w:p>
    <w:p w14:paraId="36B0EC42" w14:textId="7AF2167C" w:rsidR="00CB65B2" w:rsidRPr="00301468" w:rsidRDefault="00022CF7" w:rsidP="00CB65B2">
      <w:pPr>
        <w:pStyle w:val="NormalText"/>
        <w:sectPr w:rsidR="00CB65B2" w:rsidRPr="00301468" w:rsidSect="003C451D">
          <w:footnotePr>
            <w:numRestart w:val="eachPage"/>
          </w:footnotePr>
          <w:pgSz w:w="11907" w:h="16840" w:code="9"/>
          <w:pgMar w:top="1418" w:right="1701" w:bottom="1418" w:left="1701" w:header="709" w:footer="851" w:gutter="0"/>
          <w:cols w:space="708"/>
        </w:sectPr>
      </w:pPr>
      <w:r w:rsidRPr="00301468">
        <w:t xml:space="preserve">The native token on Elrond network is the </w:t>
      </w:r>
      <w:r w:rsidR="00CB65B2" w:rsidRPr="00301468">
        <w:t>EGLD</w:t>
      </w:r>
      <w:r w:rsidRPr="00301468">
        <w:t>.</w:t>
      </w:r>
      <w:r w:rsidR="005F4483" w:rsidRPr="00301468">
        <w:t xml:space="preserve"> ESDT is Elrond Standard Digital Token and facilitates any number of tokens to be created by developers to use the Network with as a fungible token.</w:t>
      </w:r>
      <w:r w:rsidR="00CB65B2" w:rsidRPr="00301468">
        <w:t xml:space="preserve"> </w:t>
      </w:r>
      <w:r w:rsidRPr="00301468">
        <w:t>Mex is the native ESDT token for the Maiar Exchange</w:t>
      </w:r>
      <w:r w:rsidR="006E0688">
        <w:t>,</w:t>
      </w:r>
      <w:r w:rsidRPr="00301468">
        <w:t xml:space="preserve"> and Maiar is the joint Company of</w:t>
      </w:r>
      <w:r w:rsidR="005F4483" w:rsidRPr="00301468">
        <w:t xml:space="preserve"> </w:t>
      </w:r>
      <w:r w:rsidRPr="00301468">
        <w:t>Elrond</w:t>
      </w:r>
      <w:r w:rsidR="005F4483" w:rsidRPr="00301468">
        <w:t xml:space="preserve"> Network,</w:t>
      </w:r>
      <w:r w:rsidR="00CB65B2" w:rsidRPr="00301468">
        <w:t xml:space="preserve"> </w:t>
      </w:r>
      <w:r w:rsidR="0010295A" w:rsidRPr="00301468">
        <w:t>which</w:t>
      </w:r>
      <w:r w:rsidR="00CB65B2" w:rsidRPr="00301468">
        <w:t xml:space="preserve"> </w:t>
      </w:r>
      <w:r w:rsidRPr="00301468">
        <w:t xml:space="preserve">has </w:t>
      </w:r>
      <w:r w:rsidR="00CB65B2" w:rsidRPr="00301468">
        <w:t xml:space="preserve">developed </w:t>
      </w:r>
      <w:r w:rsidRPr="00301468">
        <w:t xml:space="preserve">the </w:t>
      </w:r>
      <w:r w:rsidR="00CB65B2" w:rsidRPr="00301468">
        <w:t>Maiar Wallet and Maiar Exchange service that focus</w:t>
      </w:r>
      <w:r w:rsidR="006E0688">
        <w:t>es</w:t>
      </w:r>
      <w:r w:rsidR="00CB65B2" w:rsidRPr="00301468">
        <w:t xml:space="preserve"> exclusively on Elrond. </w:t>
      </w:r>
    </w:p>
    <w:p w14:paraId="48573A8E" w14:textId="47AD5464" w:rsidR="00617EDF" w:rsidRPr="00301468" w:rsidRDefault="00617EDF" w:rsidP="00617EDF">
      <w:pPr>
        <w:pStyle w:val="Heading1"/>
        <w:numPr>
          <w:ilvl w:val="0"/>
          <w:numId w:val="4"/>
        </w:numPr>
        <w:rPr>
          <w:lang w:val="en-US"/>
        </w:rPr>
      </w:pPr>
      <w:bookmarkStart w:id="50" w:name="_Toc102091229"/>
      <w:r w:rsidRPr="00301468">
        <w:rPr>
          <w:lang w:val="en-US"/>
        </w:rPr>
        <w:lastRenderedPageBreak/>
        <w:t xml:space="preserve">Methodology and </w:t>
      </w:r>
      <w:r w:rsidR="00E50AF7" w:rsidRPr="00301468">
        <w:rPr>
          <w:lang w:val="en-US"/>
        </w:rPr>
        <w:t xml:space="preserve">NFT </w:t>
      </w:r>
      <w:r w:rsidRPr="00301468">
        <w:rPr>
          <w:lang w:val="en-US"/>
        </w:rPr>
        <w:t>marketplace development</w:t>
      </w:r>
      <w:bookmarkEnd w:id="50"/>
    </w:p>
    <w:p w14:paraId="79A4F2D8" w14:textId="22856B6C" w:rsidR="00F354D6" w:rsidRPr="00301468" w:rsidRDefault="00F354D6" w:rsidP="00F354D6">
      <w:pPr>
        <w:pStyle w:val="Heading2"/>
        <w:rPr>
          <w:lang w:val="en-US"/>
        </w:rPr>
      </w:pPr>
      <w:bookmarkStart w:id="51" w:name="_Toc102091230"/>
      <w:r w:rsidRPr="00301468">
        <w:rPr>
          <w:lang w:val="en-US"/>
        </w:rPr>
        <w:t xml:space="preserve">Work </w:t>
      </w:r>
      <w:r w:rsidR="003C22B2" w:rsidRPr="00301468">
        <w:rPr>
          <w:lang w:val="en-US"/>
        </w:rPr>
        <w:t>process</w:t>
      </w:r>
      <w:bookmarkEnd w:id="51"/>
      <w:r w:rsidRPr="00301468">
        <w:rPr>
          <w:lang w:val="en-US"/>
        </w:rPr>
        <w:t xml:space="preserve"> </w:t>
      </w:r>
    </w:p>
    <w:p w14:paraId="05234A4E" w14:textId="77777777" w:rsidR="001437D0" w:rsidRPr="00301468" w:rsidRDefault="00281BDC" w:rsidP="00F0537D">
      <w:pPr>
        <w:pStyle w:val="Heading3"/>
        <w:rPr>
          <w:lang w:val="en-US"/>
        </w:rPr>
      </w:pPr>
      <w:bookmarkStart w:id="52" w:name="_Toc102091231"/>
      <w:r w:rsidRPr="00301468">
        <w:rPr>
          <w:lang w:val="en-US"/>
        </w:rPr>
        <w:t>Team</w:t>
      </w:r>
      <w:bookmarkEnd w:id="52"/>
    </w:p>
    <w:p w14:paraId="0A470E3D" w14:textId="07DD073F" w:rsidR="00791A59" w:rsidRPr="00301468" w:rsidRDefault="00C137A6" w:rsidP="003C22B2">
      <w:pPr>
        <w:pStyle w:val="BodyText"/>
        <w:rPr>
          <w:lang w:val="en-US"/>
        </w:rPr>
      </w:pPr>
      <w:r w:rsidRPr="00C137A6">
        <w:rPr>
          <w:lang w:val="en-US"/>
        </w:rPr>
        <w:t>The team working on MVP has two developers and a project manager. The Gokai Labs team put much effort into the web-app design and branding (logos), the author took the full-stack developer role, taking the front-end, back-end, CMS, infrastructure and smart contracts development for the application, the Elrond World community leadership worked through the financial model and the project roadmap.</w:t>
      </w:r>
    </w:p>
    <w:p w14:paraId="4351AA19" w14:textId="62FA00D1" w:rsidR="00281BDC" w:rsidRPr="00301468" w:rsidRDefault="00281BDC" w:rsidP="00281BDC">
      <w:pPr>
        <w:pStyle w:val="Heading3"/>
        <w:rPr>
          <w:lang w:val="en-US"/>
        </w:rPr>
      </w:pPr>
      <w:bookmarkStart w:id="53" w:name="_Toc102091232"/>
      <w:r w:rsidRPr="00301468">
        <w:rPr>
          <w:lang w:val="en-US"/>
        </w:rPr>
        <w:t>Git</w:t>
      </w:r>
      <w:bookmarkEnd w:id="53"/>
    </w:p>
    <w:p w14:paraId="2BFE36C8" w14:textId="18344C48" w:rsidR="00791A59" w:rsidRPr="00301468" w:rsidRDefault="00C137A6" w:rsidP="00791A59">
      <w:pPr>
        <w:pStyle w:val="BodyText"/>
        <w:rPr>
          <w:lang w:val="en-US"/>
        </w:rPr>
      </w:pPr>
      <w:r w:rsidRPr="00C137A6">
        <w:rPr>
          <w:lang w:val="en-US"/>
        </w:rPr>
        <w:t>Git is the most commonly used version control system today. Git offers much flexibility in how teams track changes and commit to the main source code. The Git was used alongside the GitHub repositories. First, the requirements were gathered, and the project goals were specified and well-defined, the separate Git repositories were created for different parts of the application, such as back-end, front-end, Strapi CMS and smart contracts. The "monorepo" concept for an entire platform was not chosen to enforce the code security and the principle of components responsibility segregation to expand the teams in the future more manageable and to be able to manage the access to infrastructure, front-end and back-end for different teams separately. The work has been held in different branches according to tasks. The code has been reviewed and merged through pull requests into the main repository. Pull requests were used to review the changes, discuss and refactor the code before it gets merged into main branch and taken by pipeline into deployment. The Git flow is illustrated in Figure 2 below.</w:t>
      </w:r>
    </w:p>
    <w:p w14:paraId="77CECF9A" w14:textId="77777777" w:rsidR="003C22B2" w:rsidRPr="00301468" w:rsidRDefault="003C22B2" w:rsidP="003C22B2">
      <w:pPr>
        <w:pStyle w:val="BodyText"/>
        <w:keepNext/>
        <w:rPr>
          <w:lang w:val="en-US"/>
        </w:rPr>
      </w:pPr>
      <w:r w:rsidRPr="00301468">
        <w:rPr>
          <w:rFonts w:ascii="Arial" w:hAnsi="Arial" w:cs="Arial"/>
          <w:noProof/>
          <w:color w:val="000000"/>
          <w:sz w:val="22"/>
          <w:szCs w:val="22"/>
          <w:bdr w:val="none" w:sz="0" w:space="0" w:color="auto" w:frame="1"/>
          <w:lang w:val="en-US"/>
        </w:rPr>
        <w:lastRenderedPageBreak/>
        <w:drawing>
          <wp:inline distT="0" distB="0" distL="0" distR="0" wp14:anchorId="4710749B" wp14:editId="37F9F728">
            <wp:extent cx="5238115" cy="2677795"/>
            <wp:effectExtent l="19050" t="19050" r="1968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115" cy="2677795"/>
                    </a:xfrm>
                    <a:prstGeom prst="rect">
                      <a:avLst/>
                    </a:prstGeom>
                    <a:noFill/>
                    <a:ln w="6350">
                      <a:solidFill>
                        <a:schemeClr val="tx1"/>
                      </a:solidFill>
                    </a:ln>
                  </pic:spPr>
                </pic:pic>
              </a:graphicData>
            </a:graphic>
          </wp:inline>
        </w:drawing>
      </w:r>
    </w:p>
    <w:p w14:paraId="01CFE888" w14:textId="41137350" w:rsidR="003C22B2" w:rsidRPr="00301468" w:rsidRDefault="003C22B2" w:rsidP="003C22B2">
      <w:pPr>
        <w:pStyle w:val="Caption"/>
        <w:jc w:val="both"/>
        <w:rPr>
          <w:lang w:val="en-US"/>
        </w:rPr>
      </w:pPr>
      <w:bookmarkStart w:id="54" w:name="_Toc102091339"/>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w:t>
      </w:r>
      <w:r w:rsidRPr="00301468">
        <w:rPr>
          <w:lang w:val="en-US"/>
        </w:rPr>
        <w:fldChar w:fldCharType="end"/>
      </w:r>
      <w:r w:rsidRPr="00301468">
        <w:rPr>
          <w:lang w:val="en-US"/>
        </w:rPr>
        <w:t>. Git flow</w:t>
      </w:r>
      <w:r w:rsidR="0026104A" w:rsidRPr="00301468">
        <w:rPr>
          <w:lang w:val="en-US"/>
        </w:rPr>
        <w:t xml:space="preserve"> visualized</w:t>
      </w:r>
      <w:r w:rsidRPr="00301468">
        <w:rPr>
          <w:lang w:val="en-US"/>
        </w:rPr>
        <w:t xml:space="preserve"> </w:t>
      </w:r>
      <w:r w:rsidR="0026104A" w:rsidRPr="00301468">
        <w:rPr>
          <w:lang w:val="en-US"/>
        </w:rPr>
        <w:t>[1</w:t>
      </w:r>
      <w:r w:rsidR="005E0670" w:rsidRPr="00301468">
        <w:rPr>
          <w:lang w:val="en-US"/>
        </w:rPr>
        <w:t>6</w:t>
      </w:r>
      <w:r w:rsidR="0026104A" w:rsidRPr="00301468">
        <w:rPr>
          <w:lang w:val="en-US"/>
        </w:rPr>
        <w:t>]</w:t>
      </w:r>
      <w:r w:rsidRPr="00301468">
        <w:rPr>
          <w:lang w:val="en-US"/>
        </w:rPr>
        <w:t>.</w:t>
      </w:r>
      <w:bookmarkEnd w:id="54"/>
    </w:p>
    <w:p w14:paraId="3AA07321" w14:textId="5A499F91" w:rsidR="00204CD7" w:rsidRPr="00301468" w:rsidRDefault="00281BDC" w:rsidP="00204CD7">
      <w:pPr>
        <w:pStyle w:val="Heading3"/>
        <w:rPr>
          <w:lang w:val="en-US"/>
        </w:rPr>
      </w:pPr>
      <w:bookmarkStart w:id="55" w:name="_Toc102091233"/>
      <w:r w:rsidRPr="00301468">
        <w:rPr>
          <w:lang w:val="en-US"/>
        </w:rPr>
        <w:t>GitHub</w:t>
      </w:r>
      <w:bookmarkEnd w:id="55"/>
      <w:r w:rsidRPr="00301468">
        <w:rPr>
          <w:lang w:val="en-US"/>
        </w:rPr>
        <w:t xml:space="preserve"> </w:t>
      </w:r>
    </w:p>
    <w:p w14:paraId="557B587D" w14:textId="0839A45E" w:rsidR="00204CD7" w:rsidRPr="00301468" w:rsidRDefault="00204CD7" w:rsidP="00204CD7">
      <w:pPr>
        <w:pStyle w:val="BodyText"/>
        <w:rPr>
          <w:lang w:val="en-US"/>
        </w:rPr>
      </w:pPr>
      <w:r w:rsidRPr="00301468">
        <w:rPr>
          <w:lang w:val="en-US"/>
        </w:rPr>
        <w:t xml:space="preserve">GitHub </w:t>
      </w:r>
      <w:r w:rsidR="00902247" w:rsidRPr="00301468">
        <w:rPr>
          <w:lang w:val="en-US"/>
        </w:rPr>
        <w:t>was chosen to host</w:t>
      </w:r>
      <w:r w:rsidR="00062CA5">
        <w:rPr>
          <w:lang w:val="en-US"/>
        </w:rPr>
        <w:t xml:space="preserve"> the</w:t>
      </w:r>
      <w:r w:rsidR="00902247" w:rsidRPr="00301468">
        <w:rPr>
          <w:lang w:val="en-US"/>
        </w:rPr>
        <w:t xml:space="preserve"> Git repository,</w:t>
      </w:r>
      <w:r w:rsidRPr="00301468">
        <w:rPr>
          <w:lang w:val="en-US"/>
        </w:rPr>
        <w:t xml:space="preserve"> allowing team members </w:t>
      </w:r>
      <w:r w:rsidR="00902247" w:rsidRPr="00301468">
        <w:rPr>
          <w:lang w:val="en-US"/>
        </w:rPr>
        <w:t xml:space="preserve">to </w:t>
      </w:r>
      <w:r w:rsidRPr="00301468">
        <w:rPr>
          <w:lang w:val="en-US"/>
        </w:rPr>
        <w:t>use Git</w:t>
      </w:r>
      <w:r w:rsidR="00902247" w:rsidRPr="00301468">
        <w:rPr>
          <w:lang w:val="en-US"/>
        </w:rPr>
        <w:t xml:space="preserve">Hub </w:t>
      </w:r>
      <w:r w:rsidRPr="00301468">
        <w:rPr>
          <w:lang w:val="en-US"/>
        </w:rPr>
        <w:t>authentication to access licenses and tools integrated with GitHub</w:t>
      </w:r>
      <w:r w:rsidR="00062CA5">
        <w:rPr>
          <w:lang w:val="en-US"/>
        </w:rPr>
        <w:t>,</w:t>
      </w:r>
      <w:r w:rsidRPr="00301468">
        <w:rPr>
          <w:lang w:val="en-US"/>
        </w:rPr>
        <w:t xml:space="preserve"> e.g., GitKraken.</w:t>
      </w:r>
    </w:p>
    <w:p w14:paraId="28BE12B2" w14:textId="4CB0FD69" w:rsidR="00281BDC" w:rsidRPr="00301468" w:rsidRDefault="00281BDC" w:rsidP="00E50AF7">
      <w:pPr>
        <w:pStyle w:val="Heading3"/>
        <w:rPr>
          <w:lang w:val="en-US"/>
        </w:rPr>
      </w:pPr>
      <w:bookmarkStart w:id="56" w:name="_Toc102091234"/>
      <w:r w:rsidRPr="00301468">
        <w:rPr>
          <w:lang w:val="en-US"/>
        </w:rPr>
        <w:t xml:space="preserve">Team </w:t>
      </w:r>
      <w:r w:rsidR="002936E5" w:rsidRPr="00301468">
        <w:rPr>
          <w:lang w:val="en-US"/>
        </w:rPr>
        <w:t>communication</w:t>
      </w:r>
      <w:bookmarkEnd w:id="56"/>
    </w:p>
    <w:p w14:paraId="3CF678B1" w14:textId="01F06F31" w:rsidR="002936E5" w:rsidRPr="00301468" w:rsidRDefault="00902247" w:rsidP="002936E5">
      <w:pPr>
        <w:pStyle w:val="BodyText"/>
        <w:rPr>
          <w:lang w:val="en-US"/>
        </w:rPr>
      </w:pPr>
      <w:r w:rsidRPr="00301468">
        <w:rPr>
          <w:lang w:val="en-US"/>
        </w:rPr>
        <w:t>The Discord and Telegram channels were chosen to provide dedicated and secure channels and workgroups for communication with</w:t>
      </w:r>
      <w:r w:rsidR="00062CA5">
        <w:rPr>
          <w:lang w:val="en-US"/>
        </w:rPr>
        <w:t xml:space="preserve"> the</w:t>
      </w:r>
      <w:r w:rsidRPr="00301468">
        <w:rPr>
          <w:lang w:val="en-US"/>
        </w:rPr>
        <w:t xml:space="preserve"> core product team and external workforce, e.g., hired workforce from Upwork and Elrond</w:t>
      </w:r>
      <w:r w:rsidR="00CF3F67" w:rsidRPr="00301468">
        <w:rPr>
          <w:lang w:val="en-US"/>
        </w:rPr>
        <w:t xml:space="preserve"> </w:t>
      </w:r>
      <w:r w:rsidRPr="00301468">
        <w:rPr>
          <w:lang w:val="en-US"/>
        </w:rPr>
        <w:t>World Discord server space.</w:t>
      </w:r>
    </w:p>
    <w:p w14:paraId="656A7C60" w14:textId="3131B82D" w:rsidR="00617EDF" w:rsidRPr="00301468" w:rsidRDefault="00617EDF" w:rsidP="00617EDF">
      <w:pPr>
        <w:pStyle w:val="Heading2"/>
        <w:rPr>
          <w:lang w:val="en-US"/>
        </w:rPr>
      </w:pPr>
      <w:bookmarkStart w:id="57" w:name="_Toc102091235"/>
      <w:r w:rsidRPr="00301468">
        <w:rPr>
          <w:lang w:val="en-US"/>
        </w:rPr>
        <w:t>Front-end</w:t>
      </w:r>
      <w:r w:rsidR="00281BDC" w:rsidRPr="00301468">
        <w:rPr>
          <w:lang w:val="en-US"/>
        </w:rPr>
        <w:t xml:space="preserve"> development</w:t>
      </w:r>
      <w:bookmarkEnd w:id="57"/>
    </w:p>
    <w:p w14:paraId="36B7B5B4" w14:textId="7A9AC9AD" w:rsidR="00443962" w:rsidRPr="00301468" w:rsidRDefault="00902247" w:rsidP="00902247">
      <w:pPr>
        <w:pStyle w:val="BodyText"/>
        <w:rPr>
          <w:lang w:val="en-US"/>
        </w:rPr>
      </w:pPr>
      <w:r w:rsidRPr="00301468">
        <w:rPr>
          <w:lang w:val="en-US"/>
        </w:rPr>
        <w:t>The front-end development includes a set of frameworks, such as Tailwind CSS framework and Next.js React framework.</w:t>
      </w:r>
    </w:p>
    <w:p w14:paraId="50F0EAE9" w14:textId="10A6F1EC" w:rsidR="00443962" w:rsidRPr="00301468" w:rsidRDefault="00443962" w:rsidP="00443962">
      <w:pPr>
        <w:pStyle w:val="Heading3"/>
        <w:rPr>
          <w:lang w:val="en-US"/>
        </w:rPr>
      </w:pPr>
      <w:bookmarkStart w:id="58" w:name="_Toc102091236"/>
      <w:r w:rsidRPr="00301468">
        <w:rPr>
          <w:lang w:val="en-US"/>
        </w:rPr>
        <w:t>Tailwind</w:t>
      </w:r>
      <w:r w:rsidR="00841642" w:rsidRPr="00301468">
        <w:rPr>
          <w:lang w:val="en-US"/>
        </w:rPr>
        <w:t xml:space="preserve"> CSS</w:t>
      </w:r>
      <w:bookmarkEnd w:id="58"/>
    </w:p>
    <w:p w14:paraId="785F3E69" w14:textId="0DC36114" w:rsidR="00443962" w:rsidRPr="00301468" w:rsidRDefault="00062CA5" w:rsidP="00443962">
      <w:pPr>
        <w:pStyle w:val="BodyText"/>
        <w:rPr>
          <w:lang w:val="en-US"/>
        </w:rPr>
      </w:pPr>
      <w:r w:rsidRPr="00062CA5">
        <w:rPr>
          <w:lang w:val="en-US"/>
        </w:rPr>
        <w:t>Tailwind CSS provides a developer-friendly approach for inline component style customization right from the component code and also allows global styling. Tailwind also optimizes the CSS output and also generates a static file for all style contents, as mentioned, “Tailwind CSS works by scanning all of your HTML files, JavaScript components, and any other templates for class names, generating the corresponding styles and then writing them to a static CSS file.” [17]</w:t>
      </w:r>
    </w:p>
    <w:p w14:paraId="347DB2A0" w14:textId="1A647752" w:rsidR="00443962" w:rsidRPr="00301468" w:rsidRDefault="00443962" w:rsidP="00443962">
      <w:pPr>
        <w:pStyle w:val="Heading3"/>
        <w:rPr>
          <w:lang w:val="en-US"/>
        </w:rPr>
      </w:pPr>
      <w:bookmarkStart w:id="59" w:name="_Toc102091237"/>
      <w:r w:rsidRPr="00301468">
        <w:rPr>
          <w:lang w:val="en-US"/>
        </w:rPr>
        <w:lastRenderedPageBreak/>
        <w:t>Next.</w:t>
      </w:r>
      <w:r w:rsidR="00012E72" w:rsidRPr="00301468">
        <w:rPr>
          <w:lang w:val="en-US"/>
        </w:rPr>
        <w:t>js</w:t>
      </w:r>
      <w:bookmarkEnd w:id="59"/>
    </w:p>
    <w:p w14:paraId="58F4A49D" w14:textId="0D81D42B" w:rsidR="00443962" w:rsidRPr="00301468" w:rsidRDefault="008C4CE1" w:rsidP="00443962">
      <w:pPr>
        <w:pStyle w:val="BodyText"/>
        <w:rPr>
          <w:lang w:val="en-US"/>
        </w:rPr>
      </w:pPr>
      <w:r w:rsidRPr="008C4CE1">
        <w:rPr>
          <w:lang w:val="en-US"/>
        </w:rPr>
        <w:t>Next.js is a framework based on React built on top of Node.js. Next.js provides built-in support for server-side generation and server-side rendering, which is a superior approach for SEO and search engines. Also, it has built-in image optimization, static site build capability, e.g., static assets are fetched on the build time and stored as static assets, extended router support, API methods generation on-fly, and the serverless functions support, which can be used to proxy the cookies and traffic. Next.js also supports TypeScript, which has a native type check and interfaces support built-in [18].</w:t>
      </w:r>
    </w:p>
    <w:p w14:paraId="2C43CE71" w14:textId="58904936" w:rsidR="001065B4" w:rsidRPr="00301468" w:rsidRDefault="001065B4" w:rsidP="001065B4">
      <w:pPr>
        <w:pStyle w:val="Heading2"/>
        <w:rPr>
          <w:lang w:val="en-US"/>
        </w:rPr>
      </w:pPr>
      <w:bookmarkStart w:id="60" w:name="_Toc102091238"/>
      <w:r w:rsidRPr="00301468">
        <w:rPr>
          <w:lang w:val="en-US"/>
        </w:rPr>
        <w:t>CMS</w:t>
      </w:r>
      <w:bookmarkEnd w:id="60"/>
    </w:p>
    <w:p w14:paraId="677A73EE" w14:textId="5EFF11E2" w:rsidR="007E6D35" w:rsidRPr="00301468" w:rsidRDefault="008C4CE1" w:rsidP="007E6D35">
      <w:pPr>
        <w:pStyle w:val="BodyText"/>
        <w:rPr>
          <w:lang w:val="en-US"/>
        </w:rPr>
      </w:pPr>
      <w:r w:rsidRPr="008C4CE1">
        <w:rPr>
          <w:lang w:val="en-US"/>
        </w:rPr>
        <w:t>Next.js has great support for static site assets allowing these to be fetched on build time and served infinitely from local static assets. The headless CMS was used to extend the flexibility of components with text/image static content fetched from the headless CMS.</w:t>
      </w:r>
      <w:r>
        <w:rPr>
          <w:lang w:val="en-US"/>
        </w:rPr>
        <w:t xml:space="preserve"> </w:t>
      </w:r>
    </w:p>
    <w:p w14:paraId="0816597C" w14:textId="66E4F023" w:rsidR="001065B4" w:rsidRPr="00301468" w:rsidRDefault="001065B4" w:rsidP="001065B4">
      <w:pPr>
        <w:pStyle w:val="Heading3"/>
        <w:rPr>
          <w:lang w:val="en-US"/>
        </w:rPr>
      </w:pPr>
      <w:bookmarkStart w:id="61" w:name="_Toc102091239"/>
      <w:r w:rsidRPr="00301468">
        <w:rPr>
          <w:lang w:val="en-US"/>
        </w:rPr>
        <w:t>Strapi</w:t>
      </w:r>
      <w:bookmarkEnd w:id="61"/>
    </w:p>
    <w:p w14:paraId="74D53F17" w14:textId="194DAA81" w:rsidR="00AB45D8" w:rsidRPr="00301468" w:rsidRDefault="008C4CE1" w:rsidP="00123831">
      <w:pPr>
        <w:pStyle w:val="BodyText"/>
        <w:keepNext/>
        <w:rPr>
          <w:lang w:val="en-US"/>
        </w:rPr>
      </w:pPr>
      <w:r w:rsidRPr="008C4CE1">
        <w:rPr>
          <w:lang w:val="en-US"/>
        </w:rPr>
        <w:t>Strapi is a headless CMS which supports custom content types, and API endpoints are built on the fly based on content types provided with the specified structure. Strapi works as a Node.js application and requires a database to run, such as PostgreSQL. It is serving the text for the homepage, forms and images for the missing and broken images for the NFT overview component below in Figure 3 is an example of a 404-page data type, and the actual JSON in Figure 4 is a response from the CMS with content set up in the CMS.</w:t>
      </w:r>
      <w:r w:rsidR="00AB45D8" w:rsidRPr="00301468">
        <w:rPr>
          <w:noProof/>
          <w:lang w:val="en-US"/>
        </w:rPr>
        <w:drawing>
          <wp:inline distT="0" distB="0" distL="0" distR="0" wp14:anchorId="449DCBB2" wp14:editId="7B355FCD">
            <wp:extent cx="5400675" cy="2561590"/>
            <wp:effectExtent l="19050" t="19050" r="2857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675" cy="2561590"/>
                    </a:xfrm>
                    <a:prstGeom prst="rect">
                      <a:avLst/>
                    </a:prstGeom>
                    <a:noFill/>
                    <a:ln w="6350">
                      <a:solidFill>
                        <a:schemeClr val="tx1"/>
                      </a:solidFill>
                    </a:ln>
                  </pic:spPr>
                </pic:pic>
              </a:graphicData>
            </a:graphic>
          </wp:inline>
        </w:drawing>
      </w:r>
    </w:p>
    <w:p w14:paraId="5DC77189" w14:textId="1DECA9A8" w:rsidR="001065B4" w:rsidRPr="00301468" w:rsidRDefault="00AB45D8" w:rsidP="00AB45D8">
      <w:pPr>
        <w:pStyle w:val="Caption"/>
        <w:jc w:val="both"/>
        <w:rPr>
          <w:lang w:val="en-US"/>
        </w:rPr>
      </w:pPr>
      <w:bookmarkStart w:id="62" w:name="_Toc102091340"/>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w:t>
      </w:r>
      <w:r w:rsidRPr="00301468">
        <w:rPr>
          <w:lang w:val="en-US"/>
        </w:rPr>
        <w:fldChar w:fldCharType="end"/>
      </w:r>
      <w:r w:rsidRPr="00301468">
        <w:rPr>
          <w:lang w:val="en-US"/>
        </w:rPr>
        <w:t xml:space="preserve"> Strapi </w:t>
      </w:r>
      <w:r w:rsidR="00DD4DB1" w:rsidRPr="00301468">
        <w:rPr>
          <w:lang w:val="en-US"/>
        </w:rPr>
        <w:t>404-page</w:t>
      </w:r>
      <w:r w:rsidRPr="00301468">
        <w:rPr>
          <w:lang w:val="en-US"/>
        </w:rPr>
        <w:t xml:space="preserve"> content type</w:t>
      </w:r>
      <w:bookmarkEnd w:id="62"/>
    </w:p>
    <w:p w14:paraId="5EF0666C" w14:textId="77777777" w:rsidR="00233488" w:rsidRPr="00301468" w:rsidRDefault="00233488" w:rsidP="00233488">
      <w:pPr>
        <w:keepNext/>
        <w:rPr>
          <w:lang w:val="en-US"/>
        </w:rPr>
      </w:pPr>
      <w:r w:rsidRPr="00301468">
        <w:rPr>
          <w:noProof/>
          <w:lang w:val="en-US"/>
        </w:rPr>
        <w:lastRenderedPageBreak/>
        <w:drawing>
          <wp:inline distT="0" distB="0" distL="0" distR="0" wp14:anchorId="6AEDC179" wp14:editId="7443DE71">
            <wp:extent cx="5400675" cy="1886585"/>
            <wp:effectExtent l="19050" t="19050" r="28575"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886585"/>
                    </a:xfrm>
                    <a:prstGeom prst="rect">
                      <a:avLst/>
                    </a:prstGeom>
                    <a:noFill/>
                    <a:ln w="6350">
                      <a:solidFill>
                        <a:schemeClr val="tx1"/>
                      </a:solidFill>
                    </a:ln>
                  </pic:spPr>
                </pic:pic>
              </a:graphicData>
            </a:graphic>
          </wp:inline>
        </w:drawing>
      </w:r>
    </w:p>
    <w:p w14:paraId="27DB4384" w14:textId="5DCC2E45" w:rsidR="00233488" w:rsidRPr="00301468" w:rsidRDefault="00233488" w:rsidP="00233488">
      <w:pPr>
        <w:pStyle w:val="Caption"/>
        <w:jc w:val="left"/>
        <w:rPr>
          <w:lang w:val="en-US"/>
        </w:rPr>
      </w:pPr>
      <w:bookmarkStart w:id="63" w:name="_Toc102091341"/>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4</w:t>
      </w:r>
      <w:r w:rsidRPr="00301468">
        <w:rPr>
          <w:lang w:val="en-US"/>
        </w:rPr>
        <w:fldChar w:fldCharType="end"/>
      </w:r>
      <w:r w:rsidRPr="00301468">
        <w:rPr>
          <w:lang w:val="en-US"/>
        </w:rPr>
        <w:t xml:space="preserve"> Strapi 404-page </w:t>
      </w:r>
      <w:r w:rsidR="001E19AD" w:rsidRPr="00301468">
        <w:rPr>
          <w:lang w:val="en-US"/>
        </w:rPr>
        <w:t>JSON response</w:t>
      </w:r>
      <w:bookmarkEnd w:id="63"/>
    </w:p>
    <w:p w14:paraId="76881EC7" w14:textId="013FC189" w:rsidR="00617EDF" w:rsidRPr="00301468" w:rsidRDefault="00617EDF" w:rsidP="00617EDF">
      <w:pPr>
        <w:pStyle w:val="Heading2"/>
        <w:rPr>
          <w:lang w:val="en-US"/>
        </w:rPr>
      </w:pPr>
      <w:bookmarkStart w:id="64" w:name="_Toc102091240"/>
      <w:r w:rsidRPr="00301468">
        <w:rPr>
          <w:lang w:val="en-US"/>
        </w:rPr>
        <w:t>Back-end</w:t>
      </w:r>
      <w:r w:rsidR="00281BDC" w:rsidRPr="00301468">
        <w:rPr>
          <w:lang w:val="en-US"/>
        </w:rPr>
        <w:t xml:space="preserve"> development</w:t>
      </w:r>
      <w:bookmarkEnd w:id="64"/>
    </w:p>
    <w:p w14:paraId="09265A03" w14:textId="287E30C7" w:rsidR="00443962" w:rsidRPr="00301468" w:rsidRDefault="008C4CE1" w:rsidP="00443962">
      <w:pPr>
        <w:pStyle w:val="BodyText"/>
        <w:rPr>
          <w:lang w:val="en-US"/>
        </w:rPr>
      </w:pPr>
      <w:r w:rsidRPr="008C4CE1">
        <w:rPr>
          <w:lang w:val="en-US"/>
        </w:rPr>
        <w:t>The back-end is a supply of custom data for user profiles which cannot be retrieved from the public blockchain API endpoints.</w:t>
      </w:r>
    </w:p>
    <w:p w14:paraId="6DD7A49B" w14:textId="06BAD678" w:rsidR="00443962" w:rsidRPr="00301468" w:rsidRDefault="00443962" w:rsidP="00443962">
      <w:pPr>
        <w:pStyle w:val="Heading3"/>
        <w:rPr>
          <w:lang w:val="en-US"/>
        </w:rPr>
      </w:pPr>
      <w:bookmarkStart w:id="65" w:name="_Toc102091241"/>
      <w:r w:rsidRPr="00301468">
        <w:rPr>
          <w:lang w:val="en-US"/>
        </w:rPr>
        <w:t>Golang/C#</w:t>
      </w:r>
      <w:r w:rsidR="00142030" w:rsidRPr="00301468">
        <w:rPr>
          <w:lang w:val="en-US"/>
        </w:rPr>
        <w:t>/Python</w:t>
      </w:r>
      <w:bookmarkEnd w:id="65"/>
    </w:p>
    <w:p w14:paraId="45548B5F" w14:textId="1E0185D1" w:rsidR="007C1D4D" w:rsidRPr="00301468" w:rsidRDefault="009E71BB" w:rsidP="00443962">
      <w:pPr>
        <w:pStyle w:val="BodyText"/>
        <w:rPr>
          <w:lang w:val="en-US"/>
        </w:rPr>
      </w:pPr>
      <w:r w:rsidRPr="009E71BB">
        <w:rPr>
          <w:lang w:val="en-US"/>
        </w:rPr>
        <w:t xml:space="preserve">.NET core was considered to be used for the back-end, the benefit of C# is built-in support for Entity Framework and rich ecosystem, but the long build time language complexity was considered excessive for the simple microservices to launch the project. Python is also supported by the Elrond team, and the native libraries in Python are provided, but the library version in Go is usually supported better than Python. Due to the simplicity, most prosperous community support, project structure simplicity and single-file deployment, the decision was made to proceed with Golang of the latest version 1.18. </w:t>
      </w:r>
    </w:p>
    <w:p w14:paraId="7C42A53F" w14:textId="61C6DDD5" w:rsidR="00617EDF" w:rsidRPr="00301468" w:rsidRDefault="00281BDC" w:rsidP="00617EDF">
      <w:pPr>
        <w:pStyle w:val="Heading2"/>
        <w:rPr>
          <w:lang w:val="en-US"/>
        </w:rPr>
      </w:pPr>
      <w:bookmarkStart w:id="66" w:name="_Toc102091242"/>
      <w:r w:rsidRPr="00301468">
        <w:rPr>
          <w:lang w:val="en-US"/>
        </w:rPr>
        <w:t>Infrastructure</w:t>
      </w:r>
      <w:bookmarkEnd w:id="66"/>
      <w:r w:rsidRPr="00301468">
        <w:rPr>
          <w:lang w:val="en-US"/>
        </w:rPr>
        <w:t xml:space="preserve"> </w:t>
      </w:r>
    </w:p>
    <w:p w14:paraId="147D5000" w14:textId="2C99CA63" w:rsidR="000A1DB8" w:rsidRPr="00301468" w:rsidRDefault="009E71BB" w:rsidP="000A1DB8">
      <w:pPr>
        <w:pStyle w:val="BodyText"/>
        <w:rPr>
          <w:lang w:val="en-US"/>
        </w:rPr>
      </w:pPr>
      <w:r w:rsidRPr="009E71BB">
        <w:rPr>
          <w:lang w:val="en-US"/>
        </w:rPr>
        <w:t>The infrastructure for the dApp requires back-end and front-end and CMS services to be running simultaneously with the database for the back-end and database for the CMS, the smart contracts are able to run within the customer’s web browser within WASM virtual machine, so there was no server used to execute the smart contracts, sign and confirm the transactions even.</w:t>
      </w:r>
    </w:p>
    <w:p w14:paraId="44F80EF1" w14:textId="218EA638" w:rsidR="00443962" w:rsidRPr="00301468" w:rsidRDefault="00443962" w:rsidP="00443962">
      <w:pPr>
        <w:pStyle w:val="Heading3"/>
        <w:rPr>
          <w:lang w:val="en-US"/>
        </w:rPr>
      </w:pPr>
      <w:bookmarkStart w:id="67" w:name="_Toc102091243"/>
      <w:r w:rsidRPr="00301468">
        <w:rPr>
          <w:lang w:val="en-US"/>
        </w:rPr>
        <w:t>Cloud</w:t>
      </w:r>
      <w:bookmarkEnd w:id="67"/>
    </w:p>
    <w:p w14:paraId="788B74F4" w14:textId="684A8A39" w:rsidR="00443962" w:rsidRPr="00301468" w:rsidRDefault="009E71BB" w:rsidP="00443962">
      <w:pPr>
        <w:pStyle w:val="BodyText"/>
        <w:rPr>
          <w:lang w:val="en-US"/>
        </w:rPr>
      </w:pPr>
      <w:r w:rsidRPr="009E71BB">
        <w:rPr>
          <w:lang w:val="en-US"/>
        </w:rPr>
        <w:t xml:space="preserve">The custom VPC or set of VPS-s was an excessive solution requiring manual maintenance, so the cloud hosting was chosen to run the platform. Cloud-managed </w:t>
      </w:r>
      <w:r w:rsidRPr="009E71BB">
        <w:rPr>
          <w:lang w:val="en-US"/>
        </w:rPr>
        <w:lastRenderedPageBreak/>
        <w:t>database services are a better alternative to a self-hosted database in terms of database scalability. The scalability for the database can be achieved within a custom cluster with auto-scale rules set, while still, the cloud database managed solution provides private subnetworks segregation out of the box to allow only the explicitly allowed application's connections, and that is a huge advantage of cloud offered services. The network traffic is free within the VPC in the cloud, which is another huge advantage of cloud setup compared to a set of VPSs connected through a public network.</w:t>
      </w:r>
      <w:r>
        <w:rPr>
          <w:lang w:val="en-US"/>
        </w:rPr>
        <w:t xml:space="preserve"> </w:t>
      </w:r>
    </w:p>
    <w:p w14:paraId="79820F69" w14:textId="79018C6C" w:rsidR="00443962" w:rsidRPr="00301468" w:rsidRDefault="00443962" w:rsidP="00443962">
      <w:pPr>
        <w:pStyle w:val="Heading3"/>
        <w:rPr>
          <w:lang w:val="en-US"/>
        </w:rPr>
      </w:pPr>
      <w:bookmarkStart w:id="68" w:name="_Toc102091244"/>
      <w:r w:rsidRPr="00301468">
        <w:rPr>
          <w:lang w:val="en-US"/>
        </w:rPr>
        <w:t>Digita</w:t>
      </w:r>
      <w:r w:rsidR="00E1421A" w:rsidRPr="00301468">
        <w:rPr>
          <w:lang w:val="en-US"/>
        </w:rPr>
        <w:t>l</w:t>
      </w:r>
      <w:r w:rsidRPr="00301468">
        <w:rPr>
          <w:lang w:val="en-US"/>
        </w:rPr>
        <w:t xml:space="preserve">Ocean </w:t>
      </w:r>
      <w:r w:rsidR="001304FD" w:rsidRPr="00301468">
        <w:rPr>
          <w:lang w:val="en-US"/>
        </w:rPr>
        <w:t>vs AWS</w:t>
      </w:r>
      <w:bookmarkEnd w:id="68"/>
    </w:p>
    <w:p w14:paraId="3C7E8495" w14:textId="77777777" w:rsidR="009E71BB" w:rsidRPr="009E71BB" w:rsidRDefault="009E71BB" w:rsidP="009E71BB">
      <w:pPr>
        <w:pStyle w:val="BodyText"/>
        <w:rPr>
          <w:lang w:val="en-US"/>
        </w:rPr>
      </w:pPr>
      <w:r w:rsidRPr="009E71BB">
        <w:rPr>
          <w:lang w:val="en-US"/>
        </w:rPr>
        <w:t>DigitalOcean is a better fit for the small business and starter projects, this is a cloud with the typical features support, such as managed database, DNS management, file storage and pipeline templates built-in. AWS is an enterprise-grade solution which will cost more than DigitalOcean service fulfilling the same needs.</w:t>
      </w:r>
    </w:p>
    <w:p w14:paraId="6ED8F0B7" w14:textId="145C82A7" w:rsidR="001304FD" w:rsidRPr="00301468" w:rsidRDefault="009E71BB" w:rsidP="009E71BB">
      <w:pPr>
        <w:pStyle w:val="BodyText"/>
        <w:rPr>
          <w:lang w:val="en-US"/>
        </w:rPr>
      </w:pPr>
      <w:r w:rsidRPr="009E71BB">
        <w:rPr>
          <w:lang w:val="en-US"/>
        </w:rPr>
        <w:t>DigitalOcean supports a new DigitalOcean App platform which can handle Docker containers, it offers horizontal scaling and can deployed instances can be white-listed for the database, the drawback of the DigitalOcean App platform is that compared to the DigitalOcean droplet, the Apps platform cannot provide free traffic between services, while this doable with Droplets within the same VPC, meaning the network traffic between apps is not free and causes traffic expenses. Another drawback is that DigitalOcean does not support docker-compose services, while AWS supports it, so running Apps within the same VPC in Apps is not feasible, the services are deployed separately with no dependencies in between, so it did not affect the initial platform architecture. The DigitalOcean was a cheaper solution with the support of all required services and offered free trial credits worth 100$ to set up the platform and test it.</w:t>
      </w:r>
    </w:p>
    <w:p w14:paraId="05FDF512" w14:textId="5B225312" w:rsidR="007C1D4D" w:rsidRPr="00301468" w:rsidRDefault="007C1D4D" w:rsidP="007C1D4D">
      <w:pPr>
        <w:pStyle w:val="Heading3"/>
        <w:rPr>
          <w:lang w:val="en-US"/>
        </w:rPr>
      </w:pPr>
      <w:bookmarkStart w:id="69" w:name="_Toc102091245"/>
      <w:r w:rsidRPr="00301468">
        <w:rPr>
          <w:lang w:val="en-US"/>
        </w:rPr>
        <w:t>Build pipelines</w:t>
      </w:r>
      <w:bookmarkEnd w:id="69"/>
    </w:p>
    <w:p w14:paraId="6FD7E61F" w14:textId="5992F68A" w:rsidR="00B65893" w:rsidRPr="00301468" w:rsidRDefault="00441739" w:rsidP="007C1D4D">
      <w:pPr>
        <w:pStyle w:val="BodyText"/>
        <w:rPr>
          <w:lang w:val="en-US"/>
        </w:rPr>
      </w:pPr>
      <w:r w:rsidRPr="00441739">
        <w:rPr>
          <w:lang w:val="en-US"/>
        </w:rPr>
        <w:t xml:space="preserve">The DigitalOcean has access to the GitHub repositories and is watching for events on the main branch, so when the new commit is pushed to the main branch of the front-end repository, the DigitalOcean is triggering a pipeline to rebuild the front-end application, if there is some error in the build stage that won’t affect the live version as will deploy only the version that builds without errors. DigitalOcean Apps platform also offers zero-downtime deployments. The same pipeline logic has been applied for the back-end service and Strapi CMS. Strapi CMS stores manually added content types as a local </w:t>
      </w:r>
      <w:r w:rsidRPr="00441739">
        <w:rPr>
          <w:lang w:val="en-US"/>
        </w:rPr>
        <w:lastRenderedPageBreak/>
        <w:t>structure of files and builds API based on these, preserving all the data in the database. The Strapi CMS is rebuilding and deploying when new changes to the data model structures are committed, which are made on the local machine, committed to the repository and appear on live deployment.</w:t>
      </w:r>
    </w:p>
    <w:p w14:paraId="19FD16B3" w14:textId="30E6B5AE" w:rsidR="00B65893" w:rsidRPr="00301468" w:rsidRDefault="00B65893" w:rsidP="00362458">
      <w:pPr>
        <w:pStyle w:val="Heading2"/>
        <w:rPr>
          <w:lang w:val="en-US"/>
        </w:rPr>
      </w:pPr>
      <w:bookmarkStart w:id="70" w:name="_Toc102091246"/>
      <w:r w:rsidRPr="00301468">
        <w:rPr>
          <w:lang w:val="en-US"/>
        </w:rPr>
        <w:t>Domains and DNS</w:t>
      </w:r>
      <w:bookmarkEnd w:id="70"/>
    </w:p>
    <w:p w14:paraId="1DD4AA75" w14:textId="5501F840" w:rsidR="00B65893" w:rsidRPr="00301468" w:rsidRDefault="00B65893" w:rsidP="00B65893">
      <w:pPr>
        <w:pStyle w:val="BodyText"/>
        <w:rPr>
          <w:lang w:val="en-US"/>
        </w:rPr>
      </w:pPr>
      <w:r w:rsidRPr="00301468">
        <w:rPr>
          <w:lang w:val="en-US"/>
        </w:rPr>
        <w:t>Digital</w:t>
      </w:r>
      <w:r w:rsidR="00E1421A" w:rsidRPr="00301468">
        <w:rPr>
          <w:lang w:val="en-US"/>
        </w:rPr>
        <w:t>O</w:t>
      </w:r>
      <w:r w:rsidRPr="00301468">
        <w:rPr>
          <w:lang w:val="en-US"/>
        </w:rPr>
        <w:t>cean provides a domain management system wi</w:t>
      </w:r>
      <w:r w:rsidR="00105B48" w:rsidRPr="00301468">
        <w:rPr>
          <w:lang w:val="en-US"/>
        </w:rPr>
        <w:t>th 99.99% uptime SLA DNS servers with cloud firewall and load balancers features. The #domain_name has been reserved for the marketplace and configured on DigitalOcean for usage.</w:t>
      </w:r>
    </w:p>
    <w:p w14:paraId="184F033A" w14:textId="53B676EC" w:rsidR="00362458" w:rsidRPr="00301468" w:rsidRDefault="00362458" w:rsidP="00362458">
      <w:pPr>
        <w:pStyle w:val="Heading2"/>
        <w:rPr>
          <w:lang w:val="en-US"/>
        </w:rPr>
      </w:pPr>
      <w:bookmarkStart w:id="71" w:name="_Toc102091247"/>
      <w:r w:rsidRPr="00301468">
        <w:rPr>
          <w:lang w:val="en-US"/>
        </w:rPr>
        <w:t>Storage</w:t>
      </w:r>
      <w:bookmarkEnd w:id="71"/>
    </w:p>
    <w:p w14:paraId="30738DD2" w14:textId="213075BB" w:rsidR="00B65893" w:rsidRPr="00301468" w:rsidRDefault="00441739" w:rsidP="00362458">
      <w:pPr>
        <w:pStyle w:val="BodyText"/>
        <w:rPr>
          <w:lang w:val="en-US"/>
        </w:rPr>
      </w:pPr>
      <w:r w:rsidRPr="00441739">
        <w:rPr>
          <w:lang w:val="en-US"/>
        </w:rPr>
        <w:t>DigitalOcean offers a cloud storage solution called Spaces, S3-compatible object storage with a built-in CDN and a public API so the files can be uploaded from the application through the back-end service, keeping keys secret. This is not viable decentralized storage, and this cannot be used as IPFS storage to store digital assets for NFT, so this is used to store the user data such as profile pictures or banners to arrange customer profile pages.</w:t>
      </w:r>
    </w:p>
    <w:p w14:paraId="51A57D9E" w14:textId="0F66DF7D" w:rsidR="00362458" w:rsidRPr="00301468" w:rsidRDefault="004C031A" w:rsidP="00362458">
      <w:pPr>
        <w:pStyle w:val="Heading2"/>
        <w:rPr>
          <w:lang w:val="en-US"/>
        </w:rPr>
      </w:pPr>
      <w:bookmarkStart w:id="72" w:name="_Toc102091248"/>
      <w:r w:rsidRPr="00301468">
        <w:rPr>
          <w:lang w:val="en-US"/>
        </w:rPr>
        <w:t>IPFS Storage</w:t>
      </w:r>
      <w:bookmarkEnd w:id="72"/>
    </w:p>
    <w:p w14:paraId="509D78B7" w14:textId="79BDA5CA" w:rsidR="00362458" w:rsidRPr="00301468" w:rsidRDefault="00441739" w:rsidP="00FD27C3">
      <w:pPr>
        <w:pStyle w:val="BodyText"/>
        <w:rPr>
          <w:lang w:val="en-US"/>
        </w:rPr>
      </w:pPr>
      <w:r w:rsidRPr="00441739">
        <w:rPr>
          <w:lang w:val="en-US"/>
        </w:rPr>
        <w:t>The marketplace does not upload digital assets on behalf of the customer to the IPFS storage, the customer does this manually to avoid responsibility for the digital assets uploaded to IPFS storage, the integration can be done in the further development once there is a dedicated team to verify and administer IPFS upload requests. NFT can be taken out from marketplace listings, but the content uploaded to IPFS will persist in the public space.</w:t>
      </w:r>
    </w:p>
    <w:p w14:paraId="6E4D6326" w14:textId="4FA18A43" w:rsidR="00617EDF" w:rsidRPr="00301468" w:rsidRDefault="00617EDF" w:rsidP="00362458">
      <w:pPr>
        <w:pStyle w:val="Heading2"/>
        <w:rPr>
          <w:lang w:val="en-US"/>
        </w:rPr>
      </w:pPr>
      <w:bookmarkStart w:id="73" w:name="_Toc102091249"/>
      <w:r w:rsidRPr="00301468">
        <w:rPr>
          <w:lang w:val="en-US"/>
        </w:rPr>
        <w:t>Financial model</w:t>
      </w:r>
      <w:bookmarkEnd w:id="73"/>
    </w:p>
    <w:p w14:paraId="341567AC" w14:textId="47E304AD" w:rsidR="00443962" w:rsidRPr="00301468" w:rsidRDefault="00441739" w:rsidP="00443962">
      <w:pPr>
        <w:pStyle w:val="BodyText"/>
        <w:rPr>
          <w:lang w:val="en-US"/>
        </w:rPr>
      </w:pPr>
      <w:r w:rsidRPr="00441739">
        <w:rPr>
          <w:lang w:val="en-US"/>
        </w:rPr>
        <w:t xml:space="preserve">The marketplace financial strategy is based on a simple model of transaction rewards and sale commission. Every 3% of sale value is taken as commission to the marketplace wallet, and around 30% of generated transaction gas fees will be obtained as a reward for generating the transactions on the network. That means the marketplace not only gets sale </w:t>
      </w:r>
      <w:r w:rsidRPr="00441739">
        <w:rPr>
          <w:lang w:val="en-US"/>
        </w:rPr>
        <w:lastRenderedPageBreak/>
        <w:t>commission, but it also does it when customers create a collection, set permissions for collection, create NFT, list NFT for sale, update listed NFT price, cancel NFT listing, buy NFT, transactions are committed on every step and marketplace gets rewarded for each.</w:t>
      </w:r>
    </w:p>
    <w:p w14:paraId="79754C63" w14:textId="7D013680" w:rsidR="00443962" w:rsidRPr="00301468" w:rsidRDefault="00443962" w:rsidP="00443962">
      <w:pPr>
        <w:pStyle w:val="Heading3"/>
        <w:rPr>
          <w:lang w:val="en-US"/>
        </w:rPr>
      </w:pPr>
      <w:bookmarkStart w:id="74" w:name="_Toc102091250"/>
      <w:r w:rsidRPr="00301468">
        <w:rPr>
          <w:lang w:val="en-US"/>
        </w:rPr>
        <w:t>Business model</w:t>
      </w:r>
      <w:bookmarkEnd w:id="74"/>
    </w:p>
    <w:p w14:paraId="4BDCDC47" w14:textId="0EB127E0" w:rsidR="00443962" w:rsidRPr="00301468" w:rsidRDefault="00441739" w:rsidP="00443962">
      <w:pPr>
        <w:pStyle w:val="BodyText"/>
        <w:rPr>
          <w:lang w:val="en-US"/>
        </w:rPr>
      </w:pPr>
      <w:r w:rsidRPr="00441739">
        <w:rPr>
          <w:lang w:val="en-US"/>
        </w:rPr>
        <w:t>The customers are the key partners for the marketplace platform, customers generate content on the platform and bring digital assets for listing, expanding the marketplace assortment of goods. The platform provides artists with a simple NFT management system, it will serve as a control panel for the digital assets, platform also provides customers with a personal profile that can be adjusted and published for marketing purposes. The platform scope also includes a launchpad feature that can be used to enable customers to announce collections available to mint. In general, the marketplace is a platform that facilitates customers’ campaigns, sales and digital assets management, and the launchpad page can be used for basic marketing campaign purposes.</w:t>
      </w:r>
    </w:p>
    <w:p w14:paraId="01ABD7C5" w14:textId="7494C5A8" w:rsidR="00617EDF" w:rsidRPr="00301468" w:rsidRDefault="0017661C" w:rsidP="003818D8">
      <w:pPr>
        <w:pStyle w:val="Heading3"/>
        <w:rPr>
          <w:lang w:val="en-US"/>
        </w:rPr>
      </w:pPr>
      <w:bookmarkStart w:id="75" w:name="_Toc102091251"/>
      <w:r w:rsidRPr="00301468">
        <w:rPr>
          <w:lang w:val="en-US"/>
        </w:rPr>
        <w:t>Operational costs</w:t>
      </w:r>
      <w:bookmarkEnd w:id="75"/>
    </w:p>
    <w:p w14:paraId="11FD1EC0" w14:textId="77777777" w:rsidR="00441739" w:rsidRPr="00441739" w:rsidRDefault="00441739" w:rsidP="00441739">
      <w:pPr>
        <w:pStyle w:val="BodyText"/>
        <w:rPr>
          <w:lang w:val="en-US"/>
        </w:rPr>
      </w:pPr>
      <w:r w:rsidRPr="00441739">
        <w:rPr>
          <w:lang w:val="en-US"/>
        </w:rPr>
        <w:t xml:space="preserve">The operational costs include only cloud infrastructure. Strapi CMS, Golang and Next.js are open-source solutions available for the public domain and are free to use. The CMS and back-end require a database as a persistence layer, the databases are running on DigitalOcean Managed Database service PostgreSQL node for a fixed price 15$ per month with free daily backups. For a start, the CMS, back-end and front-end can be run on the lowest-tier App instances 5$ each resulting in 15$ per month for all computing resources. The Space storage service to store the profile images and banners comes with a basic plan including 250 GB of storage space, 1 TB bandwidth and whole month uptime resulting in 5$ per month, image size limit and compression were applied to the profile image and banner not to overuse the storage space. In total, the entire infrastructure with front-end, back-end, CMS, storage and a managed database cluster ends up in 35$ a month bill before tax and 42$ bill a month with VAT Estonia (20.00%) included. </w:t>
      </w:r>
    </w:p>
    <w:p w14:paraId="21EB7D03" w14:textId="01276F72" w:rsidR="004F7E73" w:rsidRPr="00301468" w:rsidRDefault="00441739" w:rsidP="00441739">
      <w:pPr>
        <w:pStyle w:val="BodyText"/>
        <w:rPr>
          <w:lang w:val="en-US"/>
        </w:rPr>
      </w:pPr>
      <w:r w:rsidRPr="00441739">
        <w:rPr>
          <w:lang w:val="en-US"/>
        </w:rPr>
        <w:t xml:space="preserve">The low computing costs make the marketplace very affordable and profitable, taking the peak EGLD price in 2021 into consideration, the 542.48$ per 1 EGLD, just three sales a month each worth 1 EGLD will result in 48.82$ marketplace revenue, which is more than 42$ computing costs and leaves 6.82$ as profit already. By 18.03.2022, the OpenSea total </w:t>
      </w:r>
      <w:r w:rsidRPr="00441739">
        <w:rPr>
          <w:lang w:val="en-US"/>
        </w:rPr>
        <w:lastRenderedPageBreak/>
        <w:t>trade volume reached 2.11 billion USD, meaning there is a potential to reach a much higher income and the base cost of 42$ per month is an excellent result.</w:t>
      </w:r>
    </w:p>
    <w:p w14:paraId="3368FDCC" w14:textId="78D8C65D" w:rsidR="00E75469" w:rsidRPr="00301468" w:rsidRDefault="00E75469" w:rsidP="00E75469">
      <w:pPr>
        <w:pStyle w:val="Heading2"/>
        <w:rPr>
          <w:lang w:val="en-US"/>
        </w:rPr>
      </w:pPr>
      <w:bookmarkStart w:id="76" w:name="_Toc102091252"/>
      <w:r w:rsidRPr="00301468">
        <w:rPr>
          <w:lang w:val="en-US"/>
        </w:rPr>
        <w:t>Smart contracts</w:t>
      </w:r>
      <w:bookmarkEnd w:id="76"/>
    </w:p>
    <w:p w14:paraId="2F3EE183" w14:textId="44DD3AF4" w:rsidR="008560C3" w:rsidRPr="00301468" w:rsidRDefault="00E3545A" w:rsidP="008560C3">
      <w:pPr>
        <w:pStyle w:val="BodyText"/>
        <w:rPr>
          <w:lang w:val="en-US"/>
        </w:rPr>
      </w:pPr>
      <w:r w:rsidRPr="00E3545A">
        <w:rPr>
          <w:lang w:val="en-US"/>
        </w:rPr>
        <w:t xml:space="preserve">For a reliable and credible sales platform, smart contracts are a must, these bring transparency to the platform, and anyone on the network can validate this. The smart contracts manage the sales and operations with the customer’s NFT. </w:t>
      </w:r>
    </w:p>
    <w:p w14:paraId="4C7302AC" w14:textId="1C601D3B" w:rsidR="00BF73C0" w:rsidRPr="00301468" w:rsidRDefault="00E75469" w:rsidP="00BF73C0">
      <w:pPr>
        <w:pStyle w:val="Heading3"/>
        <w:rPr>
          <w:lang w:val="en-US"/>
        </w:rPr>
      </w:pPr>
      <w:bookmarkStart w:id="77" w:name="_Toc102091253"/>
      <w:r w:rsidRPr="00301468">
        <w:rPr>
          <w:lang w:val="en-US"/>
        </w:rPr>
        <w:t>WASM</w:t>
      </w:r>
      <w:bookmarkEnd w:id="77"/>
    </w:p>
    <w:p w14:paraId="1C3EE723" w14:textId="2A27D58C" w:rsidR="002F19C1" w:rsidRPr="00301468" w:rsidRDefault="00E3545A" w:rsidP="00BF73C0">
      <w:pPr>
        <w:pStyle w:val="BodyText"/>
        <w:rPr>
          <w:lang w:val="en-US"/>
        </w:rPr>
      </w:pPr>
      <w:r w:rsidRPr="00E3545A">
        <w:rPr>
          <w:lang w:val="en-US"/>
        </w:rPr>
        <w:t xml:space="preserve">Elrond supports the custom implementation of a virtual machine with the support of WebAssembly, which enables customers to run smart contracts on their side, </w:t>
      </w:r>
      <w:r w:rsidR="005B5570">
        <w:rPr>
          <w:lang w:val="en-US"/>
        </w:rPr>
        <w:t xml:space="preserve">and </w:t>
      </w:r>
      <w:r w:rsidRPr="00E3545A">
        <w:rPr>
          <w:lang w:val="en-US"/>
        </w:rPr>
        <w:t>sign and send a transaction to the network. Elrond’s WASM supports any language that can be compiled into a byte executive binary file. As shown in Figure 5 below, Elrond’s VM is very efficient when it comes to calculations, VM was built with composability kept in mind, meaning the smart contracts support asynchronous calls to one another, even remaining composable across different shards.</w:t>
      </w:r>
    </w:p>
    <w:p w14:paraId="4077A2EE" w14:textId="77777777" w:rsidR="002F19C1" w:rsidRPr="00301468" w:rsidRDefault="002F19C1" w:rsidP="002F19C1">
      <w:pPr>
        <w:pStyle w:val="BodyText"/>
        <w:keepNext/>
        <w:rPr>
          <w:lang w:val="en-US"/>
        </w:rPr>
      </w:pPr>
      <w:r w:rsidRPr="00301468">
        <w:rPr>
          <w:noProof/>
          <w:lang w:val="en-US"/>
        </w:rPr>
        <w:drawing>
          <wp:inline distT="0" distB="0" distL="0" distR="0" wp14:anchorId="0B7F0010" wp14:editId="7E3B440F">
            <wp:extent cx="3937000" cy="2403398"/>
            <wp:effectExtent l="19050" t="19050" r="2540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1723" cy="2412386"/>
                    </a:xfrm>
                    <a:prstGeom prst="rect">
                      <a:avLst/>
                    </a:prstGeom>
                    <a:noFill/>
                    <a:ln w="6350">
                      <a:solidFill>
                        <a:schemeClr val="tx1"/>
                      </a:solidFill>
                    </a:ln>
                  </pic:spPr>
                </pic:pic>
              </a:graphicData>
            </a:graphic>
          </wp:inline>
        </w:drawing>
      </w:r>
    </w:p>
    <w:p w14:paraId="0F087EF2" w14:textId="23514663" w:rsidR="002F19C1" w:rsidRPr="00301468" w:rsidRDefault="002F19C1" w:rsidP="002F19C1">
      <w:pPr>
        <w:pStyle w:val="Caption"/>
        <w:jc w:val="both"/>
        <w:rPr>
          <w:lang w:val="en-US"/>
        </w:rPr>
      </w:pPr>
      <w:bookmarkStart w:id="78" w:name="_Toc102091342"/>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5</w:t>
      </w:r>
      <w:r w:rsidRPr="00301468">
        <w:rPr>
          <w:lang w:val="en-US"/>
        </w:rPr>
        <w:fldChar w:fldCharType="end"/>
      </w:r>
      <w:r w:rsidRPr="00301468">
        <w:rPr>
          <w:lang w:val="en-US"/>
        </w:rPr>
        <w:t xml:space="preserve"> Blockchain VM performance comparison [19]</w:t>
      </w:r>
      <w:bookmarkEnd w:id="78"/>
    </w:p>
    <w:p w14:paraId="6DE4890A" w14:textId="6AD1BD1A" w:rsidR="00BF73C0" w:rsidRPr="00301468" w:rsidRDefault="00E75469" w:rsidP="00E75469">
      <w:pPr>
        <w:pStyle w:val="Heading3"/>
        <w:rPr>
          <w:lang w:val="en-US"/>
        </w:rPr>
      </w:pPr>
      <w:bookmarkStart w:id="79" w:name="_Toc102091254"/>
      <w:r w:rsidRPr="00301468">
        <w:rPr>
          <w:lang w:val="en-US"/>
        </w:rPr>
        <w:t>Rust</w:t>
      </w:r>
      <w:bookmarkEnd w:id="79"/>
    </w:p>
    <w:p w14:paraId="1B0572FD" w14:textId="3579FB51" w:rsidR="00BF73C0" w:rsidRPr="00301468" w:rsidRDefault="005B5570" w:rsidP="00226A69">
      <w:pPr>
        <w:pStyle w:val="BodyText"/>
        <w:rPr>
          <w:lang w:val="en-US"/>
        </w:rPr>
      </w:pPr>
      <w:r w:rsidRPr="005B5570">
        <w:rPr>
          <w:lang w:val="en-US"/>
        </w:rPr>
        <w:t>The smart contracts are primarily written in Rust, which is a memory-safe and type-safe compiled language with native sandbox support. Rust does not include garbage collector or advanced optimizations, enables the writing of low-level code without the overhead and minimal runtime, making smart contracts more efficient and less gas consuming.</w:t>
      </w:r>
      <w:r w:rsidR="00BF73C0" w:rsidRPr="00301468">
        <w:rPr>
          <w:lang w:val="en-US"/>
        </w:rPr>
        <w:br w:type="page"/>
      </w:r>
    </w:p>
    <w:p w14:paraId="6383FCB9" w14:textId="7EAF16D5" w:rsidR="00BF73C0" w:rsidRPr="00301468" w:rsidRDefault="00BF73C0" w:rsidP="00BF73C0">
      <w:pPr>
        <w:pStyle w:val="Heading1"/>
        <w:numPr>
          <w:ilvl w:val="0"/>
          <w:numId w:val="4"/>
        </w:numPr>
        <w:rPr>
          <w:lang w:val="en-US"/>
        </w:rPr>
      </w:pPr>
      <w:bookmarkStart w:id="80" w:name="_Toc102091255"/>
      <w:r w:rsidRPr="00301468">
        <w:rPr>
          <w:lang w:val="en-US"/>
        </w:rPr>
        <w:lastRenderedPageBreak/>
        <w:t>Implementation</w:t>
      </w:r>
      <w:bookmarkEnd w:id="80"/>
    </w:p>
    <w:p w14:paraId="128E00BA" w14:textId="2C7F8009" w:rsidR="00E75469" w:rsidRPr="00301468" w:rsidRDefault="00BF73C0" w:rsidP="0082376F">
      <w:pPr>
        <w:pStyle w:val="Heading2"/>
        <w:rPr>
          <w:lang w:val="en-US"/>
        </w:rPr>
      </w:pPr>
      <w:bookmarkStart w:id="81" w:name="_Toc102091256"/>
      <w:r w:rsidRPr="00301468">
        <w:rPr>
          <w:lang w:val="en-US"/>
        </w:rPr>
        <w:t>NFT ownership model of Elrond</w:t>
      </w:r>
      <w:bookmarkEnd w:id="81"/>
    </w:p>
    <w:p w14:paraId="325F9883" w14:textId="3E62661D" w:rsidR="00BF73C0" w:rsidRPr="00301468" w:rsidRDefault="005B5570" w:rsidP="00BF73C0">
      <w:pPr>
        <w:pStyle w:val="BodyText"/>
        <w:rPr>
          <w:lang w:val="en-US"/>
        </w:rPr>
      </w:pPr>
      <w:r w:rsidRPr="005B5570">
        <w:rPr>
          <w:lang w:val="en-US"/>
        </w:rPr>
        <w:t>Unlike in Ethereum, where the marketplace owns the smart contract and NFTs are derived from it, and the smart contract always owns it and sells the ownership rights to it, in Elrond, the customer has 100% ownership of the NFT and NFTs can be created in the customer’s wallet and sold with complete transfer of all the ownership to the new owner. The 100% token ownership in the model makes ownership management significantly easier, the token will always have only one current owner.</w:t>
      </w:r>
    </w:p>
    <w:p w14:paraId="103A074F" w14:textId="52970836" w:rsidR="00BF73C0" w:rsidRPr="00301468" w:rsidRDefault="007B32D9" w:rsidP="0082376F">
      <w:pPr>
        <w:pStyle w:val="Heading2"/>
        <w:rPr>
          <w:lang w:val="en-US"/>
        </w:rPr>
      </w:pPr>
      <w:bookmarkStart w:id="82" w:name="_Toc102091257"/>
      <w:r w:rsidRPr="00301468">
        <w:rPr>
          <w:lang w:val="en-US"/>
        </w:rPr>
        <w:t>MVP scope</w:t>
      </w:r>
      <w:bookmarkEnd w:id="82"/>
    </w:p>
    <w:p w14:paraId="29D4CCAD" w14:textId="6A0843D8" w:rsidR="00943486" w:rsidRPr="00301468" w:rsidRDefault="00F15399" w:rsidP="00EB2664">
      <w:pPr>
        <w:pStyle w:val="BodyText"/>
        <w:rPr>
          <w:lang w:val="en-US"/>
        </w:rPr>
      </w:pPr>
      <w:r w:rsidRPr="00F15399">
        <w:rPr>
          <w:lang w:val="en-US"/>
        </w:rPr>
        <w:t xml:space="preserve">The marketplace scope is limited for the first stage of the product and follows the research goals. The planned marketplace scope was an essential feature set with the aim of security, which contains: support of multiple authentication methods based on blockchain, hybrid app architecture, cloud infrastructure architecture, cloud storage, ease of deployment, core functionality integration with Elrond API, smart contracts to facilitate the entire sale flow of the marketplace and low operational costs for the first stage of the marketplace platform roadmap. EGLD is used for all payments on stage 1 of the marketplace MVP, full MEX token support for trading was also considered as the next phase of platform implementation, so the MVP has wallet integration with MEX for further integrations. </w:t>
      </w:r>
    </w:p>
    <w:p w14:paraId="643F84AA" w14:textId="374FB919" w:rsidR="00943486" w:rsidRPr="00301468" w:rsidRDefault="00943486" w:rsidP="0082376F">
      <w:pPr>
        <w:pStyle w:val="Heading2"/>
        <w:rPr>
          <w:lang w:val="en-US"/>
        </w:rPr>
      </w:pPr>
      <w:bookmarkStart w:id="83" w:name="_Toc102091258"/>
      <w:r w:rsidRPr="00301468">
        <w:rPr>
          <w:lang w:val="en-US"/>
        </w:rPr>
        <w:t>Multiple authentication methods</w:t>
      </w:r>
      <w:bookmarkEnd w:id="83"/>
    </w:p>
    <w:p w14:paraId="269E5195" w14:textId="3E4B3082" w:rsidR="00DB3B2F" w:rsidRPr="00301468" w:rsidRDefault="00F15399" w:rsidP="00DB3B2F">
      <w:pPr>
        <w:pStyle w:val="BodyText"/>
        <w:rPr>
          <w:lang w:val="en-US"/>
        </w:rPr>
      </w:pPr>
      <w:r w:rsidRPr="00F15399">
        <w:rPr>
          <w:lang w:val="en-US"/>
        </w:rPr>
        <w:t>The marketplace supports Maiar DeFi Wallet, Maiar App, Ledger and Elrond Web Wallet authentication methods as listed in Figure 6. All these options connect the marketplace web platform with customer wallets on the blockchain, allowing the initialization of wallet components on the customer side and also enabling operations with the wallet through Elrond SDK. Maiar DeFi Wallet isn’t currently supported within Elrond Web Wallet integration, the custom component makes this option available.</w:t>
      </w:r>
    </w:p>
    <w:p w14:paraId="088FD907" w14:textId="7AC12453" w:rsidR="00DB3B2F" w:rsidRPr="00301468" w:rsidRDefault="00DB3B2F" w:rsidP="00DB3B2F">
      <w:pPr>
        <w:pStyle w:val="BodyText"/>
        <w:keepNext/>
        <w:rPr>
          <w:noProof/>
          <w:lang w:val="en-US"/>
        </w:rPr>
      </w:pPr>
      <w:r w:rsidRPr="00301468">
        <w:rPr>
          <w:lang w:val="en-US"/>
        </w:rPr>
        <w:lastRenderedPageBreak/>
        <w:t xml:space="preserve"> </w:t>
      </w:r>
      <w:r w:rsidRPr="00301468">
        <w:rPr>
          <w:noProof/>
          <w:lang w:val="en-US"/>
        </w:rPr>
        <w:drawing>
          <wp:inline distT="0" distB="0" distL="0" distR="0" wp14:anchorId="0E48B161" wp14:editId="6BFAB76A">
            <wp:extent cx="1965236" cy="3280463"/>
            <wp:effectExtent l="19050" t="19050" r="1651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2106" cy="3291931"/>
                    </a:xfrm>
                    <a:prstGeom prst="rect">
                      <a:avLst/>
                    </a:prstGeom>
                    <a:ln w="6350">
                      <a:solidFill>
                        <a:schemeClr val="tx1"/>
                      </a:solidFill>
                    </a:ln>
                  </pic:spPr>
                </pic:pic>
              </a:graphicData>
            </a:graphic>
          </wp:inline>
        </w:drawing>
      </w:r>
      <w:r w:rsidR="008362C1" w:rsidRPr="00301468">
        <w:rPr>
          <w:noProof/>
          <w:lang w:val="en-US"/>
        </w:rPr>
        <w:t xml:space="preserve"> </w:t>
      </w:r>
    </w:p>
    <w:p w14:paraId="1785A228" w14:textId="176B0B94" w:rsidR="00DB3B2F" w:rsidRPr="00301468" w:rsidRDefault="00DB3B2F" w:rsidP="00DB3B2F">
      <w:pPr>
        <w:pStyle w:val="Caption"/>
        <w:jc w:val="both"/>
        <w:rPr>
          <w:lang w:val="en-US"/>
        </w:rPr>
      </w:pPr>
      <w:bookmarkStart w:id="84" w:name="_Toc102091343"/>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6</w:t>
      </w:r>
      <w:r w:rsidRPr="00301468">
        <w:rPr>
          <w:lang w:val="en-US"/>
        </w:rPr>
        <w:fldChar w:fldCharType="end"/>
      </w:r>
      <w:r w:rsidRPr="00301468">
        <w:rPr>
          <w:lang w:val="en-US"/>
        </w:rPr>
        <w:t xml:space="preserve"> Authentication methods</w:t>
      </w:r>
      <w:bookmarkEnd w:id="84"/>
    </w:p>
    <w:p w14:paraId="02B59892" w14:textId="170CD678" w:rsidR="00746C8E" w:rsidRPr="00301468" w:rsidRDefault="00FB1243" w:rsidP="009C658E">
      <w:pPr>
        <w:pStyle w:val="BodyText"/>
        <w:rPr>
          <w:lang w:val="en-US"/>
        </w:rPr>
      </w:pPr>
      <w:r w:rsidRPr="00FB1243">
        <w:rPr>
          <w:lang w:val="en-US"/>
        </w:rPr>
        <w:t xml:space="preserve">Maiar DeFi Wallet from Figure 7 is a web browser extension developed by Maiar, </w:t>
      </w:r>
      <w:r w:rsidR="00D36155">
        <w:rPr>
          <w:lang w:val="en-US"/>
        </w:rPr>
        <w:t xml:space="preserve">it </w:t>
      </w:r>
      <w:r w:rsidRPr="00FB1243">
        <w:rPr>
          <w:lang w:val="en-US"/>
        </w:rPr>
        <w:t>connects the web app with the wallet on the blockchain directly from the browser.</w:t>
      </w:r>
    </w:p>
    <w:p w14:paraId="6265B5F6" w14:textId="149224D0" w:rsidR="00C22ED8" w:rsidRPr="00301468" w:rsidRDefault="00746C8E" w:rsidP="00A8471F">
      <w:pPr>
        <w:keepNext/>
        <w:rPr>
          <w:noProof/>
          <w:lang w:val="en-US"/>
        </w:rPr>
      </w:pPr>
      <w:r w:rsidRPr="00301468">
        <w:rPr>
          <w:noProof/>
          <w:lang w:val="en-US"/>
        </w:rPr>
        <w:drawing>
          <wp:inline distT="0" distB="0" distL="0" distR="0" wp14:anchorId="070F11B6" wp14:editId="176673FF">
            <wp:extent cx="1895120" cy="3919904"/>
            <wp:effectExtent l="19050" t="19050" r="1016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1536" cy="3953859"/>
                    </a:xfrm>
                    <a:prstGeom prst="rect">
                      <a:avLst/>
                    </a:prstGeom>
                    <a:ln w="6350">
                      <a:solidFill>
                        <a:schemeClr val="tx1"/>
                      </a:solidFill>
                    </a:ln>
                  </pic:spPr>
                </pic:pic>
              </a:graphicData>
            </a:graphic>
          </wp:inline>
        </w:drawing>
      </w:r>
    </w:p>
    <w:p w14:paraId="386CD9CF" w14:textId="3AD474A6" w:rsidR="00A8471F" w:rsidRPr="00301468" w:rsidRDefault="00A8471F" w:rsidP="00A8471F">
      <w:pPr>
        <w:keepNext/>
        <w:rPr>
          <w:lang w:val="en-US"/>
        </w:rPr>
      </w:pPr>
    </w:p>
    <w:p w14:paraId="43FA21A8" w14:textId="23A0AFBB" w:rsidR="008362C1" w:rsidRPr="00301468" w:rsidRDefault="00A8471F" w:rsidP="00A8471F">
      <w:pPr>
        <w:pStyle w:val="Caption"/>
        <w:jc w:val="left"/>
        <w:rPr>
          <w:lang w:val="en-US"/>
        </w:rPr>
      </w:pPr>
      <w:bookmarkStart w:id="85" w:name="_Toc102091344"/>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7</w:t>
      </w:r>
      <w:r w:rsidRPr="00301468">
        <w:rPr>
          <w:lang w:val="en-US"/>
        </w:rPr>
        <w:fldChar w:fldCharType="end"/>
      </w:r>
      <w:r w:rsidRPr="00301468">
        <w:rPr>
          <w:lang w:val="en-US"/>
        </w:rPr>
        <w:t xml:space="preserve"> Maiar DeFi Wallet browser extension</w:t>
      </w:r>
      <w:bookmarkEnd w:id="85"/>
    </w:p>
    <w:p w14:paraId="79CB200A" w14:textId="47B494F6" w:rsidR="009C658E" w:rsidRPr="00301468" w:rsidRDefault="009D5CB7" w:rsidP="003C3B14">
      <w:pPr>
        <w:pStyle w:val="NormalText"/>
      </w:pPr>
      <w:r w:rsidRPr="009D5CB7">
        <w:lastRenderedPageBreak/>
        <w:t>An alternative solution to web extension is an integration with the Maiar App from Figure 8 below that can scan QR codes and authorize access to the wallet.</w:t>
      </w:r>
    </w:p>
    <w:p w14:paraId="241EEF38" w14:textId="28110FC0" w:rsidR="009C658E" w:rsidRPr="00301468" w:rsidRDefault="000A221C" w:rsidP="000A221C">
      <w:pPr>
        <w:keepNext/>
        <w:rPr>
          <w:lang w:val="en-US"/>
        </w:rPr>
      </w:pPr>
      <w:r w:rsidRPr="00301468">
        <w:rPr>
          <w:noProof/>
          <w:lang w:val="en-US"/>
        </w:rPr>
        <w:drawing>
          <wp:inline distT="0" distB="0" distL="0" distR="0" wp14:anchorId="0F99954D" wp14:editId="0F89A5BA">
            <wp:extent cx="1829871" cy="3389168"/>
            <wp:effectExtent l="19050" t="19050" r="18415"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5297" cy="3399218"/>
                    </a:xfrm>
                    <a:prstGeom prst="rect">
                      <a:avLst/>
                    </a:prstGeom>
                    <a:ln w="6350">
                      <a:solidFill>
                        <a:schemeClr val="tx1"/>
                      </a:solidFill>
                    </a:ln>
                  </pic:spPr>
                </pic:pic>
              </a:graphicData>
            </a:graphic>
          </wp:inline>
        </w:drawing>
      </w:r>
    </w:p>
    <w:p w14:paraId="667984A8" w14:textId="769272EB" w:rsidR="000A221C" w:rsidRPr="00301468" w:rsidRDefault="000A221C" w:rsidP="000A221C">
      <w:pPr>
        <w:pStyle w:val="Caption"/>
        <w:jc w:val="left"/>
        <w:rPr>
          <w:lang w:val="en-US"/>
        </w:rPr>
      </w:pPr>
      <w:bookmarkStart w:id="86" w:name="_Toc102091345"/>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8</w:t>
      </w:r>
      <w:r w:rsidRPr="00301468">
        <w:rPr>
          <w:lang w:val="en-US"/>
        </w:rPr>
        <w:fldChar w:fldCharType="end"/>
      </w:r>
      <w:r w:rsidRPr="00301468">
        <w:rPr>
          <w:lang w:val="en-US"/>
        </w:rPr>
        <w:t xml:space="preserve"> QR code authentication</w:t>
      </w:r>
      <w:bookmarkEnd w:id="86"/>
    </w:p>
    <w:p w14:paraId="3A579792" w14:textId="45250B63" w:rsidR="009C658E" w:rsidRPr="00301468" w:rsidRDefault="003C3B14" w:rsidP="003C3B14">
      <w:pPr>
        <w:pStyle w:val="NormalText"/>
      </w:pPr>
      <w:r w:rsidRPr="00301468">
        <w:t>Elrond also provides developers with Elrond Web Wallet integration that can process Keystore, Ledger, PEM file and integration with</w:t>
      </w:r>
      <w:r w:rsidR="009D5CB7">
        <w:t xml:space="preserve"> the</w:t>
      </w:r>
      <w:r w:rsidRPr="00301468">
        <w:t xml:space="preserve"> Maiar app as listed </w:t>
      </w:r>
      <w:r w:rsidR="009D5CB7">
        <w:t>i</w:t>
      </w:r>
      <w:r w:rsidRPr="00301468">
        <w:t xml:space="preserve">n </w:t>
      </w:r>
      <w:r w:rsidR="00DF0E43" w:rsidRPr="00301468">
        <w:t>Figure 9</w:t>
      </w:r>
      <w:r w:rsidRPr="00301468">
        <w:t xml:space="preserve"> below.</w:t>
      </w:r>
    </w:p>
    <w:p w14:paraId="0693A321" w14:textId="77777777" w:rsidR="000A221C" w:rsidRPr="00301468" w:rsidRDefault="000A221C" w:rsidP="000A221C">
      <w:pPr>
        <w:keepNext/>
        <w:rPr>
          <w:lang w:val="en-US"/>
        </w:rPr>
      </w:pPr>
      <w:r w:rsidRPr="00301468">
        <w:rPr>
          <w:noProof/>
          <w:lang w:val="en-US"/>
        </w:rPr>
        <w:drawing>
          <wp:inline distT="0" distB="0" distL="0" distR="0" wp14:anchorId="2A0C8EDD" wp14:editId="655F2EEB">
            <wp:extent cx="3887931" cy="3271713"/>
            <wp:effectExtent l="19050" t="19050" r="1778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1934" cy="3275082"/>
                    </a:xfrm>
                    <a:prstGeom prst="rect">
                      <a:avLst/>
                    </a:prstGeom>
                    <a:ln w="6350">
                      <a:solidFill>
                        <a:schemeClr val="tx1"/>
                      </a:solidFill>
                    </a:ln>
                  </pic:spPr>
                </pic:pic>
              </a:graphicData>
            </a:graphic>
          </wp:inline>
        </w:drawing>
      </w:r>
    </w:p>
    <w:p w14:paraId="55F65153" w14:textId="163D2CF6" w:rsidR="000A221C" w:rsidRPr="00301468" w:rsidRDefault="000A221C" w:rsidP="000A221C">
      <w:pPr>
        <w:pStyle w:val="Caption"/>
        <w:jc w:val="left"/>
        <w:rPr>
          <w:lang w:val="en-US"/>
        </w:rPr>
      </w:pPr>
      <w:bookmarkStart w:id="87" w:name="_Toc102091346"/>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9</w:t>
      </w:r>
      <w:r w:rsidRPr="00301468">
        <w:rPr>
          <w:lang w:val="en-US"/>
        </w:rPr>
        <w:fldChar w:fldCharType="end"/>
      </w:r>
      <w:r w:rsidRPr="00301468">
        <w:rPr>
          <w:lang w:val="en-US"/>
        </w:rPr>
        <w:t xml:space="preserve"> Elrond Web Wallet</w:t>
      </w:r>
      <w:bookmarkEnd w:id="87"/>
    </w:p>
    <w:p w14:paraId="1BA5E0D1" w14:textId="157A9611" w:rsidR="005B310F" w:rsidRPr="00301468" w:rsidRDefault="005B310F" w:rsidP="0082376F">
      <w:pPr>
        <w:pStyle w:val="Heading3"/>
        <w:rPr>
          <w:lang w:val="en-US"/>
        </w:rPr>
      </w:pPr>
      <w:bookmarkStart w:id="88" w:name="_Toc102091259"/>
      <w:r w:rsidRPr="00301468">
        <w:rPr>
          <w:lang w:val="en-US"/>
        </w:rPr>
        <w:lastRenderedPageBreak/>
        <w:t>Wallet balance</w:t>
      </w:r>
      <w:bookmarkEnd w:id="88"/>
    </w:p>
    <w:p w14:paraId="242521BB" w14:textId="32EA86B7" w:rsidR="00CB65B2" w:rsidRPr="00301468" w:rsidRDefault="00C57BE8" w:rsidP="005B310F">
      <w:pPr>
        <w:pStyle w:val="BodyText"/>
        <w:keepNext/>
        <w:rPr>
          <w:lang w:val="en-US"/>
        </w:rPr>
      </w:pPr>
      <w:r w:rsidRPr="00C57BE8">
        <w:rPr>
          <w:lang w:val="en-US"/>
        </w:rPr>
        <w:t>When authorization has been passed successfully, the web platform prepares a wallet component for the customer wallet, which is persisted in the customer’s web-browser local storage, which persists wallet data such as balance and address. In order to display a readable balance in USD, the EGLD balance is fetched from the wallet through the SDK gateway and MEX as the custom token is fetched from the Elrond API endpoint. Once data has been fetched from the integration with CoinGecko API, the latest EGLD and MEX exchange rates are fetched, calculated with the latest retrieved exchange rates, converted into USD value and displayed at the customer’s wallet component in Figure 10.</w:t>
      </w:r>
    </w:p>
    <w:p w14:paraId="4D59AAD1" w14:textId="47BE707D" w:rsidR="005B310F" w:rsidRPr="00301468" w:rsidRDefault="00810E15" w:rsidP="005B310F">
      <w:pPr>
        <w:pStyle w:val="BodyText"/>
        <w:keepNext/>
        <w:rPr>
          <w:lang w:val="en-US"/>
        </w:rPr>
      </w:pPr>
      <w:r w:rsidRPr="00301468">
        <w:rPr>
          <w:noProof/>
          <w:lang w:val="en-US"/>
        </w:rPr>
        <w:t xml:space="preserve"> </w:t>
      </w:r>
      <w:r w:rsidR="001C6217" w:rsidRPr="00301468">
        <w:rPr>
          <w:noProof/>
          <w:lang w:val="en-US"/>
        </w:rPr>
        <w:t xml:space="preserve"> </w:t>
      </w:r>
      <w:r w:rsidR="00BB658C" w:rsidRPr="00301468">
        <w:rPr>
          <w:noProof/>
          <w:lang w:val="en-US"/>
        </w:rPr>
        <w:t xml:space="preserve"> </w:t>
      </w:r>
      <w:r w:rsidR="00BB658C" w:rsidRPr="00301468">
        <w:rPr>
          <w:noProof/>
          <w:lang w:val="en-US"/>
        </w:rPr>
        <w:drawing>
          <wp:inline distT="0" distB="0" distL="0" distR="0" wp14:anchorId="321B7794" wp14:editId="4AD5BA17">
            <wp:extent cx="2301552" cy="3482501"/>
            <wp:effectExtent l="19050" t="19050" r="2286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901" cy="3492108"/>
                    </a:xfrm>
                    <a:prstGeom prst="rect">
                      <a:avLst/>
                    </a:prstGeom>
                    <a:ln w="6350">
                      <a:solidFill>
                        <a:schemeClr val="tx1"/>
                      </a:solidFill>
                    </a:ln>
                  </pic:spPr>
                </pic:pic>
              </a:graphicData>
            </a:graphic>
          </wp:inline>
        </w:drawing>
      </w:r>
    </w:p>
    <w:p w14:paraId="119DB270" w14:textId="09C63D4C" w:rsidR="00E72947" w:rsidRPr="00301468" w:rsidRDefault="005B310F" w:rsidP="00E72947">
      <w:pPr>
        <w:pStyle w:val="Caption"/>
        <w:jc w:val="both"/>
        <w:rPr>
          <w:lang w:val="en-US"/>
        </w:rPr>
      </w:pPr>
      <w:bookmarkStart w:id="89" w:name="_Toc102091347"/>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10</w:t>
      </w:r>
      <w:r w:rsidRPr="00301468">
        <w:rPr>
          <w:lang w:val="en-US"/>
        </w:rPr>
        <w:fldChar w:fldCharType="end"/>
      </w:r>
      <w:r w:rsidRPr="00301468">
        <w:rPr>
          <w:lang w:val="en-US"/>
        </w:rPr>
        <w:t xml:space="preserve"> Wallet component</w:t>
      </w:r>
      <w:r w:rsidR="007B2218" w:rsidRPr="00301468">
        <w:rPr>
          <w:lang w:val="en-US"/>
        </w:rPr>
        <w:t xml:space="preserve"> balance</w:t>
      </w:r>
      <w:bookmarkEnd w:id="89"/>
    </w:p>
    <w:p w14:paraId="60FC04DB" w14:textId="3D1BBAFF" w:rsidR="00F26B9D" w:rsidRPr="00301468" w:rsidRDefault="00F26B9D" w:rsidP="0082376F">
      <w:pPr>
        <w:pStyle w:val="Heading2"/>
        <w:rPr>
          <w:lang w:val="en-US"/>
        </w:rPr>
      </w:pPr>
      <w:bookmarkStart w:id="90" w:name="_Toc102091260"/>
      <w:r w:rsidRPr="00301468">
        <w:rPr>
          <w:lang w:val="en-US"/>
        </w:rPr>
        <w:t>Hybrid app architecture</w:t>
      </w:r>
      <w:bookmarkEnd w:id="90"/>
    </w:p>
    <w:p w14:paraId="6BE1ABC4" w14:textId="57DC03B7" w:rsidR="00E01649" w:rsidRPr="00301468" w:rsidRDefault="00E01649" w:rsidP="00E01649">
      <w:pPr>
        <w:pStyle w:val="BodyText"/>
        <w:rPr>
          <w:lang w:val="en-US"/>
        </w:rPr>
      </w:pPr>
      <w:r w:rsidRPr="00301468">
        <w:rPr>
          <w:lang w:val="en-US"/>
        </w:rPr>
        <w:t xml:space="preserve">The platform has a hybrid architecture, meaning it is integrated with public Elrond API, Elrond blockchain network, </w:t>
      </w:r>
      <w:r w:rsidR="00BE41E2" w:rsidRPr="00301468">
        <w:rPr>
          <w:lang w:val="en-US"/>
        </w:rPr>
        <w:t>c</w:t>
      </w:r>
      <w:r w:rsidRPr="00301468">
        <w:rPr>
          <w:lang w:val="en-US"/>
        </w:rPr>
        <w:t>loud storage and custom services as back-end and Strapi CMS</w:t>
      </w:r>
      <w:r w:rsidR="00C57BE8">
        <w:rPr>
          <w:lang w:val="en-US"/>
        </w:rPr>
        <w:t>,</w:t>
      </w:r>
      <w:r w:rsidRPr="00301468">
        <w:rPr>
          <w:lang w:val="en-US"/>
        </w:rPr>
        <w:t xml:space="preserve"> which are connected to databases</w:t>
      </w:r>
      <w:r w:rsidR="00BE41E2" w:rsidRPr="00301468">
        <w:rPr>
          <w:lang w:val="en-US"/>
        </w:rPr>
        <w:t xml:space="preserve"> as persistence layer</w:t>
      </w:r>
      <w:r w:rsidR="008B2D0B" w:rsidRPr="00301468">
        <w:rPr>
          <w:lang w:val="en-US"/>
        </w:rPr>
        <w:t xml:space="preserve"> as </w:t>
      </w:r>
      <w:r w:rsidR="00C57BE8">
        <w:rPr>
          <w:lang w:val="en-US"/>
        </w:rPr>
        <w:t>i</w:t>
      </w:r>
      <w:r w:rsidR="008B2D0B" w:rsidRPr="00301468">
        <w:rPr>
          <w:lang w:val="en-US"/>
        </w:rPr>
        <w:t xml:space="preserve">n Figure </w:t>
      </w:r>
      <w:r w:rsidR="00DF0E43" w:rsidRPr="00301468">
        <w:rPr>
          <w:lang w:val="en-US"/>
        </w:rPr>
        <w:t>11</w:t>
      </w:r>
      <w:r w:rsidR="008B2D0B" w:rsidRPr="00301468">
        <w:rPr>
          <w:lang w:val="en-US"/>
        </w:rPr>
        <w:t xml:space="preserve"> below</w:t>
      </w:r>
      <w:r w:rsidRPr="00301468">
        <w:rPr>
          <w:lang w:val="en-US"/>
        </w:rPr>
        <w:t>.</w:t>
      </w:r>
    </w:p>
    <w:p w14:paraId="342E73F2" w14:textId="77777777" w:rsidR="00E01649" w:rsidRPr="00301468" w:rsidRDefault="00E01649" w:rsidP="00E01649">
      <w:pPr>
        <w:pStyle w:val="BodyText"/>
        <w:keepNext/>
        <w:rPr>
          <w:lang w:val="en-US"/>
        </w:rPr>
      </w:pPr>
      <w:r w:rsidRPr="00301468">
        <w:rPr>
          <w:noProof/>
          <w:lang w:val="en-US"/>
        </w:rPr>
        <w:lastRenderedPageBreak/>
        <w:drawing>
          <wp:inline distT="0" distB="0" distL="0" distR="0" wp14:anchorId="5ABAF12F" wp14:editId="45DBDD6A">
            <wp:extent cx="5062313" cy="2521930"/>
            <wp:effectExtent l="19050" t="19050" r="2413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7826" cy="2524676"/>
                    </a:xfrm>
                    <a:prstGeom prst="rect">
                      <a:avLst/>
                    </a:prstGeom>
                    <a:ln w="6350">
                      <a:solidFill>
                        <a:schemeClr val="tx1"/>
                      </a:solidFill>
                    </a:ln>
                  </pic:spPr>
                </pic:pic>
              </a:graphicData>
            </a:graphic>
          </wp:inline>
        </w:drawing>
      </w:r>
    </w:p>
    <w:p w14:paraId="5520F919" w14:textId="2A3E882A" w:rsidR="00C0559D" w:rsidRPr="00301468" w:rsidRDefault="00E01649" w:rsidP="00E01649">
      <w:pPr>
        <w:pStyle w:val="Caption"/>
        <w:jc w:val="both"/>
        <w:rPr>
          <w:lang w:val="en-US"/>
        </w:rPr>
      </w:pPr>
      <w:bookmarkStart w:id="91" w:name="_Toc102091348"/>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11</w:t>
      </w:r>
      <w:r w:rsidRPr="00301468">
        <w:rPr>
          <w:lang w:val="en-US"/>
        </w:rPr>
        <w:fldChar w:fldCharType="end"/>
      </w:r>
      <w:r w:rsidRPr="00301468">
        <w:rPr>
          <w:lang w:val="en-US"/>
        </w:rPr>
        <w:t xml:space="preserve"> Hybrid app architecture</w:t>
      </w:r>
      <w:bookmarkEnd w:id="91"/>
    </w:p>
    <w:p w14:paraId="370443DF" w14:textId="23B630DB" w:rsidR="00943486" w:rsidRPr="00301468" w:rsidRDefault="00943486" w:rsidP="0082376F">
      <w:pPr>
        <w:pStyle w:val="Heading3"/>
        <w:rPr>
          <w:lang w:val="en-US"/>
        </w:rPr>
      </w:pPr>
      <w:bookmarkStart w:id="92" w:name="_Toc102091261"/>
      <w:r w:rsidRPr="00301468">
        <w:rPr>
          <w:lang w:val="en-US"/>
        </w:rPr>
        <w:t>Cloud infrastructure architecture</w:t>
      </w:r>
      <w:bookmarkEnd w:id="92"/>
    </w:p>
    <w:p w14:paraId="1F7D05BF" w14:textId="79B88BFC" w:rsidR="000C065A" w:rsidRPr="00301468" w:rsidRDefault="00C57BE8" w:rsidP="000C065A">
      <w:pPr>
        <w:pStyle w:val="BodyText"/>
        <w:rPr>
          <w:lang w:val="en-US"/>
        </w:rPr>
      </w:pPr>
      <w:r w:rsidRPr="00C57BE8">
        <w:rPr>
          <w:lang w:val="en-US"/>
        </w:rPr>
        <w:t>The diagram in Figure 12 below shows the DigitalOcean components and databases used for the back-end and Strapi services and three services deployed in the App platform listed in Figure 13, these are back-end, CMS and web services.</w:t>
      </w:r>
    </w:p>
    <w:p w14:paraId="7014D304" w14:textId="77777777" w:rsidR="00BE41E2" w:rsidRPr="00301468" w:rsidRDefault="000C065A" w:rsidP="00BE41E2">
      <w:pPr>
        <w:pStyle w:val="BodyText"/>
        <w:keepNext/>
        <w:rPr>
          <w:lang w:val="en-US"/>
        </w:rPr>
      </w:pPr>
      <w:r w:rsidRPr="00301468">
        <w:rPr>
          <w:noProof/>
          <w:lang w:val="en-US"/>
        </w:rPr>
        <w:drawing>
          <wp:inline distT="0" distB="0" distL="0" distR="0" wp14:anchorId="0B662368" wp14:editId="656EFBC3">
            <wp:extent cx="5104575" cy="3055543"/>
            <wp:effectExtent l="19050" t="19050" r="2032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9721" cy="3058624"/>
                    </a:xfrm>
                    <a:prstGeom prst="rect">
                      <a:avLst/>
                    </a:prstGeom>
                    <a:ln w="6350">
                      <a:solidFill>
                        <a:schemeClr val="tx1"/>
                      </a:solidFill>
                    </a:ln>
                  </pic:spPr>
                </pic:pic>
              </a:graphicData>
            </a:graphic>
          </wp:inline>
        </w:drawing>
      </w:r>
    </w:p>
    <w:p w14:paraId="5816825B" w14:textId="7AF096BF" w:rsidR="000C065A" w:rsidRPr="00301468" w:rsidRDefault="00BE41E2" w:rsidP="00BE41E2">
      <w:pPr>
        <w:pStyle w:val="Caption"/>
        <w:jc w:val="both"/>
        <w:rPr>
          <w:lang w:val="en-US"/>
        </w:rPr>
      </w:pPr>
      <w:bookmarkStart w:id="93" w:name="_Toc102091349"/>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12</w:t>
      </w:r>
      <w:r w:rsidRPr="00301468">
        <w:rPr>
          <w:lang w:val="en-US"/>
        </w:rPr>
        <w:fldChar w:fldCharType="end"/>
      </w:r>
      <w:r w:rsidRPr="00301468">
        <w:rPr>
          <w:lang w:val="en-US"/>
        </w:rPr>
        <w:t xml:space="preserve"> Cloud infrastructure architecture</w:t>
      </w:r>
      <w:bookmarkEnd w:id="93"/>
    </w:p>
    <w:p w14:paraId="37357204" w14:textId="77777777" w:rsidR="008B2D0B" w:rsidRPr="00301468" w:rsidRDefault="008B2D0B" w:rsidP="008B2D0B">
      <w:pPr>
        <w:keepNext/>
        <w:rPr>
          <w:lang w:val="en-US"/>
        </w:rPr>
      </w:pPr>
      <w:r w:rsidRPr="00301468">
        <w:rPr>
          <w:noProof/>
          <w:lang w:val="en-US"/>
        </w:rPr>
        <w:lastRenderedPageBreak/>
        <w:drawing>
          <wp:inline distT="0" distB="0" distL="0" distR="0" wp14:anchorId="303A53E1" wp14:editId="13DDB157">
            <wp:extent cx="3752208" cy="2976403"/>
            <wp:effectExtent l="19050" t="19050" r="2032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0090" cy="2982656"/>
                    </a:xfrm>
                    <a:prstGeom prst="rect">
                      <a:avLst/>
                    </a:prstGeom>
                    <a:ln w="6350">
                      <a:solidFill>
                        <a:schemeClr val="tx1"/>
                      </a:solidFill>
                    </a:ln>
                  </pic:spPr>
                </pic:pic>
              </a:graphicData>
            </a:graphic>
          </wp:inline>
        </w:drawing>
      </w:r>
    </w:p>
    <w:p w14:paraId="6DC65C54" w14:textId="1375B206" w:rsidR="008B2D0B" w:rsidRPr="00301468" w:rsidRDefault="008B2D0B" w:rsidP="008B2D0B">
      <w:pPr>
        <w:pStyle w:val="Caption"/>
        <w:jc w:val="left"/>
        <w:rPr>
          <w:lang w:val="en-US"/>
        </w:rPr>
      </w:pPr>
      <w:bookmarkStart w:id="94" w:name="_Toc102091350"/>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13</w:t>
      </w:r>
      <w:r w:rsidRPr="00301468">
        <w:rPr>
          <w:lang w:val="en-US"/>
        </w:rPr>
        <w:fldChar w:fldCharType="end"/>
      </w:r>
      <w:r w:rsidRPr="00301468">
        <w:rPr>
          <w:lang w:val="en-US"/>
        </w:rPr>
        <w:t xml:space="preserve"> </w:t>
      </w:r>
      <w:r w:rsidR="00CB5CE8" w:rsidRPr="00301468">
        <w:rPr>
          <w:lang w:val="en-US"/>
        </w:rPr>
        <w:t xml:space="preserve">Deployed </w:t>
      </w:r>
      <w:r w:rsidRPr="00301468">
        <w:rPr>
          <w:lang w:val="en-US"/>
        </w:rPr>
        <w:t>DigitalOcean Apps</w:t>
      </w:r>
      <w:bookmarkEnd w:id="94"/>
    </w:p>
    <w:p w14:paraId="4B752F83" w14:textId="6E91659B" w:rsidR="00F26B9D" w:rsidRPr="00301468" w:rsidRDefault="0082376F" w:rsidP="00F26B9D">
      <w:pPr>
        <w:pStyle w:val="Heading3"/>
        <w:numPr>
          <w:ilvl w:val="2"/>
          <w:numId w:val="4"/>
        </w:numPr>
        <w:rPr>
          <w:lang w:val="en-US"/>
        </w:rPr>
      </w:pPr>
      <w:bookmarkStart w:id="95" w:name="_Toc102091262"/>
      <w:r w:rsidRPr="00301468">
        <w:rPr>
          <w:lang w:val="en-US"/>
        </w:rPr>
        <w:t>Docker for</w:t>
      </w:r>
      <w:r w:rsidR="007B32D9" w:rsidRPr="00301468">
        <w:rPr>
          <w:lang w:val="en-US"/>
        </w:rPr>
        <w:t xml:space="preserve"> </w:t>
      </w:r>
      <w:r w:rsidR="00F26B9D" w:rsidRPr="00301468">
        <w:rPr>
          <w:lang w:val="en-US"/>
        </w:rPr>
        <w:t>deployment</w:t>
      </w:r>
      <w:bookmarkEnd w:id="95"/>
    </w:p>
    <w:p w14:paraId="5B23B135" w14:textId="1F47B616" w:rsidR="005B00D5" w:rsidRPr="00301468" w:rsidRDefault="00BE41E2" w:rsidP="00BE41E2">
      <w:pPr>
        <w:pStyle w:val="BodyText"/>
        <w:rPr>
          <w:lang w:val="en-US"/>
        </w:rPr>
      </w:pPr>
      <w:r w:rsidRPr="00301468">
        <w:rPr>
          <w:lang w:val="en-US"/>
        </w:rPr>
        <w:t>The Golang back-end</w:t>
      </w:r>
      <w:r w:rsidR="008B2D0B" w:rsidRPr="00301468">
        <w:rPr>
          <w:lang w:val="en-US"/>
        </w:rPr>
        <w:t xml:space="preserve"> and</w:t>
      </w:r>
      <w:r w:rsidRPr="00301468">
        <w:rPr>
          <w:lang w:val="en-US"/>
        </w:rPr>
        <w:t xml:space="preserve"> Next.js</w:t>
      </w:r>
      <w:r w:rsidR="005B00D5" w:rsidRPr="00301468">
        <w:rPr>
          <w:lang w:val="en-US"/>
        </w:rPr>
        <w:t xml:space="preserve"> </w:t>
      </w:r>
      <w:r w:rsidRPr="00301468">
        <w:rPr>
          <w:lang w:val="en-US"/>
        </w:rPr>
        <w:t>front-end</w:t>
      </w:r>
      <w:r w:rsidR="005B00D5" w:rsidRPr="00301468">
        <w:rPr>
          <w:lang w:val="en-US"/>
        </w:rPr>
        <w:t xml:space="preserve"> are packed </w:t>
      </w:r>
      <w:r w:rsidR="008B2D0B" w:rsidRPr="00301468">
        <w:rPr>
          <w:lang w:val="en-US"/>
        </w:rPr>
        <w:t>into</w:t>
      </w:r>
      <w:r w:rsidR="005B00D5" w:rsidRPr="00301468">
        <w:rPr>
          <w:lang w:val="en-US"/>
        </w:rPr>
        <w:t xml:space="preserve"> Dockerfile images for deployment to</w:t>
      </w:r>
      <w:r w:rsidR="00C57BE8">
        <w:rPr>
          <w:lang w:val="en-US"/>
        </w:rPr>
        <w:t xml:space="preserve"> the</w:t>
      </w:r>
      <w:r w:rsidR="005B00D5" w:rsidRPr="00301468">
        <w:rPr>
          <w:lang w:val="en-US"/>
        </w:rPr>
        <w:t xml:space="preserve"> App platform</w:t>
      </w:r>
      <w:r w:rsidR="00FC380B" w:rsidRPr="00301468">
        <w:rPr>
          <w:lang w:val="en-US"/>
        </w:rPr>
        <w:t xml:space="preserve"> and </w:t>
      </w:r>
      <w:r w:rsidR="005B0476" w:rsidRPr="00301468">
        <w:rPr>
          <w:lang w:val="en-US"/>
        </w:rPr>
        <w:t>docker-compose file to run the database with database viewer in</w:t>
      </w:r>
      <w:r w:rsidR="00C57BE8">
        <w:rPr>
          <w:lang w:val="en-US"/>
        </w:rPr>
        <w:t xml:space="preserve"> a</w:t>
      </w:r>
      <w:r w:rsidR="005B0476" w:rsidRPr="00301468">
        <w:rPr>
          <w:lang w:val="en-US"/>
        </w:rPr>
        <w:t xml:space="preserve"> container for easier development, the example container for Strapi CMS PostgreSQL database container with PgAdmin is </w:t>
      </w:r>
      <w:r w:rsidR="005B527E" w:rsidRPr="00301468">
        <w:rPr>
          <w:lang w:val="en-US"/>
        </w:rPr>
        <w:t>shown on Appendix 2</w:t>
      </w:r>
      <w:r w:rsidR="005B0476" w:rsidRPr="00301468">
        <w:rPr>
          <w:lang w:val="en-US"/>
        </w:rPr>
        <w:t>.</w:t>
      </w:r>
      <w:r w:rsidR="005B527E" w:rsidRPr="00301468">
        <w:rPr>
          <w:lang w:val="en-US"/>
        </w:rPr>
        <w:t xml:space="preserve"> </w:t>
      </w:r>
    </w:p>
    <w:p w14:paraId="3089FB6C" w14:textId="281F8050" w:rsidR="00F26B9D" w:rsidRPr="00301468" w:rsidRDefault="00F26B9D" w:rsidP="00F26B9D">
      <w:pPr>
        <w:pStyle w:val="Heading3"/>
        <w:numPr>
          <w:ilvl w:val="2"/>
          <w:numId w:val="4"/>
        </w:numPr>
        <w:rPr>
          <w:lang w:val="en-US"/>
        </w:rPr>
      </w:pPr>
      <w:bookmarkStart w:id="96" w:name="_Toc102091263"/>
      <w:r w:rsidRPr="00301468">
        <w:rPr>
          <w:lang w:val="en-US"/>
        </w:rPr>
        <w:t>Cloud storage</w:t>
      </w:r>
      <w:bookmarkEnd w:id="96"/>
    </w:p>
    <w:p w14:paraId="5B8A50AE" w14:textId="19A02809" w:rsidR="0032034F" w:rsidRPr="00301468" w:rsidRDefault="0032034F" w:rsidP="0032034F">
      <w:pPr>
        <w:pStyle w:val="BodyText"/>
        <w:rPr>
          <w:lang w:val="en-US"/>
        </w:rPr>
      </w:pPr>
      <w:r w:rsidRPr="00301468">
        <w:rPr>
          <w:lang w:val="en-US"/>
        </w:rPr>
        <w:t>DigitalOcean Space provides simple programmatic access to files, for the MVP scope</w:t>
      </w:r>
      <w:r w:rsidR="00C57BE8">
        <w:rPr>
          <w:lang w:val="en-US"/>
        </w:rPr>
        <w:t>,</w:t>
      </w:r>
      <w:r w:rsidRPr="00301468">
        <w:rPr>
          <w:lang w:val="en-US"/>
        </w:rPr>
        <w:t xml:space="preserve"> the profile pictures and banners are stored in the storage </w:t>
      </w:r>
      <w:r w:rsidR="0080413A" w:rsidRPr="00301468">
        <w:rPr>
          <w:lang w:val="en-US"/>
        </w:rPr>
        <w:t>as shown in Figure 14</w:t>
      </w:r>
      <w:r w:rsidR="00363D9D" w:rsidRPr="00301468">
        <w:rPr>
          <w:lang w:val="en-US"/>
        </w:rPr>
        <w:t xml:space="preserve"> below</w:t>
      </w:r>
      <w:r w:rsidR="0080413A" w:rsidRPr="00301468">
        <w:rPr>
          <w:lang w:val="en-US"/>
        </w:rPr>
        <w:t>.</w:t>
      </w:r>
    </w:p>
    <w:p w14:paraId="5396666F" w14:textId="77777777" w:rsidR="0032034F" w:rsidRPr="00301468" w:rsidRDefault="0032034F" w:rsidP="0032034F">
      <w:pPr>
        <w:pStyle w:val="BodyText"/>
        <w:keepNext/>
        <w:rPr>
          <w:lang w:val="en-US"/>
        </w:rPr>
      </w:pPr>
      <w:r w:rsidRPr="00301468">
        <w:rPr>
          <w:noProof/>
          <w:lang w:val="en-US"/>
        </w:rPr>
        <w:drawing>
          <wp:inline distT="0" distB="0" distL="0" distR="0" wp14:anchorId="6994AE14" wp14:editId="0267E105">
            <wp:extent cx="4590410" cy="2412734"/>
            <wp:effectExtent l="19050" t="19050" r="2032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95264" cy="2415285"/>
                    </a:xfrm>
                    <a:prstGeom prst="rect">
                      <a:avLst/>
                    </a:prstGeom>
                    <a:noFill/>
                    <a:ln w="6350">
                      <a:solidFill>
                        <a:schemeClr val="tx1"/>
                      </a:solidFill>
                    </a:ln>
                  </pic:spPr>
                </pic:pic>
              </a:graphicData>
            </a:graphic>
          </wp:inline>
        </w:drawing>
      </w:r>
    </w:p>
    <w:p w14:paraId="06A0AC0F" w14:textId="07D809AB" w:rsidR="005B527E" w:rsidRPr="00301468" w:rsidRDefault="0032034F" w:rsidP="0032034F">
      <w:pPr>
        <w:pStyle w:val="Caption"/>
        <w:jc w:val="both"/>
        <w:rPr>
          <w:lang w:val="en-US"/>
        </w:rPr>
      </w:pPr>
      <w:bookmarkStart w:id="97" w:name="_Toc102091351"/>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14</w:t>
      </w:r>
      <w:r w:rsidRPr="00301468">
        <w:rPr>
          <w:lang w:val="en-US"/>
        </w:rPr>
        <w:fldChar w:fldCharType="end"/>
      </w:r>
      <w:r w:rsidRPr="00301468">
        <w:rPr>
          <w:lang w:val="en-US"/>
        </w:rPr>
        <w:t xml:space="preserve"> DigitalOcean Space</w:t>
      </w:r>
      <w:bookmarkEnd w:id="97"/>
    </w:p>
    <w:p w14:paraId="5EDE4FC0" w14:textId="2C146780" w:rsidR="00943486" w:rsidRPr="00301468" w:rsidRDefault="00943486" w:rsidP="0082376F">
      <w:pPr>
        <w:pStyle w:val="Heading3"/>
        <w:rPr>
          <w:lang w:val="en-US"/>
        </w:rPr>
      </w:pPr>
      <w:bookmarkStart w:id="98" w:name="_Toc102091264"/>
      <w:r w:rsidRPr="00301468">
        <w:rPr>
          <w:lang w:val="en-US"/>
        </w:rPr>
        <w:lastRenderedPageBreak/>
        <w:t>Elrond API integration</w:t>
      </w:r>
      <w:bookmarkEnd w:id="98"/>
    </w:p>
    <w:p w14:paraId="25D375BD" w14:textId="00773EAE" w:rsidR="005B527E" w:rsidRPr="00301468" w:rsidRDefault="007D3B9D" w:rsidP="005B527E">
      <w:pPr>
        <w:pStyle w:val="BodyText"/>
        <w:rPr>
          <w:lang w:val="en-US"/>
        </w:rPr>
      </w:pPr>
      <w:r w:rsidRPr="007D3B9D">
        <w:rPr>
          <w:lang w:val="en-US"/>
        </w:rPr>
        <w:t>The web application is integrated with blockchain through Elrond HTTP API, Elrond API is public and does not require any access tokens. The wallet information, such as wallet balance, tokens, digital assets, and herotag, is fetched directly from the Elrond API. The list of NFTs for the profile page, EGLD and MEX token balance for the wallet to show the USD value in the wallet component are fetched from API, and Elrond’s SDK gateway is used for the authentication methods on Elrond, the NFTs listed for sale are also fetched from smart contract’s NFT balance through the Elrond API.</w:t>
      </w:r>
    </w:p>
    <w:p w14:paraId="5346089D" w14:textId="697F53CF" w:rsidR="000004F2" w:rsidRPr="00301468" w:rsidRDefault="000004F2" w:rsidP="0082376F">
      <w:pPr>
        <w:pStyle w:val="Heading2"/>
        <w:rPr>
          <w:lang w:val="en-US"/>
        </w:rPr>
      </w:pPr>
      <w:bookmarkStart w:id="99" w:name="_Toc102091265"/>
      <w:r w:rsidRPr="00301468">
        <w:rPr>
          <w:lang w:val="en-US"/>
        </w:rPr>
        <w:t>Git</w:t>
      </w:r>
      <w:r w:rsidR="00362E85" w:rsidRPr="00301468">
        <w:rPr>
          <w:lang w:val="en-US"/>
        </w:rPr>
        <w:t xml:space="preserve">Hub </w:t>
      </w:r>
      <w:r w:rsidR="00BB78A4" w:rsidRPr="00301468">
        <w:rPr>
          <w:lang w:val="en-US"/>
        </w:rPr>
        <w:t xml:space="preserve">project </w:t>
      </w:r>
      <w:r w:rsidR="007B32D9" w:rsidRPr="00301468">
        <w:rPr>
          <w:lang w:val="en-US"/>
        </w:rPr>
        <w:t>structure</w:t>
      </w:r>
      <w:bookmarkEnd w:id="99"/>
    </w:p>
    <w:p w14:paraId="7C282B5C" w14:textId="1FE6B065" w:rsidR="005B527E" w:rsidRPr="00301468" w:rsidRDefault="004E47A3" w:rsidP="005B527E">
      <w:pPr>
        <w:pStyle w:val="BodyText"/>
        <w:rPr>
          <w:lang w:val="en-US"/>
        </w:rPr>
      </w:pPr>
      <w:r w:rsidRPr="004E47A3">
        <w:rPr>
          <w:lang w:val="en-US"/>
        </w:rPr>
        <w:t>The project Git space was split into 4 private repositories for the Next.js web application, smart contracts for Elrond written in Rust, back-end written in Golang, and the Strapi CMS repository to persist the data models and settings. This micro-repository space from Figure 15 below enables maintainers to have granular control over repositories and send private member invitations individually to different repositories, e.g., not revealing the back-end and front-end code and CMS configuration to the contractor asked to provide services only for the smart contract code.</w:t>
      </w:r>
    </w:p>
    <w:p w14:paraId="6E89B6BB" w14:textId="5D0D03BC" w:rsidR="00C31464" w:rsidRPr="00301468" w:rsidRDefault="003611D4" w:rsidP="00C31464">
      <w:pPr>
        <w:pStyle w:val="BodyText"/>
        <w:keepNext/>
        <w:rPr>
          <w:lang w:val="en-US"/>
        </w:rPr>
      </w:pPr>
      <w:r w:rsidRPr="00301468">
        <w:rPr>
          <w:noProof/>
          <w:lang w:val="en-US"/>
        </w:rPr>
        <w:drawing>
          <wp:inline distT="0" distB="0" distL="0" distR="0" wp14:anchorId="29A4C933" wp14:editId="43C58283">
            <wp:extent cx="5391150" cy="2470150"/>
            <wp:effectExtent l="19050" t="19050" r="1905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470150"/>
                    </a:xfrm>
                    <a:prstGeom prst="rect">
                      <a:avLst/>
                    </a:prstGeom>
                    <a:ln w="6350">
                      <a:solidFill>
                        <a:schemeClr val="tx1"/>
                      </a:solidFill>
                    </a:ln>
                  </pic:spPr>
                </pic:pic>
              </a:graphicData>
            </a:graphic>
          </wp:inline>
        </w:drawing>
      </w:r>
    </w:p>
    <w:p w14:paraId="6FF65896" w14:textId="7293CEAD" w:rsidR="000004F2" w:rsidRPr="00301468" w:rsidRDefault="00C31464" w:rsidP="00C31464">
      <w:pPr>
        <w:pStyle w:val="Caption"/>
        <w:jc w:val="both"/>
        <w:rPr>
          <w:lang w:val="en-US"/>
        </w:rPr>
      </w:pPr>
      <w:bookmarkStart w:id="100" w:name="_Toc102091352"/>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15</w:t>
      </w:r>
      <w:r w:rsidRPr="00301468">
        <w:rPr>
          <w:lang w:val="en-US"/>
        </w:rPr>
        <w:fldChar w:fldCharType="end"/>
      </w:r>
      <w:r w:rsidRPr="00301468">
        <w:rPr>
          <w:lang w:val="en-US"/>
        </w:rPr>
        <w:t xml:space="preserve"> Git repository structure</w:t>
      </w:r>
      <w:bookmarkEnd w:id="100"/>
    </w:p>
    <w:p w14:paraId="24815567" w14:textId="0334DEB8" w:rsidR="00E72947" w:rsidRPr="00301468" w:rsidRDefault="00E72947" w:rsidP="00E72947">
      <w:pPr>
        <w:pStyle w:val="Heading3"/>
        <w:rPr>
          <w:lang w:val="en-US"/>
        </w:rPr>
      </w:pPr>
      <w:bookmarkStart w:id="101" w:name="_Toc102091266"/>
      <w:r w:rsidRPr="00301468">
        <w:rPr>
          <w:lang w:val="en-US"/>
        </w:rPr>
        <w:lastRenderedPageBreak/>
        <w:t>GitHub project management</w:t>
      </w:r>
      <w:bookmarkEnd w:id="101"/>
    </w:p>
    <w:p w14:paraId="5F04FFE0" w14:textId="618E11E4" w:rsidR="00A3614D" w:rsidRPr="00301468" w:rsidRDefault="0046577E" w:rsidP="00A3614D">
      <w:pPr>
        <w:pStyle w:val="BodyText"/>
        <w:keepNext/>
        <w:rPr>
          <w:lang w:val="en-US"/>
        </w:rPr>
      </w:pPr>
      <w:r w:rsidRPr="0046577E">
        <w:rPr>
          <w:lang w:val="en-US"/>
        </w:rPr>
        <w:t>GitHub offers a project space with a Kanban board to organize projects and tasks in one place. The MVP scope tasks were defined for the first stage of development as in the project scope section in Figure 16.</w:t>
      </w:r>
    </w:p>
    <w:p w14:paraId="1F62D993" w14:textId="2206194A" w:rsidR="00A3614D" w:rsidRPr="00301468" w:rsidRDefault="00E72947" w:rsidP="00A3614D">
      <w:pPr>
        <w:pStyle w:val="BodyText"/>
        <w:keepNext/>
        <w:rPr>
          <w:lang w:val="en-US"/>
        </w:rPr>
      </w:pPr>
      <w:r w:rsidRPr="00301468">
        <w:rPr>
          <w:noProof/>
          <w:lang w:val="en-US"/>
        </w:rPr>
        <w:drawing>
          <wp:inline distT="0" distB="0" distL="0" distR="0" wp14:anchorId="05255D96" wp14:editId="1E8F89D4">
            <wp:extent cx="4513076" cy="2668579"/>
            <wp:effectExtent l="19050" t="19050" r="20955"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1004" cy="2673267"/>
                    </a:xfrm>
                    <a:prstGeom prst="rect">
                      <a:avLst/>
                    </a:prstGeom>
                    <a:ln w="6350">
                      <a:solidFill>
                        <a:schemeClr val="tx1"/>
                      </a:solidFill>
                    </a:ln>
                  </pic:spPr>
                </pic:pic>
              </a:graphicData>
            </a:graphic>
          </wp:inline>
        </w:drawing>
      </w:r>
    </w:p>
    <w:p w14:paraId="2E41AEE6" w14:textId="4C84A634" w:rsidR="00A3614D" w:rsidRPr="00301468" w:rsidRDefault="00A3614D" w:rsidP="00A3614D">
      <w:pPr>
        <w:pStyle w:val="Caption"/>
        <w:jc w:val="both"/>
        <w:rPr>
          <w:lang w:val="en-US"/>
        </w:rPr>
      </w:pPr>
      <w:bookmarkStart w:id="102" w:name="_Toc102091353"/>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16</w:t>
      </w:r>
      <w:r w:rsidRPr="00301468">
        <w:rPr>
          <w:lang w:val="en-US"/>
        </w:rPr>
        <w:fldChar w:fldCharType="end"/>
      </w:r>
      <w:r w:rsidR="00DC6A8C" w:rsidRPr="00301468">
        <w:rPr>
          <w:lang w:val="en-US"/>
        </w:rPr>
        <w:t xml:space="preserve"> GitHub P</w:t>
      </w:r>
      <w:r w:rsidRPr="00301468">
        <w:rPr>
          <w:lang w:val="en-US"/>
        </w:rPr>
        <w:t xml:space="preserve">roject </w:t>
      </w:r>
      <w:r w:rsidR="00DC6A8C" w:rsidRPr="00301468">
        <w:rPr>
          <w:lang w:val="en-US"/>
        </w:rPr>
        <w:t>S</w:t>
      </w:r>
      <w:r w:rsidRPr="00301468">
        <w:rPr>
          <w:lang w:val="en-US"/>
        </w:rPr>
        <w:t>cope</w:t>
      </w:r>
      <w:bookmarkEnd w:id="102"/>
      <w:r w:rsidR="00DC6A8C" w:rsidRPr="00301468">
        <w:rPr>
          <w:lang w:val="en-US"/>
        </w:rPr>
        <w:t xml:space="preserve"> </w:t>
      </w:r>
    </w:p>
    <w:p w14:paraId="073134B1" w14:textId="26F60B01" w:rsidR="00727695" w:rsidRPr="00301468" w:rsidRDefault="00727695" w:rsidP="00727695">
      <w:pPr>
        <w:pStyle w:val="NormalText"/>
      </w:pPr>
      <w:r w:rsidRPr="00301468">
        <w:t xml:space="preserve">The project space </w:t>
      </w:r>
      <w:r w:rsidR="00104DF4" w:rsidRPr="00301468">
        <w:t>has</w:t>
      </w:r>
      <w:r w:rsidRPr="00301468">
        <w:t xml:space="preserve"> the Kanban board, the tasks can be viewed by the project team and moved between different columns representing the status</w:t>
      </w:r>
      <w:r w:rsidR="0046577E">
        <w:t>,</w:t>
      </w:r>
      <w:r w:rsidRPr="00301468">
        <w:t xml:space="preserve"> as</w:t>
      </w:r>
      <w:r w:rsidR="00A60122" w:rsidRPr="00301468">
        <w:t xml:space="preserve"> shown</w:t>
      </w:r>
      <w:r w:rsidRPr="00301468">
        <w:t xml:space="preserve"> below</w:t>
      </w:r>
      <w:r w:rsidR="003611D4" w:rsidRPr="00301468">
        <w:t xml:space="preserve"> </w:t>
      </w:r>
      <w:r w:rsidR="0046577E">
        <w:t>i</w:t>
      </w:r>
      <w:r w:rsidR="003611D4" w:rsidRPr="00301468">
        <w:t>n Figure 17</w:t>
      </w:r>
      <w:r w:rsidRPr="00301468">
        <w:t>.</w:t>
      </w:r>
    </w:p>
    <w:p w14:paraId="7D1AB835" w14:textId="77777777" w:rsidR="00A3614D" w:rsidRPr="00301468" w:rsidRDefault="00A3614D" w:rsidP="00A3614D">
      <w:pPr>
        <w:pStyle w:val="BodyText"/>
        <w:keepNext/>
        <w:rPr>
          <w:lang w:val="en-US"/>
        </w:rPr>
      </w:pPr>
      <w:r w:rsidRPr="00301468">
        <w:rPr>
          <w:noProof/>
          <w:lang w:val="en-US"/>
        </w:rPr>
        <w:t xml:space="preserve"> </w:t>
      </w:r>
      <w:r w:rsidRPr="00301468">
        <w:rPr>
          <w:noProof/>
          <w:lang w:val="en-US"/>
        </w:rPr>
        <w:drawing>
          <wp:inline distT="0" distB="0" distL="0" distR="0" wp14:anchorId="48C73816" wp14:editId="0E34C011">
            <wp:extent cx="4547119" cy="3298734"/>
            <wp:effectExtent l="19050" t="19050" r="2540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4291" cy="3303937"/>
                    </a:xfrm>
                    <a:prstGeom prst="rect">
                      <a:avLst/>
                    </a:prstGeom>
                    <a:ln w="6350">
                      <a:solidFill>
                        <a:schemeClr val="tx1"/>
                      </a:solidFill>
                    </a:ln>
                  </pic:spPr>
                </pic:pic>
              </a:graphicData>
            </a:graphic>
          </wp:inline>
        </w:drawing>
      </w:r>
    </w:p>
    <w:p w14:paraId="5575B110" w14:textId="514640B9" w:rsidR="00A3614D" w:rsidRPr="00301468" w:rsidRDefault="00A3614D" w:rsidP="00A3614D">
      <w:pPr>
        <w:pStyle w:val="Caption"/>
        <w:jc w:val="both"/>
        <w:rPr>
          <w:lang w:val="en-US"/>
        </w:rPr>
      </w:pPr>
      <w:bookmarkStart w:id="103" w:name="_Toc102091354"/>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17</w:t>
      </w:r>
      <w:r w:rsidRPr="00301468">
        <w:rPr>
          <w:lang w:val="en-US"/>
        </w:rPr>
        <w:fldChar w:fldCharType="end"/>
      </w:r>
      <w:r w:rsidRPr="00301468">
        <w:rPr>
          <w:lang w:val="en-US"/>
        </w:rPr>
        <w:t xml:space="preserve"> </w:t>
      </w:r>
      <w:r w:rsidR="00DC6A8C" w:rsidRPr="00301468">
        <w:rPr>
          <w:lang w:val="en-US"/>
        </w:rPr>
        <w:t>GitHub project K</w:t>
      </w:r>
      <w:r w:rsidRPr="00301468">
        <w:rPr>
          <w:lang w:val="en-US"/>
        </w:rPr>
        <w:t xml:space="preserve">anban </w:t>
      </w:r>
      <w:r w:rsidR="00DC6A8C" w:rsidRPr="00301468">
        <w:rPr>
          <w:lang w:val="en-US"/>
        </w:rPr>
        <w:t>View</w:t>
      </w:r>
      <w:bookmarkEnd w:id="103"/>
      <w:r w:rsidR="00DC6A8C" w:rsidRPr="00301468">
        <w:rPr>
          <w:lang w:val="en-US"/>
        </w:rPr>
        <w:t xml:space="preserve"> </w:t>
      </w:r>
    </w:p>
    <w:p w14:paraId="79B97527" w14:textId="42D17878" w:rsidR="004940E3" w:rsidRPr="00301468" w:rsidRDefault="004940E3" w:rsidP="0099369D">
      <w:pPr>
        <w:pStyle w:val="Heading2"/>
        <w:rPr>
          <w:lang w:val="en-US"/>
        </w:rPr>
      </w:pPr>
      <w:bookmarkStart w:id="104" w:name="_Toc102091267"/>
      <w:r w:rsidRPr="00301468">
        <w:rPr>
          <w:lang w:val="en-US"/>
        </w:rPr>
        <w:lastRenderedPageBreak/>
        <w:t>Elrond playground smart contract web IDE</w:t>
      </w:r>
      <w:bookmarkEnd w:id="104"/>
    </w:p>
    <w:p w14:paraId="5B8BB57F" w14:textId="19BE9F9B" w:rsidR="0046577E" w:rsidRDefault="0046577E" w:rsidP="00B560E2">
      <w:pPr>
        <w:pStyle w:val="BodyText"/>
        <w:keepNext/>
        <w:rPr>
          <w:lang w:val="en-US"/>
        </w:rPr>
      </w:pPr>
      <w:r w:rsidRPr="0046577E">
        <w:rPr>
          <w:lang w:val="en-US"/>
        </w:rPr>
        <w:t>Elrond’s rich developer tool pack also includes a web IDE for smart contracts development in Rust. The web IDE is free of charge and can be used to write code, compile it into WASM code, deploy a smart contract to the network and interact with smart contract endpoints from playground UI. The web IDE also supports multi-project files and dependencies and can be run without installing any dependencies on the local machine, the build and debug outputs are also available in UI, as shown below in Figure 18</w:t>
      </w:r>
      <w:r>
        <w:rPr>
          <w:lang w:val="en-US"/>
        </w:rPr>
        <w:t>.</w:t>
      </w:r>
    </w:p>
    <w:p w14:paraId="3974C1BC" w14:textId="0E2C7B87" w:rsidR="00B560E2" w:rsidRPr="00301468" w:rsidRDefault="00B560E2" w:rsidP="00B560E2">
      <w:pPr>
        <w:pStyle w:val="BodyText"/>
        <w:keepNext/>
        <w:rPr>
          <w:lang w:val="en-US"/>
        </w:rPr>
      </w:pPr>
      <w:r w:rsidRPr="00301468">
        <w:rPr>
          <w:lang w:val="en-US"/>
        </w:rPr>
        <w:t>.</w:t>
      </w:r>
      <w:r w:rsidR="00805D04" w:rsidRPr="00301468">
        <w:rPr>
          <w:noProof/>
          <w:lang w:val="en-US"/>
        </w:rPr>
        <w:drawing>
          <wp:inline distT="0" distB="0" distL="0" distR="0" wp14:anchorId="12920306" wp14:editId="4922A371">
            <wp:extent cx="4655069" cy="3847205"/>
            <wp:effectExtent l="19050" t="19050" r="1968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5069" cy="3847205"/>
                    </a:xfrm>
                    <a:prstGeom prst="rect">
                      <a:avLst/>
                    </a:prstGeom>
                    <a:ln w="6350">
                      <a:solidFill>
                        <a:schemeClr val="tx1"/>
                      </a:solidFill>
                    </a:ln>
                  </pic:spPr>
                </pic:pic>
              </a:graphicData>
            </a:graphic>
          </wp:inline>
        </w:drawing>
      </w:r>
    </w:p>
    <w:p w14:paraId="79077586" w14:textId="7F910774" w:rsidR="00065EE5" w:rsidRPr="00301468" w:rsidRDefault="00B560E2" w:rsidP="00B560E2">
      <w:pPr>
        <w:pStyle w:val="Caption"/>
        <w:jc w:val="both"/>
        <w:rPr>
          <w:lang w:val="en-US"/>
        </w:rPr>
      </w:pPr>
      <w:bookmarkStart w:id="105" w:name="_Toc102091355"/>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18</w:t>
      </w:r>
      <w:r w:rsidRPr="00301468">
        <w:rPr>
          <w:lang w:val="en-US"/>
        </w:rPr>
        <w:fldChar w:fldCharType="end"/>
      </w:r>
      <w:r w:rsidRPr="00301468">
        <w:rPr>
          <w:lang w:val="en-US"/>
        </w:rPr>
        <w:t xml:space="preserve"> Elrond Playground web-IDE UI</w:t>
      </w:r>
      <w:bookmarkEnd w:id="105"/>
    </w:p>
    <w:p w14:paraId="1FBD8F57" w14:textId="7D91A377" w:rsidR="00B560E2" w:rsidRPr="00301468" w:rsidRDefault="0046577E" w:rsidP="006D1625">
      <w:pPr>
        <w:pStyle w:val="NormalText"/>
      </w:pPr>
      <w:r w:rsidRPr="0046577E">
        <w:t>The smart contracts can also be tested within the test network from the interaction tab, where every smart contract endpoint is listed and can be picked for interaction, the form fields for endpoint input arguments are auto-generated, the transactions can also be signed and sent to the network within the interaction UI as on Figure 19.</w:t>
      </w:r>
    </w:p>
    <w:p w14:paraId="19DADBB9" w14:textId="77777777" w:rsidR="00B560E2" w:rsidRPr="00301468" w:rsidRDefault="00B560E2" w:rsidP="00B560E2">
      <w:pPr>
        <w:pStyle w:val="BodyText"/>
        <w:keepNext/>
        <w:rPr>
          <w:lang w:val="en-US"/>
        </w:rPr>
      </w:pPr>
      <w:r w:rsidRPr="00301468">
        <w:rPr>
          <w:noProof/>
          <w:lang w:val="en-US"/>
        </w:rPr>
        <w:lastRenderedPageBreak/>
        <w:drawing>
          <wp:inline distT="0" distB="0" distL="0" distR="0" wp14:anchorId="4F9B4A43" wp14:editId="573BD4DC">
            <wp:extent cx="3301186" cy="3166110"/>
            <wp:effectExtent l="19050" t="19050" r="1397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5701" cy="3170440"/>
                    </a:xfrm>
                    <a:prstGeom prst="rect">
                      <a:avLst/>
                    </a:prstGeom>
                    <a:ln w="6350">
                      <a:solidFill>
                        <a:schemeClr val="tx1"/>
                      </a:solidFill>
                    </a:ln>
                  </pic:spPr>
                </pic:pic>
              </a:graphicData>
            </a:graphic>
          </wp:inline>
        </w:drawing>
      </w:r>
    </w:p>
    <w:p w14:paraId="2F424E04" w14:textId="4C9CF3DA" w:rsidR="00065EE5" w:rsidRPr="00301468" w:rsidRDefault="00B560E2" w:rsidP="00B560E2">
      <w:pPr>
        <w:pStyle w:val="Caption"/>
        <w:jc w:val="both"/>
        <w:rPr>
          <w:lang w:val="en-US"/>
        </w:rPr>
      </w:pPr>
      <w:bookmarkStart w:id="106" w:name="_Toc102091356"/>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19</w:t>
      </w:r>
      <w:r w:rsidRPr="00301468">
        <w:rPr>
          <w:lang w:val="en-US"/>
        </w:rPr>
        <w:fldChar w:fldCharType="end"/>
      </w:r>
      <w:r w:rsidRPr="00301468">
        <w:rPr>
          <w:lang w:val="en-US"/>
        </w:rPr>
        <w:t xml:space="preserve"> Smart contract interaction within Elrond Playground</w:t>
      </w:r>
      <w:bookmarkEnd w:id="106"/>
    </w:p>
    <w:p w14:paraId="1EFD8EC2" w14:textId="6467B451" w:rsidR="006A0E9C" w:rsidRPr="00301468" w:rsidRDefault="006A0E9C" w:rsidP="0099369D">
      <w:pPr>
        <w:pStyle w:val="Heading2"/>
        <w:rPr>
          <w:lang w:val="en-US"/>
        </w:rPr>
      </w:pPr>
      <w:bookmarkStart w:id="107" w:name="_Toc102091268"/>
      <w:r w:rsidRPr="00301468">
        <w:rPr>
          <w:lang w:val="en-US"/>
        </w:rPr>
        <w:t>Elrond Explorer</w:t>
      </w:r>
      <w:bookmarkEnd w:id="107"/>
      <w:r w:rsidRPr="00301468">
        <w:rPr>
          <w:lang w:val="en-US"/>
        </w:rPr>
        <w:t xml:space="preserve"> </w:t>
      </w:r>
    </w:p>
    <w:p w14:paraId="33E20F90" w14:textId="22965096" w:rsidR="00E01469" w:rsidRPr="00301468" w:rsidRDefault="006B3B23" w:rsidP="00E01469">
      <w:pPr>
        <w:pStyle w:val="BodyText"/>
        <w:keepNext/>
        <w:rPr>
          <w:lang w:val="en-US"/>
        </w:rPr>
      </w:pPr>
      <w:r w:rsidRPr="006B3B23">
        <w:rPr>
          <w:rStyle w:val="NormalTextChar"/>
        </w:rPr>
        <w:t>Elrond Explorer is provided by the Elrond team, this is a web wallet explorer that shows current blockchain economics and enables search on the wallet and retrieves information in a human-readable format. Elrond Explorer lists transactions, smart contract results and endpoint used, ESDT tokens, NFTs and Smart Contracts per selected wallet. Elrond Explorer has been used to track the state of the wallet and explore transactions, data input and smart contract output, the general overview is shown in Figure 20.</w:t>
      </w:r>
      <w:r w:rsidR="00E01469" w:rsidRPr="00301468">
        <w:rPr>
          <w:lang w:val="en-US"/>
        </w:rPr>
        <w:t xml:space="preserve"> </w:t>
      </w:r>
      <w:r w:rsidR="00E01469" w:rsidRPr="00301468">
        <w:rPr>
          <w:noProof/>
          <w:lang w:val="en-US"/>
        </w:rPr>
        <w:drawing>
          <wp:inline distT="0" distB="0" distL="0" distR="0" wp14:anchorId="38AE39E5" wp14:editId="1BE03F55">
            <wp:extent cx="5400675" cy="2578100"/>
            <wp:effectExtent l="19050" t="19050" r="2857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2578100"/>
                    </a:xfrm>
                    <a:prstGeom prst="rect">
                      <a:avLst/>
                    </a:prstGeom>
                    <a:ln w="6350">
                      <a:solidFill>
                        <a:schemeClr val="tx1"/>
                      </a:solidFill>
                    </a:ln>
                  </pic:spPr>
                </pic:pic>
              </a:graphicData>
            </a:graphic>
          </wp:inline>
        </w:drawing>
      </w:r>
    </w:p>
    <w:p w14:paraId="797D6EC0" w14:textId="7149B0D8" w:rsidR="006A0E9C" w:rsidRPr="00301468" w:rsidRDefault="00E01469" w:rsidP="00E01469">
      <w:pPr>
        <w:pStyle w:val="Caption"/>
        <w:jc w:val="both"/>
        <w:rPr>
          <w:lang w:val="en-US"/>
        </w:rPr>
      </w:pPr>
      <w:bookmarkStart w:id="108" w:name="_Toc102091357"/>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20</w:t>
      </w:r>
      <w:r w:rsidRPr="00301468">
        <w:rPr>
          <w:lang w:val="en-US"/>
        </w:rPr>
        <w:fldChar w:fldCharType="end"/>
      </w:r>
      <w:r w:rsidRPr="00301468">
        <w:rPr>
          <w:lang w:val="en-US"/>
        </w:rPr>
        <w:t xml:space="preserve"> </w:t>
      </w:r>
      <w:r w:rsidR="005C1714" w:rsidRPr="00301468">
        <w:rPr>
          <w:lang w:val="en-US"/>
        </w:rPr>
        <w:t>Customer wallet overview</w:t>
      </w:r>
      <w:bookmarkEnd w:id="108"/>
    </w:p>
    <w:p w14:paraId="6D606968" w14:textId="18625E33" w:rsidR="003B3F28" w:rsidRPr="00301468" w:rsidRDefault="00416A27" w:rsidP="006A0E9C">
      <w:pPr>
        <w:pStyle w:val="BodyText"/>
        <w:keepNext/>
        <w:rPr>
          <w:lang w:val="en-US"/>
        </w:rPr>
      </w:pPr>
      <w:r w:rsidRPr="00416A27">
        <w:rPr>
          <w:lang w:val="en-US"/>
        </w:rPr>
        <w:lastRenderedPageBreak/>
        <w:t>Every transaction can be viewed in Elrond Explorer, the current example in Figure 21 shows the transaction to the smart contract’s endpoint “issueNonFungible” to issue the non-fungible token used as a collection for the NFTs. By default, the data is shown in Raw format, but this can be formatted on choice as Raw, Text, Decimal or Smart view that formats raw data as both text and decimal based on input.</w:t>
      </w:r>
    </w:p>
    <w:p w14:paraId="353D7BBB" w14:textId="4FB25543" w:rsidR="006A0E9C" w:rsidRPr="00301468" w:rsidRDefault="00054E4D" w:rsidP="006A0E9C">
      <w:pPr>
        <w:pStyle w:val="BodyText"/>
        <w:keepNext/>
        <w:rPr>
          <w:lang w:val="en-US"/>
        </w:rPr>
      </w:pPr>
      <w:r w:rsidRPr="00301468">
        <w:rPr>
          <w:noProof/>
          <w:lang w:val="en-US"/>
        </w:rPr>
        <w:drawing>
          <wp:inline distT="0" distB="0" distL="0" distR="0" wp14:anchorId="72A111AE" wp14:editId="077DD5E4">
            <wp:extent cx="3748650" cy="3612896"/>
            <wp:effectExtent l="19050" t="19050" r="2349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8220" cy="3622119"/>
                    </a:xfrm>
                    <a:prstGeom prst="rect">
                      <a:avLst/>
                    </a:prstGeom>
                    <a:ln w="6350">
                      <a:solidFill>
                        <a:schemeClr val="tx1"/>
                      </a:solidFill>
                    </a:ln>
                  </pic:spPr>
                </pic:pic>
              </a:graphicData>
            </a:graphic>
          </wp:inline>
        </w:drawing>
      </w:r>
    </w:p>
    <w:p w14:paraId="3845926D" w14:textId="21A5AE0C" w:rsidR="006A0E9C" w:rsidRPr="00301468" w:rsidRDefault="006A0E9C" w:rsidP="006A0E9C">
      <w:pPr>
        <w:pStyle w:val="Caption"/>
        <w:jc w:val="both"/>
        <w:rPr>
          <w:lang w:val="en-US"/>
        </w:rPr>
      </w:pPr>
      <w:bookmarkStart w:id="109" w:name="_Toc102091358"/>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21</w:t>
      </w:r>
      <w:r w:rsidRPr="00301468">
        <w:rPr>
          <w:lang w:val="en-US"/>
        </w:rPr>
        <w:fldChar w:fldCharType="end"/>
      </w:r>
      <w:r w:rsidRPr="00301468">
        <w:rPr>
          <w:lang w:val="en-US"/>
        </w:rPr>
        <w:t xml:space="preserve"> </w:t>
      </w:r>
      <w:r w:rsidR="00054E4D" w:rsidRPr="00301468">
        <w:rPr>
          <w:lang w:val="en-US"/>
        </w:rPr>
        <w:t>The “issueNonFungible” transaction overview in Elrond Explorer</w:t>
      </w:r>
      <w:bookmarkEnd w:id="109"/>
    </w:p>
    <w:p w14:paraId="392B07A8" w14:textId="789A1DAC" w:rsidR="00065EE5" w:rsidRPr="00301468" w:rsidRDefault="00065EE5" w:rsidP="0099369D">
      <w:pPr>
        <w:pStyle w:val="Heading2"/>
        <w:rPr>
          <w:lang w:val="en-US"/>
        </w:rPr>
      </w:pPr>
      <w:bookmarkStart w:id="110" w:name="_Toc102091269"/>
      <w:r w:rsidRPr="00301468">
        <w:rPr>
          <w:lang w:val="en-US"/>
        </w:rPr>
        <w:t>Smart contracts</w:t>
      </w:r>
      <w:bookmarkEnd w:id="110"/>
    </w:p>
    <w:p w14:paraId="4569E89A" w14:textId="16BD0A4D" w:rsidR="004548B6" w:rsidRPr="00301468" w:rsidRDefault="00416A27" w:rsidP="004548B6">
      <w:pPr>
        <w:pStyle w:val="BodyText"/>
        <w:keepNext/>
        <w:rPr>
          <w:lang w:val="en-US"/>
        </w:rPr>
      </w:pPr>
      <w:r w:rsidRPr="00416A27">
        <w:rPr>
          <w:lang w:val="en-US"/>
        </w:rPr>
        <w:t>The Smart contract is a self-executing computer program on blockchain that controls the execution, these are typically used to automate processes and run independently. Smart contracts are deployed to the blockchain meaning these are immutable programs and can be tracked and validated by anyone eliminating the intermediary from operations. Smart contracts on Elrond are similar to wallets, these have balance, persist state, can own ESDT tokens, NFTs, smart contract results, process transactions, be viewed from Elrond Explorer, the main difference is that smart contract has a “code” section which is a WASM compiled code. The major difference from the ordinary wallet is that smart contracts can use storage to persist state, another significant difference is that the smart contract has an owner and rewards, rewards are</w:t>
      </w:r>
      <w:r>
        <w:rPr>
          <w:lang w:val="en-US"/>
        </w:rPr>
        <w:t xml:space="preserve">: </w:t>
      </w:r>
      <w:r w:rsidRPr="00416A27">
        <w:rPr>
          <w:lang w:val="en-US"/>
        </w:rPr>
        <w:t xml:space="preserve">30% of transaction gas fees generated </w:t>
      </w:r>
      <w:r w:rsidRPr="00416A27">
        <w:rPr>
          <w:lang w:val="en-US"/>
        </w:rPr>
        <w:lastRenderedPageBreak/>
        <w:t>on the network by the smart contract, these can be claimed as seen on Figure 22.</w:t>
      </w:r>
      <w:r w:rsidR="005C1714" w:rsidRPr="00301468">
        <w:rPr>
          <w:noProof/>
          <w:lang w:val="en-US"/>
        </w:rPr>
        <w:t xml:space="preserve"> </w:t>
      </w:r>
      <w:r w:rsidR="005C1714" w:rsidRPr="00301468">
        <w:rPr>
          <w:noProof/>
          <w:lang w:val="en-US"/>
        </w:rPr>
        <w:drawing>
          <wp:inline distT="0" distB="0" distL="0" distR="0" wp14:anchorId="4F4788E8" wp14:editId="3B10EBF9">
            <wp:extent cx="5400675" cy="1754505"/>
            <wp:effectExtent l="19050" t="19050" r="2857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1754505"/>
                    </a:xfrm>
                    <a:prstGeom prst="rect">
                      <a:avLst/>
                    </a:prstGeom>
                    <a:ln w="6350">
                      <a:solidFill>
                        <a:schemeClr val="tx1"/>
                      </a:solidFill>
                    </a:ln>
                  </pic:spPr>
                </pic:pic>
              </a:graphicData>
            </a:graphic>
          </wp:inline>
        </w:drawing>
      </w:r>
    </w:p>
    <w:p w14:paraId="4B7147D2" w14:textId="5F858B04" w:rsidR="002910E9" w:rsidRPr="00301468" w:rsidRDefault="004548B6" w:rsidP="004548B6">
      <w:pPr>
        <w:pStyle w:val="Caption"/>
        <w:jc w:val="both"/>
        <w:rPr>
          <w:lang w:val="en-US"/>
        </w:rPr>
      </w:pPr>
      <w:bookmarkStart w:id="111" w:name="_Toc102091359"/>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22</w:t>
      </w:r>
      <w:r w:rsidRPr="00301468">
        <w:rPr>
          <w:lang w:val="en-US"/>
        </w:rPr>
        <w:fldChar w:fldCharType="end"/>
      </w:r>
      <w:r w:rsidRPr="00301468">
        <w:rPr>
          <w:lang w:val="en-US"/>
        </w:rPr>
        <w:t xml:space="preserve"> Smart contract overview</w:t>
      </w:r>
      <w:bookmarkEnd w:id="111"/>
    </w:p>
    <w:p w14:paraId="7E69B903" w14:textId="780DAB54" w:rsidR="00565DA0" w:rsidRPr="00301468" w:rsidRDefault="00416A27" w:rsidP="00565DA0">
      <w:pPr>
        <w:pStyle w:val="NormalText"/>
      </w:pPr>
      <w:r w:rsidRPr="00416A27">
        <w:t>Smart contracts facilitate the entire market flow bringing trust and transparency to the platform. The platform does not own any digital assets listed for sale; everything is done through the deployed smart contract only, meaning digital assets cannot be stolen from the marketplace, so it cannot be compromised as an eMoon marketplace. Owners manage the digital assets, and only the owners can sign transactions for any operations with digital assets on the smart contract, securing customers' assets too. The only issue is that the marketplace smart contract completely manages assets, meaning a mechanism must be developed to let owners of assets retrieve their assets from the smart contract balance.</w:t>
      </w:r>
      <w:r>
        <w:t xml:space="preserve"> </w:t>
      </w:r>
    </w:p>
    <w:p w14:paraId="6558AC75" w14:textId="6FF8AA1F" w:rsidR="002910E9" w:rsidRPr="00301468" w:rsidRDefault="002910E9" w:rsidP="0099369D">
      <w:pPr>
        <w:pStyle w:val="Heading3"/>
        <w:rPr>
          <w:lang w:val="en-US"/>
        </w:rPr>
      </w:pPr>
      <w:bookmarkStart w:id="112" w:name="_Toc102091270"/>
      <w:r w:rsidRPr="00301468">
        <w:rPr>
          <w:lang w:val="en-US"/>
        </w:rPr>
        <w:t xml:space="preserve">Data </w:t>
      </w:r>
      <w:r w:rsidR="00F16241" w:rsidRPr="00301468">
        <w:rPr>
          <w:lang w:val="en-US"/>
        </w:rPr>
        <w:t>seriali</w:t>
      </w:r>
      <w:r w:rsidR="00792A10" w:rsidRPr="00301468">
        <w:rPr>
          <w:lang w:val="en-US"/>
        </w:rPr>
        <w:t>z</w:t>
      </w:r>
      <w:r w:rsidR="00F16241" w:rsidRPr="00301468">
        <w:rPr>
          <w:lang w:val="en-US"/>
        </w:rPr>
        <w:t>ation</w:t>
      </w:r>
      <w:bookmarkEnd w:id="112"/>
    </w:p>
    <w:p w14:paraId="563C1EF3" w14:textId="55D396BB" w:rsidR="002910E9" w:rsidRPr="00301468" w:rsidRDefault="007C3097" w:rsidP="002910E9">
      <w:pPr>
        <w:pStyle w:val="BodyText"/>
        <w:rPr>
          <w:lang w:val="en-US"/>
        </w:rPr>
      </w:pPr>
      <w:r w:rsidRPr="007C3097">
        <w:rPr>
          <w:lang w:val="en-US"/>
        </w:rPr>
        <w:t>The data must be serialized before it can be placed in a transaction input data, in Rust, the Elrond-codec crate handles the data serialization. That means the strings and numbers must be in hexadecimal encoding. The numbers like royalties that can be any number from 0 to 10000 must be in hexadecimal encoding and also must have even length, e.g., decimal 1 must have leading zero as only 01 is a correctly encoded decimal number that can be deserialized.</w:t>
      </w:r>
    </w:p>
    <w:p w14:paraId="00B05FCC" w14:textId="2B5C79AD" w:rsidR="006A0E9C" w:rsidRPr="00301468" w:rsidRDefault="002978AF" w:rsidP="004940E3">
      <w:pPr>
        <w:pStyle w:val="Heading3"/>
        <w:numPr>
          <w:ilvl w:val="2"/>
          <w:numId w:val="4"/>
        </w:numPr>
        <w:rPr>
          <w:lang w:val="en-US"/>
        </w:rPr>
      </w:pPr>
      <w:bookmarkStart w:id="113" w:name="_Toc102091271"/>
      <w:r w:rsidRPr="00301468">
        <w:rPr>
          <w:lang w:val="en-US"/>
        </w:rPr>
        <w:t>Integrated s</w:t>
      </w:r>
      <w:r w:rsidR="006D1625" w:rsidRPr="00301468">
        <w:rPr>
          <w:lang w:val="en-US"/>
        </w:rPr>
        <w:t>mart</w:t>
      </w:r>
      <w:r w:rsidR="004C5546" w:rsidRPr="00301468">
        <w:rPr>
          <w:lang w:val="en-US"/>
        </w:rPr>
        <w:t xml:space="preserve"> contract</w:t>
      </w:r>
      <w:r w:rsidR="006A0E9C" w:rsidRPr="00301468">
        <w:rPr>
          <w:lang w:val="en-US"/>
        </w:rPr>
        <w:t xml:space="preserve"> </w:t>
      </w:r>
      <w:r w:rsidR="00083BE8" w:rsidRPr="00301468">
        <w:rPr>
          <w:lang w:val="en-US"/>
        </w:rPr>
        <w:t>endpoints</w:t>
      </w:r>
      <w:bookmarkEnd w:id="113"/>
    </w:p>
    <w:p w14:paraId="79C67A94" w14:textId="7FF4E0A6" w:rsidR="00DB395E" w:rsidRPr="00301468" w:rsidRDefault="007C3097" w:rsidP="003C6E91">
      <w:pPr>
        <w:pStyle w:val="NormalText"/>
      </w:pPr>
      <w:r w:rsidRPr="007C3097">
        <w:t xml:space="preserve">The collection token and NFT creation are handled by the default smart contract provided by the Elrond team that facilitates these operations, and the Rust code functions in the smart contract SDK also hit the same smart contract by default for operations on the collection and NFT, meaning that the custom smart contract will hit the same smart contract endpoint, meaning custom endpoints for these operations do not make sense as it only introduces extra gas costs thus this must be avoided. </w:t>
      </w:r>
    </w:p>
    <w:p w14:paraId="130F7594" w14:textId="653A6A96" w:rsidR="005A5DD0" w:rsidRPr="00301468" w:rsidRDefault="007C3097" w:rsidP="003C6E91">
      <w:pPr>
        <w:pStyle w:val="NormalText"/>
      </w:pPr>
      <w:r w:rsidRPr="007C3097">
        <w:lastRenderedPageBreak/>
        <w:t xml:space="preserve">The optimal flow is to integrate collection creation, collection role management and NFT creation with Elrond’s default smart contract to avoid extra costs and complexity. The business logic for marketplace trade functionality isn’t provided by Elrond smart contract, so the custom smart contract was developed to provide endpoints to facilitate the business needs, these are the “list_nft_for_sale”, “update_price”, “unlist_nft” and “buy_nft” endpoints. </w:t>
      </w:r>
      <w:r>
        <w:t xml:space="preserve"> </w:t>
      </w:r>
    </w:p>
    <w:p w14:paraId="09AB7870" w14:textId="3F9D329B" w:rsidR="00DB395E" w:rsidRPr="00301468" w:rsidRDefault="007C3097" w:rsidP="003C6E91">
      <w:pPr>
        <w:pStyle w:val="NormalText"/>
      </w:pPr>
      <w:r w:rsidRPr="007C3097">
        <w:t>The trade flow combines Elrond and marketplace smart contracts with the customer’s wallet, the Figure 23 shows that the wallet uses Elrond smart contract for basic interactions to create the NFT, and marketplace smart contract to list it for sale, update price, buy it or unlist it from the sale.</w:t>
      </w:r>
      <w:r>
        <w:t xml:space="preserve"> </w:t>
      </w:r>
    </w:p>
    <w:p w14:paraId="38762E30" w14:textId="0426B1D6" w:rsidR="00DB395E" w:rsidRPr="00301468" w:rsidRDefault="00EA1555" w:rsidP="00DB395E">
      <w:pPr>
        <w:pStyle w:val="NormalText"/>
        <w:keepNext/>
      </w:pPr>
      <w:r w:rsidRPr="00301468">
        <w:rPr>
          <w:noProof/>
        </w:rPr>
        <w:drawing>
          <wp:inline distT="0" distB="0" distL="0" distR="0" wp14:anchorId="5B10BF0E" wp14:editId="2DB1761D">
            <wp:extent cx="5400675" cy="1040130"/>
            <wp:effectExtent l="19050" t="19050" r="28575"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1040130"/>
                    </a:xfrm>
                    <a:prstGeom prst="rect">
                      <a:avLst/>
                    </a:prstGeom>
                    <a:ln w="6350">
                      <a:solidFill>
                        <a:schemeClr val="tx1"/>
                      </a:solidFill>
                    </a:ln>
                  </pic:spPr>
                </pic:pic>
              </a:graphicData>
            </a:graphic>
          </wp:inline>
        </w:drawing>
      </w:r>
    </w:p>
    <w:p w14:paraId="274D014E" w14:textId="0C4B3100" w:rsidR="00DB5C61" w:rsidRPr="00301468" w:rsidRDefault="00DB395E" w:rsidP="00DB395E">
      <w:pPr>
        <w:pStyle w:val="Caption"/>
        <w:jc w:val="both"/>
        <w:rPr>
          <w:lang w:val="en-US"/>
        </w:rPr>
      </w:pPr>
      <w:bookmarkStart w:id="114" w:name="_Toc102091360"/>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23</w:t>
      </w:r>
      <w:r w:rsidRPr="00301468">
        <w:rPr>
          <w:lang w:val="en-US"/>
        </w:rPr>
        <w:fldChar w:fldCharType="end"/>
      </w:r>
      <w:r w:rsidRPr="00301468">
        <w:rPr>
          <w:lang w:val="en-US"/>
        </w:rPr>
        <w:t xml:space="preserve"> Trade flow </w:t>
      </w:r>
      <w:r w:rsidR="006731A6" w:rsidRPr="00301468">
        <w:rPr>
          <w:lang w:val="en-US"/>
        </w:rPr>
        <w:t>smart contract</w:t>
      </w:r>
      <w:r w:rsidR="00AF0043" w:rsidRPr="00301468">
        <w:rPr>
          <w:lang w:val="en-US"/>
        </w:rPr>
        <w:t xml:space="preserve"> endpoints</w:t>
      </w:r>
      <w:bookmarkEnd w:id="114"/>
    </w:p>
    <w:p w14:paraId="617F463A" w14:textId="3C6230F3" w:rsidR="00E837C1" w:rsidRPr="00301468" w:rsidRDefault="006062F1" w:rsidP="006062F1">
      <w:pPr>
        <w:pStyle w:val="Heading3"/>
        <w:rPr>
          <w:lang w:val="en-US"/>
        </w:rPr>
      </w:pPr>
      <w:bookmarkStart w:id="115" w:name="_Toc102091272"/>
      <w:r w:rsidRPr="00301468">
        <w:rPr>
          <w:lang w:val="en-US"/>
        </w:rPr>
        <w:t xml:space="preserve">Author royalties and </w:t>
      </w:r>
      <w:r w:rsidR="00DA4711" w:rsidRPr="00301468">
        <w:rPr>
          <w:lang w:val="en-US"/>
        </w:rPr>
        <w:t>payments</w:t>
      </w:r>
      <w:bookmarkEnd w:id="115"/>
    </w:p>
    <w:p w14:paraId="75CB4D21" w14:textId="15611865" w:rsidR="00D902FF" w:rsidRPr="00301468" w:rsidRDefault="007C3097" w:rsidP="00D735E3">
      <w:pPr>
        <w:pStyle w:val="BodyText"/>
        <w:rPr>
          <w:lang w:val="en-US"/>
        </w:rPr>
      </w:pPr>
      <w:r w:rsidRPr="007C3097">
        <w:rPr>
          <w:lang w:val="en-US"/>
        </w:rPr>
        <w:t>On Elrond, every NFT has a “royalties” field to allow creators to receive rewards for any transaction involving their NFT, royalties are set as a numeric value between 0 and 10000, representing royalties from 0% to 100%, the royalties are not paid automatically on every transaction, this must be explicitly handled within the smart contract. The marketplace business model contains a 3% fee from any sale committed within the platform, which must be explicitly handled within the smart contract as NFT owner’s profit as well. Every buy operation of NFT will send payments to the author, NFT owner and marketplace wallet. A smart contract gets rewarded for every transaction it generates, meaning there must be a mechanism to withdraw rewards too.</w:t>
      </w:r>
      <w:r>
        <w:rPr>
          <w:lang w:val="en-US"/>
        </w:rPr>
        <w:t xml:space="preserve"> </w:t>
      </w:r>
    </w:p>
    <w:p w14:paraId="21DB0A1A" w14:textId="589ABC4A" w:rsidR="00D902FF" w:rsidRPr="00301468" w:rsidRDefault="0078334C" w:rsidP="0099369D">
      <w:pPr>
        <w:pStyle w:val="Heading3"/>
        <w:rPr>
          <w:lang w:val="en-US"/>
        </w:rPr>
      </w:pPr>
      <w:bookmarkStart w:id="116" w:name="_Toc102091273"/>
      <w:r w:rsidRPr="00301468">
        <w:rPr>
          <w:lang w:val="en-US"/>
        </w:rPr>
        <w:t>Endpoints and transactions data</w:t>
      </w:r>
      <w:bookmarkEnd w:id="116"/>
    </w:p>
    <w:p w14:paraId="43365A8B" w14:textId="159A9EAD" w:rsidR="00315969" w:rsidRPr="00301468" w:rsidRDefault="007C3097" w:rsidP="00315969">
      <w:pPr>
        <w:pStyle w:val="BodyText"/>
        <w:rPr>
          <w:lang w:val="en-US"/>
        </w:rPr>
      </w:pPr>
      <w:r w:rsidRPr="007C3097">
        <w:rPr>
          <w:lang w:val="en-US"/>
        </w:rPr>
        <w:t xml:space="preserve">Every transaction to the smart contract must include input data, input data must contain the smart contract method and all required attributes for the smart contract endpoint. The input data must be converted to hexadecimal values and have an even length. Input data might include another smart contract address for a nested call, this allows NFT owners to </w:t>
      </w:r>
      <w:r w:rsidRPr="007C3097">
        <w:rPr>
          <w:lang w:val="en-US"/>
        </w:rPr>
        <w:lastRenderedPageBreak/>
        <w:t xml:space="preserve">transfer their NFT to the smart contract and also execute the endpoint to trigger the smart contract to do some action with NFT. Only the owner of NFT can transfer it to another wallet since smart contracts cannot take it from the NFT owner’s wallet, customer must do this transfer by calling the Elrond’s smart contract combined with the nested call to </w:t>
      </w:r>
    </w:p>
    <w:p w14:paraId="6B5C265A" w14:textId="455F0A6E" w:rsidR="00614F30" w:rsidRPr="00301468" w:rsidRDefault="00614F30" w:rsidP="00614F30">
      <w:pPr>
        <w:pStyle w:val="Heading3"/>
        <w:rPr>
          <w:lang w:val="en-US"/>
        </w:rPr>
      </w:pPr>
      <w:bookmarkStart w:id="117" w:name="_Toc102091274"/>
      <w:r w:rsidRPr="00301468">
        <w:rPr>
          <w:lang w:val="en-US"/>
        </w:rPr>
        <w:t xml:space="preserve">Elrond default methods on </w:t>
      </w:r>
      <w:r w:rsidR="002B75D0">
        <w:rPr>
          <w:lang w:val="en-US"/>
        </w:rPr>
        <w:t xml:space="preserve">the </w:t>
      </w:r>
      <w:r w:rsidRPr="00301468">
        <w:rPr>
          <w:lang w:val="en-US"/>
        </w:rPr>
        <w:t>marketplace</w:t>
      </w:r>
      <w:bookmarkEnd w:id="117"/>
    </w:p>
    <w:p w14:paraId="398D72F3" w14:textId="10E08082" w:rsidR="006A0E9C" w:rsidRPr="00301468" w:rsidRDefault="006A0E9C" w:rsidP="00B607FD">
      <w:pPr>
        <w:pStyle w:val="Heading4"/>
        <w:rPr>
          <w:lang w:val="en-US"/>
        </w:rPr>
      </w:pPr>
      <w:bookmarkStart w:id="118" w:name="_Toc102091275"/>
      <w:r w:rsidRPr="00301468">
        <w:rPr>
          <w:lang w:val="en-US"/>
        </w:rPr>
        <w:t xml:space="preserve">Issue </w:t>
      </w:r>
      <w:r w:rsidR="00EA596E" w:rsidRPr="00301468">
        <w:rPr>
          <w:lang w:val="en-US"/>
        </w:rPr>
        <w:t>non-fungible</w:t>
      </w:r>
      <w:r w:rsidRPr="00301468">
        <w:rPr>
          <w:lang w:val="en-US"/>
        </w:rPr>
        <w:t xml:space="preserve"> </w:t>
      </w:r>
      <w:r w:rsidR="00EA596E" w:rsidRPr="00301468">
        <w:rPr>
          <w:lang w:val="en-US"/>
        </w:rPr>
        <w:t>token</w:t>
      </w:r>
      <w:r w:rsidRPr="00301468">
        <w:rPr>
          <w:lang w:val="en-US"/>
        </w:rPr>
        <w:t xml:space="preserve"> </w:t>
      </w:r>
      <w:r w:rsidR="004E1D36" w:rsidRPr="00301468">
        <w:rPr>
          <w:lang w:val="en-US"/>
        </w:rPr>
        <w:t>for collection</w:t>
      </w:r>
      <w:bookmarkEnd w:id="118"/>
    </w:p>
    <w:p w14:paraId="00721ED5" w14:textId="3D26D3DD" w:rsidR="005D15DB" w:rsidRPr="00301468" w:rsidRDefault="007C3097" w:rsidP="005D15DB">
      <w:pPr>
        <w:pStyle w:val="BodyText"/>
        <w:rPr>
          <w:lang w:val="en-US"/>
        </w:rPr>
      </w:pPr>
      <w:r w:rsidRPr="007C3097">
        <w:rPr>
          <w:lang w:val="en-US"/>
        </w:rPr>
        <w:t>Every NFT created on Elrond requires a collection token to be created, so in order to create NFTs, the collection must always be created first, this transaction from Figure 24 executes the “issueNonFungible” endpoint of Elrond’s smart contract, which is an asynchronous action and result of this call is a token added created on the caller’s wallet, and the token identifier will be printed in smart contract’s output. The token identifier is a unique identifier on the blockchain, it is a combination of a user-defined token ticker which is a non-human readable identifier for the token, and the random string added to it, e.g., collection with the human-readable name “HauntedHouseCrazyGhost” with ticker “HHCG” could have a token identifier looking like HHCG-6258d2.</w:t>
      </w:r>
      <w:r>
        <w:rPr>
          <w:lang w:val="en-US"/>
        </w:rPr>
        <w:t xml:space="preserve"> </w:t>
      </w:r>
    </w:p>
    <w:p w14:paraId="4D3A5261" w14:textId="77777777" w:rsidR="003C01B9" w:rsidRPr="00301468" w:rsidRDefault="003C01B9" w:rsidP="003C01B9">
      <w:pPr>
        <w:pStyle w:val="BodyText"/>
        <w:keepNext/>
        <w:rPr>
          <w:lang w:val="en-US"/>
        </w:rPr>
      </w:pPr>
      <w:r w:rsidRPr="00301468">
        <w:rPr>
          <w:noProof/>
          <w:lang w:val="en-US"/>
        </w:rPr>
        <w:drawing>
          <wp:inline distT="0" distB="0" distL="0" distR="0" wp14:anchorId="099BBD6A" wp14:editId="488DA74E">
            <wp:extent cx="5075464" cy="1760059"/>
            <wp:effectExtent l="19050" t="19050" r="1143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642" b="11607"/>
                    <a:stretch/>
                  </pic:blipFill>
                  <pic:spPr bwMode="auto">
                    <a:xfrm>
                      <a:off x="0" y="0"/>
                      <a:ext cx="5075464" cy="176005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6FE2AD" w14:textId="38389D16" w:rsidR="003C01B9" w:rsidRPr="00301468" w:rsidRDefault="003C01B9" w:rsidP="003C01B9">
      <w:pPr>
        <w:pStyle w:val="Caption"/>
        <w:jc w:val="both"/>
        <w:rPr>
          <w:lang w:val="en-US"/>
        </w:rPr>
      </w:pPr>
      <w:bookmarkStart w:id="119" w:name="_Toc102091361"/>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24</w:t>
      </w:r>
      <w:r w:rsidRPr="00301468">
        <w:rPr>
          <w:lang w:val="en-US"/>
        </w:rPr>
        <w:fldChar w:fldCharType="end"/>
      </w:r>
      <w:r w:rsidRPr="00301468">
        <w:rPr>
          <w:lang w:val="en-US"/>
        </w:rPr>
        <w:t xml:space="preserve"> “issueNonFungible” transaction</w:t>
      </w:r>
      <w:r w:rsidR="00D5353A" w:rsidRPr="00301468">
        <w:rPr>
          <w:lang w:val="en-US"/>
        </w:rPr>
        <w:t xml:space="preserve"> [20]</w:t>
      </w:r>
      <w:bookmarkEnd w:id="119"/>
    </w:p>
    <w:p w14:paraId="7520D71A" w14:textId="4ED092E6" w:rsidR="00D81391" w:rsidRPr="00301468" w:rsidRDefault="005A1BA4" w:rsidP="007C3097">
      <w:pPr>
        <w:pStyle w:val="BodyText"/>
        <w:rPr>
          <w:lang w:val="en-US"/>
        </w:rPr>
      </w:pPr>
      <w:r w:rsidRPr="00301468">
        <w:rPr>
          <w:lang w:val="en-US"/>
        </w:rPr>
        <w:t xml:space="preserve">The results of this transaction can be found under Appendix 3 – “issueNonFungible” transaction view and execution results </w:t>
      </w:r>
      <w:r w:rsidR="00924D71">
        <w:rPr>
          <w:lang w:val="en-US"/>
        </w:rPr>
        <w:t>i</w:t>
      </w:r>
      <w:r w:rsidRPr="00301468">
        <w:rPr>
          <w:lang w:val="en-US"/>
        </w:rPr>
        <w:t>n Table 2 below.</w:t>
      </w:r>
    </w:p>
    <w:tbl>
      <w:tblPr>
        <w:tblStyle w:val="TableGrid"/>
        <w:tblW w:w="9153" w:type="dxa"/>
        <w:tblLook w:val="04A0" w:firstRow="1" w:lastRow="0" w:firstColumn="1" w:lastColumn="0" w:noHBand="0" w:noVBand="1"/>
      </w:tblPr>
      <w:tblGrid>
        <w:gridCol w:w="1611"/>
        <w:gridCol w:w="7542"/>
      </w:tblGrid>
      <w:tr w:rsidR="00E05A9D" w:rsidRPr="00301468" w14:paraId="740AE5D3" w14:textId="77777777" w:rsidTr="0027365B">
        <w:trPr>
          <w:trHeight w:val="205"/>
        </w:trPr>
        <w:tc>
          <w:tcPr>
            <w:tcW w:w="1611" w:type="dxa"/>
          </w:tcPr>
          <w:p w14:paraId="754E4AC8" w14:textId="65242821" w:rsidR="00E05A9D" w:rsidRPr="00301468" w:rsidRDefault="00E05A9D" w:rsidP="00924D71">
            <w:pPr>
              <w:ind w:right="-1905"/>
              <w:rPr>
                <w:lang w:val="en-US"/>
              </w:rPr>
            </w:pPr>
            <w:r w:rsidRPr="00301468">
              <w:rPr>
                <w:lang w:val="en-US"/>
              </w:rPr>
              <w:t>Endpoint</w:t>
            </w:r>
          </w:p>
        </w:tc>
        <w:tc>
          <w:tcPr>
            <w:tcW w:w="7541" w:type="dxa"/>
          </w:tcPr>
          <w:p w14:paraId="5797C26E" w14:textId="2268B9AD" w:rsidR="00E05A9D" w:rsidRPr="00301468" w:rsidRDefault="00E05A9D" w:rsidP="00924D71">
            <w:pPr>
              <w:rPr>
                <w:lang w:val="en-US"/>
              </w:rPr>
            </w:pPr>
            <w:r w:rsidRPr="00301468">
              <w:rPr>
                <w:lang w:val="en-US"/>
              </w:rPr>
              <w:t>issueNonFungible</w:t>
            </w:r>
          </w:p>
        </w:tc>
      </w:tr>
      <w:tr w:rsidR="001B5A44" w:rsidRPr="00301468" w14:paraId="4BA56BAE" w14:textId="77777777" w:rsidTr="0027365B">
        <w:trPr>
          <w:trHeight w:val="205"/>
        </w:trPr>
        <w:tc>
          <w:tcPr>
            <w:tcW w:w="1611" w:type="dxa"/>
          </w:tcPr>
          <w:p w14:paraId="462683A5" w14:textId="32A12967" w:rsidR="001B5A44" w:rsidRPr="00301468" w:rsidRDefault="001B5A44" w:rsidP="00924D71">
            <w:pPr>
              <w:ind w:right="-1905"/>
              <w:rPr>
                <w:lang w:val="en-US"/>
              </w:rPr>
            </w:pPr>
            <w:r w:rsidRPr="00301468">
              <w:rPr>
                <w:lang w:val="en-US"/>
              </w:rPr>
              <w:t>Sender</w:t>
            </w:r>
          </w:p>
        </w:tc>
        <w:tc>
          <w:tcPr>
            <w:tcW w:w="7541" w:type="dxa"/>
          </w:tcPr>
          <w:p w14:paraId="4E952B28" w14:textId="49B4ADFF" w:rsidR="001B5A44" w:rsidRPr="00301468" w:rsidRDefault="001B5A44" w:rsidP="00924D71">
            <w:pPr>
              <w:rPr>
                <w:lang w:val="en-US"/>
              </w:rPr>
            </w:pPr>
            <w:r w:rsidRPr="00301468">
              <w:rPr>
                <w:lang w:val="en-US"/>
              </w:rPr>
              <w:t>erd1fuzd2j9ql4jg88s4n5smwkwtscdtlzk7eujne6m29du4t6hwrccs2g04x2</w:t>
            </w:r>
          </w:p>
        </w:tc>
      </w:tr>
      <w:tr w:rsidR="001B5A44" w:rsidRPr="00301468" w14:paraId="0C76768D" w14:textId="77777777" w:rsidTr="0027365B">
        <w:trPr>
          <w:trHeight w:val="205"/>
        </w:trPr>
        <w:tc>
          <w:tcPr>
            <w:tcW w:w="1611" w:type="dxa"/>
          </w:tcPr>
          <w:p w14:paraId="6A76E8D2" w14:textId="423A4E62" w:rsidR="001B5A44" w:rsidRPr="00301468" w:rsidRDefault="001B5A44" w:rsidP="00924D71">
            <w:pPr>
              <w:ind w:right="-1905"/>
              <w:rPr>
                <w:lang w:val="en-US"/>
              </w:rPr>
            </w:pPr>
            <w:r w:rsidRPr="00301468">
              <w:rPr>
                <w:lang w:val="en-US"/>
              </w:rPr>
              <w:t>Receiver</w:t>
            </w:r>
          </w:p>
        </w:tc>
        <w:tc>
          <w:tcPr>
            <w:tcW w:w="7541" w:type="dxa"/>
          </w:tcPr>
          <w:p w14:paraId="6ECEBEB1" w14:textId="538B86F1" w:rsidR="001B5A44" w:rsidRPr="00301468" w:rsidRDefault="001B5A44" w:rsidP="00924D71">
            <w:pPr>
              <w:rPr>
                <w:lang w:val="en-US"/>
              </w:rPr>
            </w:pPr>
            <w:r w:rsidRPr="00301468">
              <w:rPr>
                <w:lang w:val="en-US"/>
              </w:rPr>
              <w:t>erd1qqqqqqqqqqqqqqqpqqqqqqqqqqqqqqqqqqqqqqqqqqqqqqqzllls8a5w6u</w:t>
            </w:r>
          </w:p>
        </w:tc>
      </w:tr>
      <w:tr w:rsidR="00E05A9D" w:rsidRPr="00301468" w14:paraId="3DB08233" w14:textId="77777777" w:rsidTr="0027365B">
        <w:trPr>
          <w:trHeight w:val="212"/>
        </w:trPr>
        <w:tc>
          <w:tcPr>
            <w:tcW w:w="9153" w:type="dxa"/>
            <w:gridSpan w:val="2"/>
            <w:shd w:val="clear" w:color="auto" w:fill="E7E6E6" w:themeFill="background2"/>
          </w:tcPr>
          <w:p w14:paraId="65C47B06" w14:textId="1AE02366" w:rsidR="00E05A9D" w:rsidRPr="00301468" w:rsidRDefault="00E05A9D" w:rsidP="00924D71">
            <w:pPr>
              <w:jc w:val="center"/>
              <w:rPr>
                <w:lang w:val="en-US"/>
              </w:rPr>
            </w:pPr>
            <w:r w:rsidRPr="00301468">
              <w:rPr>
                <w:lang w:val="en-US"/>
              </w:rPr>
              <w:t>input</w:t>
            </w:r>
          </w:p>
        </w:tc>
      </w:tr>
      <w:tr w:rsidR="00E05A9D" w:rsidRPr="00301468" w14:paraId="38568E38" w14:textId="77777777" w:rsidTr="0027365B">
        <w:trPr>
          <w:trHeight w:val="411"/>
        </w:trPr>
        <w:tc>
          <w:tcPr>
            <w:tcW w:w="1611" w:type="dxa"/>
          </w:tcPr>
          <w:p w14:paraId="611FD71F" w14:textId="0CFD80A6" w:rsidR="00E05A9D" w:rsidRPr="00301468" w:rsidRDefault="00E05A9D" w:rsidP="00924D71">
            <w:pPr>
              <w:rPr>
                <w:lang w:val="en-US"/>
              </w:rPr>
            </w:pPr>
            <w:r w:rsidRPr="00301468">
              <w:rPr>
                <w:lang w:val="en-US"/>
              </w:rPr>
              <w:t>Decoded data</w:t>
            </w:r>
          </w:p>
        </w:tc>
        <w:tc>
          <w:tcPr>
            <w:tcW w:w="7541" w:type="dxa"/>
          </w:tcPr>
          <w:p w14:paraId="1F536B98" w14:textId="77777777" w:rsidR="00E05A9D" w:rsidRPr="00301468" w:rsidRDefault="00E05A9D" w:rsidP="00924D71">
            <w:pPr>
              <w:rPr>
                <w:lang w:val="en-US"/>
              </w:rPr>
            </w:pPr>
            <w:r w:rsidRPr="00301468">
              <w:rPr>
                <w:lang w:val="en-US"/>
              </w:rPr>
              <w:t>issueNonFungible@TestRecording@TR11@canFreeze@false</w:t>
            </w:r>
          </w:p>
          <w:p w14:paraId="1D8CA9B0" w14:textId="4EEAC34E" w:rsidR="00E05A9D" w:rsidRPr="00301468" w:rsidRDefault="00E05A9D" w:rsidP="00924D71">
            <w:pPr>
              <w:rPr>
                <w:lang w:val="en-US"/>
              </w:rPr>
            </w:pPr>
            <w:r w:rsidRPr="00301468">
              <w:rPr>
                <w:lang w:val="en-US"/>
              </w:rPr>
              <w:t>@canPause@false@canWipe@true@canChangeOwner@true</w:t>
            </w:r>
          </w:p>
        </w:tc>
      </w:tr>
      <w:tr w:rsidR="00E05A9D" w:rsidRPr="00301468" w14:paraId="750D90AC" w14:textId="77777777" w:rsidTr="0027365B">
        <w:trPr>
          <w:trHeight w:val="212"/>
        </w:trPr>
        <w:tc>
          <w:tcPr>
            <w:tcW w:w="9153" w:type="dxa"/>
            <w:gridSpan w:val="2"/>
            <w:shd w:val="clear" w:color="auto" w:fill="E7E6E6" w:themeFill="background2"/>
          </w:tcPr>
          <w:p w14:paraId="2BBFB849" w14:textId="2B48DFDB" w:rsidR="00E05A9D" w:rsidRPr="00301468" w:rsidRDefault="00E05A9D" w:rsidP="00924D71">
            <w:pPr>
              <w:jc w:val="center"/>
              <w:rPr>
                <w:lang w:val="en-US"/>
              </w:rPr>
            </w:pPr>
            <w:r w:rsidRPr="00301468">
              <w:rPr>
                <w:lang w:val="en-US"/>
              </w:rPr>
              <w:t>output</w:t>
            </w:r>
          </w:p>
        </w:tc>
      </w:tr>
      <w:tr w:rsidR="00E05A9D" w:rsidRPr="00301468" w14:paraId="5DC91749" w14:textId="77777777" w:rsidTr="0027365B">
        <w:trPr>
          <w:trHeight w:val="205"/>
        </w:trPr>
        <w:tc>
          <w:tcPr>
            <w:tcW w:w="1611" w:type="dxa"/>
          </w:tcPr>
          <w:p w14:paraId="2474139E" w14:textId="272DC64F" w:rsidR="00E05A9D" w:rsidRPr="00301468" w:rsidRDefault="00E05A9D" w:rsidP="00924D71">
            <w:pPr>
              <w:rPr>
                <w:lang w:val="en-US"/>
              </w:rPr>
            </w:pPr>
            <w:r w:rsidRPr="00301468">
              <w:rPr>
                <w:lang w:val="en-US"/>
              </w:rPr>
              <w:t>Decoded data</w:t>
            </w:r>
          </w:p>
        </w:tc>
        <w:tc>
          <w:tcPr>
            <w:tcW w:w="7541" w:type="dxa"/>
          </w:tcPr>
          <w:p w14:paraId="14215511" w14:textId="7B1BFDF2" w:rsidR="00E05A9D" w:rsidRPr="00301468" w:rsidRDefault="00E05A9D" w:rsidP="00924D71">
            <w:pPr>
              <w:keepNext/>
              <w:rPr>
                <w:lang w:val="en-US"/>
              </w:rPr>
            </w:pPr>
            <w:r w:rsidRPr="00301468">
              <w:rPr>
                <w:lang w:val="en-US"/>
              </w:rPr>
              <w:t>@ok@TR11-531aff</w:t>
            </w:r>
          </w:p>
        </w:tc>
      </w:tr>
    </w:tbl>
    <w:p w14:paraId="4C15ADE1" w14:textId="60286E93" w:rsidR="00420377" w:rsidRPr="00301468" w:rsidRDefault="00E07951" w:rsidP="00924D71">
      <w:pPr>
        <w:pStyle w:val="Caption"/>
        <w:spacing w:before="0" w:after="0"/>
        <w:jc w:val="left"/>
        <w:rPr>
          <w:lang w:val="en-US"/>
        </w:rPr>
      </w:pPr>
      <w:bookmarkStart w:id="120" w:name="_Toc102091380"/>
      <w:r w:rsidRPr="00301468">
        <w:rPr>
          <w:lang w:val="en-US"/>
        </w:rPr>
        <w:t xml:space="preserve">Table </w:t>
      </w:r>
      <w:r w:rsidR="008F272E" w:rsidRPr="00301468">
        <w:rPr>
          <w:lang w:val="en-US"/>
        </w:rPr>
        <w:fldChar w:fldCharType="begin"/>
      </w:r>
      <w:r w:rsidR="008F272E" w:rsidRPr="00301468">
        <w:rPr>
          <w:lang w:val="en-US"/>
        </w:rPr>
        <w:instrText xml:space="preserve"> SEQ Table \* ARABIC </w:instrText>
      </w:r>
      <w:r w:rsidR="008F272E" w:rsidRPr="00301468">
        <w:rPr>
          <w:lang w:val="en-US"/>
        </w:rPr>
        <w:fldChar w:fldCharType="separate"/>
      </w:r>
      <w:r w:rsidR="002E2875">
        <w:rPr>
          <w:noProof/>
          <w:lang w:val="en-US"/>
        </w:rPr>
        <w:t>2</w:t>
      </w:r>
      <w:r w:rsidR="008F272E" w:rsidRPr="00301468">
        <w:rPr>
          <w:lang w:val="en-US"/>
        </w:rPr>
        <w:fldChar w:fldCharType="end"/>
      </w:r>
      <w:r w:rsidRPr="00301468">
        <w:rPr>
          <w:noProof/>
          <w:lang w:val="en-US"/>
        </w:rPr>
        <w:t xml:space="preserve"> "issueNonFungible" transaction</w:t>
      </w:r>
      <w:bookmarkEnd w:id="120"/>
      <w:r w:rsidRPr="00301468">
        <w:rPr>
          <w:noProof/>
          <w:lang w:val="en-US"/>
        </w:rPr>
        <w:t xml:space="preserve"> </w:t>
      </w:r>
    </w:p>
    <w:p w14:paraId="160A04BA" w14:textId="42919F58" w:rsidR="006A0E9C" w:rsidRPr="00301468" w:rsidRDefault="00B327A4" w:rsidP="00CC3ABC">
      <w:pPr>
        <w:pStyle w:val="Heading4"/>
        <w:rPr>
          <w:lang w:val="en-US"/>
        </w:rPr>
      </w:pPr>
      <w:bookmarkStart w:id="121" w:name="_Toc102091276"/>
      <w:r w:rsidRPr="00301468">
        <w:rPr>
          <w:lang w:val="en-US"/>
        </w:rPr>
        <w:lastRenderedPageBreak/>
        <w:t>S</w:t>
      </w:r>
      <w:r w:rsidR="006A0E9C" w:rsidRPr="00301468">
        <w:rPr>
          <w:lang w:val="en-US"/>
        </w:rPr>
        <w:t xml:space="preserve">et </w:t>
      </w:r>
      <w:r w:rsidR="008269AE" w:rsidRPr="00301468">
        <w:rPr>
          <w:lang w:val="en-US"/>
        </w:rPr>
        <w:t>s</w:t>
      </w:r>
      <w:r w:rsidR="006A0E9C" w:rsidRPr="00301468">
        <w:rPr>
          <w:lang w:val="en-US"/>
        </w:rPr>
        <w:t xml:space="preserve">pecial </w:t>
      </w:r>
      <w:r w:rsidR="008269AE" w:rsidRPr="00301468">
        <w:rPr>
          <w:lang w:val="en-US"/>
        </w:rPr>
        <w:t>r</w:t>
      </w:r>
      <w:r w:rsidR="006A0E9C" w:rsidRPr="00301468">
        <w:rPr>
          <w:lang w:val="en-US"/>
        </w:rPr>
        <w:t>ole for collection</w:t>
      </w:r>
      <w:bookmarkEnd w:id="121"/>
      <w:r w:rsidR="006A0E9C" w:rsidRPr="00301468">
        <w:rPr>
          <w:lang w:val="en-US"/>
        </w:rPr>
        <w:t xml:space="preserve"> </w:t>
      </w:r>
    </w:p>
    <w:p w14:paraId="5E3E6C70" w14:textId="00035D33" w:rsidR="00B327A4" w:rsidRPr="00301468" w:rsidRDefault="00924D71" w:rsidP="00B327A4">
      <w:pPr>
        <w:pStyle w:val="BodyText"/>
        <w:rPr>
          <w:lang w:val="en-US"/>
        </w:rPr>
      </w:pPr>
      <w:r w:rsidRPr="00924D71">
        <w:rPr>
          <w:lang w:val="en-US"/>
        </w:rPr>
        <w:t>To create NFTs for collection, the collection must have the “ESDTNFTCreate” role set that allows the “ESDTNFTCreate” calls. This transaction requires an identifier obtained from the previous “issueNonFungible” transaction to be passed in as input, and the address to assign the role is a caller’s address who owns the collection and sets rules for it, as shown in Figure 25, as only the owner of collection is allowed to manage token at this point.</w:t>
      </w:r>
    </w:p>
    <w:p w14:paraId="2D47DDE3" w14:textId="77777777" w:rsidR="003D4A93" w:rsidRPr="00301468" w:rsidRDefault="003C01B9" w:rsidP="0027365B">
      <w:pPr>
        <w:pStyle w:val="BodyText"/>
        <w:keepNext/>
        <w:spacing w:after="0"/>
        <w:rPr>
          <w:lang w:val="en-US"/>
        </w:rPr>
      </w:pPr>
      <w:r w:rsidRPr="00301468">
        <w:rPr>
          <w:noProof/>
          <w:lang w:val="en-US"/>
        </w:rPr>
        <w:drawing>
          <wp:inline distT="0" distB="0" distL="0" distR="0" wp14:anchorId="3CBBD1AF" wp14:editId="276861B6">
            <wp:extent cx="4953962" cy="1944353"/>
            <wp:effectExtent l="19050" t="19050" r="18415"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926" b="1064"/>
                    <a:stretch/>
                  </pic:blipFill>
                  <pic:spPr bwMode="auto">
                    <a:xfrm>
                      <a:off x="0" y="0"/>
                      <a:ext cx="4953962" cy="194435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E55E3" w14:textId="5E5DAD2A" w:rsidR="003C01B9" w:rsidRPr="00301468" w:rsidRDefault="003D4A93" w:rsidP="0027365B">
      <w:pPr>
        <w:pStyle w:val="Caption"/>
        <w:spacing w:before="0"/>
        <w:jc w:val="left"/>
        <w:rPr>
          <w:lang w:val="en-US"/>
        </w:rPr>
      </w:pPr>
      <w:bookmarkStart w:id="122" w:name="_Toc102091362"/>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25</w:t>
      </w:r>
      <w:r w:rsidRPr="00301468">
        <w:rPr>
          <w:lang w:val="en-US"/>
        </w:rPr>
        <w:fldChar w:fldCharType="end"/>
      </w:r>
      <w:r w:rsidRPr="00301468">
        <w:rPr>
          <w:lang w:val="en-US"/>
        </w:rPr>
        <w:t xml:space="preserve"> "setSpecialRole" transaction [20]</w:t>
      </w:r>
      <w:bookmarkEnd w:id="122"/>
    </w:p>
    <w:p w14:paraId="3411FD63" w14:textId="178FFDA8" w:rsidR="003C01B9" w:rsidRPr="00301468" w:rsidRDefault="00E07951" w:rsidP="003D4A93">
      <w:pPr>
        <w:pStyle w:val="BodyText"/>
        <w:rPr>
          <w:lang w:val="en-US"/>
        </w:rPr>
      </w:pPr>
      <w:r w:rsidRPr="00301468">
        <w:rPr>
          <w:lang w:val="en-US"/>
        </w:rPr>
        <w:t xml:space="preserve">The results of this transaction can be found under Appendix 4 – “setSpecialRole” transaction smart view and execution results </w:t>
      </w:r>
      <w:r w:rsidR="00924D71">
        <w:rPr>
          <w:lang w:val="en-US"/>
        </w:rPr>
        <w:t>i</w:t>
      </w:r>
      <w:r w:rsidRPr="00301468">
        <w:rPr>
          <w:lang w:val="en-US"/>
        </w:rPr>
        <w:t>n Table 3 below.</w:t>
      </w:r>
    </w:p>
    <w:tbl>
      <w:tblPr>
        <w:tblStyle w:val="TableGrid"/>
        <w:tblW w:w="9493" w:type="dxa"/>
        <w:tblLook w:val="04A0" w:firstRow="1" w:lastRow="0" w:firstColumn="1" w:lastColumn="0" w:noHBand="0" w:noVBand="1"/>
      </w:tblPr>
      <w:tblGrid>
        <w:gridCol w:w="1980"/>
        <w:gridCol w:w="7513"/>
      </w:tblGrid>
      <w:tr w:rsidR="00E07951" w:rsidRPr="00301468" w14:paraId="3FC08374" w14:textId="77777777" w:rsidTr="0027365B">
        <w:trPr>
          <w:trHeight w:val="215"/>
        </w:trPr>
        <w:tc>
          <w:tcPr>
            <w:tcW w:w="1980" w:type="dxa"/>
          </w:tcPr>
          <w:p w14:paraId="77E009A3" w14:textId="77777777" w:rsidR="00E07951" w:rsidRPr="00301468" w:rsidRDefault="00E07951" w:rsidP="005B3C05">
            <w:pPr>
              <w:ind w:right="-1905"/>
              <w:rPr>
                <w:lang w:val="en-US"/>
              </w:rPr>
            </w:pPr>
            <w:r w:rsidRPr="00301468">
              <w:rPr>
                <w:lang w:val="en-US"/>
              </w:rPr>
              <w:t>Endpoint</w:t>
            </w:r>
          </w:p>
        </w:tc>
        <w:tc>
          <w:tcPr>
            <w:tcW w:w="7513" w:type="dxa"/>
          </w:tcPr>
          <w:p w14:paraId="68DEA082" w14:textId="43BB4CDE" w:rsidR="00E07951" w:rsidRPr="00301468" w:rsidRDefault="0027365B" w:rsidP="005B3C05">
            <w:pPr>
              <w:rPr>
                <w:lang w:val="en-US"/>
              </w:rPr>
            </w:pPr>
            <w:r w:rsidRPr="00301468">
              <w:rPr>
                <w:lang w:val="en-US"/>
              </w:rPr>
              <w:t>setSpecialRole</w:t>
            </w:r>
          </w:p>
        </w:tc>
      </w:tr>
      <w:tr w:rsidR="00E07951" w:rsidRPr="00301468" w14:paraId="32A3F3DD" w14:textId="77777777" w:rsidTr="0027365B">
        <w:trPr>
          <w:trHeight w:val="215"/>
        </w:trPr>
        <w:tc>
          <w:tcPr>
            <w:tcW w:w="1980" w:type="dxa"/>
          </w:tcPr>
          <w:p w14:paraId="577FC604" w14:textId="77777777" w:rsidR="00E07951" w:rsidRPr="00301468" w:rsidRDefault="00E07951" w:rsidP="005B3C05">
            <w:pPr>
              <w:ind w:right="-1905"/>
              <w:rPr>
                <w:lang w:val="en-US"/>
              </w:rPr>
            </w:pPr>
            <w:r w:rsidRPr="00301468">
              <w:rPr>
                <w:lang w:val="en-US"/>
              </w:rPr>
              <w:t>Sender</w:t>
            </w:r>
          </w:p>
        </w:tc>
        <w:tc>
          <w:tcPr>
            <w:tcW w:w="7513" w:type="dxa"/>
          </w:tcPr>
          <w:p w14:paraId="5BDC6F3A" w14:textId="77777777" w:rsidR="00E07951" w:rsidRPr="00301468" w:rsidRDefault="00E07951" w:rsidP="005B3C05">
            <w:pPr>
              <w:rPr>
                <w:lang w:val="en-US"/>
              </w:rPr>
            </w:pPr>
            <w:r w:rsidRPr="00301468">
              <w:rPr>
                <w:lang w:val="en-US"/>
              </w:rPr>
              <w:t>erd1fuzd2j9ql4jg88s4n5smwkwtscdtlzk7eujne6m29du4t6hwrccs2g04x2</w:t>
            </w:r>
          </w:p>
        </w:tc>
      </w:tr>
      <w:tr w:rsidR="00E07951" w:rsidRPr="00301468" w14:paraId="7221648F" w14:textId="77777777" w:rsidTr="0027365B">
        <w:trPr>
          <w:trHeight w:val="215"/>
        </w:trPr>
        <w:tc>
          <w:tcPr>
            <w:tcW w:w="1980" w:type="dxa"/>
          </w:tcPr>
          <w:p w14:paraId="56CF3F6C" w14:textId="77777777" w:rsidR="00E07951" w:rsidRPr="00301468" w:rsidRDefault="00E07951" w:rsidP="005B3C05">
            <w:pPr>
              <w:ind w:right="-1905"/>
              <w:rPr>
                <w:lang w:val="en-US"/>
              </w:rPr>
            </w:pPr>
            <w:r w:rsidRPr="00301468">
              <w:rPr>
                <w:lang w:val="en-US"/>
              </w:rPr>
              <w:t>Receiver</w:t>
            </w:r>
          </w:p>
        </w:tc>
        <w:tc>
          <w:tcPr>
            <w:tcW w:w="7513" w:type="dxa"/>
          </w:tcPr>
          <w:p w14:paraId="67C0FFC7" w14:textId="77777777" w:rsidR="00E07951" w:rsidRPr="00301468" w:rsidRDefault="00E07951" w:rsidP="005B3C05">
            <w:pPr>
              <w:rPr>
                <w:lang w:val="en-US"/>
              </w:rPr>
            </w:pPr>
            <w:r w:rsidRPr="00301468">
              <w:rPr>
                <w:lang w:val="en-US"/>
              </w:rPr>
              <w:t>erd1qqqqqqqqqqqqqqqpqqqqqqqqqqqqqqqqqqqqqqqqqqqqqqqzllls8a5w6u</w:t>
            </w:r>
          </w:p>
        </w:tc>
      </w:tr>
      <w:tr w:rsidR="00E07951" w:rsidRPr="00301468" w14:paraId="7070154C" w14:textId="77777777" w:rsidTr="0027365B">
        <w:trPr>
          <w:trHeight w:val="222"/>
        </w:trPr>
        <w:tc>
          <w:tcPr>
            <w:tcW w:w="9493" w:type="dxa"/>
            <w:gridSpan w:val="2"/>
            <w:shd w:val="clear" w:color="auto" w:fill="E7E6E6" w:themeFill="background2"/>
          </w:tcPr>
          <w:p w14:paraId="061BB80A" w14:textId="77777777" w:rsidR="00E07951" w:rsidRPr="00301468" w:rsidRDefault="00E07951" w:rsidP="005B3C05">
            <w:pPr>
              <w:jc w:val="center"/>
              <w:rPr>
                <w:lang w:val="en-US"/>
              </w:rPr>
            </w:pPr>
            <w:r w:rsidRPr="00301468">
              <w:rPr>
                <w:lang w:val="en-US"/>
              </w:rPr>
              <w:t>input</w:t>
            </w:r>
          </w:p>
        </w:tc>
      </w:tr>
      <w:tr w:rsidR="00E07951" w:rsidRPr="00301468" w14:paraId="73C4E285" w14:textId="77777777" w:rsidTr="0027365B">
        <w:trPr>
          <w:trHeight w:val="431"/>
        </w:trPr>
        <w:tc>
          <w:tcPr>
            <w:tcW w:w="1980" w:type="dxa"/>
          </w:tcPr>
          <w:p w14:paraId="16EDF142" w14:textId="77777777" w:rsidR="00E07951" w:rsidRPr="00301468" w:rsidRDefault="00E07951" w:rsidP="005B3C05">
            <w:pPr>
              <w:rPr>
                <w:lang w:val="en-US"/>
              </w:rPr>
            </w:pPr>
            <w:r w:rsidRPr="00301468">
              <w:rPr>
                <w:lang w:val="en-US"/>
              </w:rPr>
              <w:t>Decoded data</w:t>
            </w:r>
          </w:p>
        </w:tc>
        <w:tc>
          <w:tcPr>
            <w:tcW w:w="7513" w:type="dxa"/>
          </w:tcPr>
          <w:p w14:paraId="61F34BEB" w14:textId="77777777" w:rsidR="0027365B" w:rsidRPr="00301468" w:rsidRDefault="0027365B" w:rsidP="0027365B">
            <w:pPr>
              <w:rPr>
                <w:lang w:val="en-US"/>
              </w:rPr>
            </w:pPr>
            <w:r w:rsidRPr="00301468">
              <w:rPr>
                <w:lang w:val="en-US"/>
              </w:rPr>
              <w:t>setSpecialRole@TR11-531aff</w:t>
            </w:r>
          </w:p>
          <w:p w14:paraId="1DBD2805" w14:textId="77777777" w:rsidR="0027365B" w:rsidRPr="00301468" w:rsidRDefault="0027365B" w:rsidP="0027365B">
            <w:pPr>
              <w:rPr>
                <w:lang w:val="en-US"/>
              </w:rPr>
            </w:pPr>
            <w:r w:rsidRPr="00301468">
              <w:rPr>
                <w:lang w:val="en-US"/>
              </w:rPr>
              <w:t>@erd1fuzd2j9ql4jg88s4n5smwkwtscdtlzk7eujne6m29du4t6hwrccs2g04x2</w:t>
            </w:r>
          </w:p>
          <w:p w14:paraId="49AFAE77" w14:textId="4DB46CC2" w:rsidR="00E07951" w:rsidRPr="00301468" w:rsidRDefault="0027365B" w:rsidP="0027365B">
            <w:pPr>
              <w:rPr>
                <w:lang w:val="en-US"/>
              </w:rPr>
            </w:pPr>
            <w:r w:rsidRPr="00301468">
              <w:rPr>
                <w:lang w:val="en-US"/>
              </w:rPr>
              <w:t>@ESDTRoleNFTCreate</w:t>
            </w:r>
          </w:p>
        </w:tc>
      </w:tr>
      <w:tr w:rsidR="00E07951" w:rsidRPr="00301468" w14:paraId="359EA1BA" w14:textId="77777777" w:rsidTr="0027365B">
        <w:trPr>
          <w:trHeight w:val="222"/>
        </w:trPr>
        <w:tc>
          <w:tcPr>
            <w:tcW w:w="9493" w:type="dxa"/>
            <w:gridSpan w:val="2"/>
            <w:shd w:val="clear" w:color="auto" w:fill="E7E6E6" w:themeFill="background2"/>
          </w:tcPr>
          <w:p w14:paraId="6332F99B" w14:textId="77777777" w:rsidR="00E07951" w:rsidRPr="00301468" w:rsidRDefault="00E07951" w:rsidP="005B3C05">
            <w:pPr>
              <w:jc w:val="center"/>
              <w:rPr>
                <w:lang w:val="en-US"/>
              </w:rPr>
            </w:pPr>
            <w:r w:rsidRPr="00301468">
              <w:rPr>
                <w:lang w:val="en-US"/>
              </w:rPr>
              <w:t>output</w:t>
            </w:r>
          </w:p>
        </w:tc>
      </w:tr>
      <w:tr w:rsidR="00E07951" w:rsidRPr="00301468" w14:paraId="49845BD9" w14:textId="77777777" w:rsidTr="0027365B">
        <w:trPr>
          <w:trHeight w:val="215"/>
        </w:trPr>
        <w:tc>
          <w:tcPr>
            <w:tcW w:w="1980" w:type="dxa"/>
          </w:tcPr>
          <w:p w14:paraId="21AF1E0F" w14:textId="77777777" w:rsidR="00E07951" w:rsidRPr="00301468" w:rsidRDefault="00E07951" w:rsidP="005B3C05">
            <w:pPr>
              <w:rPr>
                <w:lang w:val="en-US"/>
              </w:rPr>
            </w:pPr>
            <w:r w:rsidRPr="00301468">
              <w:rPr>
                <w:lang w:val="en-US"/>
              </w:rPr>
              <w:t>Decoded data</w:t>
            </w:r>
          </w:p>
        </w:tc>
        <w:tc>
          <w:tcPr>
            <w:tcW w:w="7513" w:type="dxa"/>
          </w:tcPr>
          <w:p w14:paraId="5620F5D9" w14:textId="1FDBC251" w:rsidR="0027365B" w:rsidRPr="00301468" w:rsidRDefault="0027365B" w:rsidP="0027365B">
            <w:pPr>
              <w:keepNext/>
              <w:ind w:right="1604"/>
              <w:rPr>
                <w:lang w:val="en-US"/>
              </w:rPr>
            </w:pPr>
            <w:r w:rsidRPr="00301468">
              <w:rPr>
                <w:lang w:val="en-US"/>
              </w:rPr>
              <w:t>ESDTSetRole@TR11-531aff@ESDTRoleNFTCreate</w:t>
            </w:r>
          </w:p>
        </w:tc>
      </w:tr>
      <w:tr w:rsidR="0027365B" w:rsidRPr="00301468" w14:paraId="79ECE301" w14:textId="77777777" w:rsidTr="0027365B">
        <w:trPr>
          <w:trHeight w:val="215"/>
        </w:trPr>
        <w:tc>
          <w:tcPr>
            <w:tcW w:w="1980" w:type="dxa"/>
          </w:tcPr>
          <w:p w14:paraId="1C85CDC9" w14:textId="5A253B28" w:rsidR="0027365B" w:rsidRPr="00301468" w:rsidRDefault="0027365B" w:rsidP="0027365B">
            <w:pPr>
              <w:rPr>
                <w:lang w:val="en-US"/>
              </w:rPr>
            </w:pPr>
            <w:r w:rsidRPr="00301468">
              <w:rPr>
                <w:lang w:val="en-US"/>
              </w:rPr>
              <w:t>Decoded data</w:t>
            </w:r>
          </w:p>
        </w:tc>
        <w:tc>
          <w:tcPr>
            <w:tcW w:w="7513" w:type="dxa"/>
          </w:tcPr>
          <w:p w14:paraId="54346AAA" w14:textId="75F4F91F" w:rsidR="0027365B" w:rsidRPr="00301468" w:rsidRDefault="0027365B" w:rsidP="0027365B">
            <w:pPr>
              <w:keepNext/>
              <w:ind w:right="1604"/>
              <w:rPr>
                <w:lang w:val="en-US"/>
              </w:rPr>
            </w:pPr>
            <w:r w:rsidRPr="00301468">
              <w:rPr>
                <w:lang w:val="en-US"/>
              </w:rPr>
              <w:t>@ok</w:t>
            </w:r>
          </w:p>
        </w:tc>
      </w:tr>
    </w:tbl>
    <w:p w14:paraId="5AB0906B" w14:textId="2847EDD4" w:rsidR="00D81391" w:rsidRPr="00301468" w:rsidRDefault="00E07951" w:rsidP="003D4A93">
      <w:pPr>
        <w:pStyle w:val="Caption"/>
        <w:jc w:val="left"/>
        <w:rPr>
          <w:lang w:val="en-US"/>
        </w:rPr>
      </w:pPr>
      <w:bookmarkStart w:id="123" w:name="_Toc102091381"/>
      <w:r w:rsidRPr="00301468">
        <w:rPr>
          <w:lang w:val="en-US"/>
        </w:rPr>
        <w:t xml:space="preserve">Table </w:t>
      </w:r>
      <w:r w:rsidR="008F272E" w:rsidRPr="00301468">
        <w:rPr>
          <w:lang w:val="en-US"/>
        </w:rPr>
        <w:fldChar w:fldCharType="begin"/>
      </w:r>
      <w:r w:rsidR="008F272E" w:rsidRPr="00301468">
        <w:rPr>
          <w:lang w:val="en-US"/>
        </w:rPr>
        <w:instrText xml:space="preserve"> SEQ Table \* ARABIC </w:instrText>
      </w:r>
      <w:r w:rsidR="008F272E" w:rsidRPr="00301468">
        <w:rPr>
          <w:lang w:val="en-US"/>
        </w:rPr>
        <w:fldChar w:fldCharType="separate"/>
      </w:r>
      <w:r w:rsidR="002E2875">
        <w:rPr>
          <w:noProof/>
          <w:lang w:val="en-US"/>
        </w:rPr>
        <w:t>3</w:t>
      </w:r>
      <w:r w:rsidR="008F272E" w:rsidRPr="00301468">
        <w:rPr>
          <w:lang w:val="en-US"/>
        </w:rPr>
        <w:fldChar w:fldCharType="end"/>
      </w:r>
      <w:r w:rsidRPr="00301468">
        <w:rPr>
          <w:lang w:val="en-US"/>
        </w:rPr>
        <w:t xml:space="preserve"> "setSpecialRole" transaction</w:t>
      </w:r>
      <w:bookmarkEnd w:id="123"/>
      <w:r w:rsidRPr="00301468">
        <w:rPr>
          <w:lang w:val="en-US"/>
        </w:rPr>
        <w:t xml:space="preserve"> </w:t>
      </w:r>
    </w:p>
    <w:p w14:paraId="196400D4" w14:textId="4EE67E2E" w:rsidR="006A0E9C" w:rsidRPr="00301468" w:rsidRDefault="00E903E1" w:rsidP="00CC3ABC">
      <w:pPr>
        <w:pStyle w:val="Heading4"/>
        <w:rPr>
          <w:lang w:val="en-US"/>
        </w:rPr>
      </w:pPr>
      <w:bookmarkStart w:id="124" w:name="_Toc102091277"/>
      <w:r w:rsidRPr="00301468">
        <w:rPr>
          <w:lang w:val="en-US"/>
        </w:rPr>
        <w:t xml:space="preserve">Create </w:t>
      </w:r>
      <w:r w:rsidR="008821A7" w:rsidRPr="00301468">
        <w:rPr>
          <w:lang w:val="en-US"/>
        </w:rPr>
        <w:t>NFT</w:t>
      </w:r>
      <w:bookmarkEnd w:id="124"/>
      <w:r w:rsidR="008821A7" w:rsidRPr="00301468">
        <w:rPr>
          <w:lang w:val="en-US"/>
        </w:rPr>
        <w:t xml:space="preserve"> </w:t>
      </w:r>
    </w:p>
    <w:p w14:paraId="7B838BE4" w14:textId="3BC0CA0D" w:rsidR="00D9735F" w:rsidRPr="00301468" w:rsidRDefault="00924D71" w:rsidP="00D9735F">
      <w:pPr>
        <w:pStyle w:val="BodyText"/>
        <w:rPr>
          <w:lang w:val="en-US"/>
        </w:rPr>
      </w:pPr>
      <w:r w:rsidRPr="00924D71">
        <w:rPr>
          <w:lang w:val="en-US"/>
        </w:rPr>
        <w:t>After the collection has been created and the “ESDTCreate” rule has been set for it, the NFT can be created, and it will be attached to the created collection, that endpoint requires the same token identifier returned from the first step, and the NFT related data, the difference is that the sender and receiver addresses are the same for NFT creation endpoint as shown on Figure 26. The result of the transaction is NFT created and attached to the caller’s collection.</w:t>
      </w:r>
    </w:p>
    <w:p w14:paraId="565A9D7F" w14:textId="77777777" w:rsidR="00DA5EB2" w:rsidRPr="00301468" w:rsidRDefault="003C01B9" w:rsidP="00DA5EB2">
      <w:pPr>
        <w:pStyle w:val="BodyText"/>
        <w:keepNext/>
        <w:rPr>
          <w:lang w:val="en-US"/>
        </w:rPr>
      </w:pPr>
      <w:r w:rsidRPr="00301468">
        <w:rPr>
          <w:noProof/>
          <w:lang w:val="en-US"/>
        </w:rPr>
        <w:lastRenderedPageBreak/>
        <w:drawing>
          <wp:inline distT="0" distB="0" distL="0" distR="0" wp14:anchorId="44E431C0" wp14:editId="480D8CEF">
            <wp:extent cx="4543252" cy="3136740"/>
            <wp:effectExtent l="19050" t="19050" r="1016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1735" cy="314259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AC9B9E8" w14:textId="0E9B125B" w:rsidR="003C01B9" w:rsidRPr="00301468" w:rsidRDefault="00DA5EB2" w:rsidP="00DA5EB2">
      <w:pPr>
        <w:pStyle w:val="Caption"/>
        <w:jc w:val="both"/>
        <w:rPr>
          <w:lang w:val="en-US"/>
        </w:rPr>
      </w:pPr>
      <w:bookmarkStart w:id="125" w:name="_Toc102091363"/>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26</w:t>
      </w:r>
      <w:r w:rsidRPr="00301468">
        <w:rPr>
          <w:lang w:val="en-US"/>
        </w:rPr>
        <w:fldChar w:fldCharType="end"/>
      </w:r>
      <w:r w:rsidRPr="00301468">
        <w:rPr>
          <w:lang w:val="en-US"/>
        </w:rPr>
        <w:t xml:space="preserve"> "ESDTNFTCreate" transaction [20]</w:t>
      </w:r>
      <w:bookmarkEnd w:id="125"/>
    </w:p>
    <w:p w14:paraId="7B148136" w14:textId="15583040" w:rsidR="0027365B" w:rsidRPr="00301468" w:rsidRDefault="0027365B" w:rsidP="0027365B">
      <w:pPr>
        <w:pStyle w:val="BodyText"/>
        <w:rPr>
          <w:lang w:val="en-US"/>
        </w:rPr>
      </w:pPr>
      <w:r w:rsidRPr="00301468">
        <w:rPr>
          <w:lang w:val="en-US"/>
        </w:rPr>
        <w:t xml:space="preserve">The results of this transaction can be found under Appendix </w:t>
      </w:r>
      <w:r w:rsidR="00FC05DA" w:rsidRPr="00301468">
        <w:rPr>
          <w:lang w:val="en-US"/>
        </w:rPr>
        <w:t>5</w:t>
      </w:r>
      <w:r w:rsidRPr="00301468">
        <w:rPr>
          <w:lang w:val="en-US"/>
        </w:rPr>
        <w:t xml:space="preserve"> – “</w:t>
      </w:r>
      <w:r w:rsidR="00DF5FA4" w:rsidRPr="00301468">
        <w:rPr>
          <w:lang w:val="en-US"/>
        </w:rPr>
        <w:t>ESDTNFTCreate</w:t>
      </w:r>
      <w:r w:rsidRPr="00301468">
        <w:rPr>
          <w:lang w:val="en-US"/>
        </w:rPr>
        <w:t xml:space="preserve">” transaction view and execution results </w:t>
      </w:r>
      <w:r w:rsidR="00924D71">
        <w:rPr>
          <w:lang w:val="en-US"/>
        </w:rPr>
        <w:t>i</w:t>
      </w:r>
      <w:r w:rsidRPr="00301468">
        <w:rPr>
          <w:lang w:val="en-US"/>
        </w:rPr>
        <w:t xml:space="preserve">n Table </w:t>
      </w:r>
      <w:r w:rsidR="00DF5FA4" w:rsidRPr="00301468">
        <w:rPr>
          <w:lang w:val="en-US"/>
        </w:rPr>
        <w:t>4</w:t>
      </w:r>
      <w:r w:rsidRPr="00301468">
        <w:rPr>
          <w:lang w:val="en-US"/>
        </w:rPr>
        <w:t xml:space="preserve"> below.</w:t>
      </w:r>
    </w:p>
    <w:tbl>
      <w:tblPr>
        <w:tblStyle w:val="TableGrid"/>
        <w:tblW w:w="9034" w:type="dxa"/>
        <w:tblLook w:val="04A0" w:firstRow="1" w:lastRow="0" w:firstColumn="1" w:lastColumn="0" w:noHBand="0" w:noVBand="1"/>
      </w:tblPr>
      <w:tblGrid>
        <w:gridCol w:w="1646"/>
        <w:gridCol w:w="7388"/>
      </w:tblGrid>
      <w:tr w:rsidR="0027365B" w:rsidRPr="00301468" w14:paraId="6FF585B2" w14:textId="77777777" w:rsidTr="005B3C05">
        <w:trPr>
          <w:trHeight w:val="207"/>
        </w:trPr>
        <w:tc>
          <w:tcPr>
            <w:tcW w:w="1646" w:type="dxa"/>
          </w:tcPr>
          <w:p w14:paraId="5CAE011B" w14:textId="77777777" w:rsidR="0027365B" w:rsidRPr="00301468" w:rsidRDefault="0027365B" w:rsidP="005B3C05">
            <w:pPr>
              <w:ind w:right="-1905"/>
              <w:rPr>
                <w:lang w:val="en-US"/>
              </w:rPr>
            </w:pPr>
            <w:r w:rsidRPr="00301468">
              <w:rPr>
                <w:lang w:val="en-US"/>
              </w:rPr>
              <w:t>Endpoint</w:t>
            </w:r>
          </w:p>
        </w:tc>
        <w:tc>
          <w:tcPr>
            <w:tcW w:w="7388" w:type="dxa"/>
          </w:tcPr>
          <w:p w14:paraId="1A6D58D4" w14:textId="453E3380" w:rsidR="0027365B" w:rsidRPr="00301468" w:rsidRDefault="004566D7" w:rsidP="005B3C05">
            <w:pPr>
              <w:rPr>
                <w:lang w:val="en-US"/>
              </w:rPr>
            </w:pPr>
            <w:r w:rsidRPr="00301468">
              <w:rPr>
                <w:lang w:val="en-US"/>
              </w:rPr>
              <w:t>ESDTNFTCreate</w:t>
            </w:r>
          </w:p>
        </w:tc>
      </w:tr>
      <w:tr w:rsidR="0027365B" w:rsidRPr="00301468" w14:paraId="0B146751" w14:textId="77777777" w:rsidTr="005B3C05">
        <w:trPr>
          <w:trHeight w:val="207"/>
        </w:trPr>
        <w:tc>
          <w:tcPr>
            <w:tcW w:w="1646" w:type="dxa"/>
          </w:tcPr>
          <w:p w14:paraId="3916DED9" w14:textId="77777777" w:rsidR="0027365B" w:rsidRPr="00301468" w:rsidRDefault="0027365B" w:rsidP="005B3C05">
            <w:pPr>
              <w:ind w:right="-1905"/>
              <w:rPr>
                <w:lang w:val="en-US"/>
              </w:rPr>
            </w:pPr>
            <w:r w:rsidRPr="00301468">
              <w:rPr>
                <w:lang w:val="en-US"/>
              </w:rPr>
              <w:t>Sender</w:t>
            </w:r>
          </w:p>
        </w:tc>
        <w:tc>
          <w:tcPr>
            <w:tcW w:w="7388" w:type="dxa"/>
          </w:tcPr>
          <w:p w14:paraId="3D6FF4F0" w14:textId="3718BEF9" w:rsidR="0027365B" w:rsidRPr="00301468" w:rsidRDefault="004566D7" w:rsidP="005B3C05">
            <w:pPr>
              <w:rPr>
                <w:lang w:val="en-US"/>
              </w:rPr>
            </w:pPr>
            <w:r w:rsidRPr="00301468">
              <w:rPr>
                <w:lang w:val="en-US"/>
              </w:rPr>
              <w:t>erd1fuzd2j9ql4jg88s4n5smwkwtscdtlzk7eujne6m29du4t6hwrccs2g04x2</w:t>
            </w:r>
          </w:p>
        </w:tc>
      </w:tr>
      <w:tr w:rsidR="0027365B" w:rsidRPr="00301468" w14:paraId="7638A7A1" w14:textId="77777777" w:rsidTr="005B3C05">
        <w:trPr>
          <w:trHeight w:val="207"/>
        </w:trPr>
        <w:tc>
          <w:tcPr>
            <w:tcW w:w="1646" w:type="dxa"/>
          </w:tcPr>
          <w:p w14:paraId="28CC56E2" w14:textId="77777777" w:rsidR="0027365B" w:rsidRPr="00301468" w:rsidRDefault="0027365B" w:rsidP="005B3C05">
            <w:pPr>
              <w:ind w:right="-1905"/>
              <w:rPr>
                <w:lang w:val="en-US"/>
              </w:rPr>
            </w:pPr>
            <w:r w:rsidRPr="00301468">
              <w:rPr>
                <w:lang w:val="en-US"/>
              </w:rPr>
              <w:t>Receiver</w:t>
            </w:r>
          </w:p>
        </w:tc>
        <w:tc>
          <w:tcPr>
            <w:tcW w:w="7388" w:type="dxa"/>
          </w:tcPr>
          <w:p w14:paraId="422DE861" w14:textId="02A85AD7" w:rsidR="0027365B" w:rsidRPr="00301468" w:rsidRDefault="004566D7" w:rsidP="005B3C05">
            <w:pPr>
              <w:rPr>
                <w:lang w:val="en-US"/>
              </w:rPr>
            </w:pPr>
            <w:r w:rsidRPr="00301468">
              <w:rPr>
                <w:lang w:val="en-US"/>
              </w:rPr>
              <w:t>erd1fuzd2j9ql4jg88s4n5smwkwtscdtlzk7eujne6m29du4t6hwrccs2g04x2</w:t>
            </w:r>
          </w:p>
        </w:tc>
      </w:tr>
      <w:tr w:rsidR="0027365B" w:rsidRPr="00301468" w14:paraId="35E59C9B" w14:textId="77777777" w:rsidTr="005B3C05">
        <w:trPr>
          <w:trHeight w:val="214"/>
        </w:trPr>
        <w:tc>
          <w:tcPr>
            <w:tcW w:w="9034" w:type="dxa"/>
            <w:gridSpan w:val="2"/>
            <w:shd w:val="clear" w:color="auto" w:fill="E7E6E6" w:themeFill="background2"/>
          </w:tcPr>
          <w:p w14:paraId="7683B5E2" w14:textId="77777777" w:rsidR="0027365B" w:rsidRPr="00301468" w:rsidRDefault="0027365B" w:rsidP="005B3C05">
            <w:pPr>
              <w:jc w:val="center"/>
              <w:rPr>
                <w:lang w:val="en-US"/>
              </w:rPr>
            </w:pPr>
            <w:r w:rsidRPr="00301468">
              <w:rPr>
                <w:lang w:val="en-US"/>
              </w:rPr>
              <w:t>input</w:t>
            </w:r>
          </w:p>
        </w:tc>
      </w:tr>
      <w:tr w:rsidR="0027365B" w:rsidRPr="00301468" w14:paraId="7951C64B" w14:textId="77777777" w:rsidTr="005B3C05">
        <w:trPr>
          <w:trHeight w:val="415"/>
        </w:trPr>
        <w:tc>
          <w:tcPr>
            <w:tcW w:w="1646" w:type="dxa"/>
          </w:tcPr>
          <w:p w14:paraId="44B5C9BD" w14:textId="77777777" w:rsidR="0027365B" w:rsidRPr="00301468" w:rsidRDefault="0027365B" w:rsidP="005B3C05">
            <w:pPr>
              <w:rPr>
                <w:lang w:val="en-US"/>
              </w:rPr>
            </w:pPr>
            <w:r w:rsidRPr="00301468">
              <w:rPr>
                <w:lang w:val="en-US"/>
              </w:rPr>
              <w:t>Decoded data</w:t>
            </w:r>
          </w:p>
        </w:tc>
        <w:tc>
          <w:tcPr>
            <w:tcW w:w="7388" w:type="dxa"/>
          </w:tcPr>
          <w:p w14:paraId="41F2BFE1" w14:textId="5EFED28F" w:rsidR="004566D7" w:rsidRPr="00301468" w:rsidRDefault="004566D7" w:rsidP="005B3C05">
            <w:pPr>
              <w:rPr>
                <w:lang w:val="en-US"/>
              </w:rPr>
            </w:pPr>
            <w:r w:rsidRPr="00301468">
              <w:rPr>
                <w:lang w:val="en-US"/>
              </w:rPr>
              <w:t>ESDTNFTCreate@TR11-531aff@</w:t>
            </w:r>
            <w:r w:rsidR="001F3F05" w:rsidRPr="00301468">
              <w:rPr>
                <w:lang w:val="en-US"/>
              </w:rPr>
              <w:t>01</w:t>
            </w:r>
            <w:r w:rsidRPr="00301468">
              <w:rPr>
                <w:lang w:val="en-US"/>
              </w:rPr>
              <w:t>@Build the world!</w:t>
            </w:r>
          </w:p>
          <w:p w14:paraId="6598D324" w14:textId="77777777" w:rsidR="004566D7" w:rsidRPr="00301468" w:rsidRDefault="004566D7" w:rsidP="005B3C05">
            <w:pPr>
              <w:rPr>
                <w:lang w:val="en-US"/>
              </w:rPr>
            </w:pPr>
            <w:r w:rsidRPr="00301468">
              <w:rPr>
                <w:lang w:val="en-US"/>
              </w:rPr>
              <w:t>@1500@@key1:value1;key2:value2</w:t>
            </w:r>
          </w:p>
          <w:p w14:paraId="34F36AB7" w14:textId="18B7FE05" w:rsidR="0027365B" w:rsidRPr="00301468" w:rsidRDefault="004566D7" w:rsidP="005B3C05">
            <w:pPr>
              <w:rPr>
                <w:lang w:val="en-US"/>
              </w:rPr>
            </w:pPr>
            <w:r w:rsidRPr="00301468">
              <w:rPr>
                <w:lang w:val="en-US"/>
              </w:rPr>
              <w:t>@https://ipfs.io/images/command-line-hex.png</w:t>
            </w:r>
          </w:p>
        </w:tc>
      </w:tr>
      <w:tr w:rsidR="0027365B" w:rsidRPr="00301468" w14:paraId="65B03448" w14:textId="77777777" w:rsidTr="005B3C05">
        <w:trPr>
          <w:trHeight w:val="214"/>
        </w:trPr>
        <w:tc>
          <w:tcPr>
            <w:tcW w:w="9034" w:type="dxa"/>
            <w:gridSpan w:val="2"/>
            <w:shd w:val="clear" w:color="auto" w:fill="E7E6E6" w:themeFill="background2"/>
          </w:tcPr>
          <w:p w14:paraId="513126F4" w14:textId="77777777" w:rsidR="0027365B" w:rsidRPr="00301468" w:rsidRDefault="0027365B" w:rsidP="005B3C05">
            <w:pPr>
              <w:jc w:val="center"/>
              <w:rPr>
                <w:lang w:val="en-US"/>
              </w:rPr>
            </w:pPr>
            <w:r w:rsidRPr="00301468">
              <w:rPr>
                <w:lang w:val="en-US"/>
              </w:rPr>
              <w:t>output</w:t>
            </w:r>
          </w:p>
        </w:tc>
      </w:tr>
      <w:tr w:rsidR="0027365B" w:rsidRPr="00301468" w14:paraId="176DE2A6" w14:textId="77777777" w:rsidTr="005B3C05">
        <w:trPr>
          <w:trHeight w:val="207"/>
        </w:trPr>
        <w:tc>
          <w:tcPr>
            <w:tcW w:w="1646" w:type="dxa"/>
          </w:tcPr>
          <w:p w14:paraId="33D29F99" w14:textId="77777777" w:rsidR="0027365B" w:rsidRPr="00301468" w:rsidRDefault="0027365B" w:rsidP="005B3C05">
            <w:pPr>
              <w:rPr>
                <w:lang w:val="en-US"/>
              </w:rPr>
            </w:pPr>
            <w:r w:rsidRPr="00301468">
              <w:rPr>
                <w:lang w:val="en-US"/>
              </w:rPr>
              <w:t>Decoded data</w:t>
            </w:r>
          </w:p>
        </w:tc>
        <w:tc>
          <w:tcPr>
            <w:tcW w:w="7388" w:type="dxa"/>
          </w:tcPr>
          <w:p w14:paraId="32418A92" w14:textId="7BDB5A84" w:rsidR="0027365B" w:rsidRPr="00301468" w:rsidRDefault="004566D7" w:rsidP="00F44838">
            <w:pPr>
              <w:keepNext/>
              <w:rPr>
                <w:lang w:val="en-US"/>
              </w:rPr>
            </w:pPr>
            <w:r w:rsidRPr="00301468">
              <w:rPr>
                <w:lang w:val="en-US"/>
              </w:rPr>
              <w:t>@ok@01</w:t>
            </w:r>
          </w:p>
        </w:tc>
      </w:tr>
    </w:tbl>
    <w:p w14:paraId="77971BDA" w14:textId="0189CF9B" w:rsidR="0027365B" w:rsidRPr="00301468" w:rsidRDefault="00F44838" w:rsidP="00F44838">
      <w:pPr>
        <w:pStyle w:val="Caption"/>
        <w:jc w:val="left"/>
        <w:rPr>
          <w:lang w:val="en-US"/>
        </w:rPr>
      </w:pPr>
      <w:bookmarkStart w:id="126" w:name="_Toc102091382"/>
      <w:r w:rsidRPr="00301468">
        <w:rPr>
          <w:lang w:val="en-US"/>
        </w:rPr>
        <w:t xml:space="preserve">Table </w:t>
      </w:r>
      <w:r w:rsidR="008F272E" w:rsidRPr="00301468">
        <w:rPr>
          <w:lang w:val="en-US"/>
        </w:rPr>
        <w:fldChar w:fldCharType="begin"/>
      </w:r>
      <w:r w:rsidR="008F272E" w:rsidRPr="00301468">
        <w:rPr>
          <w:lang w:val="en-US"/>
        </w:rPr>
        <w:instrText xml:space="preserve"> SEQ Table \* ARABIC </w:instrText>
      </w:r>
      <w:r w:rsidR="008F272E" w:rsidRPr="00301468">
        <w:rPr>
          <w:lang w:val="en-US"/>
        </w:rPr>
        <w:fldChar w:fldCharType="separate"/>
      </w:r>
      <w:r w:rsidR="002E2875">
        <w:rPr>
          <w:noProof/>
          <w:lang w:val="en-US"/>
        </w:rPr>
        <w:t>4</w:t>
      </w:r>
      <w:r w:rsidR="008F272E" w:rsidRPr="00301468">
        <w:rPr>
          <w:lang w:val="en-US"/>
        </w:rPr>
        <w:fldChar w:fldCharType="end"/>
      </w:r>
      <w:r w:rsidRPr="00301468">
        <w:rPr>
          <w:lang w:val="en-US"/>
        </w:rPr>
        <w:t xml:space="preserve"> "ESDTNFTCreate" transaction</w:t>
      </w:r>
      <w:bookmarkEnd w:id="126"/>
    </w:p>
    <w:p w14:paraId="0A686CB1" w14:textId="013DA1E9" w:rsidR="00B03676" w:rsidRPr="00301468" w:rsidRDefault="00B03676" w:rsidP="00B03676">
      <w:pPr>
        <w:pStyle w:val="Heading3"/>
        <w:numPr>
          <w:ilvl w:val="2"/>
          <w:numId w:val="4"/>
        </w:numPr>
        <w:rPr>
          <w:lang w:val="en-US"/>
        </w:rPr>
      </w:pPr>
      <w:bookmarkStart w:id="127" w:name="_Toc102091278"/>
      <w:r w:rsidRPr="00301468">
        <w:rPr>
          <w:lang w:val="en-US"/>
        </w:rPr>
        <w:t>Custom smart contract methods on</w:t>
      </w:r>
      <w:r w:rsidR="002C628E">
        <w:rPr>
          <w:lang w:val="en-US"/>
        </w:rPr>
        <w:t xml:space="preserve"> the</w:t>
      </w:r>
      <w:r w:rsidRPr="00301468">
        <w:rPr>
          <w:lang w:val="en-US"/>
        </w:rPr>
        <w:t xml:space="preserve"> marketplace</w:t>
      </w:r>
      <w:bookmarkEnd w:id="127"/>
    </w:p>
    <w:p w14:paraId="6A4E8F16" w14:textId="1226E187" w:rsidR="006A0E9C" w:rsidRPr="00301468" w:rsidRDefault="00E803AA" w:rsidP="00CC3ABC">
      <w:pPr>
        <w:pStyle w:val="Heading4"/>
        <w:rPr>
          <w:lang w:val="en-US"/>
        </w:rPr>
      </w:pPr>
      <w:bookmarkStart w:id="128" w:name="_Toc102091279"/>
      <w:r w:rsidRPr="00301468">
        <w:rPr>
          <w:lang w:val="en-US"/>
        </w:rPr>
        <w:t>List NFT for sale</w:t>
      </w:r>
      <w:bookmarkEnd w:id="128"/>
    </w:p>
    <w:p w14:paraId="2452CAB2" w14:textId="44BB1CEA" w:rsidR="00591B00" w:rsidRPr="00301468" w:rsidRDefault="00924D71" w:rsidP="006A0E9C">
      <w:pPr>
        <w:pStyle w:val="BodyText"/>
        <w:rPr>
          <w:rStyle w:val="Hyperlink"/>
          <w:lang w:val="en-US"/>
        </w:rPr>
      </w:pPr>
      <w:r w:rsidRPr="00924D71">
        <w:rPr>
          <w:rStyle w:val="Hyperlink"/>
          <w:lang w:val="en-US"/>
        </w:rPr>
        <w:t xml:space="preserve">Any existing NFT on Elrond can be listed for sale on the marketplace if it is available on the customer’s wallet, meaning any customer with NFTs on Elrond can come to the marketplace and list NFTs for sale or create NFTs on the marketplace platform and list these for sale also. </w:t>
      </w:r>
    </w:p>
    <w:p w14:paraId="2EAD2920" w14:textId="75611FB2" w:rsidR="00DA5EB2" w:rsidRPr="00301468" w:rsidRDefault="00924D71" w:rsidP="00DA5EB2">
      <w:pPr>
        <w:pStyle w:val="BodyText"/>
        <w:keepNext/>
        <w:rPr>
          <w:lang w:val="en-US"/>
        </w:rPr>
      </w:pPr>
      <w:r w:rsidRPr="00924D71">
        <w:rPr>
          <w:rStyle w:val="Hyperlink"/>
          <w:lang w:val="en-US"/>
        </w:rPr>
        <w:t xml:space="preserve">The listing cannot be done directly from the customer wallet to the smart marketplace contract due to the architecture constraints of Elrond. Elrond smart contracts have only owner annotation that allows the only owner of token to manage it, that constraint is </w:t>
      </w:r>
      <w:r w:rsidRPr="00924D71">
        <w:rPr>
          <w:rStyle w:val="Hyperlink"/>
          <w:lang w:val="en-US"/>
        </w:rPr>
        <w:lastRenderedPageBreak/>
        <w:t>applied to Elrond’s default functions, such as role management for collection, NFT creation and actions such as NFT transfer to marketplace wallet, that can be done only through Elrond built via ESDTNFTTransfer function call. The ESDTNFTTransfer call supports simple NFT transfer to another wallet and data transfers to the smart contract method. The ESDT NFT transfer to smart contract transaction data must contain the destination address and arguments if any, as specified in the documentation in Figure 27.</w:t>
      </w:r>
      <w:r w:rsidR="00DA5EB2" w:rsidRPr="00301468">
        <w:rPr>
          <w:noProof/>
          <w:lang w:val="en-US"/>
        </w:rPr>
        <w:drawing>
          <wp:inline distT="0" distB="0" distL="0" distR="0" wp14:anchorId="1A1F2FAB" wp14:editId="43B46A7C">
            <wp:extent cx="5400675" cy="2861945"/>
            <wp:effectExtent l="19050" t="19050" r="2857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286194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9ADC58" w14:textId="33DAD41A" w:rsidR="00DA5EB2" w:rsidRPr="00301468" w:rsidRDefault="00DA5EB2" w:rsidP="00DA5EB2">
      <w:pPr>
        <w:pStyle w:val="Caption"/>
        <w:jc w:val="both"/>
        <w:rPr>
          <w:lang w:val="en-US"/>
        </w:rPr>
      </w:pPr>
      <w:bookmarkStart w:id="129" w:name="_Toc102091364"/>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27</w:t>
      </w:r>
      <w:r w:rsidRPr="00301468">
        <w:rPr>
          <w:lang w:val="en-US"/>
        </w:rPr>
        <w:fldChar w:fldCharType="end"/>
      </w:r>
      <w:r w:rsidRPr="00301468">
        <w:rPr>
          <w:lang w:val="en-US"/>
        </w:rPr>
        <w:t xml:space="preserve"> "ESDTNFTTransfer" transaction [20]</w:t>
      </w:r>
      <w:bookmarkEnd w:id="129"/>
    </w:p>
    <w:p w14:paraId="03C38A74" w14:textId="58DB3DC7" w:rsidR="00DA5EB2" w:rsidRPr="00301468" w:rsidRDefault="00FC0C4F" w:rsidP="00614F30">
      <w:pPr>
        <w:pStyle w:val="NormalText"/>
      </w:pPr>
      <w:r w:rsidRPr="00FC0C4F">
        <w:t xml:space="preserve">This call allows NFT to be sent, the receiver address is the same as the sender’s account, so the smart contract endpoint is actually a user’s wallet, that is an owner of the NFT thus, it is allowed by the owner only annotation and has the rights to commit operations with the token. After the transaction is signed, it executes the destination smart contract’s method with the input data specified as arguments, meaning there is a nested call to the external smart contract method that can fall. The error handling is handled by default in Elrond, the ESDTNFTTransfer method reserves NFT for the entire transaction, waiting until all the smart contract results are available, and if there is an error returned from nested smart contract methods, that will roll back the NFT transfer, and send it back to the original owner of it. This rollback functionality works by default on Elrond, this secures NFTs from being transferred to the marketplace for a listing and being stuck forever on marketplace balance if the listing method has failed. If the listing method fails when NFT is transferred to the marketplace, that will mean the NFT will be on the balance of the smart marketplace contract, but it will not be mapped to the smart contract’s storage or have any price set or have any information about the seller in smart contract storage so </w:t>
      </w:r>
      <w:r w:rsidRPr="00FC0C4F">
        <w:lastRenderedPageBreak/>
        <w:t>that NFT will not get back to the owner or be able to be ever sold if sale logic is based on marketplace’s storage.</w:t>
      </w:r>
    </w:p>
    <w:p w14:paraId="32DA2E22" w14:textId="21892D9F" w:rsidR="00B03676" w:rsidRPr="00301468" w:rsidRDefault="00A70F8F" w:rsidP="00B03676">
      <w:pPr>
        <w:pStyle w:val="NormalText"/>
        <w:keepNext/>
      </w:pPr>
      <w:r w:rsidRPr="00301468">
        <w:rPr>
          <w:noProof/>
        </w:rPr>
        <w:drawing>
          <wp:inline distT="0" distB="0" distL="0" distR="0" wp14:anchorId="26A7F286" wp14:editId="21EE27D4">
            <wp:extent cx="5400675" cy="2700655"/>
            <wp:effectExtent l="19050" t="19050" r="28575" b="234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270065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E47484C" w14:textId="3162422B" w:rsidR="00B03676" w:rsidRPr="00301468" w:rsidRDefault="00B03676" w:rsidP="00B03676">
      <w:pPr>
        <w:pStyle w:val="Caption"/>
        <w:jc w:val="both"/>
        <w:rPr>
          <w:lang w:val="en-US"/>
        </w:rPr>
      </w:pPr>
      <w:bookmarkStart w:id="130" w:name="_Toc102091365"/>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28</w:t>
      </w:r>
      <w:r w:rsidRPr="00301468">
        <w:rPr>
          <w:lang w:val="en-US"/>
        </w:rPr>
        <w:fldChar w:fldCharType="end"/>
      </w:r>
      <w:r w:rsidRPr="00301468">
        <w:rPr>
          <w:lang w:val="en-US"/>
        </w:rPr>
        <w:t xml:space="preserve"> </w:t>
      </w:r>
      <w:r w:rsidR="003F71F2" w:rsidRPr="00301468">
        <w:rPr>
          <w:lang w:val="en-US"/>
        </w:rPr>
        <w:t>“</w:t>
      </w:r>
      <w:r w:rsidRPr="00301468">
        <w:rPr>
          <w:lang w:val="en-US"/>
        </w:rPr>
        <w:t>list_nft</w:t>
      </w:r>
      <w:r w:rsidR="003F71F2" w:rsidRPr="00301468">
        <w:rPr>
          <w:lang w:val="en-US"/>
        </w:rPr>
        <w:t xml:space="preserve">” </w:t>
      </w:r>
      <w:r w:rsidRPr="00301468">
        <w:rPr>
          <w:lang w:val="en-US"/>
        </w:rPr>
        <w:t>method</w:t>
      </w:r>
      <w:bookmarkEnd w:id="130"/>
    </w:p>
    <w:p w14:paraId="24155960" w14:textId="14EB682B" w:rsidR="00AA5AE9" w:rsidRPr="00301468" w:rsidRDefault="00FC0C4F" w:rsidP="00AA5AE9">
      <w:pPr>
        <w:pStyle w:val="NormalText"/>
        <w:keepNext/>
      </w:pPr>
      <w:r w:rsidRPr="00FC0C4F">
        <w:t>The screenshot consists of a part of the actual smart contract code written in Rust language, as listed above in Figure 28, the custom list_nft_for_sale method has arguments that will be set in the ESDTNFTTransfer transaction, the arguments for listing are specified on the front-end platform sets the listing related data into a transaction before it is signed. Endpoint requires the token identifier for a collection, e.g., “TR11-531aff”, and a nonce for NFT, e.g., “01” these are used to map the collection and NFT to the smart contract storage that will keep required data for listing. The smart contract stores the data structured in a custom struct called “NftDetail” from Figure 29, that struct links the owner, token, nonce and selling price together so the NFT can be sold with some price in future. Since this method is called from Elrond’s smart contract that transfers the NFT, the caller of the transaction is not an NFT owner but the Elrond smart code, so the original owner’s address is also passed as an argument and stored internally.</w:t>
      </w:r>
    </w:p>
    <w:p w14:paraId="0E33D671" w14:textId="690F64E7" w:rsidR="00AA5AE9" w:rsidRPr="00301468" w:rsidRDefault="00034BE4" w:rsidP="00AA5AE9">
      <w:pPr>
        <w:pStyle w:val="NormalText"/>
        <w:keepNext/>
      </w:pPr>
      <w:r w:rsidRPr="00301468">
        <w:rPr>
          <w:noProof/>
        </w:rPr>
        <w:drawing>
          <wp:inline distT="0" distB="0" distL="0" distR="0" wp14:anchorId="6424B92C" wp14:editId="4DC826BD">
            <wp:extent cx="5400675" cy="1155065"/>
            <wp:effectExtent l="19050" t="19050" r="28575"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5506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3B5424" w14:textId="4721835D" w:rsidR="00716C89" w:rsidRPr="00301468" w:rsidRDefault="00AA5AE9" w:rsidP="00716C89">
      <w:pPr>
        <w:pStyle w:val="Caption"/>
        <w:jc w:val="both"/>
        <w:rPr>
          <w:lang w:val="en-US"/>
        </w:rPr>
      </w:pPr>
      <w:bookmarkStart w:id="131" w:name="_Toc102091366"/>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29</w:t>
      </w:r>
      <w:r w:rsidRPr="00301468">
        <w:rPr>
          <w:lang w:val="en-US"/>
        </w:rPr>
        <w:fldChar w:fldCharType="end"/>
      </w:r>
      <w:r w:rsidRPr="00301468">
        <w:rPr>
          <w:lang w:val="en-US"/>
        </w:rPr>
        <w:t xml:space="preserve"> </w:t>
      </w:r>
      <w:r w:rsidR="003F71F2" w:rsidRPr="00301468">
        <w:rPr>
          <w:lang w:val="en-US"/>
        </w:rPr>
        <w:t>“</w:t>
      </w:r>
      <w:r w:rsidRPr="00301468">
        <w:rPr>
          <w:lang w:val="en-US"/>
        </w:rPr>
        <w:t>NftDetail</w:t>
      </w:r>
      <w:r w:rsidR="003F71F2" w:rsidRPr="00301468">
        <w:rPr>
          <w:lang w:val="en-US"/>
        </w:rPr>
        <w:t>”</w:t>
      </w:r>
      <w:r w:rsidRPr="00301468">
        <w:rPr>
          <w:lang w:val="en-US"/>
        </w:rPr>
        <w:t xml:space="preserve"> struct</w:t>
      </w:r>
      <w:bookmarkEnd w:id="131"/>
    </w:p>
    <w:p w14:paraId="1DEA99D7" w14:textId="36BEC258" w:rsidR="00716C89" w:rsidRPr="00301468" w:rsidRDefault="0064387E" w:rsidP="00832784">
      <w:pPr>
        <w:pStyle w:val="NormalText"/>
      </w:pPr>
      <w:r w:rsidRPr="00301468">
        <w:lastRenderedPageBreak/>
        <w:t xml:space="preserve">The transaction has nested transaction arguments, so </w:t>
      </w:r>
      <w:r w:rsidR="00A62FCD" w:rsidRPr="00301468">
        <w:t xml:space="preserve">transaction data is noticeably </w:t>
      </w:r>
      <w:r w:rsidR="00F616D9" w:rsidRPr="00301468">
        <w:t xml:space="preserve">larger </w:t>
      </w:r>
      <w:r w:rsidR="00A62FCD" w:rsidRPr="00301468">
        <w:t xml:space="preserve">than in </w:t>
      </w:r>
      <w:r w:rsidR="00D21D75" w:rsidRPr="00301468">
        <w:t>other</w:t>
      </w:r>
      <w:r w:rsidR="00A62FCD" w:rsidRPr="00301468">
        <w:t xml:space="preserve"> transactions</w:t>
      </w:r>
      <w:r w:rsidR="004D2DFB" w:rsidRPr="00301468">
        <w:t>, example is for listing with 1 EGLD price set</w:t>
      </w:r>
      <w:r w:rsidR="00832784" w:rsidRPr="00301468">
        <w:t xml:space="preserve">, the transaction arguments are listed </w:t>
      </w:r>
      <w:r w:rsidR="001C4B0D">
        <w:t>i</w:t>
      </w:r>
      <w:r w:rsidR="00832784" w:rsidRPr="00301468">
        <w:t>n Table 5</w:t>
      </w:r>
      <w:r w:rsidR="0082197E" w:rsidRPr="00301468">
        <w:t xml:space="preserve"> below</w:t>
      </w:r>
      <w:r w:rsidR="0057400B" w:rsidRPr="00301468">
        <w:t xml:space="preserve"> and transaction view </w:t>
      </w:r>
      <w:r w:rsidR="001C4B0D">
        <w:t>i</w:t>
      </w:r>
      <w:r w:rsidR="0057400B" w:rsidRPr="00301468">
        <w:t>n Appendix 6.</w:t>
      </w:r>
    </w:p>
    <w:p w14:paraId="7E4FBA43" w14:textId="77777777" w:rsidR="0064387E" w:rsidRPr="00301468" w:rsidRDefault="0064387E" w:rsidP="00716C89">
      <w:pPr>
        <w:rPr>
          <w:lang w:val="en-US"/>
        </w:rPr>
      </w:pPr>
    </w:p>
    <w:tbl>
      <w:tblPr>
        <w:tblStyle w:val="TableGrid"/>
        <w:tblW w:w="9034" w:type="dxa"/>
        <w:tblLook w:val="04A0" w:firstRow="1" w:lastRow="0" w:firstColumn="1" w:lastColumn="0" w:noHBand="0" w:noVBand="1"/>
      </w:tblPr>
      <w:tblGrid>
        <w:gridCol w:w="1624"/>
        <w:gridCol w:w="7410"/>
      </w:tblGrid>
      <w:tr w:rsidR="0064387E" w:rsidRPr="00301468" w14:paraId="13AA86C3" w14:textId="77777777" w:rsidTr="00FB03FD">
        <w:trPr>
          <w:trHeight w:val="207"/>
        </w:trPr>
        <w:tc>
          <w:tcPr>
            <w:tcW w:w="1646" w:type="dxa"/>
          </w:tcPr>
          <w:p w14:paraId="18E4C2CC" w14:textId="77777777" w:rsidR="0064387E" w:rsidRPr="00301468" w:rsidRDefault="0064387E" w:rsidP="00FB03FD">
            <w:pPr>
              <w:ind w:right="-1905"/>
              <w:rPr>
                <w:lang w:val="en-US"/>
              </w:rPr>
            </w:pPr>
            <w:r w:rsidRPr="00301468">
              <w:rPr>
                <w:lang w:val="en-US"/>
              </w:rPr>
              <w:t>Endpoint</w:t>
            </w:r>
          </w:p>
        </w:tc>
        <w:tc>
          <w:tcPr>
            <w:tcW w:w="7388" w:type="dxa"/>
          </w:tcPr>
          <w:p w14:paraId="1B11C475" w14:textId="6046B398" w:rsidR="0064387E" w:rsidRPr="00301468" w:rsidRDefault="004D2DFB" w:rsidP="00FB03FD">
            <w:pPr>
              <w:rPr>
                <w:lang w:val="en-US"/>
              </w:rPr>
            </w:pPr>
            <w:r w:rsidRPr="00301468">
              <w:rPr>
                <w:lang w:val="en-US"/>
              </w:rPr>
              <w:t>ESDTNFTTransfer</w:t>
            </w:r>
          </w:p>
        </w:tc>
      </w:tr>
      <w:tr w:rsidR="0064387E" w:rsidRPr="00301468" w14:paraId="5A7DC124" w14:textId="77777777" w:rsidTr="00FB03FD">
        <w:trPr>
          <w:trHeight w:val="207"/>
        </w:trPr>
        <w:tc>
          <w:tcPr>
            <w:tcW w:w="1646" w:type="dxa"/>
          </w:tcPr>
          <w:p w14:paraId="10009A8B" w14:textId="77777777" w:rsidR="0064387E" w:rsidRPr="00301468" w:rsidRDefault="0064387E" w:rsidP="00FB03FD">
            <w:pPr>
              <w:ind w:right="-1905"/>
              <w:rPr>
                <w:lang w:val="en-US"/>
              </w:rPr>
            </w:pPr>
            <w:r w:rsidRPr="00301468">
              <w:rPr>
                <w:lang w:val="en-US"/>
              </w:rPr>
              <w:t>Sender</w:t>
            </w:r>
          </w:p>
        </w:tc>
        <w:tc>
          <w:tcPr>
            <w:tcW w:w="7388" w:type="dxa"/>
          </w:tcPr>
          <w:p w14:paraId="023586B7" w14:textId="77777777" w:rsidR="0064387E" w:rsidRPr="00301468" w:rsidRDefault="0064387E" w:rsidP="00FB03FD">
            <w:pPr>
              <w:rPr>
                <w:lang w:val="en-US"/>
              </w:rPr>
            </w:pPr>
            <w:r w:rsidRPr="00301468">
              <w:rPr>
                <w:lang w:val="en-US"/>
              </w:rPr>
              <w:t>erd1fuzd2j9ql4jg88s4n5smwkwtscdtlzk7eujne6m29du4t6hwrccs2g04x2</w:t>
            </w:r>
          </w:p>
        </w:tc>
      </w:tr>
      <w:tr w:rsidR="0064387E" w:rsidRPr="00301468" w14:paraId="6FF18F02" w14:textId="77777777" w:rsidTr="00FB03FD">
        <w:trPr>
          <w:trHeight w:val="207"/>
        </w:trPr>
        <w:tc>
          <w:tcPr>
            <w:tcW w:w="1646" w:type="dxa"/>
          </w:tcPr>
          <w:p w14:paraId="256777CB" w14:textId="77777777" w:rsidR="0064387E" w:rsidRPr="00301468" w:rsidRDefault="0064387E" w:rsidP="00FB03FD">
            <w:pPr>
              <w:ind w:right="-1905"/>
              <w:rPr>
                <w:lang w:val="en-US"/>
              </w:rPr>
            </w:pPr>
            <w:r w:rsidRPr="00301468">
              <w:rPr>
                <w:lang w:val="en-US"/>
              </w:rPr>
              <w:t>Receiver</w:t>
            </w:r>
          </w:p>
        </w:tc>
        <w:tc>
          <w:tcPr>
            <w:tcW w:w="7388" w:type="dxa"/>
          </w:tcPr>
          <w:p w14:paraId="0D6B7EF1" w14:textId="77777777" w:rsidR="0064387E" w:rsidRPr="00301468" w:rsidRDefault="0064387E" w:rsidP="00FB03FD">
            <w:pPr>
              <w:rPr>
                <w:lang w:val="en-US"/>
              </w:rPr>
            </w:pPr>
            <w:r w:rsidRPr="00301468">
              <w:rPr>
                <w:lang w:val="en-US"/>
              </w:rPr>
              <w:t>erd1fuzd2j9ql4jg88s4n5smwkwtscdtlzk7eujne6m29du4t6hwrccs2g04x2</w:t>
            </w:r>
          </w:p>
        </w:tc>
      </w:tr>
      <w:tr w:rsidR="008D6841" w:rsidRPr="00301468" w14:paraId="160135EE" w14:textId="77777777" w:rsidTr="00FB03FD">
        <w:trPr>
          <w:trHeight w:val="207"/>
        </w:trPr>
        <w:tc>
          <w:tcPr>
            <w:tcW w:w="1646" w:type="dxa"/>
          </w:tcPr>
          <w:p w14:paraId="5A962FA3" w14:textId="77777777" w:rsidR="008D6841" w:rsidRPr="00301468" w:rsidRDefault="008D6841" w:rsidP="00FB03FD">
            <w:pPr>
              <w:ind w:right="-1905"/>
              <w:rPr>
                <w:lang w:val="en-US"/>
              </w:rPr>
            </w:pPr>
            <w:r w:rsidRPr="00301468">
              <w:rPr>
                <w:lang w:val="en-US"/>
              </w:rPr>
              <w:t xml:space="preserve">Nested </w:t>
            </w:r>
          </w:p>
          <w:p w14:paraId="707015E0" w14:textId="762DEAD0" w:rsidR="008D6841" w:rsidRPr="00301468" w:rsidRDefault="008D6841" w:rsidP="00FB03FD">
            <w:pPr>
              <w:ind w:right="-1905"/>
              <w:rPr>
                <w:lang w:val="en-US"/>
              </w:rPr>
            </w:pPr>
            <w:r w:rsidRPr="00301468">
              <w:rPr>
                <w:lang w:val="en-US"/>
              </w:rPr>
              <w:t xml:space="preserve">receiver </w:t>
            </w:r>
          </w:p>
        </w:tc>
        <w:tc>
          <w:tcPr>
            <w:tcW w:w="7388" w:type="dxa"/>
          </w:tcPr>
          <w:p w14:paraId="17042B63" w14:textId="4F3EC940" w:rsidR="008D6841" w:rsidRPr="00301468" w:rsidRDefault="00DB3D2B" w:rsidP="00FB03FD">
            <w:pPr>
              <w:rPr>
                <w:lang w:val="en-US"/>
              </w:rPr>
            </w:pPr>
            <w:r w:rsidRPr="00301468">
              <w:rPr>
                <w:lang w:val="en-US"/>
              </w:rPr>
              <w:t>erd1qqqqqqqqqqqqqpgqfhjj843m82gjvg27l3478fa8l4ax85aj0eqqge0e6g</w:t>
            </w:r>
          </w:p>
        </w:tc>
      </w:tr>
      <w:tr w:rsidR="0064387E" w:rsidRPr="00301468" w14:paraId="50CF0A25" w14:textId="77777777" w:rsidTr="00FB03FD">
        <w:trPr>
          <w:trHeight w:val="214"/>
        </w:trPr>
        <w:tc>
          <w:tcPr>
            <w:tcW w:w="9034" w:type="dxa"/>
            <w:gridSpan w:val="2"/>
            <w:shd w:val="clear" w:color="auto" w:fill="E7E6E6" w:themeFill="background2"/>
          </w:tcPr>
          <w:p w14:paraId="2108270E" w14:textId="77777777" w:rsidR="0064387E" w:rsidRPr="00301468" w:rsidRDefault="0064387E" w:rsidP="00FB03FD">
            <w:pPr>
              <w:jc w:val="center"/>
              <w:rPr>
                <w:lang w:val="en-US"/>
              </w:rPr>
            </w:pPr>
            <w:r w:rsidRPr="00301468">
              <w:rPr>
                <w:lang w:val="en-US"/>
              </w:rPr>
              <w:t>input</w:t>
            </w:r>
          </w:p>
        </w:tc>
      </w:tr>
      <w:tr w:rsidR="0064387E" w:rsidRPr="00301468" w14:paraId="21B5B61E" w14:textId="77777777" w:rsidTr="00FB03FD">
        <w:trPr>
          <w:trHeight w:val="415"/>
        </w:trPr>
        <w:tc>
          <w:tcPr>
            <w:tcW w:w="1646" w:type="dxa"/>
          </w:tcPr>
          <w:p w14:paraId="31C500EA" w14:textId="77777777" w:rsidR="0064387E" w:rsidRPr="00301468" w:rsidRDefault="0064387E" w:rsidP="00FB03FD">
            <w:pPr>
              <w:rPr>
                <w:lang w:val="en-US"/>
              </w:rPr>
            </w:pPr>
            <w:r w:rsidRPr="00301468">
              <w:rPr>
                <w:lang w:val="en-US"/>
              </w:rPr>
              <w:t>Decoded data</w:t>
            </w:r>
          </w:p>
        </w:tc>
        <w:tc>
          <w:tcPr>
            <w:tcW w:w="7388" w:type="dxa"/>
          </w:tcPr>
          <w:p w14:paraId="316BE81F" w14:textId="03131BB0" w:rsidR="004D2DFB" w:rsidRPr="00301468" w:rsidRDefault="004D2DFB" w:rsidP="00FB03FD">
            <w:pPr>
              <w:rPr>
                <w:lang w:val="en-US"/>
              </w:rPr>
            </w:pPr>
            <w:r w:rsidRPr="00301468">
              <w:rPr>
                <w:lang w:val="en-US"/>
              </w:rPr>
              <w:t>ESDTNFTTransfer@TR11-531aff@01@01</w:t>
            </w:r>
          </w:p>
          <w:p w14:paraId="7E00F183" w14:textId="3F0A540B" w:rsidR="004D2DFB" w:rsidRPr="00301468" w:rsidRDefault="004D2DFB" w:rsidP="00FB03FD">
            <w:pPr>
              <w:rPr>
                <w:lang w:val="en-US"/>
              </w:rPr>
            </w:pPr>
            <w:r w:rsidRPr="00301468">
              <w:rPr>
                <w:lang w:val="en-US"/>
              </w:rPr>
              <w:t>@</w:t>
            </w:r>
            <w:r w:rsidR="00DB3D2B" w:rsidRPr="00301468">
              <w:rPr>
                <w:lang w:val="en-US"/>
              </w:rPr>
              <w:t>erd1qqqqqqqqqqqqqpgqfhjj843m82gjvg27l3478fa8l4ax85aj0eqqge0e6g</w:t>
            </w:r>
          </w:p>
          <w:p w14:paraId="36B65E49" w14:textId="0E9EED7A" w:rsidR="004D2DFB" w:rsidRPr="00301468" w:rsidRDefault="004D2DFB" w:rsidP="00FB03FD">
            <w:pPr>
              <w:rPr>
                <w:lang w:val="en-US"/>
              </w:rPr>
            </w:pPr>
            <w:r w:rsidRPr="00301468">
              <w:rPr>
                <w:lang w:val="en-US"/>
              </w:rPr>
              <w:t>@list</w:t>
            </w:r>
            <w:r w:rsidR="00CA0717" w:rsidRPr="00301468">
              <w:rPr>
                <w:color w:val="000000" w:themeColor="text1"/>
                <w:lang w:val="en-US"/>
              </w:rPr>
              <w:t>_</w:t>
            </w:r>
            <w:r w:rsidR="00CA0717" w:rsidRPr="00301468">
              <w:rPr>
                <w:lang w:val="en-US"/>
              </w:rPr>
              <w:t>nft</w:t>
            </w:r>
            <w:r w:rsidRPr="00301468">
              <w:rPr>
                <w:lang w:val="en-US"/>
              </w:rPr>
              <w:t>@TR11-531aff@01</w:t>
            </w:r>
          </w:p>
          <w:p w14:paraId="60CED9D9" w14:textId="48BA589C" w:rsidR="008D6841" w:rsidRPr="00301468" w:rsidRDefault="004D2DFB" w:rsidP="00FB03FD">
            <w:pPr>
              <w:rPr>
                <w:lang w:val="en-US"/>
              </w:rPr>
            </w:pPr>
            <w:r w:rsidRPr="00301468">
              <w:rPr>
                <w:lang w:val="en-US"/>
              </w:rPr>
              <w:t>@1000000000000000000</w:t>
            </w:r>
          </w:p>
          <w:p w14:paraId="04B7FEC6" w14:textId="24F83325" w:rsidR="0064387E" w:rsidRPr="00301468" w:rsidRDefault="004D2DFB" w:rsidP="00FB03FD">
            <w:pPr>
              <w:rPr>
                <w:lang w:val="en-US"/>
              </w:rPr>
            </w:pPr>
            <w:r w:rsidRPr="00301468">
              <w:rPr>
                <w:lang w:val="en-US"/>
              </w:rPr>
              <w:t>@erd1fuzd2j9ql4jg88s4n5smwkwtscdtlzk7eujne6m29du4t6hwrccs2g04x2</w:t>
            </w:r>
          </w:p>
        </w:tc>
      </w:tr>
      <w:tr w:rsidR="0064387E" w:rsidRPr="00301468" w14:paraId="687F7125" w14:textId="77777777" w:rsidTr="00FB03FD">
        <w:trPr>
          <w:trHeight w:val="214"/>
        </w:trPr>
        <w:tc>
          <w:tcPr>
            <w:tcW w:w="9034" w:type="dxa"/>
            <w:gridSpan w:val="2"/>
            <w:shd w:val="clear" w:color="auto" w:fill="E7E6E6" w:themeFill="background2"/>
          </w:tcPr>
          <w:p w14:paraId="53185B9D" w14:textId="77777777" w:rsidR="0064387E" w:rsidRPr="00301468" w:rsidRDefault="0064387E" w:rsidP="00FB03FD">
            <w:pPr>
              <w:jc w:val="center"/>
              <w:rPr>
                <w:lang w:val="en-US"/>
              </w:rPr>
            </w:pPr>
            <w:r w:rsidRPr="00301468">
              <w:rPr>
                <w:lang w:val="en-US"/>
              </w:rPr>
              <w:t>output</w:t>
            </w:r>
          </w:p>
        </w:tc>
      </w:tr>
      <w:tr w:rsidR="0064387E" w:rsidRPr="00301468" w14:paraId="5DC2BE92" w14:textId="77777777" w:rsidTr="00FB03FD">
        <w:trPr>
          <w:trHeight w:val="207"/>
        </w:trPr>
        <w:tc>
          <w:tcPr>
            <w:tcW w:w="1646" w:type="dxa"/>
          </w:tcPr>
          <w:p w14:paraId="7C2493D8" w14:textId="3EB07BA5" w:rsidR="0064387E" w:rsidRPr="00301468" w:rsidRDefault="00912004" w:rsidP="00FB03FD">
            <w:pPr>
              <w:rPr>
                <w:lang w:val="en-US"/>
              </w:rPr>
            </w:pPr>
            <w:r w:rsidRPr="00301468">
              <w:rPr>
                <w:lang w:val="en-US"/>
              </w:rPr>
              <w:t>Status</w:t>
            </w:r>
          </w:p>
        </w:tc>
        <w:tc>
          <w:tcPr>
            <w:tcW w:w="7388" w:type="dxa"/>
          </w:tcPr>
          <w:p w14:paraId="2248CBE4" w14:textId="5FA0FB09" w:rsidR="0064387E" w:rsidRPr="00301468" w:rsidRDefault="00912004" w:rsidP="00F44838">
            <w:pPr>
              <w:keepNext/>
              <w:rPr>
                <w:lang w:val="en-US"/>
              </w:rPr>
            </w:pPr>
            <w:r w:rsidRPr="00301468">
              <w:rPr>
                <w:lang w:val="en-US"/>
              </w:rPr>
              <w:t>success</w:t>
            </w:r>
          </w:p>
        </w:tc>
      </w:tr>
    </w:tbl>
    <w:p w14:paraId="02DA8BAD" w14:textId="1B268F13" w:rsidR="0064387E" w:rsidRPr="00301468" w:rsidRDefault="00F44838" w:rsidP="00F44838">
      <w:pPr>
        <w:pStyle w:val="Caption"/>
        <w:jc w:val="left"/>
        <w:rPr>
          <w:lang w:val="en-US"/>
        </w:rPr>
      </w:pPr>
      <w:bookmarkStart w:id="132" w:name="_Toc102091383"/>
      <w:r w:rsidRPr="00301468">
        <w:rPr>
          <w:lang w:val="en-US"/>
        </w:rPr>
        <w:t xml:space="preserve">Table </w:t>
      </w:r>
      <w:r w:rsidR="008F272E" w:rsidRPr="00301468">
        <w:rPr>
          <w:lang w:val="en-US"/>
        </w:rPr>
        <w:fldChar w:fldCharType="begin"/>
      </w:r>
      <w:r w:rsidR="008F272E" w:rsidRPr="00301468">
        <w:rPr>
          <w:lang w:val="en-US"/>
        </w:rPr>
        <w:instrText xml:space="preserve"> SEQ Table \* ARABIC </w:instrText>
      </w:r>
      <w:r w:rsidR="008F272E" w:rsidRPr="00301468">
        <w:rPr>
          <w:lang w:val="en-US"/>
        </w:rPr>
        <w:fldChar w:fldCharType="separate"/>
      </w:r>
      <w:r w:rsidR="002E2875">
        <w:rPr>
          <w:noProof/>
          <w:lang w:val="en-US"/>
        </w:rPr>
        <w:t>5</w:t>
      </w:r>
      <w:r w:rsidR="008F272E" w:rsidRPr="00301468">
        <w:rPr>
          <w:lang w:val="en-US"/>
        </w:rPr>
        <w:fldChar w:fldCharType="end"/>
      </w:r>
      <w:r w:rsidRPr="00301468">
        <w:rPr>
          <w:lang w:val="en-US"/>
        </w:rPr>
        <w:t xml:space="preserve"> “</w:t>
      </w:r>
      <w:r w:rsidR="00832784" w:rsidRPr="00301468">
        <w:rPr>
          <w:lang w:val="en-US"/>
        </w:rPr>
        <w:t>list_nft”</w:t>
      </w:r>
      <w:r w:rsidRPr="00301468">
        <w:rPr>
          <w:lang w:val="en-US"/>
        </w:rPr>
        <w:t xml:space="preserve"> transaction</w:t>
      </w:r>
      <w:bookmarkEnd w:id="132"/>
      <w:r w:rsidRPr="00301468">
        <w:rPr>
          <w:lang w:val="en-US"/>
        </w:rPr>
        <w:t xml:space="preserve"> </w:t>
      </w:r>
    </w:p>
    <w:p w14:paraId="5A0F529C" w14:textId="0B6AB5EC" w:rsidR="00963C57" w:rsidRPr="00301468" w:rsidRDefault="0027733D" w:rsidP="00A35DEE">
      <w:pPr>
        <w:pStyle w:val="NormalText"/>
      </w:pPr>
      <w:r w:rsidRPr="0027733D">
        <w:t>The successfully transferred NFT with successfully executed nested listing method results in an NFT added to listing on the marketplace that can be fetched and listed for sale on the front-end. The endpoint processed the NFT, and NFT data with additional price data is stored in the smart contract storage, so it can be retrieved through the view functions and can be used to process the purchase and validate the data.</w:t>
      </w:r>
    </w:p>
    <w:p w14:paraId="61B556AF" w14:textId="2CEC608B" w:rsidR="006A0E9C" w:rsidRPr="00301468" w:rsidRDefault="008821A7" w:rsidP="00CC3ABC">
      <w:pPr>
        <w:pStyle w:val="Heading4"/>
        <w:rPr>
          <w:lang w:val="en-US"/>
        </w:rPr>
      </w:pPr>
      <w:bookmarkStart w:id="133" w:name="_Toc102091280"/>
      <w:r w:rsidRPr="00301468">
        <w:rPr>
          <w:lang w:val="en-US"/>
        </w:rPr>
        <w:t>Buy NFT</w:t>
      </w:r>
      <w:bookmarkEnd w:id="133"/>
    </w:p>
    <w:p w14:paraId="207A48DC" w14:textId="119F3936" w:rsidR="00591B00" w:rsidRPr="00301468" w:rsidRDefault="0027733D" w:rsidP="006A0E9C">
      <w:pPr>
        <w:pStyle w:val="BodyText"/>
        <w:rPr>
          <w:lang w:val="en-US"/>
        </w:rPr>
      </w:pPr>
      <w:r w:rsidRPr="0027733D">
        <w:rPr>
          <w:lang w:val="en-US"/>
        </w:rPr>
        <w:t>The endpoint for buying NFTs can be called directly from the buyer's wallet to the marketplace's smart contract as this does not require any assets being sent from the buyer's wallet that require special permissions, the EGLD value from the wallet balance can be sent directly to the transaction value, and the marketplace's smart contract as the owner of NFT is entitled to send it to the buyer's wallet. The endpoint requires only token identifier and NFT nonce to be sent as listed in Figure 30, and the value of the transaction is auto-added to the transaction and fetched from there, so this does not need to be sent as input data.</w:t>
      </w:r>
    </w:p>
    <w:p w14:paraId="0CFAFDD1" w14:textId="40321531" w:rsidR="00164465" w:rsidRPr="00301468" w:rsidRDefault="00A70F8F" w:rsidP="00164465">
      <w:pPr>
        <w:pStyle w:val="BodyText"/>
        <w:keepNext/>
        <w:rPr>
          <w:lang w:val="en-US"/>
        </w:rPr>
      </w:pPr>
      <w:r w:rsidRPr="00301468">
        <w:rPr>
          <w:noProof/>
          <w:lang w:val="en-US"/>
        </w:rPr>
        <w:lastRenderedPageBreak/>
        <w:drawing>
          <wp:inline distT="0" distB="0" distL="0" distR="0" wp14:anchorId="5C63BE2F" wp14:editId="2AF81707">
            <wp:extent cx="3357154" cy="1784433"/>
            <wp:effectExtent l="19050" t="19050" r="15240" b="25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9887" cy="180183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ED2785" w14:textId="22049C70" w:rsidR="00164465" w:rsidRPr="00301468" w:rsidRDefault="00164465" w:rsidP="00164465">
      <w:pPr>
        <w:pStyle w:val="Caption"/>
        <w:jc w:val="both"/>
        <w:rPr>
          <w:lang w:val="en-US"/>
        </w:rPr>
      </w:pPr>
      <w:bookmarkStart w:id="134" w:name="_Toc102091367"/>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30</w:t>
      </w:r>
      <w:r w:rsidRPr="00301468">
        <w:rPr>
          <w:lang w:val="en-US"/>
        </w:rPr>
        <w:fldChar w:fldCharType="end"/>
      </w:r>
      <w:r w:rsidRPr="00301468">
        <w:rPr>
          <w:lang w:val="en-US"/>
        </w:rPr>
        <w:t xml:space="preserve"> </w:t>
      </w:r>
      <w:r w:rsidR="003F71F2" w:rsidRPr="00301468">
        <w:rPr>
          <w:lang w:val="en-US"/>
        </w:rPr>
        <w:t>“</w:t>
      </w:r>
      <w:r w:rsidR="00034BE4" w:rsidRPr="00301468">
        <w:rPr>
          <w:lang w:val="en-US"/>
        </w:rPr>
        <w:t>buy_nft</w:t>
      </w:r>
      <w:r w:rsidR="003F71F2" w:rsidRPr="00301468">
        <w:rPr>
          <w:lang w:val="en-US"/>
        </w:rPr>
        <w:t>”</w:t>
      </w:r>
      <w:r w:rsidRPr="00301468">
        <w:rPr>
          <w:lang w:val="en-US"/>
        </w:rPr>
        <w:t xml:space="preserve"> method</w:t>
      </w:r>
      <w:r w:rsidR="00034BE4" w:rsidRPr="00301468">
        <w:rPr>
          <w:lang w:val="en-US"/>
        </w:rPr>
        <w:t xml:space="preserve"> arguments</w:t>
      </w:r>
      <w:bookmarkEnd w:id="134"/>
    </w:p>
    <w:p w14:paraId="611F1E8E" w14:textId="66E9C296" w:rsidR="009A3808" w:rsidRPr="00301468" w:rsidRDefault="00B80CF3" w:rsidP="00164465">
      <w:pPr>
        <w:pStyle w:val="NormalText"/>
      </w:pPr>
      <w:r w:rsidRPr="00B80CF3">
        <w:t>As the purchase is handled manually within the smart contract, the total transaction value must match the value of the NFT listed for sale to prevent NFTs from being sold for the wrong price and also to prevent NFT operations on the smart contract if the NFT is not available on the listing even it is on the balance, e.g., NFT has been sent manually to the smart contract and did not go through the listing endpoint as a result of the attempt of exploiting it. The listing and input data are validated against the smart contract storage as shown in Figure 31, and transaction data from appendix 7 is as in Table 6 below.</w:t>
      </w:r>
    </w:p>
    <w:tbl>
      <w:tblPr>
        <w:tblStyle w:val="TableGrid"/>
        <w:tblW w:w="9034" w:type="dxa"/>
        <w:tblLook w:val="04A0" w:firstRow="1" w:lastRow="0" w:firstColumn="1" w:lastColumn="0" w:noHBand="0" w:noVBand="1"/>
      </w:tblPr>
      <w:tblGrid>
        <w:gridCol w:w="1646"/>
        <w:gridCol w:w="7388"/>
      </w:tblGrid>
      <w:tr w:rsidR="009A3808" w:rsidRPr="00301468" w14:paraId="7D523D44" w14:textId="77777777" w:rsidTr="00FB03FD">
        <w:trPr>
          <w:trHeight w:val="207"/>
        </w:trPr>
        <w:tc>
          <w:tcPr>
            <w:tcW w:w="1646" w:type="dxa"/>
          </w:tcPr>
          <w:p w14:paraId="01E42507" w14:textId="77777777" w:rsidR="009A3808" w:rsidRPr="00301468" w:rsidRDefault="009A3808" w:rsidP="00FB03FD">
            <w:pPr>
              <w:ind w:right="-1905"/>
              <w:rPr>
                <w:lang w:val="en-US"/>
              </w:rPr>
            </w:pPr>
            <w:r w:rsidRPr="00301468">
              <w:rPr>
                <w:lang w:val="en-US"/>
              </w:rPr>
              <w:t>Endpoint</w:t>
            </w:r>
          </w:p>
        </w:tc>
        <w:tc>
          <w:tcPr>
            <w:tcW w:w="7388" w:type="dxa"/>
          </w:tcPr>
          <w:p w14:paraId="286D1F30" w14:textId="3A61063E" w:rsidR="009A3808" w:rsidRPr="00301468" w:rsidRDefault="00A70F8F" w:rsidP="00FB03FD">
            <w:pPr>
              <w:rPr>
                <w:lang w:val="en-US"/>
              </w:rPr>
            </w:pPr>
            <w:r w:rsidRPr="00301468">
              <w:rPr>
                <w:lang w:val="en-US"/>
              </w:rPr>
              <w:t>buy_nft</w:t>
            </w:r>
          </w:p>
        </w:tc>
      </w:tr>
      <w:tr w:rsidR="009A3808" w:rsidRPr="00301468" w14:paraId="4040D922" w14:textId="77777777" w:rsidTr="00FB03FD">
        <w:trPr>
          <w:trHeight w:val="207"/>
        </w:trPr>
        <w:tc>
          <w:tcPr>
            <w:tcW w:w="1646" w:type="dxa"/>
          </w:tcPr>
          <w:p w14:paraId="57055FD3" w14:textId="77777777" w:rsidR="009A3808" w:rsidRPr="00301468" w:rsidRDefault="009A3808" w:rsidP="00FB03FD">
            <w:pPr>
              <w:ind w:right="-1905"/>
              <w:rPr>
                <w:lang w:val="en-US"/>
              </w:rPr>
            </w:pPr>
            <w:r w:rsidRPr="00301468">
              <w:rPr>
                <w:lang w:val="en-US"/>
              </w:rPr>
              <w:t>Sender</w:t>
            </w:r>
          </w:p>
        </w:tc>
        <w:tc>
          <w:tcPr>
            <w:tcW w:w="7388" w:type="dxa"/>
          </w:tcPr>
          <w:p w14:paraId="043A00E4" w14:textId="77777777" w:rsidR="009A3808" w:rsidRPr="00301468" w:rsidRDefault="009A3808" w:rsidP="00FB03FD">
            <w:pPr>
              <w:rPr>
                <w:lang w:val="en-US"/>
              </w:rPr>
            </w:pPr>
            <w:r w:rsidRPr="00301468">
              <w:rPr>
                <w:lang w:val="en-US"/>
              </w:rPr>
              <w:t>erd1fuzd2j9ql4jg88s4n5smwkwtscdtlzk7eujne6m29du4t6hwrccs2g04x2</w:t>
            </w:r>
          </w:p>
        </w:tc>
      </w:tr>
      <w:tr w:rsidR="00912004" w:rsidRPr="00301468" w14:paraId="47050360" w14:textId="77777777" w:rsidTr="00FB03FD">
        <w:trPr>
          <w:trHeight w:val="207"/>
        </w:trPr>
        <w:tc>
          <w:tcPr>
            <w:tcW w:w="1646" w:type="dxa"/>
          </w:tcPr>
          <w:p w14:paraId="740936FF" w14:textId="53F72785" w:rsidR="00912004" w:rsidRPr="00301468" w:rsidRDefault="00912004" w:rsidP="00FB03FD">
            <w:pPr>
              <w:ind w:right="-1905"/>
              <w:rPr>
                <w:lang w:val="en-US"/>
              </w:rPr>
            </w:pPr>
            <w:r w:rsidRPr="00301468">
              <w:rPr>
                <w:lang w:val="en-US"/>
              </w:rPr>
              <w:t>Value</w:t>
            </w:r>
          </w:p>
        </w:tc>
        <w:tc>
          <w:tcPr>
            <w:tcW w:w="7388" w:type="dxa"/>
          </w:tcPr>
          <w:p w14:paraId="208FC854" w14:textId="5A5A7860" w:rsidR="00912004" w:rsidRPr="00301468" w:rsidRDefault="00832784" w:rsidP="00FB03FD">
            <w:pPr>
              <w:rPr>
                <w:lang w:val="en-US"/>
              </w:rPr>
            </w:pPr>
            <w:r w:rsidRPr="00301468">
              <w:rPr>
                <w:lang w:val="en-US"/>
              </w:rPr>
              <w:t>1 EGLD</w:t>
            </w:r>
          </w:p>
        </w:tc>
      </w:tr>
      <w:tr w:rsidR="009A3808" w:rsidRPr="00301468" w14:paraId="43D6E522" w14:textId="77777777" w:rsidTr="00FB03FD">
        <w:trPr>
          <w:trHeight w:val="207"/>
        </w:trPr>
        <w:tc>
          <w:tcPr>
            <w:tcW w:w="1646" w:type="dxa"/>
          </w:tcPr>
          <w:p w14:paraId="12D6D0EF" w14:textId="77777777" w:rsidR="009A3808" w:rsidRPr="00301468" w:rsidRDefault="009A3808" w:rsidP="00FB03FD">
            <w:pPr>
              <w:ind w:right="-1905"/>
              <w:rPr>
                <w:lang w:val="en-US"/>
              </w:rPr>
            </w:pPr>
            <w:r w:rsidRPr="00301468">
              <w:rPr>
                <w:lang w:val="en-US"/>
              </w:rPr>
              <w:t>Receiver</w:t>
            </w:r>
          </w:p>
        </w:tc>
        <w:tc>
          <w:tcPr>
            <w:tcW w:w="7388" w:type="dxa"/>
          </w:tcPr>
          <w:p w14:paraId="561A23A9" w14:textId="4FA5460C" w:rsidR="009A3808" w:rsidRPr="00301468" w:rsidRDefault="00DB3D2B" w:rsidP="00FB03FD">
            <w:pPr>
              <w:rPr>
                <w:lang w:val="en-US"/>
              </w:rPr>
            </w:pPr>
            <w:r w:rsidRPr="00301468">
              <w:rPr>
                <w:lang w:val="en-US"/>
              </w:rPr>
              <w:t>erd1qqqqqqqqqqqqqpgqfhjj843m82gjvg27l3478fa8l4ax85aj0eqqge0e6g</w:t>
            </w:r>
          </w:p>
        </w:tc>
      </w:tr>
      <w:tr w:rsidR="009A3808" w:rsidRPr="00301468" w14:paraId="601F02AB" w14:textId="77777777" w:rsidTr="00FB03FD">
        <w:trPr>
          <w:trHeight w:val="214"/>
        </w:trPr>
        <w:tc>
          <w:tcPr>
            <w:tcW w:w="9034" w:type="dxa"/>
            <w:gridSpan w:val="2"/>
            <w:shd w:val="clear" w:color="auto" w:fill="E7E6E6" w:themeFill="background2"/>
          </w:tcPr>
          <w:p w14:paraId="262121EB" w14:textId="77777777" w:rsidR="009A3808" w:rsidRPr="00301468" w:rsidRDefault="009A3808" w:rsidP="00FB03FD">
            <w:pPr>
              <w:jc w:val="center"/>
              <w:rPr>
                <w:lang w:val="en-US"/>
              </w:rPr>
            </w:pPr>
            <w:r w:rsidRPr="00301468">
              <w:rPr>
                <w:lang w:val="en-US"/>
              </w:rPr>
              <w:t>input</w:t>
            </w:r>
          </w:p>
        </w:tc>
      </w:tr>
      <w:tr w:rsidR="009A3808" w:rsidRPr="00301468" w14:paraId="79BB8567" w14:textId="77777777" w:rsidTr="00FB03FD">
        <w:trPr>
          <w:trHeight w:val="415"/>
        </w:trPr>
        <w:tc>
          <w:tcPr>
            <w:tcW w:w="1646" w:type="dxa"/>
          </w:tcPr>
          <w:p w14:paraId="20B65335" w14:textId="77777777" w:rsidR="009A3808" w:rsidRPr="00301468" w:rsidRDefault="009A3808" w:rsidP="00FB03FD">
            <w:pPr>
              <w:rPr>
                <w:lang w:val="en-US"/>
              </w:rPr>
            </w:pPr>
            <w:r w:rsidRPr="00301468">
              <w:rPr>
                <w:lang w:val="en-US"/>
              </w:rPr>
              <w:t>Decoded data</w:t>
            </w:r>
          </w:p>
        </w:tc>
        <w:tc>
          <w:tcPr>
            <w:tcW w:w="7388" w:type="dxa"/>
          </w:tcPr>
          <w:p w14:paraId="0DA2E01D" w14:textId="5A15294B" w:rsidR="00402F41" w:rsidRPr="00301468" w:rsidRDefault="00402F41" w:rsidP="00402F41">
            <w:pPr>
              <w:rPr>
                <w:lang w:val="en-US"/>
              </w:rPr>
            </w:pPr>
            <w:r w:rsidRPr="00301468">
              <w:rPr>
                <w:lang w:val="en-US"/>
              </w:rPr>
              <w:t>buyNFT</w:t>
            </w:r>
            <w:r w:rsidR="009A3808" w:rsidRPr="00301468">
              <w:rPr>
                <w:lang w:val="en-US"/>
              </w:rPr>
              <w:t>@TR11-531aff@</w:t>
            </w:r>
            <w:r w:rsidRPr="00301468">
              <w:rPr>
                <w:lang w:val="en-US"/>
              </w:rPr>
              <w:t>01</w:t>
            </w:r>
          </w:p>
          <w:p w14:paraId="0D6513F6" w14:textId="6319B1D1" w:rsidR="009A3808" w:rsidRPr="00301468" w:rsidRDefault="009A3808" w:rsidP="00FB03FD">
            <w:pPr>
              <w:rPr>
                <w:lang w:val="en-US"/>
              </w:rPr>
            </w:pPr>
          </w:p>
        </w:tc>
      </w:tr>
      <w:tr w:rsidR="009A3808" w:rsidRPr="00301468" w14:paraId="6B70FBC0" w14:textId="77777777" w:rsidTr="00FB03FD">
        <w:trPr>
          <w:trHeight w:val="214"/>
        </w:trPr>
        <w:tc>
          <w:tcPr>
            <w:tcW w:w="9034" w:type="dxa"/>
            <w:gridSpan w:val="2"/>
            <w:shd w:val="clear" w:color="auto" w:fill="E7E6E6" w:themeFill="background2"/>
          </w:tcPr>
          <w:p w14:paraId="29F9B3BC" w14:textId="77777777" w:rsidR="009A3808" w:rsidRPr="00301468" w:rsidRDefault="009A3808" w:rsidP="00FB03FD">
            <w:pPr>
              <w:jc w:val="center"/>
              <w:rPr>
                <w:lang w:val="en-US"/>
              </w:rPr>
            </w:pPr>
            <w:r w:rsidRPr="00301468">
              <w:rPr>
                <w:lang w:val="en-US"/>
              </w:rPr>
              <w:t>output</w:t>
            </w:r>
          </w:p>
        </w:tc>
      </w:tr>
      <w:tr w:rsidR="009A3808" w:rsidRPr="00301468" w14:paraId="3C5BE5FC" w14:textId="77777777" w:rsidTr="00FB03FD">
        <w:trPr>
          <w:trHeight w:val="207"/>
        </w:trPr>
        <w:tc>
          <w:tcPr>
            <w:tcW w:w="1646" w:type="dxa"/>
          </w:tcPr>
          <w:p w14:paraId="6876E763" w14:textId="0884CA57" w:rsidR="009A3808" w:rsidRPr="00301468" w:rsidRDefault="00912004" w:rsidP="00FB03FD">
            <w:pPr>
              <w:rPr>
                <w:lang w:val="en-US"/>
              </w:rPr>
            </w:pPr>
            <w:r w:rsidRPr="00301468">
              <w:rPr>
                <w:lang w:val="en-US"/>
              </w:rPr>
              <w:t>Status</w:t>
            </w:r>
          </w:p>
        </w:tc>
        <w:tc>
          <w:tcPr>
            <w:tcW w:w="7388" w:type="dxa"/>
          </w:tcPr>
          <w:p w14:paraId="3497BDDF" w14:textId="0A9D0D1A" w:rsidR="009A3808" w:rsidRPr="00301468" w:rsidRDefault="00912004" w:rsidP="009A3808">
            <w:pPr>
              <w:keepNext/>
              <w:rPr>
                <w:lang w:val="en-US"/>
              </w:rPr>
            </w:pPr>
            <w:r w:rsidRPr="00301468">
              <w:rPr>
                <w:lang w:val="en-US"/>
              </w:rPr>
              <w:t>success</w:t>
            </w:r>
          </w:p>
        </w:tc>
      </w:tr>
    </w:tbl>
    <w:p w14:paraId="0029894A" w14:textId="5E35A181" w:rsidR="00164465" w:rsidRPr="00301468" w:rsidRDefault="009A3808" w:rsidP="0030541F">
      <w:pPr>
        <w:pStyle w:val="Caption"/>
        <w:jc w:val="left"/>
        <w:rPr>
          <w:lang w:val="en-US"/>
        </w:rPr>
      </w:pPr>
      <w:bookmarkStart w:id="135" w:name="_Toc102091384"/>
      <w:r w:rsidRPr="00301468">
        <w:rPr>
          <w:lang w:val="en-US"/>
        </w:rPr>
        <w:t xml:space="preserve">Table </w:t>
      </w:r>
      <w:r w:rsidR="008F272E" w:rsidRPr="00301468">
        <w:rPr>
          <w:lang w:val="en-US"/>
        </w:rPr>
        <w:fldChar w:fldCharType="begin"/>
      </w:r>
      <w:r w:rsidR="008F272E" w:rsidRPr="00301468">
        <w:rPr>
          <w:lang w:val="en-US"/>
        </w:rPr>
        <w:instrText xml:space="preserve"> SEQ Table \* ARABIC </w:instrText>
      </w:r>
      <w:r w:rsidR="008F272E" w:rsidRPr="00301468">
        <w:rPr>
          <w:lang w:val="en-US"/>
        </w:rPr>
        <w:fldChar w:fldCharType="separate"/>
      </w:r>
      <w:r w:rsidR="002E2875">
        <w:rPr>
          <w:noProof/>
          <w:lang w:val="en-US"/>
        </w:rPr>
        <w:t>6</w:t>
      </w:r>
      <w:r w:rsidR="008F272E" w:rsidRPr="00301468">
        <w:rPr>
          <w:lang w:val="en-US"/>
        </w:rPr>
        <w:fldChar w:fldCharType="end"/>
      </w:r>
      <w:r w:rsidRPr="00301468">
        <w:rPr>
          <w:lang w:val="en-US"/>
        </w:rPr>
        <w:t xml:space="preserve"> “</w:t>
      </w:r>
      <w:r w:rsidR="00A70F8F" w:rsidRPr="00301468">
        <w:rPr>
          <w:lang w:val="en-US"/>
        </w:rPr>
        <w:t>buy_</w:t>
      </w:r>
      <w:r w:rsidR="00832784" w:rsidRPr="00301468">
        <w:rPr>
          <w:lang w:val="en-US"/>
        </w:rPr>
        <w:t>n</w:t>
      </w:r>
      <w:r w:rsidR="00A70F8F" w:rsidRPr="00301468">
        <w:rPr>
          <w:lang w:val="en-US"/>
        </w:rPr>
        <w:t>ft</w:t>
      </w:r>
      <w:r w:rsidRPr="00301468">
        <w:rPr>
          <w:lang w:val="en-US"/>
        </w:rPr>
        <w:t>" transaction</w:t>
      </w:r>
      <w:bookmarkEnd w:id="135"/>
    </w:p>
    <w:p w14:paraId="04E79692" w14:textId="17B1BE75" w:rsidR="00131071" w:rsidRPr="00301468" w:rsidRDefault="00DB3D2B" w:rsidP="00131071">
      <w:pPr>
        <w:pStyle w:val="NormalText"/>
        <w:keepNext/>
      </w:pPr>
      <w:r w:rsidRPr="00301468">
        <w:rPr>
          <w:noProof/>
        </w:rPr>
        <w:drawing>
          <wp:inline distT="0" distB="0" distL="0" distR="0" wp14:anchorId="18E45E88" wp14:editId="44D3353A">
            <wp:extent cx="5400675" cy="1892935"/>
            <wp:effectExtent l="19050" t="19050" r="28575"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8929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E5A7B1" w14:textId="19D3A542" w:rsidR="00131071" w:rsidRPr="00301468" w:rsidRDefault="00131071" w:rsidP="00131071">
      <w:pPr>
        <w:pStyle w:val="Caption"/>
        <w:jc w:val="both"/>
        <w:rPr>
          <w:noProof/>
          <w:lang w:val="en-US"/>
        </w:rPr>
      </w:pPr>
      <w:bookmarkStart w:id="136" w:name="_Toc102091368"/>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31</w:t>
      </w:r>
      <w:r w:rsidRPr="00301468">
        <w:rPr>
          <w:lang w:val="en-US"/>
        </w:rPr>
        <w:fldChar w:fldCharType="end"/>
      </w:r>
      <w:r w:rsidRPr="00301468">
        <w:rPr>
          <w:lang w:val="en-US"/>
        </w:rPr>
        <w:t xml:space="preserve"> </w:t>
      </w:r>
      <w:r w:rsidR="003F71F2" w:rsidRPr="00301468">
        <w:rPr>
          <w:lang w:val="en-US"/>
        </w:rPr>
        <w:t>“b</w:t>
      </w:r>
      <w:r w:rsidRPr="00301468">
        <w:rPr>
          <w:lang w:val="en-US"/>
        </w:rPr>
        <w:t>uy</w:t>
      </w:r>
      <w:r w:rsidR="003F71F2" w:rsidRPr="00301468">
        <w:rPr>
          <w:lang w:val="en-US"/>
        </w:rPr>
        <w:t>_n</w:t>
      </w:r>
      <w:r w:rsidRPr="00301468">
        <w:rPr>
          <w:lang w:val="en-US"/>
        </w:rPr>
        <w:t>ft</w:t>
      </w:r>
      <w:r w:rsidR="003F71F2" w:rsidRPr="00301468">
        <w:rPr>
          <w:lang w:val="en-US"/>
        </w:rPr>
        <w:t>”</w:t>
      </w:r>
      <w:r w:rsidRPr="00301468">
        <w:rPr>
          <w:lang w:val="en-US"/>
        </w:rPr>
        <w:t xml:space="preserve"> method</w:t>
      </w:r>
      <w:r w:rsidRPr="00301468">
        <w:rPr>
          <w:noProof/>
          <w:lang w:val="en-US"/>
        </w:rPr>
        <w:t xml:space="preserve"> data validation</w:t>
      </w:r>
      <w:bookmarkEnd w:id="136"/>
    </w:p>
    <w:p w14:paraId="02A323ED" w14:textId="53FD7CA7" w:rsidR="00832946" w:rsidRPr="00301468" w:rsidRDefault="00B80CF3" w:rsidP="009329D4">
      <w:pPr>
        <w:pStyle w:val="NormalText"/>
      </w:pPr>
      <w:r w:rsidRPr="00B80CF3">
        <w:lastRenderedPageBreak/>
        <w:t>The input token identifier and the NFT nonce are used to retrieve the listing object from the storage, this prevents any operations with NFTs that aren’t listed for sale through the listing endpoint, e.g., NFTs were sent to the balance, so only the correct listings will be processed, and token identifier with NFT nonce and the value of the sale from the listing will be compared against the passed values from arguments and transaction.</w:t>
      </w:r>
    </w:p>
    <w:p w14:paraId="2E524BAF" w14:textId="1758F14E" w:rsidR="00285EC1" w:rsidRPr="00301468" w:rsidRDefault="00B80CF3" w:rsidP="00285EC1">
      <w:pPr>
        <w:pStyle w:val="NormalText"/>
        <w:keepNext/>
      </w:pPr>
      <w:r w:rsidRPr="00B80CF3">
        <w:t>When all data has been validated, the creator royalties, marketplace service fee and amount to be paid to the NFT seller are calculated, and the author royalties are fetched from the blockchain via the Elrond WASM API “get_esdt_token_data” function, which also requires valid owner’s address and validates it. After all amounts were calculated, the NFT is sent to the buyer’s wallet, the marketplace service fee is paid to the owner of the marketplace smart contract owner, royalties are paid to the creator, and leftover value is transferred to the seller’s wallet as revenue from the sale as shown on Appendix 8. To prevent double spending, after NFT is sold, it is removed from the smart contract storage as it’s done in Figure 32, meaning the same listing cannot be used twice, but the new owner can list it again on the marketplace, and the selling process will work again.</w:t>
      </w:r>
      <w:r w:rsidR="00DB3D2B" w:rsidRPr="00301468">
        <w:rPr>
          <w:noProof/>
        </w:rPr>
        <w:drawing>
          <wp:inline distT="0" distB="0" distL="0" distR="0" wp14:anchorId="7E9D3612" wp14:editId="7537FAA3">
            <wp:extent cx="5400675" cy="572135"/>
            <wp:effectExtent l="19050" t="19050" r="28575"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5721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6E7C98" w14:textId="4582F25D" w:rsidR="00832946" w:rsidRPr="00301468" w:rsidRDefault="00285EC1" w:rsidP="00285EC1">
      <w:pPr>
        <w:pStyle w:val="Caption"/>
        <w:jc w:val="both"/>
        <w:rPr>
          <w:lang w:val="en-US"/>
        </w:rPr>
      </w:pPr>
      <w:bookmarkStart w:id="137" w:name="_Toc102091369"/>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32</w:t>
      </w:r>
      <w:r w:rsidRPr="00301468">
        <w:rPr>
          <w:lang w:val="en-US"/>
        </w:rPr>
        <w:fldChar w:fldCharType="end"/>
      </w:r>
      <w:r w:rsidRPr="00301468">
        <w:rPr>
          <w:lang w:val="en-US"/>
        </w:rPr>
        <w:t xml:space="preserve"> Clearing the smart contract storage mapped value</w:t>
      </w:r>
      <w:bookmarkEnd w:id="137"/>
    </w:p>
    <w:p w14:paraId="0470FAEB" w14:textId="6E3000C0" w:rsidR="00DB3D2B" w:rsidRPr="00301468" w:rsidRDefault="00B80CF3" w:rsidP="00DB3D2B">
      <w:pPr>
        <w:pStyle w:val="NormalText"/>
        <w:keepNext/>
      </w:pPr>
      <w:r w:rsidRPr="00B80CF3">
        <w:t>To prevent double spending meanwhile the smart contract executes the purchase endpoint flow, the ESDTNFTTransfer function reserves NFT, taking it from the smart contract balance, so the NFT transfer cannot be executed twice, meaning the transaction will fail.</w:t>
      </w:r>
    </w:p>
    <w:p w14:paraId="70EF4176" w14:textId="6AEE3E37" w:rsidR="00DB3D2B" w:rsidRPr="00301468" w:rsidRDefault="00DB3D2B" w:rsidP="00DB3D2B">
      <w:pPr>
        <w:rPr>
          <w:lang w:val="en-US"/>
        </w:rPr>
      </w:pPr>
    </w:p>
    <w:p w14:paraId="686C3416" w14:textId="7E42090F" w:rsidR="00476D4F" w:rsidRPr="00301468" w:rsidRDefault="002A4939" w:rsidP="00476D4F">
      <w:pPr>
        <w:pStyle w:val="Heading4"/>
        <w:numPr>
          <w:ilvl w:val="3"/>
          <w:numId w:val="4"/>
        </w:numPr>
        <w:rPr>
          <w:lang w:val="en-US"/>
        </w:rPr>
      </w:pPr>
      <w:bookmarkStart w:id="138" w:name="_Toc102091281"/>
      <w:r w:rsidRPr="00301468">
        <w:rPr>
          <w:lang w:val="en-US"/>
        </w:rPr>
        <w:t xml:space="preserve">Update </w:t>
      </w:r>
      <w:r w:rsidR="0033566C" w:rsidRPr="00301468">
        <w:rPr>
          <w:lang w:val="en-US"/>
        </w:rPr>
        <w:t>listing</w:t>
      </w:r>
      <w:r w:rsidRPr="00301468">
        <w:rPr>
          <w:lang w:val="en-US"/>
        </w:rPr>
        <w:t xml:space="preserve"> price</w:t>
      </w:r>
      <w:bookmarkEnd w:id="138"/>
    </w:p>
    <w:p w14:paraId="10B80FC8" w14:textId="73E5EFFB" w:rsidR="00EC4ACC" w:rsidRPr="00301468" w:rsidRDefault="00B80CF3" w:rsidP="006A13D2">
      <w:pPr>
        <w:pStyle w:val="NormalText"/>
      </w:pPr>
      <w:r w:rsidRPr="00B80CF3">
        <w:t>The smart contract allows to update the listing price update with no need to unlist and pay for unnecessary transactions, so the NFT is not transferred back and forth to the marketplace's smart contract as the price as a value in object kept in smart contract storage, so it is just being updated with the new value in a single transaction as shown on Figure 33.</w:t>
      </w:r>
    </w:p>
    <w:p w14:paraId="398F4B09" w14:textId="2154AC7F" w:rsidR="00914B9C" w:rsidRPr="00301468" w:rsidRDefault="000962D9" w:rsidP="00914B9C">
      <w:pPr>
        <w:pStyle w:val="BodyText"/>
        <w:keepNext/>
        <w:rPr>
          <w:lang w:val="en-US"/>
        </w:rPr>
      </w:pPr>
      <w:r w:rsidRPr="00301468">
        <w:rPr>
          <w:noProof/>
          <w:lang w:val="en-US"/>
        </w:rPr>
        <w:lastRenderedPageBreak/>
        <w:drawing>
          <wp:inline distT="0" distB="0" distL="0" distR="0" wp14:anchorId="486A5715" wp14:editId="447BF2A0">
            <wp:extent cx="5400675" cy="3939540"/>
            <wp:effectExtent l="19050" t="19050" r="28575"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393954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CB7A31" w14:textId="740D896F" w:rsidR="002F6BC3" w:rsidRPr="00301468" w:rsidRDefault="00914B9C" w:rsidP="00914B9C">
      <w:pPr>
        <w:pStyle w:val="Caption"/>
        <w:jc w:val="both"/>
        <w:rPr>
          <w:lang w:val="en-US"/>
        </w:rPr>
      </w:pPr>
      <w:bookmarkStart w:id="139" w:name="_Toc102091370"/>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33</w:t>
      </w:r>
      <w:r w:rsidRPr="00301468">
        <w:rPr>
          <w:lang w:val="en-US"/>
        </w:rPr>
        <w:fldChar w:fldCharType="end"/>
      </w:r>
      <w:r w:rsidRPr="00301468">
        <w:rPr>
          <w:lang w:val="en-US"/>
        </w:rPr>
        <w:t xml:space="preserve"> </w:t>
      </w:r>
      <w:r w:rsidR="003F71F2" w:rsidRPr="00301468">
        <w:rPr>
          <w:lang w:val="en-US"/>
        </w:rPr>
        <w:t xml:space="preserve">“update_price” </w:t>
      </w:r>
      <w:r w:rsidRPr="00301468">
        <w:rPr>
          <w:lang w:val="en-US"/>
        </w:rPr>
        <w:t>method</w:t>
      </w:r>
      <w:bookmarkEnd w:id="139"/>
    </w:p>
    <w:p w14:paraId="401B1F5F" w14:textId="794686AD" w:rsidR="00FF5CBE" w:rsidRPr="00301468" w:rsidRDefault="00C5731C" w:rsidP="00906E5B">
      <w:pPr>
        <w:pStyle w:val="BodyText"/>
        <w:rPr>
          <w:lang w:val="en-US"/>
        </w:rPr>
      </w:pPr>
      <w:r w:rsidRPr="00301468">
        <w:rPr>
          <w:lang w:val="en-US"/>
        </w:rPr>
        <w:t>The transaction body and results are listed in Appendix 9, only one smart contract execution is required for the entire operation</w:t>
      </w:r>
      <w:r w:rsidR="00832784" w:rsidRPr="00301468">
        <w:rPr>
          <w:lang w:val="en-US"/>
        </w:rPr>
        <w:t xml:space="preserve"> and required transaction data is listed below </w:t>
      </w:r>
      <w:r w:rsidR="00B80CF3">
        <w:rPr>
          <w:lang w:val="en-US"/>
        </w:rPr>
        <w:t>i</w:t>
      </w:r>
      <w:r w:rsidR="00832784" w:rsidRPr="00301468">
        <w:rPr>
          <w:lang w:val="en-US"/>
        </w:rPr>
        <w:t>n Table 7.</w:t>
      </w:r>
    </w:p>
    <w:tbl>
      <w:tblPr>
        <w:tblStyle w:val="TableGrid"/>
        <w:tblW w:w="9034" w:type="dxa"/>
        <w:tblLook w:val="04A0" w:firstRow="1" w:lastRow="0" w:firstColumn="1" w:lastColumn="0" w:noHBand="0" w:noVBand="1"/>
      </w:tblPr>
      <w:tblGrid>
        <w:gridCol w:w="1646"/>
        <w:gridCol w:w="7388"/>
      </w:tblGrid>
      <w:tr w:rsidR="00C5731C" w:rsidRPr="00301468" w14:paraId="25520FBD" w14:textId="77777777" w:rsidTr="00956953">
        <w:trPr>
          <w:trHeight w:val="207"/>
        </w:trPr>
        <w:tc>
          <w:tcPr>
            <w:tcW w:w="1646" w:type="dxa"/>
          </w:tcPr>
          <w:p w14:paraId="02CDBE84" w14:textId="77777777" w:rsidR="00C5731C" w:rsidRPr="00301468" w:rsidRDefault="00C5731C" w:rsidP="00956953">
            <w:pPr>
              <w:ind w:right="-1905"/>
              <w:rPr>
                <w:lang w:val="en-US"/>
              </w:rPr>
            </w:pPr>
            <w:r w:rsidRPr="00301468">
              <w:rPr>
                <w:lang w:val="en-US"/>
              </w:rPr>
              <w:t>Endpoint</w:t>
            </w:r>
          </w:p>
        </w:tc>
        <w:tc>
          <w:tcPr>
            <w:tcW w:w="7388" w:type="dxa"/>
          </w:tcPr>
          <w:p w14:paraId="2A129104" w14:textId="1D03F505" w:rsidR="00C5731C" w:rsidRPr="00301468" w:rsidRDefault="00C5731C" w:rsidP="00956953">
            <w:pPr>
              <w:rPr>
                <w:lang w:val="en-US"/>
              </w:rPr>
            </w:pPr>
            <w:r w:rsidRPr="00301468">
              <w:rPr>
                <w:lang w:val="en-US"/>
              </w:rPr>
              <w:t>update_price</w:t>
            </w:r>
          </w:p>
        </w:tc>
      </w:tr>
      <w:tr w:rsidR="00C5731C" w:rsidRPr="00301468" w14:paraId="416334B0" w14:textId="77777777" w:rsidTr="00956953">
        <w:trPr>
          <w:trHeight w:val="207"/>
        </w:trPr>
        <w:tc>
          <w:tcPr>
            <w:tcW w:w="1646" w:type="dxa"/>
          </w:tcPr>
          <w:p w14:paraId="58328280" w14:textId="77777777" w:rsidR="00C5731C" w:rsidRPr="00301468" w:rsidRDefault="00C5731C" w:rsidP="00956953">
            <w:pPr>
              <w:ind w:right="-1905"/>
              <w:rPr>
                <w:lang w:val="en-US"/>
              </w:rPr>
            </w:pPr>
            <w:r w:rsidRPr="00301468">
              <w:rPr>
                <w:lang w:val="en-US"/>
              </w:rPr>
              <w:t>Sender</w:t>
            </w:r>
          </w:p>
        </w:tc>
        <w:tc>
          <w:tcPr>
            <w:tcW w:w="7388" w:type="dxa"/>
          </w:tcPr>
          <w:p w14:paraId="24C55539" w14:textId="77777777" w:rsidR="00C5731C" w:rsidRPr="00301468" w:rsidRDefault="00C5731C" w:rsidP="00956953">
            <w:pPr>
              <w:rPr>
                <w:lang w:val="en-US"/>
              </w:rPr>
            </w:pPr>
            <w:r w:rsidRPr="00301468">
              <w:rPr>
                <w:lang w:val="en-US"/>
              </w:rPr>
              <w:t>erd1fuzd2j9ql4jg88s4n5smwkwtscdtlzk7eujne6m29du4t6hwrccs2g04x2</w:t>
            </w:r>
          </w:p>
        </w:tc>
      </w:tr>
      <w:tr w:rsidR="00C5731C" w:rsidRPr="00301468" w14:paraId="27C479B7" w14:textId="77777777" w:rsidTr="00956953">
        <w:trPr>
          <w:trHeight w:val="207"/>
        </w:trPr>
        <w:tc>
          <w:tcPr>
            <w:tcW w:w="1646" w:type="dxa"/>
          </w:tcPr>
          <w:p w14:paraId="15E91AA2" w14:textId="77777777" w:rsidR="00C5731C" w:rsidRPr="00301468" w:rsidRDefault="00C5731C" w:rsidP="00956953">
            <w:pPr>
              <w:ind w:right="-1905"/>
              <w:rPr>
                <w:lang w:val="en-US"/>
              </w:rPr>
            </w:pPr>
            <w:r w:rsidRPr="00301468">
              <w:rPr>
                <w:lang w:val="en-US"/>
              </w:rPr>
              <w:t>Receiver</w:t>
            </w:r>
          </w:p>
        </w:tc>
        <w:tc>
          <w:tcPr>
            <w:tcW w:w="7388" w:type="dxa"/>
          </w:tcPr>
          <w:p w14:paraId="2AAF7266" w14:textId="77777777" w:rsidR="00C5731C" w:rsidRPr="00301468" w:rsidRDefault="00C5731C" w:rsidP="00956953">
            <w:pPr>
              <w:rPr>
                <w:lang w:val="en-US"/>
              </w:rPr>
            </w:pPr>
            <w:r w:rsidRPr="00301468">
              <w:rPr>
                <w:lang w:val="en-US"/>
              </w:rPr>
              <w:t>erd1qqqqqqqqqqqqqpgqfhjj843m82gjvg27l3478fa8l4ax85aj0eqqge0e6g</w:t>
            </w:r>
          </w:p>
        </w:tc>
      </w:tr>
      <w:tr w:rsidR="00C5731C" w:rsidRPr="00301468" w14:paraId="7C9D59A9" w14:textId="77777777" w:rsidTr="00956953">
        <w:trPr>
          <w:trHeight w:val="214"/>
        </w:trPr>
        <w:tc>
          <w:tcPr>
            <w:tcW w:w="9034" w:type="dxa"/>
            <w:gridSpan w:val="2"/>
            <w:shd w:val="clear" w:color="auto" w:fill="E7E6E6" w:themeFill="background2"/>
          </w:tcPr>
          <w:p w14:paraId="377E1FF9" w14:textId="77777777" w:rsidR="00C5731C" w:rsidRPr="00301468" w:rsidRDefault="00C5731C" w:rsidP="00956953">
            <w:pPr>
              <w:jc w:val="center"/>
              <w:rPr>
                <w:lang w:val="en-US"/>
              </w:rPr>
            </w:pPr>
            <w:r w:rsidRPr="00301468">
              <w:rPr>
                <w:lang w:val="en-US"/>
              </w:rPr>
              <w:t>input</w:t>
            </w:r>
          </w:p>
        </w:tc>
      </w:tr>
      <w:tr w:rsidR="00C5731C" w:rsidRPr="00301468" w14:paraId="5AB7B311" w14:textId="77777777" w:rsidTr="00956953">
        <w:trPr>
          <w:trHeight w:val="415"/>
        </w:trPr>
        <w:tc>
          <w:tcPr>
            <w:tcW w:w="1646" w:type="dxa"/>
          </w:tcPr>
          <w:p w14:paraId="3B85B02A" w14:textId="77777777" w:rsidR="00C5731C" w:rsidRPr="00301468" w:rsidRDefault="00C5731C" w:rsidP="00956953">
            <w:pPr>
              <w:rPr>
                <w:lang w:val="en-US"/>
              </w:rPr>
            </w:pPr>
            <w:r w:rsidRPr="00301468">
              <w:rPr>
                <w:lang w:val="en-US"/>
              </w:rPr>
              <w:t>Decoded data</w:t>
            </w:r>
          </w:p>
        </w:tc>
        <w:tc>
          <w:tcPr>
            <w:tcW w:w="7388" w:type="dxa"/>
          </w:tcPr>
          <w:p w14:paraId="082DA8F7" w14:textId="6B16BD61" w:rsidR="00C5731C" w:rsidRPr="00301468" w:rsidRDefault="00912004" w:rsidP="00956953">
            <w:pPr>
              <w:rPr>
                <w:lang w:val="en-US"/>
              </w:rPr>
            </w:pPr>
            <w:r w:rsidRPr="00301468">
              <w:rPr>
                <w:lang w:val="en-US"/>
              </w:rPr>
              <w:t>update_price@COLNAME-5d5729@02@500000000000000000</w:t>
            </w:r>
          </w:p>
        </w:tc>
      </w:tr>
      <w:tr w:rsidR="00C5731C" w:rsidRPr="00301468" w14:paraId="213FCC34" w14:textId="77777777" w:rsidTr="00956953">
        <w:trPr>
          <w:trHeight w:val="214"/>
        </w:trPr>
        <w:tc>
          <w:tcPr>
            <w:tcW w:w="9034" w:type="dxa"/>
            <w:gridSpan w:val="2"/>
            <w:shd w:val="clear" w:color="auto" w:fill="E7E6E6" w:themeFill="background2"/>
          </w:tcPr>
          <w:p w14:paraId="545D7AE0" w14:textId="77777777" w:rsidR="00C5731C" w:rsidRPr="00301468" w:rsidRDefault="00C5731C" w:rsidP="00956953">
            <w:pPr>
              <w:jc w:val="center"/>
              <w:rPr>
                <w:lang w:val="en-US"/>
              </w:rPr>
            </w:pPr>
            <w:r w:rsidRPr="00301468">
              <w:rPr>
                <w:lang w:val="en-US"/>
              </w:rPr>
              <w:t>output</w:t>
            </w:r>
          </w:p>
        </w:tc>
      </w:tr>
      <w:tr w:rsidR="00C5731C" w:rsidRPr="00301468" w14:paraId="64328E3A" w14:textId="77777777" w:rsidTr="00956953">
        <w:trPr>
          <w:trHeight w:val="207"/>
        </w:trPr>
        <w:tc>
          <w:tcPr>
            <w:tcW w:w="1646" w:type="dxa"/>
          </w:tcPr>
          <w:p w14:paraId="27899ECA" w14:textId="0854A423" w:rsidR="00C5731C" w:rsidRPr="00301468" w:rsidRDefault="00832784" w:rsidP="00956953">
            <w:pPr>
              <w:rPr>
                <w:lang w:val="en-US"/>
              </w:rPr>
            </w:pPr>
            <w:r w:rsidRPr="00301468">
              <w:rPr>
                <w:lang w:val="en-US"/>
              </w:rPr>
              <w:t>Status</w:t>
            </w:r>
          </w:p>
        </w:tc>
        <w:tc>
          <w:tcPr>
            <w:tcW w:w="7388" w:type="dxa"/>
          </w:tcPr>
          <w:p w14:paraId="659D7230" w14:textId="10200665" w:rsidR="00C5731C" w:rsidRPr="00301468" w:rsidRDefault="00832784" w:rsidP="008578B0">
            <w:pPr>
              <w:keepNext/>
              <w:rPr>
                <w:lang w:val="en-US"/>
              </w:rPr>
            </w:pPr>
            <w:r w:rsidRPr="00301468">
              <w:rPr>
                <w:lang w:val="en-US"/>
              </w:rPr>
              <w:t>success</w:t>
            </w:r>
          </w:p>
        </w:tc>
      </w:tr>
    </w:tbl>
    <w:p w14:paraId="2D13A038" w14:textId="1EEFBDC1" w:rsidR="00FF5CBE" w:rsidRPr="00301468" w:rsidRDefault="008578B0" w:rsidP="00B80CF3">
      <w:pPr>
        <w:pStyle w:val="Caption"/>
        <w:jc w:val="left"/>
        <w:rPr>
          <w:lang w:val="en-US"/>
        </w:rPr>
      </w:pPr>
      <w:bookmarkStart w:id="140" w:name="_Toc102091385"/>
      <w:r w:rsidRPr="00301468">
        <w:rPr>
          <w:lang w:val="en-US"/>
        </w:rPr>
        <w:t xml:space="preserve">Table </w:t>
      </w:r>
      <w:r w:rsidR="008F272E" w:rsidRPr="00301468">
        <w:rPr>
          <w:lang w:val="en-US"/>
        </w:rPr>
        <w:fldChar w:fldCharType="begin"/>
      </w:r>
      <w:r w:rsidR="008F272E" w:rsidRPr="00301468">
        <w:rPr>
          <w:lang w:val="en-US"/>
        </w:rPr>
        <w:instrText xml:space="preserve"> SEQ Table \* ARABIC </w:instrText>
      </w:r>
      <w:r w:rsidR="008F272E" w:rsidRPr="00301468">
        <w:rPr>
          <w:lang w:val="en-US"/>
        </w:rPr>
        <w:fldChar w:fldCharType="separate"/>
      </w:r>
      <w:r w:rsidR="002E2875">
        <w:rPr>
          <w:noProof/>
          <w:lang w:val="en-US"/>
        </w:rPr>
        <w:t>7</w:t>
      </w:r>
      <w:r w:rsidR="008F272E" w:rsidRPr="00301468">
        <w:rPr>
          <w:lang w:val="en-US"/>
        </w:rPr>
        <w:fldChar w:fldCharType="end"/>
      </w:r>
      <w:r w:rsidRPr="00301468">
        <w:rPr>
          <w:lang w:val="en-US"/>
        </w:rPr>
        <w:t xml:space="preserve"> "update_price" transaction</w:t>
      </w:r>
      <w:bookmarkEnd w:id="140"/>
      <w:r w:rsidR="00FF5CBE" w:rsidRPr="00301468">
        <w:rPr>
          <w:lang w:val="en-US"/>
        </w:rPr>
        <w:br w:type="page"/>
      </w:r>
    </w:p>
    <w:p w14:paraId="7447720A" w14:textId="0BF5FCE1" w:rsidR="002A4939" w:rsidRPr="00301468" w:rsidRDefault="000962D9" w:rsidP="002A4939">
      <w:pPr>
        <w:pStyle w:val="Heading4"/>
        <w:numPr>
          <w:ilvl w:val="3"/>
          <w:numId w:val="4"/>
        </w:numPr>
        <w:rPr>
          <w:lang w:val="en-US"/>
        </w:rPr>
      </w:pPr>
      <w:bookmarkStart w:id="141" w:name="_Toc102091282"/>
      <w:r w:rsidRPr="00301468">
        <w:rPr>
          <w:lang w:val="en-US"/>
        </w:rPr>
        <w:lastRenderedPageBreak/>
        <w:t>Cancel listing</w:t>
      </w:r>
      <w:bookmarkEnd w:id="141"/>
    </w:p>
    <w:p w14:paraId="0429D39E" w14:textId="59E6799D" w:rsidR="00EC4ACC" w:rsidRPr="00301468" w:rsidRDefault="00B80CF3" w:rsidP="00D52B13">
      <w:pPr>
        <w:pStyle w:val="NormalText"/>
      </w:pPr>
      <w:r w:rsidRPr="00B80CF3">
        <w:t>Cancel listing endpoint allows removing listing from the marketplace, removing it from the marketplace storage and sending NFT back to the seller’s wallet with no need to pay any price. Only the owner of the NFT is allowed to cancel the listing, receiving NFT not paying the actual sale price, the caller’s owner is validated against the seller’s address stored in the smart contract storage, as shown in Figure 34.</w:t>
      </w:r>
    </w:p>
    <w:p w14:paraId="511C7A1A" w14:textId="6484A058" w:rsidR="00914B9C" w:rsidRPr="00301468" w:rsidRDefault="007450B2" w:rsidP="00914B9C">
      <w:pPr>
        <w:pStyle w:val="BodyText"/>
        <w:keepNext/>
        <w:rPr>
          <w:lang w:val="en-US"/>
        </w:rPr>
      </w:pPr>
      <w:r w:rsidRPr="00301468">
        <w:rPr>
          <w:noProof/>
          <w:lang w:val="en-US"/>
        </w:rPr>
        <w:drawing>
          <wp:inline distT="0" distB="0" distL="0" distR="0" wp14:anchorId="4F08307A" wp14:editId="0F2EB5C4">
            <wp:extent cx="4494167" cy="4095214"/>
            <wp:effectExtent l="19050" t="19050" r="20955"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7368" cy="4125468"/>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5C0B7A" w14:textId="58A92DCB" w:rsidR="002F6BC3" w:rsidRPr="00301468" w:rsidRDefault="00914B9C" w:rsidP="00914B9C">
      <w:pPr>
        <w:pStyle w:val="Caption"/>
        <w:jc w:val="both"/>
        <w:rPr>
          <w:lang w:val="en-US"/>
        </w:rPr>
      </w:pPr>
      <w:bookmarkStart w:id="142" w:name="_Toc102091371"/>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34</w:t>
      </w:r>
      <w:r w:rsidRPr="00301468">
        <w:rPr>
          <w:lang w:val="en-US"/>
        </w:rPr>
        <w:fldChar w:fldCharType="end"/>
      </w:r>
      <w:r w:rsidRPr="00301468">
        <w:rPr>
          <w:lang w:val="en-US"/>
        </w:rPr>
        <w:t xml:space="preserve"> </w:t>
      </w:r>
      <w:r w:rsidR="003F71F2" w:rsidRPr="00301468">
        <w:rPr>
          <w:lang w:val="en-US"/>
        </w:rPr>
        <w:t>“cancel_listing”</w:t>
      </w:r>
      <w:r w:rsidRPr="00301468">
        <w:rPr>
          <w:lang w:val="en-US"/>
        </w:rPr>
        <w:t xml:space="preserve"> method</w:t>
      </w:r>
      <w:bookmarkEnd w:id="142"/>
    </w:p>
    <w:p w14:paraId="18433DCE" w14:textId="4D0557AF" w:rsidR="00D52B13" w:rsidRPr="00301468" w:rsidRDefault="00D52B13" w:rsidP="00D52B13">
      <w:pPr>
        <w:pStyle w:val="BodyText"/>
        <w:rPr>
          <w:lang w:val="en-US"/>
        </w:rPr>
      </w:pPr>
      <w:r w:rsidRPr="00301468">
        <w:rPr>
          <w:lang w:val="en-US"/>
        </w:rPr>
        <w:t xml:space="preserve">The transaction body and results are listed in Appendix </w:t>
      </w:r>
      <w:r w:rsidR="00AB13BE" w:rsidRPr="00301468">
        <w:rPr>
          <w:lang w:val="en-US"/>
        </w:rPr>
        <w:t>10</w:t>
      </w:r>
      <w:r w:rsidRPr="00301468">
        <w:rPr>
          <w:lang w:val="en-US"/>
        </w:rPr>
        <w:t xml:space="preserve">, only one smart contract execution is required for the entire operation and required transaction data is listed below </w:t>
      </w:r>
      <w:r w:rsidR="00B80CF3">
        <w:rPr>
          <w:lang w:val="en-US"/>
        </w:rPr>
        <w:t>i</w:t>
      </w:r>
      <w:r w:rsidRPr="00301468">
        <w:rPr>
          <w:lang w:val="en-US"/>
        </w:rPr>
        <w:t xml:space="preserve">n Table </w:t>
      </w:r>
      <w:r w:rsidR="008578B0" w:rsidRPr="00301468">
        <w:rPr>
          <w:lang w:val="en-US"/>
        </w:rPr>
        <w:t>8</w:t>
      </w:r>
      <w:r w:rsidRPr="00301468">
        <w:rPr>
          <w:lang w:val="en-US"/>
        </w:rPr>
        <w:t>.</w:t>
      </w:r>
    </w:p>
    <w:tbl>
      <w:tblPr>
        <w:tblStyle w:val="TableGrid"/>
        <w:tblW w:w="9034" w:type="dxa"/>
        <w:tblLook w:val="04A0" w:firstRow="1" w:lastRow="0" w:firstColumn="1" w:lastColumn="0" w:noHBand="0" w:noVBand="1"/>
      </w:tblPr>
      <w:tblGrid>
        <w:gridCol w:w="1646"/>
        <w:gridCol w:w="7388"/>
      </w:tblGrid>
      <w:tr w:rsidR="00D52B13" w:rsidRPr="00301468" w14:paraId="1E40AFCE" w14:textId="77777777" w:rsidTr="00956953">
        <w:trPr>
          <w:trHeight w:val="207"/>
        </w:trPr>
        <w:tc>
          <w:tcPr>
            <w:tcW w:w="1646" w:type="dxa"/>
          </w:tcPr>
          <w:p w14:paraId="66A6C99F" w14:textId="77777777" w:rsidR="00D52B13" w:rsidRPr="00301468" w:rsidRDefault="00D52B13" w:rsidP="00956953">
            <w:pPr>
              <w:ind w:right="-1905"/>
              <w:rPr>
                <w:lang w:val="en-US"/>
              </w:rPr>
            </w:pPr>
            <w:r w:rsidRPr="00301468">
              <w:rPr>
                <w:lang w:val="en-US"/>
              </w:rPr>
              <w:t>Endpoint</w:t>
            </w:r>
          </w:p>
        </w:tc>
        <w:tc>
          <w:tcPr>
            <w:tcW w:w="7388" w:type="dxa"/>
          </w:tcPr>
          <w:p w14:paraId="2791C509" w14:textId="5E1B2F31" w:rsidR="00D52B13" w:rsidRPr="00301468" w:rsidRDefault="00D52B13" w:rsidP="00956953">
            <w:pPr>
              <w:rPr>
                <w:lang w:val="en-US"/>
              </w:rPr>
            </w:pPr>
            <w:r w:rsidRPr="00301468">
              <w:rPr>
                <w:lang w:val="en-US"/>
              </w:rPr>
              <w:t>cancel_listing</w:t>
            </w:r>
          </w:p>
        </w:tc>
      </w:tr>
      <w:tr w:rsidR="00D52B13" w:rsidRPr="00301468" w14:paraId="7BF20932" w14:textId="77777777" w:rsidTr="00956953">
        <w:trPr>
          <w:trHeight w:val="207"/>
        </w:trPr>
        <w:tc>
          <w:tcPr>
            <w:tcW w:w="1646" w:type="dxa"/>
          </w:tcPr>
          <w:p w14:paraId="32A53AE4" w14:textId="77777777" w:rsidR="00D52B13" w:rsidRPr="00301468" w:rsidRDefault="00D52B13" w:rsidP="00956953">
            <w:pPr>
              <w:ind w:right="-1905"/>
              <w:rPr>
                <w:lang w:val="en-US"/>
              </w:rPr>
            </w:pPr>
            <w:r w:rsidRPr="00301468">
              <w:rPr>
                <w:lang w:val="en-US"/>
              </w:rPr>
              <w:t>Sender</w:t>
            </w:r>
          </w:p>
        </w:tc>
        <w:tc>
          <w:tcPr>
            <w:tcW w:w="7388" w:type="dxa"/>
          </w:tcPr>
          <w:p w14:paraId="07D11A7E" w14:textId="77777777" w:rsidR="00D52B13" w:rsidRPr="00301468" w:rsidRDefault="00D52B13" w:rsidP="00956953">
            <w:pPr>
              <w:rPr>
                <w:lang w:val="en-US"/>
              </w:rPr>
            </w:pPr>
            <w:r w:rsidRPr="00301468">
              <w:rPr>
                <w:lang w:val="en-US"/>
              </w:rPr>
              <w:t>erd1fuzd2j9ql4jg88s4n5smwkwtscdtlzk7eujne6m29du4t6hwrccs2g04x2</w:t>
            </w:r>
          </w:p>
        </w:tc>
      </w:tr>
      <w:tr w:rsidR="00D52B13" w:rsidRPr="00301468" w14:paraId="27118520" w14:textId="77777777" w:rsidTr="00956953">
        <w:trPr>
          <w:trHeight w:val="207"/>
        </w:trPr>
        <w:tc>
          <w:tcPr>
            <w:tcW w:w="1646" w:type="dxa"/>
          </w:tcPr>
          <w:p w14:paraId="0F57B090" w14:textId="77777777" w:rsidR="00D52B13" w:rsidRPr="00301468" w:rsidRDefault="00D52B13" w:rsidP="00956953">
            <w:pPr>
              <w:ind w:right="-1905"/>
              <w:rPr>
                <w:lang w:val="en-US"/>
              </w:rPr>
            </w:pPr>
            <w:r w:rsidRPr="00301468">
              <w:rPr>
                <w:lang w:val="en-US"/>
              </w:rPr>
              <w:t>Receiver</w:t>
            </w:r>
          </w:p>
        </w:tc>
        <w:tc>
          <w:tcPr>
            <w:tcW w:w="7388" w:type="dxa"/>
          </w:tcPr>
          <w:p w14:paraId="321D3F48" w14:textId="77777777" w:rsidR="00D52B13" w:rsidRPr="00301468" w:rsidRDefault="00D52B13" w:rsidP="00956953">
            <w:pPr>
              <w:rPr>
                <w:lang w:val="en-US"/>
              </w:rPr>
            </w:pPr>
            <w:r w:rsidRPr="00301468">
              <w:rPr>
                <w:lang w:val="en-US"/>
              </w:rPr>
              <w:t>erd1qqqqqqqqqqqqqpgqfhjj843m82gjvg27l3478fa8l4ax85aj0eqqge0e6g</w:t>
            </w:r>
          </w:p>
        </w:tc>
      </w:tr>
      <w:tr w:rsidR="00D52B13" w:rsidRPr="00301468" w14:paraId="61A276D2" w14:textId="77777777" w:rsidTr="00956953">
        <w:trPr>
          <w:trHeight w:val="214"/>
        </w:trPr>
        <w:tc>
          <w:tcPr>
            <w:tcW w:w="9034" w:type="dxa"/>
            <w:gridSpan w:val="2"/>
            <w:shd w:val="clear" w:color="auto" w:fill="E7E6E6" w:themeFill="background2"/>
          </w:tcPr>
          <w:p w14:paraId="662CD98A" w14:textId="77777777" w:rsidR="00D52B13" w:rsidRPr="00301468" w:rsidRDefault="00D52B13" w:rsidP="00956953">
            <w:pPr>
              <w:jc w:val="center"/>
              <w:rPr>
                <w:lang w:val="en-US"/>
              </w:rPr>
            </w:pPr>
            <w:r w:rsidRPr="00301468">
              <w:rPr>
                <w:lang w:val="en-US"/>
              </w:rPr>
              <w:t>input</w:t>
            </w:r>
          </w:p>
        </w:tc>
      </w:tr>
      <w:tr w:rsidR="00D52B13" w:rsidRPr="00301468" w14:paraId="560EAA6B" w14:textId="77777777" w:rsidTr="00956953">
        <w:trPr>
          <w:trHeight w:val="415"/>
        </w:trPr>
        <w:tc>
          <w:tcPr>
            <w:tcW w:w="1646" w:type="dxa"/>
          </w:tcPr>
          <w:p w14:paraId="30B54183" w14:textId="77777777" w:rsidR="00D52B13" w:rsidRPr="00301468" w:rsidRDefault="00D52B13" w:rsidP="00956953">
            <w:pPr>
              <w:rPr>
                <w:lang w:val="en-US"/>
              </w:rPr>
            </w:pPr>
            <w:r w:rsidRPr="00301468">
              <w:rPr>
                <w:lang w:val="en-US"/>
              </w:rPr>
              <w:t>Decoded data</w:t>
            </w:r>
          </w:p>
        </w:tc>
        <w:tc>
          <w:tcPr>
            <w:tcW w:w="7388" w:type="dxa"/>
          </w:tcPr>
          <w:p w14:paraId="349F15A8" w14:textId="0BD2B376" w:rsidR="00D52B13" w:rsidRPr="00301468" w:rsidRDefault="00D52B13" w:rsidP="00956953">
            <w:pPr>
              <w:rPr>
                <w:lang w:val="en-US"/>
              </w:rPr>
            </w:pPr>
            <w:r w:rsidRPr="00301468">
              <w:rPr>
                <w:lang w:val="en-US"/>
              </w:rPr>
              <w:t>cancel_listing@COLNAME-5d5729@02</w:t>
            </w:r>
          </w:p>
        </w:tc>
      </w:tr>
      <w:tr w:rsidR="00D52B13" w:rsidRPr="00301468" w14:paraId="79010E3E" w14:textId="77777777" w:rsidTr="00956953">
        <w:trPr>
          <w:trHeight w:val="214"/>
        </w:trPr>
        <w:tc>
          <w:tcPr>
            <w:tcW w:w="9034" w:type="dxa"/>
            <w:gridSpan w:val="2"/>
            <w:shd w:val="clear" w:color="auto" w:fill="E7E6E6" w:themeFill="background2"/>
          </w:tcPr>
          <w:p w14:paraId="0BACA34A" w14:textId="77777777" w:rsidR="00D52B13" w:rsidRPr="00301468" w:rsidRDefault="00D52B13" w:rsidP="00956953">
            <w:pPr>
              <w:jc w:val="center"/>
              <w:rPr>
                <w:lang w:val="en-US"/>
              </w:rPr>
            </w:pPr>
            <w:r w:rsidRPr="00301468">
              <w:rPr>
                <w:lang w:val="en-US"/>
              </w:rPr>
              <w:t>output</w:t>
            </w:r>
          </w:p>
        </w:tc>
      </w:tr>
      <w:tr w:rsidR="00D52B13" w:rsidRPr="00301468" w14:paraId="2261C504" w14:textId="77777777" w:rsidTr="00956953">
        <w:trPr>
          <w:trHeight w:val="207"/>
        </w:trPr>
        <w:tc>
          <w:tcPr>
            <w:tcW w:w="1646" w:type="dxa"/>
          </w:tcPr>
          <w:p w14:paraId="388C61DA" w14:textId="77777777" w:rsidR="00D52B13" w:rsidRPr="00301468" w:rsidRDefault="00D52B13" w:rsidP="00956953">
            <w:pPr>
              <w:rPr>
                <w:lang w:val="en-US"/>
              </w:rPr>
            </w:pPr>
            <w:r w:rsidRPr="00301468">
              <w:rPr>
                <w:lang w:val="en-US"/>
              </w:rPr>
              <w:t>Status</w:t>
            </w:r>
          </w:p>
        </w:tc>
        <w:tc>
          <w:tcPr>
            <w:tcW w:w="7388" w:type="dxa"/>
          </w:tcPr>
          <w:p w14:paraId="7C92AF73" w14:textId="77777777" w:rsidR="00D52B13" w:rsidRPr="00301468" w:rsidRDefault="00D52B13" w:rsidP="008578B0">
            <w:pPr>
              <w:keepNext/>
              <w:rPr>
                <w:lang w:val="en-US"/>
              </w:rPr>
            </w:pPr>
            <w:r w:rsidRPr="00301468">
              <w:rPr>
                <w:lang w:val="en-US"/>
              </w:rPr>
              <w:t>success</w:t>
            </w:r>
          </w:p>
        </w:tc>
      </w:tr>
    </w:tbl>
    <w:p w14:paraId="4C292FBC" w14:textId="7D56B8CD" w:rsidR="008578B0" w:rsidRPr="00301468" w:rsidRDefault="008578B0" w:rsidP="008578B0">
      <w:pPr>
        <w:pStyle w:val="Caption"/>
        <w:jc w:val="left"/>
        <w:rPr>
          <w:lang w:val="en-US"/>
        </w:rPr>
      </w:pPr>
      <w:bookmarkStart w:id="143" w:name="_Toc102091386"/>
      <w:r w:rsidRPr="00301468">
        <w:rPr>
          <w:lang w:val="en-US"/>
        </w:rPr>
        <w:t xml:space="preserve">Table </w:t>
      </w:r>
      <w:r w:rsidR="008F272E" w:rsidRPr="00301468">
        <w:rPr>
          <w:lang w:val="en-US"/>
        </w:rPr>
        <w:fldChar w:fldCharType="begin"/>
      </w:r>
      <w:r w:rsidR="008F272E" w:rsidRPr="00301468">
        <w:rPr>
          <w:lang w:val="en-US"/>
        </w:rPr>
        <w:instrText xml:space="preserve"> SEQ Table \* ARABIC </w:instrText>
      </w:r>
      <w:r w:rsidR="008F272E" w:rsidRPr="00301468">
        <w:rPr>
          <w:lang w:val="en-US"/>
        </w:rPr>
        <w:fldChar w:fldCharType="separate"/>
      </w:r>
      <w:r w:rsidR="002E2875">
        <w:rPr>
          <w:noProof/>
          <w:lang w:val="en-US"/>
        </w:rPr>
        <w:t>8</w:t>
      </w:r>
      <w:r w:rsidR="008F272E" w:rsidRPr="00301468">
        <w:rPr>
          <w:lang w:val="en-US"/>
        </w:rPr>
        <w:fldChar w:fldCharType="end"/>
      </w:r>
      <w:r w:rsidRPr="00301468">
        <w:rPr>
          <w:lang w:val="en-US"/>
        </w:rPr>
        <w:t xml:space="preserve"> "cancel_listing " transaction</w:t>
      </w:r>
      <w:bookmarkEnd w:id="143"/>
    </w:p>
    <w:p w14:paraId="71768BB4" w14:textId="07D67FD2" w:rsidR="00EC4ACC" w:rsidRPr="00301468" w:rsidRDefault="00EC4ACC" w:rsidP="00EC4ACC">
      <w:pPr>
        <w:pStyle w:val="Heading4"/>
        <w:rPr>
          <w:lang w:val="en-US"/>
        </w:rPr>
      </w:pPr>
      <w:bookmarkStart w:id="144" w:name="_Toc102091283"/>
      <w:r w:rsidRPr="00301468">
        <w:rPr>
          <w:lang w:val="en-US"/>
        </w:rPr>
        <w:lastRenderedPageBreak/>
        <w:t>Get list</w:t>
      </w:r>
      <w:r w:rsidR="006A272C" w:rsidRPr="00301468">
        <w:rPr>
          <w:lang w:val="en-US"/>
        </w:rPr>
        <w:t xml:space="preserve">ing </w:t>
      </w:r>
      <w:r w:rsidR="000A50C0" w:rsidRPr="00301468">
        <w:rPr>
          <w:lang w:val="en-US"/>
        </w:rPr>
        <w:t>data</w:t>
      </w:r>
      <w:r w:rsidR="00260DC3" w:rsidRPr="00301468">
        <w:rPr>
          <w:lang w:val="en-US"/>
        </w:rPr>
        <w:t xml:space="preserve"> view</w:t>
      </w:r>
      <w:bookmarkEnd w:id="144"/>
    </w:p>
    <w:p w14:paraId="1EA5BDF4" w14:textId="5CF0C706" w:rsidR="004452F3" w:rsidRPr="00301468" w:rsidRDefault="00B80CF3" w:rsidP="006A13D2">
      <w:pPr>
        <w:pStyle w:val="NormalText"/>
      </w:pPr>
      <w:r w:rsidRPr="00B80CF3">
        <w:t>The view endpoints don’t require transactions to be committed to the blockchain or require any money to be run, the view method of the smart contract can be used directly by the client as shown in Appendix 11 in Postman request, that is the common way to read the smart contract items. The WASM machine is running on the client’s web browser and fetches the data from the SC, so it is always free to use, the “get_listing” view method returns the encoded NFT owner address, token identifier, nonce and the listing price as shown on Figure 35 below.</w:t>
      </w:r>
    </w:p>
    <w:p w14:paraId="22283B11" w14:textId="77777777" w:rsidR="00914B9C" w:rsidRPr="00301468" w:rsidRDefault="004452F3" w:rsidP="00914B9C">
      <w:pPr>
        <w:pStyle w:val="NormalText"/>
        <w:keepNext/>
      </w:pPr>
      <w:r w:rsidRPr="00301468">
        <w:rPr>
          <w:noProof/>
        </w:rPr>
        <w:drawing>
          <wp:inline distT="0" distB="0" distL="0" distR="0" wp14:anchorId="465B95F0" wp14:editId="75CF9E22">
            <wp:extent cx="2926080" cy="888819"/>
            <wp:effectExtent l="19050" t="19050" r="2667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048"/>
                    <a:stretch/>
                  </pic:blipFill>
                  <pic:spPr bwMode="auto">
                    <a:xfrm>
                      <a:off x="0" y="0"/>
                      <a:ext cx="2972994" cy="90306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DD2F8B" w14:textId="2E4219AF" w:rsidR="004452F3" w:rsidRPr="00301468" w:rsidRDefault="00914B9C" w:rsidP="00914B9C">
      <w:pPr>
        <w:pStyle w:val="Caption"/>
        <w:jc w:val="both"/>
        <w:rPr>
          <w:lang w:val="en-US"/>
        </w:rPr>
      </w:pPr>
      <w:bookmarkStart w:id="145" w:name="_Toc102091372"/>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35</w:t>
      </w:r>
      <w:r w:rsidRPr="00301468">
        <w:rPr>
          <w:lang w:val="en-US"/>
        </w:rPr>
        <w:fldChar w:fldCharType="end"/>
      </w:r>
      <w:r w:rsidRPr="00301468">
        <w:rPr>
          <w:lang w:val="en-US"/>
        </w:rPr>
        <w:t xml:space="preserve"> Listing data</w:t>
      </w:r>
      <w:bookmarkEnd w:id="145"/>
    </w:p>
    <w:p w14:paraId="0A3FAB41" w14:textId="64129A38" w:rsidR="00914B9C" w:rsidRPr="00301468" w:rsidRDefault="007450B2" w:rsidP="00914B9C">
      <w:pPr>
        <w:pStyle w:val="NormalText"/>
        <w:keepNext/>
      </w:pPr>
      <w:r w:rsidRPr="00301468">
        <w:rPr>
          <w:noProof/>
        </w:rPr>
        <w:drawing>
          <wp:inline distT="0" distB="0" distL="0" distR="0" wp14:anchorId="38B354E6" wp14:editId="5E551874">
            <wp:extent cx="5023213" cy="2924745"/>
            <wp:effectExtent l="19050" t="19050" r="25400"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0055" cy="294037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030A17" w14:textId="6203A258" w:rsidR="00C4395B" w:rsidRPr="00301468" w:rsidRDefault="00914B9C" w:rsidP="00914B9C">
      <w:pPr>
        <w:pStyle w:val="Caption"/>
        <w:jc w:val="both"/>
        <w:rPr>
          <w:lang w:val="en-US"/>
        </w:rPr>
      </w:pPr>
      <w:bookmarkStart w:id="146" w:name="_Toc102091373"/>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36</w:t>
      </w:r>
      <w:r w:rsidRPr="00301468">
        <w:rPr>
          <w:lang w:val="en-US"/>
        </w:rPr>
        <w:fldChar w:fldCharType="end"/>
      </w:r>
      <w:r w:rsidRPr="00301468">
        <w:rPr>
          <w:lang w:val="en-US"/>
        </w:rPr>
        <w:t xml:space="preserve"> </w:t>
      </w:r>
      <w:r w:rsidR="003F71F2" w:rsidRPr="00301468">
        <w:rPr>
          <w:lang w:val="en-US"/>
        </w:rPr>
        <w:t>“get_listing”</w:t>
      </w:r>
      <w:r w:rsidRPr="00301468">
        <w:rPr>
          <w:lang w:val="en-US"/>
        </w:rPr>
        <w:t xml:space="preserve"> view method</w:t>
      </w:r>
      <w:bookmarkEnd w:id="146"/>
    </w:p>
    <w:p w14:paraId="45F9EB91" w14:textId="1825A0EE" w:rsidR="00E85666" w:rsidRPr="00301468" w:rsidRDefault="00A27836" w:rsidP="00014F45">
      <w:pPr>
        <w:pStyle w:val="NormalText"/>
      </w:pPr>
      <w:r w:rsidRPr="00A27836">
        <w:t>The request and response from the “get_listing” endpoint from Figure 36 above are shown in Appendix 11, all the data returned in the “returnData” section is base64 encoded, meaning every value comes in Elrond’s serialization format with base64 encoding on top of it, so after the decoding, the data must be encoded from HEX to, e.g., SHA hash of address or hexadecimal value of the nonce. The “OptionalValue” type has been used since there might be no data response in case the NFT is not listed anymore, meaning there is no listing information stored at the SC anymore.</w:t>
      </w:r>
      <w:r w:rsidR="00E85666" w:rsidRPr="00301468">
        <w:br w:type="page"/>
      </w:r>
    </w:p>
    <w:p w14:paraId="1CC1310A" w14:textId="40E3E496" w:rsidR="000A50C0" w:rsidRPr="00301468" w:rsidRDefault="000A50C0" w:rsidP="000A50C0">
      <w:pPr>
        <w:pStyle w:val="Heading4"/>
        <w:numPr>
          <w:ilvl w:val="3"/>
          <w:numId w:val="4"/>
        </w:numPr>
        <w:rPr>
          <w:lang w:val="en-US"/>
        </w:rPr>
      </w:pPr>
      <w:bookmarkStart w:id="147" w:name="_Toc102091284"/>
      <w:r w:rsidRPr="00301468">
        <w:rPr>
          <w:lang w:val="en-US"/>
        </w:rPr>
        <w:lastRenderedPageBreak/>
        <w:t xml:space="preserve">Get all </w:t>
      </w:r>
      <w:r w:rsidR="00820047" w:rsidRPr="00301468">
        <w:rPr>
          <w:lang w:val="en-US"/>
        </w:rPr>
        <w:t>listings</w:t>
      </w:r>
      <w:r w:rsidR="00260DC3" w:rsidRPr="00301468">
        <w:rPr>
          <w:lang w:val="en-US"/>
        </w:rPr>
        <w:t xml:space="preserve"> view</w:t>
      </w:r>
      <w:bookmarkEnd w:id="147"/>
    </w:p>
    <w:p w14:paraId="018E3020" w14:textId="4A967170" w:rsidR="00ED3B32" w:rsidRPr="00301468" w:rsidRDefault="00A27836" w:rsidP="00ED3B32">
      <w:pPr>
        <w:pStyle w:val="NormalText"/>
      </w:pPr>
      <w:r w:rsidRPr="00A27836">
        <w:t>Since not all NFTs on the balance of the marketplace can be listed for sale, e.g., when some NFT was sent directly not triggering the listing endpoint, there must be a mechanism to provide only valid listings in the response, and only the internal storage of marketplace has knowledge about the values of NFT set, so the data must be exposed to the frontend. In order to achieve that, the "SingleValueMapper" cheapest mapper does not fit here as it does not provide any method to iterate through all the mapped values [21]. The "MapMapper" was selected to utilize the mapper needs with the ability to iterate over all keys, it works using the mapping key similarly to "SingleValueMapper", with the difference that it is extended structure and any operations with it will cost more gas compared to simple solutions with no iteration ability. The view endpoint is shown above in figure 37 below, showing the listings data is extracted from the smart contract memory before it is returned. The available data structure to return the array of objects is the "MultiValueManagedVec", which is a vector of values that can accept any number of values of a specified type pushed to it.</w:t>
      </w:r>
    </w:p>
    <w:p w14:paraId="45E9B766" w14:textId="591E7C2A" w:rsidR="00ED3B32" w:rsidRPr="00301468" w:rsidRDefault="003F71F2" w:rsidP="00ED3B32">
      <w:pPr>
        <w:pStyle w:val="Caption"/>
        <w:keepNext/>
        <w:spacing w:before="0" w:after="240"/>
        <w:jc w:val="both"/>
        <w:rPr>
          <w:lang w:val="en-US"/>
        </w:rPr>
      </w:pPr>
      <w:r w:rsidRPr="00301468">
        <w:rPr>
          <w:noProof/>
          <w:lang w:val="en-US"/>
        </w:rPr>
        <w:drawing>
          <wp:inline distT="0" distB="0" distL="0" distR="0" wp14:anchorId="425EACA9" wp14:editId="386FE1BC">
            <wp:extent cx="5400675" cy="2506345"/>
            <wp:effectExtent l="19050" t="19050" r="28575" b="273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250634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2DA217" w14:textId="1FF16F80" w:rsidR="00ED3B32" w:rsidRPr="00301468" w:rsidRDefault="00ED3B32" w:rsidP="00ED3B32">
      <w:pPr>
        <w:pStyle w:val="Caption"/>
        <w:jc w:val="both"/>
        <w:rPr>
          <w:lang w:val="en-US"/>
        </w:rPr>
      </w:pPr>
      <w:bookmarkStart w:id="148" w:name="_Toc102091374"/>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37</w:t>
      </w:r>
      <w:r w:rsidRPr="00301468">
        <w:rPr>
          <w:lang w:val="en-US"/>
        </w:rPr>
        <w:fldChar w:fldCharType="end"/>
      </w:r>
      <w:r w:rsidRPr="00301468">
        <w:rPr>
          <w:lang w:val="en-US"/>
        </w:rPr>
        <w:t xml:space="preserve"> get_all_listings" view method</w:t>
      </w:r>
      <w:bookmarkEnd w:id="148"/>
    </w:p>
    <w:p w14:paraId="3185D5DE" w14:textId="2622D173" w:rsidR="00ED3B32" w:rsidRPr="00301468" w:rsidRDefault="00A27836" w:rsidP="00ED3B32">
      <w:pPr>
        <w:pStyle w:val="NormalText"/>
      </w:pPr>
      <w:r w:rsidRPr="00A27836">
        <w:t xml:space="preserve">“MapMapper” supports the iteration, so the iterator has been extracted and used to iterate over the map of values, where each value has been read and added to the vector of values, and when all the values from the storage were read, the vector of values is returned to the caller. Since “NftDetail” is a custom struct, there is no support for the generics required for the vector’s methods, so the “&lt;Self::Api&gt;” generic type has been added to the custom struct, and interface requirements were satisfied. The format of listings data in the listings array returned differs from the single listing data format, as the vector concatenates all </w:t>
      </w:r>
      <w:r w:rsidRPr="00A27836">
        <w:lastRenderedPageBreak/>
        <w:t>the values it has in a single string with separators and applies to encode on the entire string of values making it look different as shown on Figure 38 from the request on Appendix 12.</w:t>
      </w:r>
    </w:p>
    <w:p w14:paraId="3B71DFA6" w14:textId="77777777" w:rsidR="0032423B" w:rsidRPr="00301468" w:rsidRDefault="0032423B" w:rsidP="0032423B">
      <w:pPr>
        <w:pStyle w:val="NormalText"/>
        <w:keepNext/>
      </w:pPr>
      <w:r w:rsidRPr="00301468">
        <w:rPr>
          <w:noProof/>
        </w:rPr>
        <w:drawing>
          <wp:inline distT="0" distB="0" distL="0" distR="0" wp14:anchorId="002CC834" wp14:editId="1BC30EFC">
            <wp:extent cx="5400675" cy="596900"/>
            <wp:effectExtent l="19050" t="19050" r="28575"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59690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07DA7A3" w14:textId="013C7F63" w:rsidR="0032423B" w:rsidRPr="00301468" w:rsidRDefault="0032423B" w:rsidP="0032423B">
      <w:pPr>
        <w:pStyle w:val="Caption"/>
        <w:jc w:val="both"/>
        <w:rPr>
          <w:lang w:val="en-US"/>
        </w:rPr>
      </w:pPr>
      <w:bookmarkStart w:id="149" w:name="_Toc102091375"/>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38</w:t>
      </w:r>
      <w:r w:rsidRPr="00301468">
        <w:rPr>
          <w:lang w:val="en-US"/>
        </w:rPr>
        <w:fldChar w:fldCharType="end"/>
      </w:r>
      <w:r w:rsidRPr="00301468">
        <w:rPr>
          <w:lang w:val="en-US"/>
        </w:rPr>
        <w:t xml:space="preserve"> All listings data</w:t>
      </w:r>
      <w:bookmarkEnd w:id="149"/>
    </w:p>
    <w:p w14:paraId="72C8EC58" w14:textId="6A31FBE3" w:rsidR="00167A09" w:rsidRPr="00301468" w:rsidRDefault="00DF1BED" w:rsidP="00167A09">
      <w:pPr>
        <w:pStyle w:val="Heading3"/>
        <w:numPr>
          <w:ilvl w:val="2"/>
          <w:numId w:val="20"/>
        </w:numPr>
        <w:tabs>
          <w:tab w:val="num" w:pos="2160"/>
        </w:tabs>
        <w:rPr>
          <w:lang w:val="en-US"/>
        </w:rPr>
      </w:pPr>
      <w:bookmarkStart w:id="150" w:name="_Toc102091285"/>
      <w:r w:rsidRPr="00301468">
        <w:rPr>
          <w:lang w:val="en-US"/>
        </w:rPr>
        <w:t>Marketplace governance smart contract endpoints</w:t>
      </w:r>
      <w:bookmarkEnd w:id="150"/>
    </w:p>
    <w:p w14:paraId="636864F9" w14:textId="196C9661" w:rsidR="00167A09" w:rsidRPr="00301468" w:rsidRDefault="0033566C" w:rsidP="00167A09">
      <w:pPr>
        <w:pStyle w:val="Heading4"/>
        <w:rPr>
          <w:lang w:val="en-US"/>
        </w:rPr>
      </w:pPr>
      <w:bookmarkStart w:id="151" w:name="_Toc102091286"/>
      <w:r w:rsidRPr="00301468">
        <w:rPr>
          <w:lang w:val="en-US"/>
        </w:rPr>
        <w:t>C</w:t>
      </w:r>
      <w:r w:rsidR="00167A09" w:rsidRPr="00301468">
        <w:rPr>
          <w:lang w:val="en-US"/>
        </w:rPr>
        <w:t xml:space="preserve">laim </w:t>
      </w:r>
      <w:r w:rsidR="00201FE2" w:rsidRPr="00301468">
        <w:rPr>
          <w:lang w:val="en-US"/>
        </w:rPr>
        <w:t>developer rewards</w:t>
      </w:r>
      <w:bookmarkEnd w:id="151"/>
    </w:p>
    <w:p w14:paraId="69725C93" w14:textId="65F5BF41" w:rsidR="00123FC8" w:rsidRPr="00301468" w:rsidRDefault="00A27836" w:rsidP="006A13D2">
      <w:pPr>
        <w:pStyle w:val="NormalText"/>
      </w:pPr>
      <w:r w:rsidRPr="00A27836">
        <w:t>As rewards are built into Elrond’s protocol, and every transaction’s 30% gas fees are returned to the smart contract that generated the transaction, all the rewards are accumulated on the marketplace balance until the smart contract owner claims these. Developer rewards can be claimed by the transaction sent from SC owner’s wallet to SC with the raw payload “ClaimDeveloperRewards”, no encoding to HEX or any other encoding needed as shown on endpoint structure below on Figure 39, the function makes the payment with all available rewards to owner address.</w:t>
      </w:r>
    </w:p>
    <w:p w14:paraId="10E3251E" w14:textId="77777777" w:rsidR="00914B9C" w:rsidRPr="00301468" w:rsidRDefault="002F1165" w:rsidP="00914B9C">
      <w:pPr>
        <w:pStyle w:val="NormalText"/>
        <w:keepNext/>
      </w:pPr>
      <w:r w:rsidRPr="00301468">
        <w:rPr>
          <w:noProof/>
        </w:rPr>
        <w:drawing>
          <wp:inline distT="0" distB="0" distL="0" distR="0" wp14:anchorId="10249205" wp14:editId="6E163C75">
            <wp:extent cx="2876866" cy="1521869"/>
            <wp:effectExtent l="19050" t="19050" r="1905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110" cy="152358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EB0786F" w14:textId="251876AC" w:rsidR="002F1165" w:rsidRPr="00301468" w:rsidRDefault="00914B9C" w:rsidP="00914B9C">
      <w:pPr>
        <w:pStyle w:val="Caption"/>
        <w:jc w:val="both"/>
        <w:rPr>
          <w:lang w:val="en-US"/>
        </w:rPr>
      </w:pPr>
      <w:bookmarkStart w:id="152" w:name="_Toc102091376"/>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39</w:t>
      </w:r>
      <w:r w:rsidRPr="00301468">
        <w:rPr>
          <w:lang w:val="en-US"/>
        </w:rPr>
        <w:fldChar w:fldCharType="end"/>
      </w:r>
      <w:r w:rsidRPr="00301468">
        <w:rPr>
          <w:lang w:val="en-US"/>
        </w:rPr>
        <w:t xml:space="preserve"> </w:t>
      </w:r>
      <w:r w:rsidR="003F71F2" w:rsidRPr="00301468">
        <w:rPr>
          <w:lang w:val="en-US"/>
        </w:rPr>
        <w:t>“</w:t>
      </w:r>
      <w:r w:rsidRPr="00301468">
        <w:rPr>
          <w:lang w:val="en-US"/>
        </w:rPr>
        <w:t>ClaimDeveloperRewards</w:t>
      </w:r>
      <w:r w:rsidR="003F71F2" w:rsidRPr="00301468">
        <w:rPr>
          <w:lang w:val="en-US"/>
        </w:rPr>
        <w:t>”</w:t>
      </w:r>
      <w:r w:rsidRPr="00301468">
        <w:rPr>
          <w:lang w:val="en-US"/>
        </w:rPr>
        <w:t xml:space="preserve"> transaction [2</w:t>
      </w:r>
      <w:r w:rsidR="000304DF" w:rsidRPr="00301468">
        <w:rPr>
          <w:lang w:val="en-US"/>
        </w:rPr>
        <w:t>2</w:t>
      </w:r>
      <w:r w:rsidRPr="00301468">
        <w:rPr>
          <w:lang w:val="en-US"/>
        </w:rPr>
        <w:t>]</w:t>
      </w:r>
      <w:bookmarkEnd w:id="152"/>
    </w:p>
    <w:p w14:paraId="4433C89D" w14:textId="264D7892" w:rsidR="00DC787B" w:rsidRPr="00301468" w:rsidRDefault="0033566C" w:rsidP="006A0E9C">
      <w:pPr>
        <w:pStyle w:val="BodyText"/>
        <w:rPr>
          <w:lang w:val="en-US"/>
        </w:rPr>
      </w:pPr>
      <w:r w:rsidRPr="00301468">
        <w:rPr>
          <w:lang w:val="en-US"/>
        </w:rPr>
        <w:t xml:space="preserve">The transaction is captured </w:t>
      </w:r>
      <w:r w:rsidR="00A27836">
        <w:rPr>
          <w:lang w:val="en-US"/>
        </w:rPr>
        <w:t>i</w:t>
      </w:r>
      <w:r w:rsidRPr="00301468">
        <w:rPr>
          <w:lang w:val="en-US"/>
        </w:rPr>
        <w:t xml:space="preserve">n Appendix 13, transaction data is listed below </w:t>
      </w:r>
      <w:r w:rsidR="00A27836">
        <w:rPr>
          <w:lang w:val="en-US"/>
        </w:rPr>
        <w:t>i</w:t>
      </w:r>
      <w:r w:rsidRPr="00301468">
        <w:rPr>
          <w:lang w:val="en-US"/>
        </w:rPr>
        <w:t>n Table 9.</w:t>
      </w:r>
    </w:p>
    <w:tbl>
      <w:tblPr>
        <w:tblStyle w:val="TableGrid"/>
        <w:tblW w:w="9034" w:type="dxa"/>
        <w:tblLook w:val="04A0" w:firstRow="1" w:lastRow="0" w:firstColumn="1" w:lastColumn="0" w:noHBand="0" w:noVBand="1"/>
      </w:tblPr>
      <w:tblGrid>
        <w:gridCol w:w="1646"/>
        <w:gridCol w:w="7388"/>
      </w:tblGrid>
      <w:tr w:rsidR="0033566C" w:rsidRPr="00301468" w14:paraId="6EBB3132" w14:textId="77777777" w:rsidTr="00956953">
        <w:trPr>
          <w:trHeight w:val="207"/>
        </w:trPr>
        <w:tc>
          <w:tcPr>
            <w:tcW w:w="1646" w:type="dxa"/>
          </w:tcPr>
          <w:p w14:paraId="44A70D76" w14:textId="77777777" w:rsidR="0033566C" w:rsidRPr="00301468" w:rsidRDefault="0033566C" w:rsidP="00956953">
            <w:pPr>
              <w:ind w:right="-1905"/>
              <w:rPr>
                <w:lang w:val="en-US"/>
              </w:rPr>
            </w:pPr>
            <w:r w:rsidRPr="00301468">
              <w:rPr>
                <w:lang w:val="en-US"/>
              </w:rPr>
              <w:t>Endpoint</w:t>
            </w:r>
          </w:p>
        </w:tc>
        <w:tc>
          <w:tcPr>
            <w:tcW w:w="7388" w:type="dxa"/>
          </w:tcPr>
          <w:p w14:paraId="57BC52A4" w14:textId="6F2BB766" w:rsidR="0033566C" w:rsidRPr="00301468" w:rsidRDefault="0033566C" w:rsidP="00956953">
            <w:pPr>
              <w:rPr>
                <w:lang w:val="en-US"/>
              </w:rPr>
            </w:pPr>
          </w:p>
        </w:tc>
      </w:tr>
      <w:tr w:rsidR="0033566C" w:rsidRPr="00301468" w14:paraId="6296C7BB" w14:textId="77777777" w:rsidTr="00956953">
        <w:trPr>
          <w:trHeight w:val="207"/>
        </w:trPr>
        <w:tc>
          <w:tcPr>
            <w:tcW w:w="1646" w:type="dxa"/>
          </w:tcPr>
          <w:p w14:paraId="1E5B4048" w14:textId="77777777" w:rsidR="0033566C" w:rsidRPr="00301468" w:rsidRDefault="0033566C" w:rsidP="00956953">
            <w:pPr>
              <w:ind w:right="-1905"/>
              <w:rPr>
                <w:lang w:val="en-US"/>
              </w:rPr>
            </w:pPr>
            <w:r w:rsidRPr="00301468">
              <w:rPr>
                <w:lang w:val="en-US"/>
              </w:rPr>
              <w:t>Sender</w:t>
            </w:r>
          </w:p>
        </w:tc>
        <w:tc>
          <w:tcPr>
            <w:tcW w:w="7388" w:type="dxa"/>
          </w:tcPr>
          <w:p w14:paraId="2DBDBA09" w14:textId="77777777" w:rsidR="0033566C" w:rsidRPr="00301468" w:rsidRDefault="0033566C" w:rsidP="00956953">
            <w:pPr>
              <w:rPr>
                <w:lang w:val="en-US"/>
              </w:rPr>
            </w:pPr>
            <w:r w:rsidRPr="00301468">
              <w:rPr>
                <w:lang w:val="en-US"/>
              </w:rPr>
              <w:t>erd1fuzd2j9ql4jg88s4n5smwkwtscdtlzk7eujne6m29du4t6hwrccs2g04x2</w:t>
            </w:r>
          </w:p>
        </w:tc>
      </w:tr>
      <w:tr w:rsidR="0033566C" w:rsidRPr="00301468" w14:paraId="469FEC3E" w14:textId="77777777" w:rsidTr="00956953">
        <w:trPr>
          <w:trHeight w:val="207"/>
        </w:trPr>
        <w:tc>
          <w:tcPr>
            <w:tcW w:w="1646" w:type="dxa"/>
          </w:tcPr>
          <w:p w14:paraId="4D793051" w14:textId="77777777" w:rsidR="0033566C" w:rsidRPr="00301468" w:rsidRDefault="0033566C" w:rsidP="00956953">
            <w:pPr>
              <w:ind w:right="-1905"/>
              <w:rPr>
                <w:lang w:val="en-US"/>
              </w:rPr>
            </w:pPr>
            <w:r w:rsidRPr="00301468">
              <w:rPr>
                <w:lang w:val="en-US"/>
              </w:rPr>
              <w:t>Receiver</w:t>
            </w:r>
          </w:p>
        </w:tc>
        <w:tc>
          <w:tcPr>
            <w:tcW w:w="7388" w:type="dxa"/>
          </w:tcPr>
          <w:p w14:paraId="3D3F7608" w14:textId="77777777" w:rsidR="0033566C" w:rsidRPr="00301468" w:rsidRDefault="0033566C" w:rsidP="00956953">
            <w:pPr>
              <w:rPr>
                <w:lang w:val="en-US"/>
              </w:rPr>
            </w:pPr>
            <w:r w:rsidRPr="00301468">
              <w:rPr>
                <w:lang w:val="en-US"/>
              </w:rPr>
              <w:t>erd1qqqqqqqqqqqqqpgqfhjj843m82gjvg27l3478fa8l4ax85aj0eqqge0e6g</w:t>
            </w:r>
          </w:p>
        </w:tc>
      </w:tr>
      <w:tr w:rsidR="0033566C" w:rsidRPr="00301468" w14:paraId="56B425A7" w14:textId="77777777" w:rsidTr="00956953">
        <w:trPr>
          <w:trHeight w:val="214"/>
        </w:trPr>
        <w:tc>
          <w:tcPr>
            <w:tcW w:w="9034" w:type="dxa"/>
            <w:gridSpan w:val="2"/>
            <w:shd w:val="clear" w:color="auto" w:fill="E7E6E6" w:themeFill="background2"/>
          </w:tcPr>
          <w:p w14:paraId="0036F07A" w14:textId="77777777" w:rsidR="0033566C" w:rsidRPr="00301468" w:rsidRDefault="0033566C" w:rsidP="00956953">
            <w:pPr>
              <w:jc w:val="center"/>
              <w:rPr>
                <w:lang w:val="en-US"/>
              </w:rPr>
            </w:pPr>
            <w:r w:rsidRPr="00301468">
              <w:rPr>
                <w:lang w:val="en-US"/>
              </w:rPr>
              <w:t>input</w:t>
            </w:r>
          </w:p>
        </w:tc>
      </w:tr>
      <w:tr w:rsidR="0033566C" w:rsidRPr="00301468" w14:paraId="66C3AD20" w14:textId="77777777" w:rsidTr="00956953">
        <w:trPr>
          <w:trHeight w:val="415"/>
        </w:trPr>
        <w:tc>
          <w:tcPr>
            <w:tcW w:w="1646" w:type="dxa"/>
          </w:tcPr>
          <w:p w14:paraId="58154D63" w14:textId="661CC827" w:rsidR="0033566C" w:rsidRPr="00301468" w:rsidRDefault="0033566C" w:rsidP="00956953">
            <w:pPr>
              <w:rPr>
                <w:lang w:val="en-US"/>
              </w:rPr>
            </w:pPr>
            <w:r w:rsidRPr="00301468">
              <w:rPr>
                <w:lang w:val="en-US"/>
              </w:rPr>
              <w:t>Raw data</w:t>
            </w:r>
          </w:p>
        </w:tc>
        <w:tc>
          <w:tcPr>
            <w:tcW w:w="7388" w:type="dxa"/>
          </w:tcPr>
          <w:p w14:paraId="4446AF66" w14:textId="03304DF7" w:rsidR="0033566C" w:rsidRPr="00301468" w:rsidRDefault="0033566C" w:rsidP="00956953">
            <w:pPr>
              <w:rPr>
                <w:lang w:val="en-US"/>
              </w:rPr>
            </w:pPr>
            <w:r w:rsidRPr="00301468">
              <w:rPr>
                <w:lang w:val="en-US"/>
              </w:rPr>
              <w:t>ClaimDeveloperRewards</w:t>
            </w:r>
          </w:p>
        </w:tc>
      </w:tr>
      <w:tr w:rsidR="0033566C" w:rsidRPr="00301468" w14:paraId="4B750977" w14:textId="77777777" w:rsidTr="00956953">
        <w:trPr>
          <w:trHeight w:val="214"/>
        </w:trPr>
        <w:tc>
          <w:tcPr>
            <w:tcW w:w="9034" w:type="dxa"/>
            <w:gridSpan w:val="2"/>
            <w:shd w:val="clear" w:color="auto" w:fill="E7E6E6" w:themeFill="background2"/>
          </w:tcPr>
          <w:p w14:paraId="7BD592FE" w14:textId="77777777" w:rsidR="0033566C" w:rsidRPr="00301468" w:rsidRDefault="0033566C" w:rsidP="00956953">
            <w:pPr>
              <w:jc w:val="center"/>
              <w:rPr>
                <w:lang w:val="en-US"/>
              </w:rPr>
            </w:pPr>
            <w:r w:rsidRPr="00301468">
              <w:rPr>
                <w:lang w:val="en-US"/>
              </w:rPr>
              <w:t>output</w:t>
            </w:r>
          </w:p>
        </w:tc>
      </w:tr>
      <w:tr w:rsidR="0033566C" w:rsidRPr="00301468" w14:paraId="6A08F1F4" w14:textId="77777777" w:rsidTr="00956953">
        <w:trPr>
          <w:trHeight w:val="207"/>
        </w:trPr>
        <w:tc>
          <w:tcPr>
            <w:tcW w:w="1646" w:type="dxa"/>
          </w:tcPr>
          <w:p w14:paraId="63F90959" w14:textId="77777777" w:rsidR="0033566C" w:rsidRPr="00301468" w:rsidRDefault="0033566C" w:rsidP="00956953">
            <w:pPr>
              <w:rPr>
                <w:lang w:val="en-US"/>
              </w:rPr>
            </w:pPr>
            <w:r w:rsidRPr="00301468">
              <w:rPr>
                <w:lang w:val="en-US"/>
              </w:rPr>
              <w:t>Status</w:t>
            </w:r>
          </w:p>
        </w:tc>
        <w:tc>
          <w:tcPr>
            <w:tcW w:w="7388" w:type="dxa"/>
          </w:tcPr>
          <w:p w14:paraId="63E8837B" w14:textId="77777777" w:rsidR="0033566C" w:rsidRPr="00301468" w:rsidRDefault="0033566C" w:rsidP="00767487">
            <w:pPr>
              <w:keepNext/>
              <w:rPr>
                <w:lang w:val="en-US"/>
              </w:rPr>
            </w:pPr>
            <w:r w:rsidRPr="00301468">
              <w:rPr>
                <w:lang w:val="en-US"/>
              </w:rPr>
              <w:t>success</w:t>
            </w:r>
          </w:p>
        </w:tc>
      </w:tr>
    </w:tbl>
    <w:p w14:paraId="646C6A84" w14:textId="37301152" w:rsidR="0033566C" w:rsidRPr="00301468" w:rsidRDefault="00767487" w:rsidP="00767487">
      <w:pPr>
        <w:pStyle w:val="Caption"/>
        <w:jc w:val="left"/>
        <w:rPr>
          <w:lang w:val="en-US"/>
        </w:rPr>
      </w:pPr>
      <w:bookmarkStart w:id="153" w:name="_Toc102091387"/>
      <w:r w:rsidRPr="00301468">
        <w:rPr>
          <w:lang w:val="en-US"/>
        </w:rPr>
        <w:t xml:space="preserve">Table </w:t>
      </w:r>
      <w:r w:rsidR="008F272E" w:rsidRPr="00301468">
        <w:rPr>
          <w:lang w:val="en-US"/>
        </w:rPr>
        <w:fldChar w:fldCharType="begin"/>
      </w:r>
      <w:r w:rsidR="008F272E" w:rsidRPr="00301468">
        <w:rPr>
          <w:lang w:val="en-US"/>
        </w:rPr>
        <w:instrText xml:space="preserve"> SEQ Table \* ARABIC </w:instrText>
      </w:r>
      <w:r w:rsidR="008F272E" w:rsidRPr="00301468">
        <w:rPr>
          <w:lang w:val="en-US"/>
        </w:rPr>
        <w:fldChar w:fldCharType="separate"/>
      </w:r>
      <w:r w:rsidR="002E2875">
        <w:rPr>
          <w:noProof/>
          <w:lang w:val="en-US"/>
        </w:rPr>
        <w:t>9</w:t>
      </w:r>
      <w:r w:rsidR="008F272E" w:rsidRPr="00301468">
        <w:rPr>
          <w:lang w:val="en-US"/>
        </w:rPr>
        <w:fldChar w:fldCharType="end"/>
      </w:r>
      <w:r w:rsidRPr="00301468">
        <w:rPr>
          <w:lang w:val="en-US"/>
        </w:rPr>
        <w:t xml:space="preserve"> "ClaimDeveloperRewards" transaction</w:t>
      </w:r>
      <w:bookmarkEnd w:id="153"/>
    </w:p>
    <w:p w14:paraId="7DED757B" w14:textId="686FDE99" w:rsidR="006A13D2" w:rsidRPr="00301468" w:rsidRDefault="006A13D2" w:rsidP="006A13D2">
      <w:pPr>
        <w:pStyle w:val="Heading2"/>
        <w:numPr>
          <w:ilvl w:val="1"/>
          <w:numId w:val="4"/>
        </w:numPr>
        <w:rPr>
          <w:lang w:val="en-US"/>
        </w:rPr>
      </w:pPr>
      <w:r w:rsidRPr="00301468">
        <w:rPr>
          <w:strike/>
          <w:lang w:val="en-US"/>
        </w:rPr>
        <w:br w:type="page"/>
      </w:r>
      <w:bookmarkStart w:id="154" w:name="_Toc102091287"/>
      <w:r w:rsidRPr="00301468">
        <w:rPr>
          <w:lang w:val="en-US"/>
        </w:rPr>
        <w:lastRenderedPageBreak/>
        <w:t>Issues on Elrond</w:t>
      </w:r>
      <w:bookmarkEnd w:id="154"/>
    </w:p>
    <w:p w14:paraId="26BB8EB1" w14:textId="3D13B7A6" w:rsidR="007914FA" w:rsidRPr="00301468" w:rsidRDefault="00A27836" w:rsidP="007914FA">
      <w:pPr>
        <w:pStyle w:val="BodyText"/>
        <w:rPr>
          <w:lang w:val="en-US"/>
        </w:rPr>
      </w:pPr>
      <w:r w:rsidRPr="00A27836">
        <w:rPr>
          <w:lang w:val="en-US"/>
        </w:rPr>
        <w:t>During the development, some problems occurred that blocked the development that affected the API endpoints on mainnet and eDNS data on the blockchain in devnet.</w:t>
      </w:r>
    </w:p>
    <w:p w14:paraId="7CA00A8D" w14:textId="3A309D6B" w:rsidR="006A13D2" w:rsidRPr="00301468" w:rsidRDefault="006A13D2" w:rsidP="006A13D2">
      <w:pPr>
        <w:pStyle w:val="Heading3"/>
        <w:rPr>
          <w:lang w:val="en-US"/>
        </w:rPr>
      </w:pPr>
      <w:bookmarkStart w:id="155" w:name="_Toc102091288"/>
      <w:r w:rsidRPr="00301468">
        <w:rPr>
          <w:lang w:val="en-US"/>
        </w:rPr>
        <w:t>Herotags missing on devnet</w:t>
      </w:r>
      <w:bookmarkEnd w:id="155"/>
    </w:p>
    <w:p w14:paraId="13B9DD91" w14:textId="1E5662FE" w:rsidR="007E6436" w:rsidRPr="00301468" w:rsidRDefault="00A27836" w:rsidP="006A13D2">
      <w:pPr>
        <w:pStyle w:val="NormalText"/>
      </w:pPr>
      <w:r w:rsidRPr="00A27836">
        <w:t>After the devnet, the development network got wiped, the data of the smart contracts deployed there was missing, and the herotags functionality also was broken, meaning the marketplace staging environment running on devnet did not show the herotags, the issue existed for a month on devnet so the part of marketplace functionality, e.g., herotags, were switched to the mainnet, meaning the application is using data from mainnet and devnet, but there is no other way around to get the actual data, and the mainnet is always the source of truth for herotags.</w:t>
      </w:r>
    </w:p>
    <w:p w14:paraId="264A7F71" w14:textId="7F8E3B5D" w:rsidR="007E6436" w:rsidRPr="00301468" w:rsidRDefault="006A13D2" w:rsidP="007E6436">
      <w:pPr>
        <w:pStyle w:val="Heading3"/>
        <w:rPr>
          <w:lang w:val="en-US"/>
        </w:rPr>
      </w:pPr>
      <w:r w:rsidRPr="00301468">
        <w:rPr>
          <w:lang w:val="en-US"/>
        </w:rPr>
        <w:t xml:space="preserve"> </w:t>
      </w:r>
      <w:bookmarkStart w:id="156" w:name="_Toc102091289"/>
      <w:r w:rsidR="007E6436" w:rsidRPr="00301468">
        <w:rPr>
          <w:lang w:val="en-US"/>
        </w:rPr>
        <w:t>Broken collections method on mainnet API</w:t>
      </w:r>
      <w:bookmarkEnd w:id="156"/>
    </w:p>
    <w:p w14:paraId="0E88564D" w14:textId="18EF3633" w:rsidR="007E6436" w:rsidRPr="00301468" w:rsidRDefault="007E6436" w:rsidP="007E6436">
      <w:pPr>
        <w:pStyle w:val="BodyText"/>
        <w:rPr>
          <w:lang w:val="en-US"/>
        </w:rPr>
      </w:pPr>
      <w:r w:rsidRPr="00301468">
        <w:rPr>
          <w:lang w:val="en-US"/>
        </w:rPr>
        <w:t xml:space="preserve">The method used to fetch the creatable and non-creatable collections used the filtering argument in the request, the live mainnet API started providing always empty response if any filtering option was set, so the issue was introduced to the Elrond </w:t>
      </w:r>
      <w:r w:rsidR="003772B2" w:rsidRPr="00301468">
        <w:rPr>
          <w:lang w:val="en-US"/>
        </w:rPr>
        <w:t>GitHub</w:t>
      </w:r>
      <w:r w:rsidR="00D05AFE" w:rsidRPr="00301468">
        <w:rPr>
          <w:lang w:val="en-US"/>
        </w:rPr>
        <w:t xml:space="preserve"> api.elrond.com repository as shown below on Figure </w:t>
      </w:r>
      <w:r w:rsidR="009641E5" w:rsidRPr="00301468">
        <w:rPr>
          <w:lang w:val="en-US"/>
        </w:rPr>
        <w:t>40</w:t>
      </w:r>
      <w:r w:rsidR="00D05AFE" w:rsidRPr="00301468">
        <w:rPr>
          <w:lang w:val="en-US"/>
        </w:rPr>
        <w:t xml:space="preserve">. </w:t>
      </w:r>
    </w:p>
    <w:p w14:paraId="27B74C50" w14:textId="77777777" w:rsidR="00914B9C" w:rsidRPr="00301468" w:rsidRDefault="003354D8" w:rsidP="00914B9C">
      <w:pPr>
        <w:pStyle w:val="BodyText"/>
        <w:keepNext/>
        <w:rPr>
          <w:lang w:val="en-US"/>
        </w:rPr>
      </w:pPr>
      <w:r w:rsidRPr="00301468">
        <w:rPr>
          <w:noProof/>
          <w:lang w:val="en-US"/>
        </w:rPr>
        <w:drawing>
          <wp:inline distT="0" distB="0" distL="0" distR="0" wp14:anchorId="17541C7C" wp14:editId="4A345192">
            <wp:extent cx="4742361" cy="3341018"/>
            <wp:effectExtent l="19050" t="19050" r="2032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8052"/>
                    <a:stretch/>
                  </pic:blipFill>
                  <pic:spPr bwMode="auto">
                    <a:xfrm>
                      <a:off x="0" y="0"/>
                      <a:ext cx="4748864" cy="334559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223293" w14:textId="607C15D1" w:rsidR="003354D8" w:rsidRPr="00301468" w:rsidRDefault="00914B9C" w:rsidP="00914B9C">
      <w:pPr>
        <w:pStyle w:val="Caption"/>
        <w:jc w:val="both"/>
        <w:rPr>
          <w:lang w:val="en-US"/>
        </w:rPr>
      </w:pPr>
      <w:bookmarkStart w:id="157" w:name="_Toc102091377"/>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40</w:t>
      </w:r>
      <w:r w:rsidRPr="00301468">
        <w:rPr>
          <w:lang w:val="en-US"/>
        </w:rPr>
        <w:fldChar w:fldCharType="end"/>
      </w:r>
      <w:r w:rsidRPr="00301468">
        <w:rPr>
          <w:lang w:val="en-US"/>
        </w:rPr>
        <w:t xml:space="preserve"> Collections API method issue in GitHub</w:t>
      </w:r>
      <w:bookmarkEnd w:id="157"/>
    </w:p>
    <w:p w14:paraId="3C6467FC" w14:textId="4CB65803" w:rsidR="009F4718" w:rsidRPr="00301468" w:rsidRDefault="000C077C" w:rsidP="009150BB">
      <w:pPr>
        <w:pStyle w:val="Heading1"/>
        <w:rPr>
          <w:lang w:val="en-US"/>
        </w:rPr>
      </w:pPr>
      <w:bookmarkStart w:id="158" w:name="_Toc102091290"/>
      <w:r w:rsidRPr="00301468">
        <w:rPr>
          <w:lang w:val="en-US"/>
        </w:rPr>
        <w:lastRenderedPageBreak/>
        <w:t>Results</w:t>
      </w:r>
      <w:bookmarkEnd w:id="158"/>
    </w:p>
    <w:p w14:paraId="0A5B4C6D" w14:textId="069DBE91" w:rsidR="00ED70B6" w:rsidRPr="00301468" w:rsidRDefault="00ED70B6" w:rsidP="00ED70B6">
      <w:pPr>
        <w:pStyle w:val="Heading2"/>
        <w:rPr>
          <w:lang w:val="en-US"/>
        </w:rPr>
      </w:pPr>
      <w:bookmarkStart w:id="159" w:name="_Toc102091291"/>
      <w:r w:rsidRPr="00301468">
        <w:rPr>
          <w:lang w:val="en-US"/>
        </w:rPr>
        <w:t xml:space="preserve">Smart contract </w:t>
      </w:r>
      <w:r w:rsidR="00FE359F" w:rsidRPr="00301468">
        <w:rPr>
          <w:lang w:val="en-US"/>
        </w:rPr>
        <w:t>processing</w:t>
      </w:r>
      <w:r w:rsidR="00865D96" w:rsidRPr="00301468">
        <w:rPr>
          <w:lang w:val="en-US"/>
        </w:rPr>
        <w:t xml:space="preserve"> </w:t>
      </w:r>
      <w:r w:rsidRPr="00301468">
        <w:rPr>
          <w:lang w:val="en-US"/>
        </w:rPr>
        <w:t>costs</w:t>
      </w:r>
      <w:bookmarkEnd w:id="159"/>
    </w:p>
    <w:p w14:paraId="29051262" w14:textId="02F54154" w:rsidR="0016246C" w:rsidRPr="00301468" w:rsidRDefault="00A27836" w:rsidP="00443962">
      <w:pPr>
        <w:pStyle w:val="BodyText"/>
        <w:rPr>
          <w:lang w:val="en-US"/>
        </w:rPr>
      </w:pPr>
      <w:r w:rsidRPr="00A27836">
        <w:rPr>
          <w:lang w:val="en-US"/>
        </w:rPr>
        <w:t>All of the transactions with blockchain are listed in Table 10 below, showing how expensive the transaction fees are on the marketplace, taking into account the value as Elrond takes 0.5 EGLD to register a collection, all transactions cost between 0.1-0.2 US dollars, which is distinctly cheaper compared to two years lowest 1.04 USD fee per average transaction on Bitcoin by April 17, 2022, and peak 62.79 USD at April 21, 2021 [23]. The view functions have no transaction fee or any gas needed, as these represent the storage details from the smart contract and are executed in the WASM machine on the client-side thus, no fees are applied to them.</w:t>
      </w:r>
    </w:p>
    <w:tbl>
      <w:tblPr>
        <w:tblStyle w:val="TableGrid"/>
        <w:tblW w:w="0" w:type="auto"/>
        <w:tblLook w:val="04A0" w:firstRow="1" w:lastRow="0" w:firstColumn="1" w:lastColumn="0" w:noHBand="0" w:noVBand="1"/>
      </w:tblPr>
      <w:tblGrid>
        <w:gridCol w:w="1980"/>
        <w:gridCol w:w="4252"/>
        <w:gridCol w:w="1560"/>
      </w:tblGrid>
      <w:tr w:rsidR="00EE78B5" w:rsidRPr="00301468" w14:paraId="2A38D759" w14:textId="7F0F1482" w:rsidTr="00BD6196">
        <w:tc>
          <w:tcPr>
            <w:tcW w:w="1980" w:type="dxa"/>
          </w:tcPr>
          <w:p w14:paraId="2BDC78C9" w14:textId="1589495C" w:rsidR="00EE78B5" w:rsidRPr="00301468" w:rsidRDefault="00EE78B5" w:rsidP="00306BE0">
            <w:pPr>
              <w:pStyle w:val="BodyText"/>
              <w:rPr>
                <w:lang w:val="en-US"/>
              </w:rPr>
            </w:pPr>
            <w:r w:rsidRPr="00301468">
              <w:rPr>
                <w:lang w:val="en-US"/>
              </w:rPr>
              <w:t>Action</w:t>
            </w:r>
          </w:p>
        </w:tc>
        <w:tc>
          <w:tcPr>
            <w:tcW w:w="4252" w:type="dxa"/>
          </w:tcPr>
          <w:p w14:paraId="441293C8" w14:textId="7FED00E2" w:rsidR="00EE78B5" w:rsidRPr="00301468" w:rsidRDefault="00EE78B5" w:rsidP="00306BE0">
            <w:pPr>
              <w:pStyle w:val="BodyText"/>
              <w:rPr>
                <w:lang w:val="en-US"/>
              </w:rPr>
            </w:pPr>
            <w:r w:rsidRPr="00301468">
              <w:rPr>
                <w:lang w:val="en-US"/>
              </w:rPr>
              <w:t>Transaction fees</w:t>
            </w:r>
          </w:p>
        </w:tc>
        <w:tc>
          <w:tcPr>
            <w:tcW w:w="1560" w:type="dxa"/>
          </w:tcPr>
          <w:p w14:paraId="0092C79A" w14:textId="027AF69E" w:rsidR="00EE78B5" w:rsidRPr="00301468" w:rsidRDefault="00EE78B5" w:rsidP="00306BE0">
            <w:pPr>
              <w:pStyle w:val="BodyText"/>
              <w:rPr>
                <w:lang w:val="en-US"/>
              </w:rPr>
            </w:pPr>
            <w:r w:rsidRPr="00301468">
              <w:rPr>
                <w:lang w:val="en-US"/>
              </w:rPr>
              <w:t>EGLD price</w:t>
            </w:r>
          </w:p>
        </w:tc>
      </w:tr>
      <w:tr w:rsidR="00EE78B5" w:rsidRPr="00301468" w14:paraId="39CB33C1" w14:textId="1A00028A" w:rsidTr="00BD6196">
        <w:tc>
          <w:tcPr>
            <w:tcW w:w="1980" w:type="dxa"/>
          </w:tcPr>
          <w:p w14:paraId="61AA27CE" w14:textId="750734EB" w:rsidR="00EE78B5" w:rsidRPr="00301468" w:rsidRDefault="00EE78B5" w:rsidP="00306BE0">
            <w:pPr>
              <w:pStyle w:val="BodyText"/>
              <w:rPr>
                <w:lang w:val="en-US"/>
              </w:rPr>
            </w:pPr>
            <w:r w:rsidRPr="00301468">
              <w:rPr>
                <w:lang w:val="en-US"/>
              </w:rPr>
              <w:t>Create collection</w:t>
            </w:r>
          </w:p>
        </w:tc>
        <w:tc>
          <w:tcPr>
            <w:tcW w:w="4252" w:type="dxa"/>
          </w:tcPr>
          <w:p w14:paraId="40E8A541" w14:textId="1D9A29A6" w:rsidR="00EE78B5" w:rsidRPr="00301468" w:rsidRDefault="00EE78B5" w:rsidP="00186C98">
            <w:pPr>
              <w:pStyle w:val="BodyText"/>
              <w:spacing w:after="0"/>
              <w:rPr>
                <w:lang w:val="en-US"/>
              </w:rPr>
            </w:pPr>
            <w:r w:rsidRPr="00301468">
              <w:rPr>
                <w:lang w:val="en-US"/>
              </w:rPr>
              <w:t>Value: 0.05 EGLD ($7.15)</w:t>
            </w:r>
          </w:p>
          <w:p w14:paraId="57C5E5B2" w14:textId="6B5263B4" w:rsidR="00EE78B5" w:rsidRPr="00301468" w:rsidRDefault="00EE78B5" w:rsidP="00186C98">
            <w:pPr>
              <w:pStyle w:val="BodyText"/>
              <w:spacing w:after="0"/>
              <w:rPr>
                <w:lang w:val="en-US"/>
              </w:rPr>
            </w:pPr>
            <w:r w:rsidRPr="00301468">
              <w:rPr>
                <w:lang w:val="en-US"/>
              </w:rPr>
              <w:t>Fee: 0.000808 EGLD ($0.1156)</w:t>
            </w:r>
          </w:p>
        </w:tc>
        <w:tc>
          <w:tcPr>
            <w:tcW w:w="1560" w:type="dxa"/>
          </w:tcPr>
          <w:p w14:paraId="0D6E2654" w14:textId="7BA64E18" w:rsidR="00EE78B5" w:rsidRPr="00301468" w:rsidRDefault="00EE78B5" w:rsidP="00306BE0">
            <w:pPr>
              <w:pStyle w:val="BodyText"/>
              <w:rPr>
                <w:lang w:val="en-US"/>
              </w:rPr>
            </w:pPr>
            <w:r w:rsidRPr="00301468">
              <w:rPr>
                <w:lang w:val="en-US"/>
              </w:rPr>
              <w:t>$143.08</w:t>
            </w:r>
          </w:p>
        </w:tc>
      </w:tr>
      <w:tr w:rsidR="00EE78B5" w:rsidRPr="00301468" w14:paraId="27341850" w14:textId="55C11A5A" w:rsidTr="00BD6196">
        <w:tc>
          <w:tcPr>
            <w:tcW w:w="1980" w:type="dxa"/>
          </w:tcPr>
          <w:p w14:paraId="438D4B74" w14:textId="07F99958" w:rsidR="00EE78B5" w:rsidRPr="00301468" w:rsidRDefault="00EE78B5" w:rsidP="00306BE0">
            <w:pPr>
              <w:pStyle w:val="BodyText"/>
              <w:rPr>
                <w:lang w:val="en-US"/>
              </w:rPr>
            </w:pPr>
            <w:r w:rsidRPr="00301468">
              <w:rPr>
                <w:lang w:val="en-US"/>
              </w:rPr>
              <w:t>Set special role</w:t>
            </w:r>
          </w:p>
        </w:tc>
        <w:tc>
          <w:tcPr>
            <w:tcW w:w="4252" w:type="dxa"/>
          </w:tcPr>
          <w:p w14:paraId="021E7042" w14:textId="4213E415" w:rsidR="00EE78B5" w:rsidRPr="00301468" w:rsidRDefault="00EE78B5" w:rsidP="00186C98">
            <w:pPr>
              <w:pStyle w:val="BodyText"/>
              <w:spacing w:after="0"/>
              <w:rPr>
                <w:lang w:val="en-US"/>
              </w:rPr>
            </w:pPr>
            <w:r w:rsidRPr="00301468">
              <w:rPr>
                <w:lang w:val="en-US"/>
              </w:rPr>
              <w:t>Value: 0</w:t>
            </w:r>
          </w:p>
          <w:p w14:paraId="1E9480E7" w14:textId="4856D0DD" w:rsidR="00EE78B5" w:rsidRPr="00301468" w:rsidRDefault="00EE78B5" w:rsidP="00186C98">
            <w:pPr>
              <w:pStyle w:val="BodyText"/>
              <w:spacing w:after="0"/>
              <w:rPr>
                <w:lang w:val="en-US"/>
              </w:rPr>
            </w:pPr>
            <w:r w:rsidRPr="00301468">
              <w:rPr>
                <w:lang w:val="en-US"/>
              </w:rPr>
              <w:t>Fee: 0.0007555 EGLD ($0.1081)</w:t>
            </w:r>
          </w:p>
        </w:tc>
        <w:tc>
          <w:tcPr>
            <w:tcW w:w="1560" w:type="dxa"/>
          </w:tcPr>
          <w:p w14:paraId="6C1CC8DF" w14:textId="36CE50B9" w:rsidR="00EE78B5" w:rsidRPr="00301468" w:rsidRDefault="00EE78B5" w:rsidP="00306BE0">
            <w:pPr>
              <w:pStyle w:val="BodyText"/>
              <w:rPr>
                <w:lang w:val="en-US"/>
              </w:rPr>
            </w:pPr>
            <w:r w:rsidRPr="00301468">
              <w:rPr>
                <w:lang w:val="en-US"/>
              </w:rPr>
              <w:t>$143.08</w:t>
            </w:r>
          </w:p>
        </w:tc>
      </w:tr>
      <w:tr w:rsidR="00EE78B5" w:rsidRPr="00301468" w14:paraId="300D46F6" w14:textId="2752F0D3" w:rsidTr="00BD6196">
        <w:tc>
          <w:tcPr>
            <w:tcW w:w="1980" w:type="dxa"/>
          </w:tcPr>
          <w:p w14:paraId="14957A86" w14:textId="7E42FBBB" w:rsidR="00EE78B5" w:rsidRPr="00301468" w:rsidRDefault="00EE78B5" w:rsidP="00306BE0">
            <w:pPr>
              <w:pStyle w:val="BodyText"/>
              <w:rPr>
                <w:lang w:val="en-US"/>
              </w:rPr>
            </w:pPr>
            <w:r w:rsidRPr="00301468">
              <w:rPr>
                <w:lang w:val="en-US"/>
              </w:rPr>
              <w:t>Create NFT</w:t>
            </w:r>
          </w:p>
        </w:tc>
        <w:tc>
          <w:tcPr>
            <w:tcW w:w="4252" w:type="dxa"/>
          </w:tcPr>
          <w:p w14:paraId="002DA77E" w14:textId="77777777" w:rsidR="00EE78B5" w:rsidRPr="00301468" w:rsidRDefault="00EE78B5" w:rsidP="00186C98">
            <w:pPr>
              <w:pStyle w:val="BodyText"/>
              <w:spacing w:after="0"/>
              <w:rPr>
                <w:lang w:val="en-US"/>
              </w:rPr>
            </w:pPr>
            <w:r w:rsidRPr="00301468">
              <w:rPr>
                <w:lang w:val="en-US"/>
              </w:rPr>
              <w:t>Value: 0</w:t>
            </w:r>
          </w:p>
          <w:p w14:paraId="458A28C4" w14:textId="052B66C0" w:rsidR="00EE78B5" w:rsidRPr="00301468" w:rsidRDefault="00EE78B5" w:rsidP="00186C98">
            <w:pPr>
              <w:pStyle w:val="BodyText"/>
              <w:spacing w:after="0"/>
              <w:rPr>
                <w:lang w:val="en-US"/>
              </w:rPr>
            </w:pPr>
            <w:r w:rsidRPr="00301468">
              <w:rPr>
                <w:lang w:val="en-US"/>
              </w:rPr>
              <w:t>Fee: 0.0003791 EGLD ($0.0542)</w:t>
            </w:r>
          </w:p>
        </w:tc>
        <w:tc>
          <w:tcPr>
            <w:tcW w:w="1560" w:type="dxa"/>
          </w:tcPr>
          <w:p w14:paraId="33ED9204" w14:textId="0493D398" w:rsidR="00EE78B5" w:rsidRPr="00301468" w:rsidRDefault="00EE78B5" w:rsidP="00306BE0">
            <w:pPr>
              <w:pStyle w:val="BodyText"/>
              <w:rPr>
                <w:lang w:val="en-US"/>
              </w:rPr>
            </w:pPr>
            <w:r w:rsidRPr="00301468">
              <w:rPr>
                <w:lang w:val="en-US"/>
              </w:rPr>
              <w:t>$143.08</w:t>
            </w:r>
          </w:p>
        </w:tc>
      </w:tr>
      <w:tr w:rsidR="00EE78B5" w:rsidRPr="00301468" w14:paraId="63267445" w14:textId="3C07623E" w:rsidTr="00BD6196">
        <w:tc>
          <w:tcPr>
            <w:tcW w:w="1980" w:type="dxa"/>
          </w:tcPr>
          <w:p w14:paraId="086815ED" w14:textId="59C15FE0" w:rsidR="00EE78B5" w:rsidRPr="00301468" w:rsidRDefault="00EE78B5" w:rsidP="00306BE0">
            <w:pPr>
              <w:pStyle w:val="BodyText"/>
              <w:rPr>
                <w:lang w:val="en-US"/>
              </w:rPr>
            </w:pPr>
            <w:r w:rsidRPr="00301468">
              <w:rPr>
                <w:lang w:val="en-US"/>
              </w:rPr>
              <w:t>List NFT</w:t>
            </w:r>
          </w:p>
        </w:tc>
        <w:tc>
          <w:tcPr>
            <w:tcW w:w="4252" w:type="dxa"/>
          </w:tcPr>
          <w:p w14:paraId="5C911279" w14:textId="77777777" w:rsidR="00EE78B5" w:rsidRPr="00301468" w:rsidRDefault="00EE78B5" w:rsidP="00186C98">
            <w:pPr>
              <w:pStyle w:val="BodyText"/>
              <w:spacing w:after="0"/>
              <w:rPr>
                <w:lang w:val="en-US"/>
              </w:rPr>
            </w:pPr>
            <w:r w:rsidRPr="00301468">
              <w:rPr>
                <w:lang w:val="en-US"/>
              </w:rPr>
              <w:t>Value: 0</w:t>
            </w:r>
          </w:p>
          <w:p w14:paraId="1C1DCE50" w14:textId="7D454132" w:rsidR="00EE78B5" w:rsidRPr="00301468" w:rsidRDefault="00EE78B5" w:rsidP="00186C98">
            <w:pPr>
              <w:pStyle w:val="BodyText"/>
              <w:spacing w:after="0"/>
              <w:rPr>
                <w:lang w:val="en-US"/>
              </w:rPr>
            </w:pPr>
            <w:r w:rsidRPr="00301468">
              <w:rPr>
                <w:lang w:val="en-US"/>
              </w:rPr>
              <w:t xml:space="preserve">Fee: </w:t>
            </w:r>
            <w:r w:rsidR="00F825A0" w:rsidRPr="00301468">
              <w:rPr>
                <w:lang w:val="en-US"/>
              </w:rPr>
              <w:t xml:space="preserve">0.00046084126 </w:t>
            </w:r>
            <w:r w:rsidRPr="00301468">
              <w:rPr>
                <w:lang w:val="en-US"/>
              </w:rPr>
              <w:t>EGLD ($</w:t>
            </w:r>
            <w:r w:rsidR="00F825A0" w:rsidRPr="00301468">
              <w:rPr>
                <w:lang w:val="en-US"/>
              </w:rPr>
              <w:t>0.0680</w:t>
            </w:r>
            <w:r w:rsidRPr="00301468">
              <w:rPr>
                <w:lang w:val="en-US"/>
              </w:rPr>
              <w:t>)</w:t>
            </w:r>
          </w:p>
        </w:tc>
        <w:tc>
          <w:tcPr>
            <w:tcW w:w="1560" w:type="dxa"/>
          </w:tcPr>
          <w:p w14:paraId="0250C69C" w14:textId="16C698EA" w:rsidR="00EE78B5" w:rsidRPr="00301468" w:rsidRDefault="00EE78B5" w:rsidP="00306BE0">
            <w:pPr>
              <w:pStyle w:val="BodyText"/>
              <w:rPr>
                <w:lang w:val="en-US"/>
              </w:rPr>
            </w:pPr>
            <w:r w:rsidRPr="00301468">
              <w:rPr>
                <w:lang w:val="en-US"/>
              </w:rPr>
              <w:t>$</w:t>
            </w:r>
            <w:r w:rsidR="00B43238" w:rsidRPr="00301468">
              <w:rPr>
                <w:lang w:val="en-US"/>
              </w:rPr>
              <w:t>147.54</w:t>
            </w:r>
          </w:p>
        </w:tc>
      </w:tr>
      <w:tr w:rsidR="00EE78B5" w:rsidRPr="00301468" w14:paraId="74F8C970" w14:textId="6FDFF93B" w:rsidTr="00BD6196">
        <w:tc>
          <w:tcPr>
            <w:tcW w:w="1980" w:type="dxa"/>
          </w:tcPr>
          <w:p w14:paraId="554762B1" w14:textId="07431038" w:rsidR="00EE78B5" w:rsidRPr="00301468" w:rsidRDefault="00EE78B5" w:rsidP="00306BE0">
            <w:pPr>
              <w:pStyle w:val="BodyText"/>
              <w:rPr>
                <w:lang w:val="en-US"/>
              </w:rPr>
            </w:pPr>
            <w:r w:rsidRPr="00301468">
              <w:rPr>
                <w:lang w:val="en-US"/>
              </w:rPr>
              <w:t>Buy NFT</w:t>
            </w:r>
          </w:p>
        </w:tc>
        <w:tc>
          <w:tcPr>
            <w:tcW w:w="4252" w:type="dxa"/>
          </w:tcPr>
          <w:p w14:paraId="509BCE21" w14:textId="7A03C32D" w:rsidR="00EE78B5" w:rsidRPr="00301468" w:rsidRDefault="00EE78B5" w:rsidP="00186C98">
            <w:pPr>
              <w:pStyle w:val="BodyText"/>
              <w:spacing w:after="0"/>
              <w:rPr>
                <w:lang w:val="en-US"/>
              </w:rPr>
            </w:pPr>
            <w:r w:rsidRPr="00301468">
              <w:rPr>
                <w:lang w:val="en-US"/>
              </w:rPr>
              <w:t>Value: #NFT_PRICE_AMOUNT#</w:t>
            </w:r>
          </w:p>
          <w:p w14:paraId="2EA20229" w14:textId="032F698F" w:rsidR="00EE78B5" w:rsidRPr="00301468" w:rsidRDefault="00EE78B5" w:rsidP="00186C98">
            <w:pPr>
              <w:pStyle w:val="BodyText"/>
              <w:spacing w:after="0"/>
              <w:rPr>
                <w:lang w:val="en-US"/>
              </w:rPr>
            </w:pPr>
            <w:r w:rsidRPr="00301468">
              <w:rPr>
                <w:lang w:val="en-US"/>
              </w:rPr>
              <w:t>Fee:</w:t>
            </w:r>
            <w:r w:rsidR="00B43238" w:rsidRPr="00301468">
              <w:rPr>
                <w:lang w:val="en-US"/>
              </w:rPr>
              <w:t xml:space="preserve"> 0.00014738404 </w:t>
            </w:r>
            <w:r w:rsidRPr="00301468">
              <w:rPr>
                <w:lang w:val="en-US"/>
              </w:rPr>
              <w:t>EGLD ($</w:t>
            </w:r>
            <w:r w:rsidR="00B43238" w:rsidRPr="00301468">
              <w:rPr>
                <w:lang w:val="en-US"/>
              </w:rPr>
              <w:t>0.0217</w:t>
            </w:r>
            <w:r w:rsidRPr="00301468">
              <w:rPr>
                <w:lang w:val="en-US"/>
              </w:rPr>
              <w:t>)</w:t>
            </w:r>
          </w:p>
        </w:tc>
        <w:tc>
          <w:tcPr>
            <w:tcW w:w="1560" w:type="dxa"/>
          </w:tcPr>
          <w:p w14:paraId="7E692CDD" w14:textId="7C0FE332" w:rsidR="00EE78B5" w:rsidRPr="00301468" w:rsidRDefault="00B43238" w:rsidP="00306BE0">
            <w:pPr>
              <w:pStyle w:val="BodyText"/>
              <w:rPr>
                <w:lang w:val="en-US"/>
              </w:rPr>
            </w:pPr>
            <w:r w:rsidRPr="00301468">
              <w:rPr>
                <w:lang w:val="en-US"/>
              </w:rPr>
              <w:t>$147.56</w:t>
            </w:r>
          </w:p>
        </w:tc>
      </w:tr>
      <w:tr w:rsidR="00EE78B5" w:rsidRPr="00301468" w14:paraId="5988702D" w14:textId="23EB28BA" w:rsidTr="00BD6196">
        <w:tc>
          <w:tcPr>
            <w:tcW w:w="1980" w:type="dxa"/>
          </w:tcPr>
          <w:p w14:paraId="0754C401" w14:textId="00B13E1C" w:rsidR="00EE78B5" w:rsidRPr="00301468" w:rsidRDefault="00832B61" w:rsidP="00ED7AD9">
            <w:pPr>
              <w:pStyle w:val="BodyText"/>
              <w:jc w:val="left"/>
              <w:rPr>
                <w:lang w:val="en-US"/>
              </w:rPr>
            </w:pPr>
            <w:r w:rsidRPr="00301468">
              <w:rPr>
                <w:lang w:val="en-US"/>
              </w:rPr>
              <w:t>Update</w:t>
            </w:r>
            <w:r w:rsidR="00ED7AD9" w:rsidRPr="00301468">
              <w:rPr>
                <w:lang w:val="en-US"/>
              </w:rPr>
              <w:t xml:space="preserve"> </w:t>
            </w:r>
            <w:r w:rsidRPr="00301468">
              <w:rPr>
                <w:lang w:val="en-US"/>
              </w:rPr>
              <w:t>listing price</w:t>
            </w:r>
          </w:p>
        </w:tc>
        <w:tc>
          <w:tcPr>
            <w:tcW w:w="4252" w:type="dxa"/>
          </w:tcPr>
          <w:p w14:paraId="44B8A958" w14:textId="77777777" w:rsidR="00EE78B5" w:rsidRPr="00301468" w:rsidRDefault="00EE78B5" w:rsidP="00186C98">
            <w:pPr>
              <w:pStyle w:val="BodyText"/>
              <w:spacing w:after="0"/>
              <w:rPr>
                <w:lang w:val="en-US"/>
              </w:rPr>
            </w:pPr>
            <w:r w:rsidRPr="00301468">
              <w:rPr>
                <w:lang w:val="en-US"/>
              </w:rPr>
              <w:t>Value: 0</w:t>
            </w:r>
          </w:p>
          <w:p w14:paraId="59F006A5" w14:textId="5CF771E7" w:rsidR="00EE78B5" w:rsidRPr="00301468" w:rsidRDefault="00EE78B5" w:rsidP="00186C98">
            <w:pPr>
              <w:pStyle w:val="BodyText"/>
              <w:spacing w:after="0"/>
              <w:rPr>
                <w:lang w:val="en-US"/>
              </w:rPr>
            </w:pPr>
            <w:r w:rsidRPr="00301468">
              <w:rPr>
                <w:lang w:val="en-US"/>
              </w:rPr>
              <w:t xml:space="preserve">Fee: </w:t>
            </w:r>
            <w:r w:rsidR="00F44D55" w:rsidRPr="00301468">
              <w:rPr>
                <w:lang w:val="en-US"/>
              </w:rPr>
              <w:t xml:space="preserve">0.00016709223 </w:t>
            </w:r>
            <w:r w:rsidRPr="00301468">
              <w:rPr>
                <w:lang w:val="en-US"/>
              </w:rPr>
              <w:t>EGLD ($</w:t>
            </w:r>
            <w:r w:rsidR="00F44D55" w:rsidRPr="00301468">
              <w:rPr>
                <w:lang w:val="en-US"/>
              </w:rPr>
              <w:t>0.0247</w:t>
            </w:r>
            <w:r w:rsidRPr="00301468">
              <w:rPr>
                <w:lang w:val="en-US"/>
              </w:rPr>
              <w:t>)</w:t>
            </w:r>
          </w:p>
        </w:tc>
        <w:tc>
          <w:tcPr>
            <w:tcW w:w="1560" w:type="dxa"/>
          </w:tcPr>
          <w:p w14:paraId="0F862697" w14:textId="7CE0A26D" w:rsidR="00EE78B5" w:rsidRPr="00301468" w:rsidRDefault="00F44D55" w:rsidP="00306BE0">
            <w:pPr>
              <w:pStyle w:val="BodyText"/>
              <w:rPr>
                <w:lang w:val="en-US"/>
              </w:rPr>
            </w:pPr>
            <w:r w:rsidRPr="00301468">
              <w:rPr>
                <w:lang w:val="en-US"/>
              </w:rPr>
              <w:t>$147.7</w:t>
            </w:r>
            <w:r w:rsidR="00B43238" w:rsidRPr="00301468">
              <w:rPr>
                <w:lang w:val="en-US"/>
              </w:rPr>
              <w:t>3</w:t>
            </w:r>
          </w:p>
        </w:tc>
      </w:tr>
      <w:tr w:rsidR="00EE78B5" w:rsidRPr="00301468" w14:paraId="5C6E0390" w14:textId="2883191E" w:rsidTr="00BD6196">
        <w:tc>
          <w:tcPr>
            <w:tcW w:w="1980" w:type="dxa"/>
          </w:tcPr>
          <w:p w14:paraId="62446555" w14:textId="254394C7" w:rsidR="00EE78B5" w:rsidRPr="00301468" w:rsidRDefault="00832B61" w:rsidP="00306BE0">
            <w:pPr>
              <w:pStyle w:val="BodyText"/>
              <w:rPr>
                <w:lang w:val="en-US"/>
              </w:rPr>
            </w:pPr>
            <w:r w:rsidRPr="00301468">
              <w:rPr>
                <w:lang w:val="en-US"/>
              </w:rPr>
              <w:t>Cancel listing</w:t>
            </w:r>
          </w:p>
        </w:tc>
        <w:tc>
          <w:tcPr>
            <w:tcW w:w="4252" w:type="dxa"/>
          </w:tcPr>
          <w:p w14:paraId="06C42740" w14:textId="77777777" w:rsidR="00EE78B5" w:rsidRPr="00301468" w:rsidRDefault="00EE78B5" w:rsidP="00186C98">
            <w:pPr>
              <w:pStyle w:val="BodyText"/>
              <w:spacing w:after="0"/>
              <w:rPr>
                <w:lang w:val="en-US"/>
              </w:rPr>
            </w:pPr>
            <w:r w:rsidRPr="00301468">
              <w:rPr>
                <w:lang w:val="en-US"/>
              </w:rPr>
              <w:t>Value: 0</w:t>
            </w:r>
          </w:p>
          <w:p w14:paraId="74F058CC" w14:textId="31EF0B90" w:rsidR="00EE78B5" w:rsidRPr="00301468" w:rsidRDefault="00EE78B5" w:rsidP="00186C98">
            <w:pPr>
              <w:pStyle w:val="BodyText"/>
              <w:spacing w:after="0"/>
              <w:rPr>
                <w:lang w:val="en-US"/>
              </w:rPr>
            </w:pPr>
            <w:r w:rsidRPr="00301468">
              <w:rPr>
                <w:lang w:val="en-US"/>
              </w:rPr>
              <w:t xml:space="preserve">Fee: </w:t>
            </w:r>
            <w:r w:rsidR="00F44D55" w:rsidRPr="00301468">
              <w:rPr>
                <w:lang w:val="en-US"/>
              </w:rPr>
              <w:t xml:space="preserve">0.00015358636 </w:t>
            </w:r>
            <w:r w:rsidRPr="00301468">
              <w:rPr>
                <w:lang w:val="en-US"/>
              </w:rPr>
              <w:t>EGLD ($</w:t>
            </w:r>
            <w:r w:rsidR="00F44D55" w:rsidRPr="00301468">
              <w:rPr>
                <w:lang w:val="en-US"/>
              </w:rPr>
              <w:t>0.0227</w:t>
            </w:r>
            <w:r w:rsidRPr="00301468">
              <w:rPr>
                <w:lang w:val="en-US"/>
              </w:rPr>
              <w:t>)</w:t>
            </w:r>
          </w:p>
        </w:tc>
        <w:tc>
          <w:tcPr>
            <w:tcW w:w="1560" w:type="dxa"/>
          </w:tcPr>
          <w:p w14:paraId="48675875" w14:textId="7CF639F2" w:rsidR="00EE78B5" w:rsidRPr="00301468" w:rsidRDefault="00F44D55" w:rsidP="008F272E">
            <w:pPr>
              <w:pStyle w:val="BodyText"/>
              <w:keepNext/>
              <w:rPr>
                <w:lang w:val="en-US"/>
              </w:rPr>
            </w:pPr>
            <w:r w:rsidRPr="00301468">
              <w:rPr>
                <w:lang w:val="en-US"/>
              </w:rPr>
              <w:t>$147.53</w:t>
            </w:r>
          </w:p>
        </w:tc>
      </w:tr>
      <w:tr w:rsidR="00BD6196" w:rsidRPr="00301468" w14:paraId="5D0172D1" w14:textId="77777777" w:rsidTr="00BD6196">
        <w:tc>
          <w:tcPr>
            <w:tcW w:w="1980" w:type="dxa"/>
          </w:tcPr>
          <w:p w14:paraId="68DA0BB9" w14:textId="07C6DF4F" w:rsidR="00BD6196" w:rsidRPr="00301468" w:rsidRDefault="00BD6196" w:rsidP="00306BE0">
            <w:pPr>
              <w:pStyle w:val="BodyText"/>
              <w:rPr>
                <w:lang w:val="en-US"/>
              </w:rPr>
            </w:pPr>
            <w:r w:rsidRPr="00301468">
              <w:rPr>
                <w:lang w:val="en-US"/>
              </w:rPr>
              <w:t>Get listing details</w:t>
            </w:r>
          </w:p>
        </w:tc>
        <w:tc>
          <w:tcPr>
            <w:tcW w:w="4252" w:type="dxa"/>
          </w:tcPr>
          <w:p w14:paraId="1000AC76" w14:textId="08F069F0" w:rsidR="00BD6196" w:rsidRPr="00301468" w:rsidRDefault="00BD6196" w:rsidP="00186C98">
            <w:pPr>
              <w:pStyle w:val="BodyText"/>
              <w:spacing w:after="0"/>
              <w:rPr>
                <w:lang w:val="en-US"/>
              </w:rPr>
            </w:pPr>
            <w:r w:rsidRPr="00301468">
              <w:rPr>
                <w:lang w:val="en-US"/>
              </w:rPr>
              <w:t>none</w:t>
            </w:r>
          </w:p>
        </w:tc>
        <w:tc>
          <w:tcPr>
            <w:tcW w:w="1560" w:type="dxa"/>
          </w:tcPr>
          <w:p w14:paraId="04E4EA69" w14:textId="26636960" w:rsidR="00BD6196" w:rsidRPr="00301468" w:rsidRDefault="00BD6196" w:rsidP="008F272E">
            <w:pPr>
              <w:pStyle w:val="BodyText"/>
              <w:keepNext/>
              <w:rPr>
                <w:lang w:val="en-US"/>
              </w:rPr>
            </w:pPr>
            <w:r w:rsidRPr="00301468">
              <w:rPr>
                <w:lang w:val="en-US"/>
              </w:rPr>
              <w:t>none</w:t>
            </w:r>
          </w:p>
        </w:tc>
      </w:tr>
      <w:tr w:rsidR="00BD6196" w:rsidRPr="00301468" w14:paraId="649F1EF5" w14:textId="77777777" w:rsidTr="00BD6196">
        <w:tc>
          <w:tcPr>
            <w:tcW w:w="1980" w:type="dxa"/>
          </w:tcPr>
          <w:p w14:paraId="78A68068" w14:textId="0843DFEC" w:rsidR="00BD6196" w:rsidRPr="00301468" w:rsidRDefault="00BD6196" w:rsidP="00306BE0">
            <w:pPr>
              <w:pStyle w:val="BodyText"/>
              <w:rPr>
                <w:lang w:val="en-US"/>
              </w:rPr>
            </w:pPr>
            <w:r w:rsidRPr="00301468">
              <w:rPr>
                <w:lang w:val="en-US"/>
              </w:rPr>
              <w:t>Get all listings</w:t>
            </w:r>
          </w:p>
        </w:tc>
        <w:tc>
          <w:tcPr>
            <w:tcW w:w="4252" w:type="dxa"/>
          </w:tcPr>
          <w:p w14:paraId="269917B5" w14:textId="2D83C267" w:rsidR="00BD6196" w:rsidRPr="00301468" w:rsidRDefault="00BD6196" w:rsidP="00186C98">
            <w:pPr>
              <w:pStyle w:val="BodyText"/>
              <w:spacing w:after="0"/>
              <w:rPr>
                <w:lang w:val="en-US"/>
              </w:rPr>
            </w:pPr>
            <w:r w:rsidRPr="00301468">
              <w:rPr>
                <w:lang w:val="en-US"/>
              </w:rPr>
              <w:t>none</w:t>
            </w:r>
          </w:p>
        </w:tc>
        <w:tc>
          <w:tcPr>
            <w:tcW w:w="1560" w:type="dxa"/>
          </w:tcPr>
          <w:p w14:paraId="5A2F5365" w14:textId="11E93AC0" w:rsidR="00BD6196" w:rsidRPr="00301468" w:rsidRDefault="00BD6196" w:rsidP="008F272E">
            <w:pPr>
              <w:pStyle w:val="BodyText"/>
              <w:keepNext/>
              <w:rPr>
                <w:lang w:val="en-US"/>
              </w:rPr>
            </w:pPr>
            <w:r w:rsidRPr="00301468">
              <w:rPr>
                <w:lang w:val="en-US"/>
              </w:rPr>
              <w:t>none</w:t>
            </w:r>
          </w:p>
        </w:tc>
      </w:tr>
    </w:tbl>
    <w:p w14:paraId="0D9B4AB5" w14:textId="41E47947" w:rsidR="000002AB" w:rsidRPr="00301468" w:rsidRDefault="008F272E" w:rsidP="008F272E">
      <w:pPr>
        <w:pStyle w:val="Caption"/>
        <w:jc w:val="left"/>
        <w:rPr>
          <w:lang w:val="en-US"/>
        </w:rPr>
      </w:pPr>
      <w:bookmarkStart w:id="160" w:name="_Toc102091388"/>
      <w:r w:rsidRPr="00301468">
        <w:rPr>
          <w:lang w:val="en-US"/>
        </w:rPr>
        <w:t xml:space="preserve">Table </w:t>
      </w:r>
      <w:r w:rsidRPr="00301468">
        <w:rPr>
          <w:lang w:val="en-US"/>
        </w:rPr>
        <w:fldChar w:fldCharType="begin"/>
      </w:r>
      <w:r w:rsidRPr="00301468">
        <w:rPr>
          <w:lang w:val="en-US"/>
        </w:rPr>
        <w:instrText xml:space="preserve"> SEQ Table \* ARABIC </w:instrText>
      </w:r>
      <w:r w:rsidRPr="00301468">
        <w:rPr>
          <w:lang w:val="en-US"/>
        </w:rPr>
        <w:fldChar w:fldCharType="separate"/>
      </w:r>
      <w:r w:rsidR="002E2875">
        <w:rPr>
          <w:noProof/>
          <w:lang w:val="en-US"/>
        </w:rPr>
        <w:t>10</w:t>
      </w:r>
      <w:r w:rsidRPr="00301468">
        <w:rPr>
          <w:lang w:val="en-US"/>
        </w:rPr>
        <w:fldChar w:fldCharType="end"/>
      </w:r>
      <w:r w:rsidRPr="00301468">
        <w:rPr>
          <w:lang w:val="en-US"/>
        </w:rPr>
        <w:t xml:space="preserve"> Transactions fees and values</w:t>
      </w:r>
      <w:bookmarkEnd w:id="160"/>
    </w:p>
    <w:p w14:paraId="1344E5CC" w14:textId="56481019" w:rsidR="00443962" w:rsidRPr="00301468" w:rsidRDefault="0054122E" w:rsidP="00443962">
      <w:pPr>
        <w:pStyle w:val="Heading2"/>
        <w:rPr>
          <w:lang w:val="en-US"/>
        </w:rPr>
      </w:pPr>
      <w:bookmarkStart w:id="161" w:name="_Toc102091292"/>
      <w:r w:rsidRPr="00301468">
        <w:rPr>
          <w:lang w:val="en-US"/>
        </w:rPr>
        <w:lastRenderedPageBreak/>
        <w:t>Marketplace m</w:t>
      </w:r>
      <w:r w:rsidR="00443962" w:rsidRPr="00301468">
        <w:rPr>
          <w:lang w:val="en-US"/>
        </w:rPr>
        <w:t>aintenance</w:t>
      </w:r>
      <w:bookmarkEnd w:id="161"/>
      <w:r w:rsidR="00443962" w:rsidRPr="00301468">
        <w:rPr>
          <w:lang w:val="en-US"/>
        </w:rPr>
        <w:t xml:space="preserve"> </w:t>
      </w:r>
    </w:p>
    <w:p w14:paraId="46F0BFAF" w14:textId="77777777" w:rsidR="009C0C6B" w:rsidRPr="009C0C6B" w:rsidRDefault="009C0C6B" w:rsidP="009C0C6B">
      <w:pPr>
        <w:pStyle w:val="BodyText"/>
        <w:rPr>
          <w:lang w:val="en-US"/>
        </w:rPr>
      </w:pPr>
      <w:r w:rsidRPr="009C0C6B">
        <w:rPr>
          <w:lang w:val="en-US"/>
        </w:rPr>
        <w:t xml:space="preserve">The list of registered users is stored within the database cluster on the cloud, any registered user is kept there along with the user details. The data from the database is used to return the profile settings, while it is not only limited to it, it can also store the session details, legal information (KYC check), and status of the user to mark banned users as banned and build the logic around them or any whitelisted users with special privileges. </w:t>
      </w:r>
    </w:p>
    <w:p w14:paraId="1CF6663B" w14:textId="77777777" w:rsidR="009C0C6B" w:rsidRPr="009C0C6B" w:rsidRDefault="009C0C6B" w:rsidP="009C0C6B">
      <w:pPr>
        <w:pStyle w:val="BodyText"/>
        <w:rPr>
          <w:lang w:val="en-US"/>
        </w:rPr>
      </w:pPr>
      <w:r w:rsidRPr="009C0C6B">
        <w:rPr>
          <w:lang w:val="en-US"/>
        </w:rPr>
        <w:t>The user database will be used for the governance model, which will be developed outside of the thesis MVP scope, this will include governance endpoints for the smart contract to allow marketplace administrators to remove any listing, remove any NFT from the balance, withdraw EGLD balance or any ESDT token such as MEX, whitelist and blacklist can be implemented in the future versions of the smart contract as well to avoid any vulnerable logic on the back-end services.</w:t>
      </w:r>
    </w:p>
    <w:p w14:paraId="3B873D3C" w14:textId="68706FB7" w:rsidR="005611D3" w:rsidRPr="00301468" w:rsidRDefault="009C0C6B" w:rsidP="009C0C6B">
      <w:pPr>
        <w:pStyle w:val="BodyText"/>
        <w:rPr>
          <w:lang w:val="en-US"/>
        </w:rPr>
      </w:pPr>
      <w:r w:rsidRPr="009C0C6B">
        <w:rPr>
          <w:lang w:val="en-US"/>
        </w:rPr>
        <w:t>The regular maintenance must include the cloud storage cleanup routines to reduce the costs for the cloud storage, this can be applied for any banned or inactive users, and the database can be cleaned up too to archive inactive users’ details and save a bit on the monthly database bills.</w:t>
      </w:r>
    </w:p>
    <w:p w14:paraId="0AD0D14D" w14:textId="53CB1DA9" w:rsidR="00362458" w:rsidRPr="00301468" w:rsidRDefault="00B02484" w:rsidP="00362458">
      <w:pPr>
        <w:pStyle w:val="Heading2"/>
        <w:rPr>
          <w:lang w:val="en-US"/>
        </w:rPr>
      </w:pPr>
      <w:bookmarkStart w:id="162" w:name="_Toc102091293"/>
      <w:r w:rsidRPr="00301468">
        <w:rPr>
          <w:lang w:val="en-US"/>
        </w:rPr>
        <w:t>Infrastructure s</w:t>
      </w:r>
      <w:r w:rsidR="00362458" w:rsidRPr="00301468">
        <w:rPr>
          <w:lang w:val="en-US"/>
        </w:rPr>
        <w:t>caling</w:t>
      </w:r>
      <w:bookmarkEnd w:id="162"/>
    </w:p>
    <w:p w14:paraId="48DF8FB8" w14:textId="77777777" w:rsidR="009C0C6B" w:rsidRPr="009C0C6B" w:rsidRDefault="009C0C6B" w:rsidP="009C0C6B">
      <w:pPr>
        <w:pStyle w:val="BodyText"/>
        <w:rPr>
          <w:lang w:val="en-US"/>
        </w:rPr>
      </w:pPr>
      <w:r w:rsidRPr="009C0C6B">
        <w:rPr>
          <w:lang w:val="en-US"/>
        </w:rPr>
        <w:t>The cloud-based infrastructure allows easy vertical and horizontal scaling, e.g., the database is run within the managed database service, which is a cluster running on the cloud which can adjust and scale based on the performance needs, the data from instances can be replicated, and more computing resources can be added by simply increasing the number of stateless back-end services instances running in the cloud. The Apps service also allows the team to select instance type and a number of containers to be running in the cloud, and the cloud Space storage solution can cache files in the CDN network to save traffic and reduce infrastructure expenses.</w:t>
      </w:r>
    </w:p>
    <w:p w14:paraId="7C719863" w14:textId="6F967B9F" w:rsidR="005E6777" w:rsidRPr="00301468" w:rsidRDefault="009C0C6B" w:rsidP="009C0C6B">
      <w:pPr>
        <w:pStyle w:val="BodyText"/>
        <w:rPr>
          <w:lang w:val="en-US"/>
        </w:rPr>
      </w:pPr>
      <w:r w:rsidRPr="009C0C6B">
        <w:rPr>
          <w:lang w:val="en-US"/>
        </w:rPr>
        <w:t>The blockchain will handle the smart contract storage and process the transactions, so this is out of the marketplace’s responsibility, the network’s performance will grow with the increasing number of nodes and audiences coming to the Elrond network.</w:t>
      </w:r>
    </w:p>
    <w:p w14:paraId="424B1D5A" w14:textId="5241291F" w:rsidR="002D351E" w:rsidRPr="00301468" w:rsidRDefault="002D351E" w:rsidP="002D351E">
      <w:pPr>
        <w:pStyle w:val="Heading2"/>
        <w:rPr>
          <w:lang w:val="en-US"/>
        </w:rPr>
      </w:pPr>
      <w:bookmarkStart w:id="163" w:name="_Toc102091294"/>
      <w:r w:rsidRPr="00301468">
        <w:rPr>
          <w:lang w:val="en-US"/>
        </w:rPr>
        <w:lastRenderedPageBreak/>
        <w:t>Development</w:t>
      </w:r>
      <w:r w:rsidR="00616BA7" w:rsidRPr="00301468">
        <w:rPr>
          <w:lang w:val="en-US"/>
        </w:rPr>
        <w:t xml:space="preserve"> start</w:t>
      </w:r>
      <w:r w:rsidRPr="00301468">
        <w:rPr>
          <w:lang w:val="en-US"/>
        </w:rPr>
        <w:t xml:space="preserve"> </w:t>
      </w:r>
      <w:r w:rsidR="004C5165" w:rsidRPr="00301468">
        <w:rPr>
          <w:lang w:val="en-US"/>
        </w:rPr>
        <w:t xml:space="preserve">and </w:t>
      </w:r>
      <w:r w:rsidR="00C2505F" w:rsidRPr="00301468">
        <w:rPr>
          <w:lang w:val="en-US"/>
        </w:rPr>
        <w:t>related expenses</w:t>
      </w:r>
      <w:bookmarkEnd w:id="163"/>
    </w:p>
    <w:p w14:paraId="5471D606" w14:textId="74124CC8" w:rsidR="001B35D7" w:rsidRPr="00301468" w:rsidRDefault="009C0C6B" w:rsidP="001B35D7">
      <w:pPr>
        <w:pStyle w:val="BodyText"/>
        <w:keepNext/>
        <w:rPr>
          <w:lang w:val="en-US"/>
        </w:rPr>
      </w:pPr>
      <w:r>
        <w:t>The idea of the marketplace development was born in the summer of 2021, the active development of the marketplace project began later at the end of the year, the earlier versions were based on Elrond libraries that used the dApp template provided by the Elrond team, but this carried much redundant dependencies and functionality was based on the react-router that is conflicting with the Next.js router, so the application was rebuilt with Next.js framework and Elrond’s functionality refactored for Next.js usage in @superciety/pwa-core-library library. The first commit to the Next.js version of the marketplace repository is dated by 12 December 2021, and the </w:t>
      </w:r>
      <w:hyperlink r:id="rId61" w:tgtFrame="_blank" w:history="1">
        <w:r>
          <w:rPr>
            <w:rStyle w:val="Hyperlink"/>
            <w:color w:val="4A6EE0"/>
          </w:rPr>
          <w:t>metamex.io</w:t>
        </w:r>
      </w:hyperlink>
      <w:r>
        <w:t> domain was registered on 26 January 2022, as specified in the registration records in Figure 41 below.</w:t>
      </w:r>
      <w:r w:rsidR="001B35D7" w:rsidRPr="00301468">
        <w:rPr>
          <w:noProof/>
          <w:lang w:val="en-US"/>
        </w:rPr>
        <w:drawing>
          <wp:inline distT="0" distB="0" distL="0" distR="0" wp14:anchorId="4B100724" wp14:editId="3FE913CE">
            <wp:extent cx="5368705" cy="3161254"/>
            <wp:effectExtent l="0" t="0" r="381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5294" cy="3171022"/>
                    </a:xfrm>
                    <a:prstGeom prst="rect">
                      <a:avLst/>
                    </a:prstGeom>
                  </pic:spPr>
                </pic:pic>
              </a:graphicData>
            </a:graphic>
          </wp:inline>
        </w:drawing>
      </w:r>
    </w:p>
    <w:p w14:paraId="3045C722" w14:textId="6FFF1221" w:rsidR="00775533" w:rsidRPr="00301468" w:rsidRDefault="001B35D7" w:rsidP="001B35D7">
      <w:pPr>
        <w:pStyle w:val="Caption"/>
        <w:jc w:val="both"/>
        <w:rPr>
          <w:lang w:val="en-US"/>
        </w:rPr>
      </w:pPr>
      <w:bookmarkStart w:id="164" w:name="_Toc102091378"/>
      <w:r w:rsidRPr="00301468">
        <w:rPr>
          <w:lang w:val="en-US"/>
        </w:rPr>
        <w:t xml:space="preserve">Figure </w:t>
      </w:r>
      <w:r w:rsidRPr="00301468">
        <w:rPr>
          <w:lang w:val="en-US"/>
        </w:rPr>
        <w:fldChar w:fldCharType="begin"/>
      </w:r>
      <w:r w:rsidRPr="00301468">
        <w:rPr>
          <w:lang w:val="en-US"/>
        </w:rPr>
        <w:instrText xml:space="preserve"> SEQ Figure \* ARABIC </w:instrText>
      </w:r>
      <w:r w:rsidRPr="00301468">
        <w:rPr>
          <w:lang w:val="en-US"/>
        </w:rPr>
        <w:fldChar w:fldCharType="separate"/>
      </w:r>
      <w:r w:rsidR="002E2875">
        <w:rPr>
          <w:noProof/>
          <w:lang w:val="en-US"/>
        </w:rPr>
        <w:t>41</w:t>
      </w:r>
      <w:r w:rsidRPr="00301468">
        <w:rPr>
          <w:lang w:val="en-US"/>
        </w:rPr>
        <w:fldChar w:fldCharType="end"/>
      </w:r>
      <w:r w:rsidRPr="00301468">
        <w:rPr>
          <w:lang w:val="en-US"/>
        </w:rPr>
        <w:t xml:space="preserve"> Domain registration records</w:t>
      </w:r>
      <w:bookmarkEnd w:id="164"/>
    </w:p>
    <w:p w14:paraId="530AF23A" w14:textId="3F981A64" w:rsidR="002D351E" w:rsidRPr="00301468" w:rsidRDefault="009C0C6B" w:rsidP="00D83484">
      <w:pPr>
        <w:pStyle w:val="NormalText"/>
      </w:pPr>
      <w:r w:rsidRPr="009C0C6B">
        <w:t>Team core developers did the main work, so this was free of charge for the community, but there were expenses for outsourcing and consulting services from developers hired primarily on Upwork. Also, the licenses were bought for software such as GitKraken for easier git management, WebStorm IDE for front-end development, and the cloud infrastructure cost real money. The Upwork developers were hired to consult the team on the structure of the smart contracts for Elrond as at the beginning of development, there was no blockchain development expertise within the project team, so every knowledge was acquired within the active development time from Elrond documentation and Elrond’s live support in Telegram answering the key questions about Elrond architecture.</w:t>
      </w:r>
    </w:p>
    <w:p w14:paraId="7C49AB65" w14:textId="439E6240" w:rsidR="008C5E74" w:rsidRDefault="008C5E74" w:rsidP="008C5E74">
      <w:pPr>
        <w:pStyle w:val="Heading2"/>
        <w:numPr>
          <w:ilvl w:val="1"/>
          <w:numId w:val="4"/>
        </w:numPr>
        <w:rPr>
          <w:lang w:val="en-US"/>
        </w:rPr>
      </w:pPr>
      <w:bookmarkStart w:id="165" w:name="_Toc102091295"/>
      <w:r w:rsidRPr="00301468">
        <w:rPr>
          <w:lang w:val="en-US"/>
        </w:rPr>
        <w:lastRenderedPageBreak/>
        <w:t>Platform</w:t>
      </w:r>
      <w:r w:rsidR="00FB3E5F" w:rsidRPr="00301468">
        <w:rPr>
          <w:lang w:val="en-US"/>
        </w:rPr>
        <w:t xml:space="preserve"> UI</w:t>
      </w:r>
      <w:bookmarkEnd w:id="165"/>
    </w:p>
    <w:p w14:paraId="0FA916D1" w14:textId="77777777" w:rsidR="007C3314" w:rsidRPr="007C3314" w:rsidRDefault="007C3314" w:rsidP="007C3314">
      <w:pPr>
        <w:pStyle w:val="BodyText"/>
        <w:rPr>
          <w:lang w:val="en-US"/>
        </w:rPr>
      </w:pPr>
      <w:r w:rsidRPr="007C3314">
        <w:rPr>
          <w:lang w:val="en-US"/>
        </w:rPr>
        <w:t xml:space="preserve">The platform UI built on the Next.js framework is the key component which unites customers with the back-end and all infrastructure components united, so the visual part was a massive part of the dApp, meaning there was much time spent on the development of the designs with the colour scheme, fonts and logo. Many features included in the designs are outside of the thesis scope, such as collections and custom collection drops functionality, the available at the time of writing parts of the marketplace are captured and brought in the form of screenshots to the appendixes part. </w:t>
      </w:r>
    </w:p>
    <w:p w14:paraId="64DD0FB0" w14:textId="77777777" w:rsidR="007C3314" w:rsidRPr="007C3314" w:rsidRDefault="007C3314" w:rsidP="007C3314">
      <w:pPr>
        <w:pStyle w:val="BodyText"/>
        <w:rPr>
          <w:lang w:val="en-US"/>
        </w:rPr>
      </w:pPr>
      <w:r w:rsidRPr="007C3314">
        <w:rPr>
          <w:lang w:val="en-US"/>
        </w:rPr>
        <w:t xml:space="preserve">The deployed application is not fully available on the internet, it’s locked behind the password form, as captured in Appendix 14. When the valid password is provided, the request is sent to the serverless function of the Next.js application, which validates the password and provides a session cookie to access the marketplace, if the password is changed or the cookie was lost, the password form will be opened again on any of the routes and sub-routes accessed in the browser as web application validates cookie using the secret key to compare hashes. </w:t>
      </w:r>
    </w:p>
    <w:p w14:paraId="0FAFC2E2" w14:textId="77777777" w:rsidR="007C3314" w:rsidRPr="007C3314" w:rsidRDefault="007C3314" w:rsidP="007C3314">
      <w:pPr>
        <w:pStyle w:val="BodyText"/>
        <w:rPr>
          <w:lang w:val="en-US"/>
        </w:rPr>
      </w:pPr>
      <w:r w:rsidRPr="007C3314">
        <w:rPr>
          <w:lang w:val="en-US"/>
        </w:rPr>
        <w:t xml:space="preserve">The main page from Appendix 15 opens a view on the trending collections and also the navigation pane and sliding side navigation bar, the unauthorized customers will see the side pane showing four authentication methods from Appendix 16; Appendix 17 is a Maiar App authentication method that shows up a QR code to be scanned through a mobile app, and Maiar DeFi wallet opens the Maiar Wallet web browser extension as captured on Appendix 18. When the customer has logged in, the side panel show his session details as on Appendix 19, such as herotag, profile picture, available EGLD and MEX balance, the total balance in USD and the option to log out from the system. </w:t>
      </w:r>
    </w:p>
    <w:p w14:paraId="64D419D0" w14:textId="77777777" w:rsidR="007C3314" w:rsidRPr="007C3314" w:rsidRDefault="007C3314" w:rsidP="007C3314">
      <w:pPr>
        <w:pStyle w:val="BodyText"/>
        <w:rPr>
          <w:lang w:val="en-US"/>
        </w:rPr>
      </w:pPr>
      <w:r w:rsidRPr="007C3314">
        <w:rPr>
          <w:lang w:val="en-US"/>
        </w:rPr>
        <w:t xml:space="preserve">Navigation between pages is available in the navigation pane on top of the screen, it has “Create” options, as shown in Appendix 20, which allow to manage collections and create NFTs on the network, the “Trade” dropdown from Appendix 21 opens the option to get into the collections overview page and the listed NFTs for sale overview, Discover will lead to collection drops, and profile dropdown from Appendix 22 leads to the profile page and profile settings to set up the profile space which will show up on the personalized profile page. The “Create” dropdown provides access to the “Create collections” screen from Appendix 23 that allows a customer to register a collection on the network and set </w:t>
      </w:r>
      <w:r w:rsidRPr="007C3314">
        <w:rPr>
          <w:lang w:val="en-US"/>
        </w:rPr>
        <w:lastRenderedPageBreak/>
        <w:t>properties to in on the creation step, the next step is the “Activate collections” screen from Appendix 24 that lets customer set up the “ESDTNFTCreate” role for the collection so that the collection will be ready to create NFTs and will be available at “Update the Metaverse” dropdown from Appendix 25, to be selected to proceed to the “Create NFT” page from Appendix 26, the NFTs will be created in the customer’s wallet and will be available for listing on the marketplace, the NFTs will appear under the profile page NFT section.</w:t>
      </w:r>
    </w:p>
    <w:p w14:paraId="37EF25DE" w14:textId="77777777" w:rsidR="007C3314" w:rsidRPr="007C3314" w:rsidRDefault="007C3314" w:rsidP="007C3314">
      <w:pPr>
        <w:pStyle w:val="BodyText"/>
        <w:rPr>
          <w:lang w:val="en-US"/>
        </w:rPr>
      </w:pPr>
      <w:r w:rsidRPr="007C3314">
        <w:rPr>
          <w:lang w:val="en-US"/>
        </w:rPr>
        <w:t xml:space="preserve">The not fully implemented “explore collections” page from Appendix 27 will be used to list the trending collections on the marketplace once it is finished, and the “Listings” screen from Appendix 28 is a grid component that lists all available NFT listings on the marketplace, any NFT can be bought there when corresponding “Buy” button is triggered, more discovery options are available at preliminary mock of Discovery page from Appendix 29, this will list all collections available for minting or drops, and the corresponding collection details will be listed on the “mint collection” screen from Appendix 30 or page with NFTs belonging to the particular collection as shown on Appendix 31. The NFTs that have been chosen under the “Listings” or “Collection details” page will open an NFT detail screen from Appendix 32, which will show the integrated media content as image or video or music, along with NFT history, attributes, rarity and price, with the auction and “make offer” features in the future. </w:t>
      </w:r>
    </w:p>
    <w:p w14:paraId="21056172" w14:textId="49FA26C9" w:rsidR="0083700F" w:rsidRPr="00301468" w:rsidRDefault="007C3314" w:rsidP="002D351E">
      <w:pPr>
        <w:pStyle w:val="BodyText"/>
        <w:rPr>
          <w:lang w:val="en-US"/>
        </w:rPr>
        <w:sectPr w:rsidR="0083700F" w:rsidRPr="00301468" w:rsidSect="003C451D">
          <w:footnotePr>
            <w:numRestart w:val="eachPage"/>
          </w:footnotePr>
          <w:pgSz w:w="11907" w:h="16840" w:code="9"/>
          <w:pgMar w:top="1418" w:right="1701" w:bottom="1418" w:left="1701" w:header="709" w:footer="851" w:gutter="0"/>
          <w:cols w:space="708"/>
        </w:sectPr>
      </w:pPr>
      <w:r w:rsidRPr="007C3314">
        <w:rPr>
          <w:lang w:val="en-US"/>
        </w:rPr>
        <w:t>The user profiles from the Profile page, such as Gokai Labs profile from Appendix 33 and Elrond World from Appendix 34, represent the personalized userspace, where the profile page, banner, and collections tab from Appendix 35 and profile bio from Appendix 36 are fully customized by the customer, these options have default fallback values. The user is not forced to set up any of these, it is voluntary for the marketplace customers, so they can always set it up later when they feel the need for it. The owner of the profile, the wallet owner, sees his profile as different from other users on the marketplace, profile owner has special options for NFTs in his space so that only the owner can list NFTs and see these buttons as “List for sale” button from Appendix 37, this button will trigger a modal form to appear, where customer can set the price for NFT and list it, in the future development there will be a tab to see listed NFTs and manage these separately, to update the price or cancel the listing. The profile page loads details set in the “Settings” page from Appendix 39, it stores fields data set in fields in back-end service, which processes this data and serves it back to the profile visitors.</w:t>
      </w:r>
      <w:r>
        <w:rPr>
          <w:lang w:val="en-US"/>
        </w:rPr>
        <w:t xml:space="preserve"> </w:t>
      </w:r>
    </w:p>
    <w:p w14:paraId="6831E4DF" w14:textId="028BCC5F" w:rsidR="002D351E" w:rsidRPr="00301468" w:rsidRDefault="002D351E" w:rsidP="002D351E">
      <w:pPr>
        <w:pStyle w:val="Heading1"/>
        <w:numPr>
          <w:ilvl w:val="0"/>
          <w:numId w:val="4"/>
        </w:numPr>
        <w:tabs>
          <w:tab w:val="num" w:pos="360"/>
        </w:tabs>
        <w:ind w:left="357" w:hanging="357"/>
        <w:rPr>
          <w:lang w:val="en-US"/>
        </w:rPr>
      </w:pPr>
      <w:bookmarkStart w:id="166" w:name="_Toc102091296"/>
      <w:r w:rsidRPr="00301468">
        <w:rPr>
          <w:lang w:val="en-US"/>
        </w:rPr>
        <w:lastRenderedPageBreak/>
        <w:t>Summary</w:t>
      </w:r>
      <w:bookmarkEnd w:id="166"/>
    </w:p>
    <w:p w14:paraId="56CC0E3D" w14:textId="77777777" w:rsidR="007C3314" w:rsidRPr="007C3314" w:rsidRDefault="007C3314" w:rsidP="007C3314">
      <w:pPr>
        <w:pStyle w:val="BodyText"/>
        <w:rPr>
          <w:lang w:val="en-US"/>
        </w:rPr>
      </w:pPr>
      <w:r>
        <w:rPr>
          <w:lang w:val="en-US"/>
        </w:rPr>
        <w:t xml:space="preserve"> </w:t>
      </w:r>
      <w:r w:rsidRPr="007C3314">
        <w:rPr>
          <w:lang w:val="en-US"/>
        </w:rPr>
        <w:t>The platform development was long exhausting, there were many bugs and unexpected changes to functionality or documentation on Elrond, such as a bug with API the issue was created for and other issues, e.g., missing herotags on devnet, there were a lot of blind walkthroughs before the goal was achieved. The web app was built on the Next.js framework that allows server-side rendering and serverless functions to ease the development and save time from implementing everything on the back-end, including the password protection for the deployed marketplace instance available on the internet. Cloud infrastructure simplified the database management for back-end services serving the profile details and data for CMS and also enabled the easy automatic deployment of every component to the cloud. The smart contract built for the marketplace turned out to be a very robust and transparent solution, and deployment was robust and prevented any failed builds from passing to live deployment, resulting in the absence of downtime during the development phase. TypeScript has prevented type issues and preserved the uptime for the marketplace web platform too. A lot of development and architectural knowledge was acquired from the development, and there was conducted deep research into smart contract structure with different mappers and Rust language basics to optimize the code.</w:t>
      </w:r>
    </w:p>
    <w:p w14:paraId="6D4B2EAC" w14:textId="77777777" w:rsidR="007C3314" w:rsidRPr="007C3314" w:rsidRDefault="007C3314" w:rsidP="007C3314">
      <w:pPr>
        <w:pStyle w:val="BodyText"/>
        <w:rPr>
          <w:lang w:val="en-US"/>
        </w:rPr>
      </w:pPr>
      <w:r w:rsidRPr="007C3314">
        <w:rPr>
          <w:lang w:val="en-US"/>
        </w:rPr>
        <w:t>The end solution has achieved the full MVP scope for the thesis, this is a platform which is available to any Elrond wallet owner on the internet, where customers can log in through every available wallet integration, such as Elrond Wallet integration, Maiar App with QR code scanner, Maiar DeFi Wallet browser extension or the ledger solution and customers are free and not obligated to personalize their profile pages and share it, and there is always an option to remove every detail from the profile. The marketplace is integrated with the Elrond network, so the actual data is fetched directly from the network into the marketplace and is extended with data from the custom smart contract, which was specially designed for the marketplace needs. The platform facilitates the sale processes and can be used to manage collections to create NFTs, show available listings, update listings, cancel listings, and process the sales with payments.</w:t>
      </w:r>
    </w:p>
    <w:p w14:paraId="784A67A1" w14:textId="77777777" w:rsidR="007C3314" w:rsidRPr="007C3314" w:rsidRDefault="007C3314" w:rsidP="007C3314">
      <w:pPr>
        <w:pStyle w:val="BodyText"/>
        <w:rPr>
          <w:lang w:val="en-US"/>
        </w:rPr>
      </w:pPr>
      <w:r w:rsidRPr="007C3314">
        <w:rPr>
          <w:lang w:val="en-US"/>
        </w:rPr>
        <w:lastRenderedPageBreak/>
        <w:t xml:space="preserve">The main problem of blockchains was the inefficiency and high costs of operations, which eventually can make transaction fees too high and sometimes more than the value of the purchase itself. The MetaMex marketplace proves it can be used as a solution to this problem, as it allows list NFT just in less than 7 cents, or buy, unlist and update price for less than 3 US dollar cents, which makes it affordable to most the world population, of course, the EGLD price on the market will vary and the actual fees might go higher or lower, the more the network will grow the more computing resources will be available to process transactions. The actual scope set for the MetaMex marketplace is larger than the thesis MVP scope, there are designs prepared for the collections management, such as marketing campaigns for the drop and mint campaigns, the visuals of the future planning were added to the work and will be worked on, these listed features can be redesigned completely, and visuals will change depending on the future development. </w:t>
      </w:r>
    </w:p>
    <w:p w14:paraId="59768219" w14:textId="77777777" w:rsidR="007C3314" w:rsidRPr="007C3314" w:rsidRDefault="007C3314" w:rsidP="007C3314">
      <w:pPr>
        <w:pStyle w:val="BodyText"/>
        <w:rPr>
          <w:lang w:val="en-US"/>
        </w:rPr>
      </w:pPr>
    </w:p>
    <w:p w14:paraId="6C797F60" w14:textId="3269E79A" w:rsidR="006B1DAA" w:rsidRPr="00301468" w:rsidRDefault="006B1DAA" w:rsidP="007B5709">
      <w:pPr>
        <w:pStyle w:val="BodyText"/>
        <w:rPr>
          <w:lang w:val="en-US"/>
        </w:rPr>
        <w:sectPr w:rsidR="006B1DAA" w:rsidRPr="00301468" w:rsidSect="003C451D">
          <w:footnotePr>
            <w:numRestart w:val="eachPage"/>
          </w:footnotePr>
          <w:pgSz w:w="11907" w:h="16840" w:code="9"/>
          <w:pgMar w:top="1418" w:right="1701" w:bottom="1418" w:left="1701" w:header="709" w:footer="851" w:gutter="0"/>
          <w:cols w:space="708"/>
        </w:sectPr>
      </w:pPr>
    </w:p>
    <w:p w14:paraId="0C186DA7" w14:textId="201A5920" w:rsidR="009F4718" w:rsidRPr="00301468" w:rsidRDefault="009150BB" w:rsidP="00B93EB9">
      <w:pPr>
        <w:pStyle w:val="Headingunnumber"/>
        <w:rPr>
          <w:lang w:val="en-US"/>
        </w:rPr>
      </w:pPr>
      <w:bookmarkStart w:id="167" w:name="_Toc443560954"/>
      <w:bookmarkStart w:id="168" w:name="_Toc102091297"/>
      <w:r w:rsidRPr="00301468">
        <w:rPr>
          <w:lang w:val="en-US"/>
        </w:rPr>
        <w:lastRenderedPageBreak/>
        <w:t>References</w:t>
      </w:r>
      <w:bookmarkEnd w:id="167"/>
      <w:bookmarkEnd w:id="168"/>
    </w:p>
    <w:p w14:paraId="65986BAF" w14:textId="46F6D86A" w:rsidR="00DA462F" w:rsidRPr="00301468" w:rsidRDefault="00433E2C" w:rsidP="00B91757">
      <w:pPr>
        <w:pStyle w:val="BodyText"/>
        <w:rPr>
          <w:lang w:val="en-US"/>
        </w:rPr>
      </w:pPr>
      <w:r w:rsidRPr="00301468">
        <w:rPr>
          <w:lang w:val="en-US"/>
        </w:rPr>
        <w:t>1. Now is the time for a 'great reset'</w:t>
      </w:r>
      <w:r w:rsidR="00B91757" w:rsidRPr="00301468">
        <w:rPr>
          <w:lang w:val="en-US"/>
        </w:rPr>
        <w:t xml:space="preserve">. Schwab, K. (03.06.2020) [WWW] </w:t>
      </w:r>
      <w:hyperlink r:id="rId63" w:history="1">
        <w:r w:rsidR="00B91757" w:rsidRPr="00301468">
          <w:rPr>
            <w:rStyle w:val="Hyperlink"/>
            <w:lang w:val="en-US"/>
          </w:rPr>
          <w:t>https://www.weforum.org/agenda/2020/06/now-is-the-time-for-a-great-reset/</w:t>
        </w:r>
      </w:hyperlink>
      <w:r w:rsidR="00B91757" w:rsidRPr="00301468">
        <w:rPr>
          <w:lang w:val="en-US"/>
        </w:rPr>
        <w:t xml:space="preserve"> (12.12.2021).</w:t>
      </w:r>
    </w:p>
    <w:p w14:paraId="06D943F0" w14:textId="66718BF8" w:rsidR="00B91757" w:rsidRPr="00301468" w:rsidRDefault="00B91757" w:rsidP="00B91757">
      <w:pPr>
        <w:pStyle w:val="BodyText"/>
        <w:rPr>
          <w:rStyle w:val="Hyperlink"/>
          <w:lang w:val="en-US"/>
        </w:rPr>
      </w:pPr>
      <w:r w:rsidRPr="00301468">
        <w:rPr>
          <w:rStyle w:val="Hyperlink"/>
          <w:lang w:val="en-US"/>
        </w:rPr>
        <w:t xml:space="preserve">2. OpenSea’s NFT trade quadruples to 10 billion in under three months but Axie Infinity continues to be the crowd favourite. Gill, P. (09.11.2021) [WWW] </w:t>
      </w:r>
      <w:hyperlink r:id="rId64" w:history="1">
        <w:r w:rsidRPr="00301468">
          <w:rPr>
            <w:rStyle w:val="Hyperlink"/>
            <w:lang w:val="en-US"/>
          </w:rPr>
          <w:t>https://www.businessinsider.in/investment/news/openseas-nft-trade-quadruples-to-10-billion-in-under-three-months-but-axie-infinity-continues-to-be-the-crowd-favourite/articleshow/87609137.cms</w:t>
        </w:r>
      </w:hyperlink>
      <w:r w:rsidRPr="00301468">
        <w:rPr>
          <w:rStyle w:val="Hyperlink"/>
          <w:lang w:val="en-US"/>
        </w:rPr>
        <w:t xml:space="preserve"> (14.12.2021)</w:t>
      </w:r>
      <w:r w:rsidR="00102B00" w:rsidRPr="00301468">
        <w:rPr>
          <w:rStyle w:val="Hyperlink"/>
          <w:lang w:val="en-US"/>
        </w:rPr>
        <w:t>.</w:t>
      </w:r>
    </w:p>
    <w:p w14:paraId="122CCBAE" w14:textId="2D13979D" w:rsidR="00617EDF" w:rsidRPr="00301468" w:rsidRDefault="00B91757" w:rsidP="00D02B3A">
      <w:pPr>
        <w:pStyle w:val="BodyText"/>
        <w:rPr>
          <w:lang w:val="en-US"/>
        </w:rPr>
      </w:pPr>
      <w:r w:rsidRPr="00301468">
        <w:rPr>
          <w:rStyle w:val="Hyperlink"/>
          <w:lang w:val="en-US"/>
        </w:rPr>
        <w:t xml:space="preserve">3. Beeple | The First 5000 Days. </w:t>
      </w:r>
      <w:r w:rsidR="00D02B3A" w:rsidRPr="00301468">
        <w:rPr>
          <w:rStyle w:val="Hyperlink"/>
          <w:lang w:val="en-US"/>
        </w:rPr>
        <w:t>CHRSTIE’S</w:t>
      </w:r>
      <w:r w:rsidRPr="00301468">
        <w:rPr>
          <w:rStyle w:val="Hyperlink"/>
          <w:lang w:val="en-US"/>
        </w:rPr>
        <w:t xml:space="preserve">. </w:t>
      </w:r>
      <w:r w:rsidR="00326EF0" w:rsidRPr="00301468">
        <w:rPr>
          <w:rStyle w:val="Hyperlink"/>
          <w:lang w:val="en-US"/>
        </w:rPr>
        <w:t xml:space="preserve">(11.03.2021) </w:t>
      </w:r>
      <w:r w:rsidRPr="00301468">
        <w:rPr>
          <w:rStyle w:val="Hyperlink"/>
          <w:lang w:val="en-US"/>
        </w:rPr>
        <w:t xml:space="preserve">[WWW] </w:t>
      </w:r>
      <w:hyperlink r:id="rId65" w:history="1">
        <w:r w:rsidR="00D02B3A" w:rsidRPr="00301468">
          <w:rPr>
            <w:rStyle w:val="Hyperlink"/>
            <w:lang w:val="en-US"/>
          </w:rPr>
          <w:t>https://onlineonly.christies.com/s/beeple-first-5000-days/lots/2020</w:t>
        </w:r>
      </w:hyperlink>
      <w:r w:rsidR="00D02B3A" w:rsidRPr="00301468">
        <w:rPr>
          <w:rStyle w:val="Hyperlink"/>
          <w:lang w:val="en-US"/>
        </w:rPr>
        <w:t xml:space="preserve"> (14.12.2021)</w:t>
      </w:r>
      <w:bookmarkStart w:id="169" w:name="_Hlk54263357"/>
      <w:r w:rsidR="00D02B3A" w:rsidRPr="00301468">
        <w:rPr>
          <w:lang w:val="en-US"/>
        </w:rPr>
        <w:t xml:space="preserve"> </w:t>
      </w:r>
      <w:r w:rsidR="00102B00" w:rsidRPr="00301468">
        <w:rPr>
          <w:lang w:val="en-US"/>
        </w:rPr>
        <w:t>.</w:t>
      </w:r>
    </w:p>
    <w:p w14:paraId="6F04F23F" w14:textId="63AC38CD" w:rsidR="00D02B3A" w:rsidRPr="00301468" w:rsidRDefault="00D02B3A" w:rsidP="00D02B3A">
      <w:pPr>
        <w:pStyle w:val="BodyText"/>
        <w:rPr>
          <w:lang w:val="en-US"/>
        </w:rPr>
      </w:pPr>
      <w:r w:rsidRPr="00301468">
        <w:rPr>
          <w:lang w:val="en-US"/>
        </w:rPr>
        <w:t xml:space="preserve">4. Blockchain Trilemma. Grodzicka, H. (22.07.2020) [WWW] </w:t>
      </w:r>
      <w:hyperlink r:id="rId66" w:history="1">
        <w:r w:rsidRPr="00301468">
          <w:rPr>
            <w:rStyle w:val="Hyperlink"/>
            <w:lang w:val="en-US"/>
          </w:rPr>
          <w:t>https://blog.fingo.pl/blockchain-trilemma/</w:t>
        </w:r>
      </w:hyperlink>
      <w:r w:rsidRPr="00301468">
        <w:rPr>
          <w:lang w:val="en-US"/>
        </w:rPr>
        <w:t xml:space="preserve"> (14.12.2021)</w:t>
      </w:r>
      <w:r w:rsidR="00102B00" w:rsidRPr="00301468">
        <w:rPr>
          <w:lang w:val="en-US"/>
        </w:rPr>
        <w:t>.</w:t>
      </w:r>
    </w:p>
    <w:p w14:paraId="70E643E7" w14:textId="3E1DCE74" w:rsidR="00A863F2" w:rsidRPr="00301468" w:rsidRDefault="00D02B3A" w:rsidP="00D02B3A">
      <w:pPr>
        <w:pStyle w:val="BodyText"/>
        <w:rPr>
          <w:lang w:val="en-US"/>
        </w:rPr>
      </w:pPr>
      <w:r w:rsidRPr="00301468">
        <w:rPr>
          <w:lang w:val="en-US"/>
        </w:rPr>
        <w:t>5.  An Order-of-Magnitude Estimate of the Relative Sustainability of the Bitcoin Network</w:t>
      </w:r>
      <w:r w:rsidR="00231165" w:rsidRPr="00301468">
        <w:rPr>
          <w:lang w:val="en-US"/>
        </w:rPr>
        <w:t>, 3nd ed., Working Paper</w:t>
      </w:r>
      <w:r w:rsidRPr="00301468">
        <w:rPr>
          <w:lang w:val="en-US"/>
        </w:rPr>
        <w:t>. McCook, H. (</w:t>
      </w:r>
      <w:r w:rsidR="00231165" w:rsidRPr="00301468">
        <w:rPr>
          <w:lang w:val="en-US"/>
        </w:rPr>
        <w:t>11</w:t>
      </w:r>
      <w:r w:rsidRPr="00301468">
        <w:rPr>
          <w:lang w:val="en-US"/>
        </w:rPr>
        <w:t>.</w:t>
      </w:r>
      <w:r w:rsidR="00231165" w:rsidRPr="00301468">
        <w:rPr>
          <w:lang w:val="en-US"/>
        </w:rPr>
        <w:t>02</w:t>
      </w:r>
      <w:r w:rsidRPr="00301468">
        <w:rPr>
          <w:lang w:val="en-US"/>
        </w:rPr>
        <w:t>.201</w:t>
      </w:r>
      <w:r w:rsidR="00231165" w:rsidRPr="00301468">
        <w:rPr>
          <w:lang w:val="en-US"/>
        </w:rPr>
        <w:t>5</w:t>
      </w:r>
      <w:r w:rsidRPr="00301468">
        <w:rPr>
          <w:lang w:val="en-US"/>
        </w:rPr>
        <w:t xml:space="preserve">) </w:t>
      </w:r>
      <w:r w:rsidR="00231165" w:rsidRPr="00301468">
        <w:rPr>
          <w:lang w:val="en-US"/>
        </w:rPr>
        <w:t>[</w:t>
      </w:r>
      <w:r w:rsidR="00E33C52" w:rsidRPr="00301468">
        <w:rPr>
          <w:lang w:val="en-US"/>
        </w:rPr>
        <w:t>WWW</w:t>
      </w:r>
      <w:r w:rsidR="00231165" w:rsidRPr="00301468">
        <w:rPr>
          <w:lang w:val="en-US"/>
        </w:rPr>
        <w:t xml:space="preserve">] </w:t>
      </w:r>
      <w:hyperlink r:id="rId67" w:history="1">
        <w:r w:rsidR="00231165" w:rsidRPr="00301468">
          <w:rPr>
            <w:rStyle w:val="Hyperlink"/>
            <w:lang w:val="en-US"/>
          </w:rPr>
          <w:t>https://www.academia.edu/7666373/_OBSOLETE_An_Order_of_Magnitude_Estimate_of_the_Relative_Sustainability_of_the_Bitcoin_Network</w:t>
        </w:r>
      </w:hyperlink>
      <w:r w:rsidR="00231165" w:rsidRPr="00301468">
        <w:rPr>
          <w:lang w:val="en-US"/>
        </w:rPr>
        <w:t xml:space="preserve"> (20.12.2021)</w:t>
      </w:r>
      <w:r w:rsidR="00102B00" w:rsidRPr="00301468">
        <w:rPr>
          <w:lang w:val="en-US"/>
        </w:rPr>
        <w:t>.</w:t>
      </w:r>
    </w:p>
    <w:p w14:paraId="563B5159" w14:textId="2E31AFE0" w:rsidR="00102B00" w:rsidRPr="00301468" w:rsidRDefault="00102B00" w:rsidP="00D02B3A">
      <w:pPr>
        <w:pStyle w:val="BodyText"/>
        <w:rPr>
          <w:lang w:val="en-US"/>
        </w:rPr>
      </w:pPr>
      <w:r w:rsidRPr="00301468">
        <w:rPr>
          <w:lang w:val="en-US"/>
        </w:rPr>
        <w:t>6. Elrond Staking: Beginners’ Guide. Arsov, A. (22.12.2021) [WWW] https://egg.fi/crypto-academy/staking/elrond-staking-beginners-guide/ (26.12.2021).</w:t>
      </w:r>
    </w:p>
    <w:p w14:paraId="630173C3" w14:textId="4D91FAEB" w:rsidR="00466933" w:rsidRPr="00301468" w:rsidRDefault="004B24D6" w:rsidP="004B24D6">
      <w:pPr>
        <w:pStyle w:val="BodyText"/>
        <w:rPr>
          <w:lang w:val="en-US"/>
        </w:rPr>
      </w:pPr>
      <w:r w:rsidRPr="00301468">
        <w:rPr>
          <w:lang w:val="en-US"/>
        </w:rPr>
        <w:t xml:space="preserve">7. Secure Proof of Stake. Elrond. [WWW] </w:t>
      </w:r>
      <w:hyperlink r:id="rId68" w:history="1">
        <w:r w:rsidRPr="00301468">
          <w:rPr>
            <w:rStyle w:val="Hyperlink"/>
            <w:lang w:val="en-US"/>
          </w:rPr>
          <w:t>https://docs.elrond.com/technology/secure-proof-of-stake/</w:t>
        </w:r>
      </w:hyperlink>
      <w:r w:rsidRPr="00301468">
        <w:rPr>
          <w:lang w:val="en-US"/>
        </w:rPr>
        <w:t xml:space="preserve"> (30.12.2021)</w:t>
      </w:r>
      <w:r w:rsidR="00C7726A" w:rsidRPr="00301468">
        <w:rPr>
          <w:lang w:val="en-US"/>
        </w:rPr>
        <w:t>.</w:t>
      </w:r>
    </w:p>
    <w:p w14:paraId="677404C6" w14:textId="3981800D" w:rsidR="00466933" w:rsidRPr="00301468" w:rsidRDefault="00DF38EB" w:rsidP="00DF38EB">
      <w:pPr>
        <w:pStyle w:val="BodyText"/>
        <w:rPr>
          <w:lang w:val="en-US"/>
        </w:rPr>
      </w:pPr>
      <w:r w:rsidRPr="00301468">
        <w:rPr>
          <w:lang w:val="en-US"/>
        </w:rPr>
        <w:t xml:space="preserve">8. Maiar Exchange - Testnet functionalities practicing tutorial. MGStaking. (25.08.2021) [WWW] </w:t>
      </w:r>
      <w:hyperlink r:id="rId69" w:history="1">
        <w:r w:rsidRPr="00301468">
          <w:rPr>
            <w:rStyle w:val="Hyperlink"/>
            <w:lang w:val="en-US"/>
          </w:rPr>
          <w:t>https://medium.com/mgstaking/maiar-exchange-devnet-functionalities-practicing-tutorial-ae05efee5bed</w:t>
        </w:r>
      </w:hyperlink>
      <w:r w:rsidRPr="00301468">
        <w:rPr>
          <w:lang w:val="en-US"/>
        </w:rPr>
        <w:t xml:space="preserve"> (05.01.2022)</w:t>
      </w:r>
      <w:r w:rsidR="00C7726A" w:rsidRPr="00301468">
        <w:rPr>
          <w:lang w:val="en-US"/>
        </w:rPr>
        <w:t>.</w:t>
      </w:r>
    </w:p>
    <w:p w14:paraId="29369F20" w14:textId="517CBD93" w:rsidR="00DF38EB" w:rsidRPr="00301468" w:rsidRDefault="00DF38EB" w:rsidP="00CA6BBC">
      <w:pPr>
        <w:pStyle w:val="BodyText"/>
        <w:rPr>
          <w:lang w:val="en-US"/>
        </w:rPr>
      </w:pPr>
      <w:r w:rsidRPr="00301468">
        <w:rPr>
          <w:lang w:val="en-US"/>
        </w:rPr>
        <w:t xml:space="preserve">9. Elrond Staking Phase 2 - The Validators Queue Launches On December 1st. Mincu, L. (16.10.2020) [WWW] </w:t>
      </w:r>
      <w:hyperlink r:id="rId70" w:history="1">
        <w:r w:rsidRPr="00301468">
          <w:rPr>
            <w:rStyle w:val="Hyperlink"/>
            <w:lang w:val="en-US"/>
          </w:rPr>
          <w:t>https://elrond.com/blog/staking-phase-2/</w:t>
        </w:r>
      </w:hyperlink>
      <w:r w:rsidRPr="00301468">
        <w:rPr>
          <w:lang w:val="en-US"/>
        </w:rPr>
        <w:t xml:space="preserve"> (05.01.2022)</w:t>
      </w:r>
      <w:r w:rsidR="00C7726A" w:rsidRPr="00301468">
        <w:rPr>
          <w:lang w:val="en-US"/>
        </w:rPr>
        <w:t>.</w:t>
      </w:r>
    </w:p>
    <w:p w14:paraId="2FD70E85" w14:textId="30D74580" w:rsidR="006A39ED" w:rsidRPr="00301468" w:rsidRDefault="00C7726A" w:rsidP="00CA6BBC">
      <w:pPr>
        <w:pStyle w:val="BodyText"/>
        <w:rPr>
          <w:lang w:val="en-US"/>
        </w:rPr>
      </w:pPr>
      <w:r w:rsidRPr="00301468">
        <w:rPr>
          <w:lang w:val="en-US"/>
        </w:rPr>
        <w:lastRenderedPageBreak/>
        <w:t>10.</w:t>
      </w:r>
      <w:r w:rsidR="00CA6BBC" w:rsidRPr="00301468">
        <w:rPr>
          <w:lang w:val="en-US"/>
        </w:rPr>
        <w:t xml:space="preserve"> </w:t>
      </w:r>
      <w:r w:rsidRPr="00301468">
        <w:rPr>
          <w:lang w:val="en-US"/>
        </w:rPr>
        <w:t xml:space="preserve">System Requirements. Elrond. [WWW] </w:t>
      </w:r>
      <w:hyperlink r:id="rId71" w:history="1">
        <w:r w:rsidRPr="00301468">
          <w:rPr>
            <w:rStyle w:val="Hyperlink"/>
            <w:lang w:val="en-US"/>
          </w:rPr>
          <w:t>https://docs.elrond.com/validators/system-requirements/</w:t>
        </w:r>
      </w:hyperlink>
      <w:r w:rsidRPr="00301468">
        <w:rPr>
          <w:lang w:val="en-US"/>
        </w:rPr>
        <w:t xml:space="preserve"> (08.01.2022).</w:t>
      </w:r>
    </w:p>
    <w:p w14:paraId="7715BE35" w14:textId="388A687D" w:rsidR="00CB3799" w:rsidRPr="00301468" w:rsidRDefault="0001604E" w:rsidP="00CA6BBC">
      <w:pPr>
        <w:pStyle w:val="BodyText"/>
        <w:rPr>
          <w:lang w:val="en-US"/>
        </w:rPr>
      </w:pPr>
      <w:r w:rsidRPr="00301468">
        <w:rPr>
          <w:lang w:val="en-US"/>
        </w:rPr>
        <w:t>11</w:t>
      </w:r>
      <w:r w:rsidR="00C7726A" w:rsidRPr="00301468">
        <w:rPr>
          <w:lang w:val="en-US"/>
        </w:rPr>
        <w:t>.</w:t>
      </w:r>
      <w:r w:rsidR="00841642" w:rsidRPr="00301468">
        <w:rPr>
          <w:lang w:val="en-US"/>
        </w:rPr>
        <w:t xml:space="preserve"> </w:t>
      </w:r>
      <w:r w:rsidR="00C7726A" w:rsidRPr="00301468">
        <w:rPr>
          <w:lang w:val="en-US"/>
        </w:rPr>
        <w:t xml:space="preserve">Frequently Asked Questions. Elrond. [WWW] </w:t>
      </w:r>
      <w:hyperlink r:id="rId72" w:history="1">
        <w:r w:rsidR="00C7726A" w:rsidRPr="00301468">
          <w:rPr>
            <w:rStyle w:val="Hyperlink"/>
            <w:lang w:val="en-US"/>
          </w:rPr>
          <w:t>https://elrond.com/faq/</w:t>
        </w:r>
      </w:hyperlink>
      <w:r w:rsidR="00C7726A" w:rsidRPr="00301468">
        <w:rPr>
          <w:lang w:val="en-US"/>
        </w:rPr>
        <w:t xml:space="preserve"> (08.01.2022).</w:t>
      </w:r>
    </w:p>
    <w:p w14:paraId="5CCE4BCC" w14:textId="67B5D1F9" w:rsidR="00CB3799" w:rsidRPr="00301468" w:rsidRDefault="00CB3799" w:rsidP="00986B31">
      <w:pPr>
        <w:pStyle w:val="BodyText"/>
        <w:rPr>
          <w:lang w:val="en-US"/>
        </w:rPr>
      </w:pPr>
      <w:r w:rsidRPr="00301468">
        <w:rPr>
          <w:lang w:val="en-US"/>
        </w:rPr>
        <w:t>12</w:t>
      </w:r>
      <w:r w:rsidR="00C7726A" w:rsidRPr="00301468">
        <w:rPr>
          <w:lang w:val="en-US"/>
        </w:rPr>
        <w:t xml:space="preserve">. Elrond Becomes The First Carbon Negative European Blockchain, Opening A New Wave Of Sustainable Innovation In Line With The European Climate Policy. Mincu, B. (05.08.2021) [WWW] </w:t>
      </w:r>
      <w:hyperlink r:id="rId73" w:history="1">
        <w:r w:rsidR="00C7726A" w:rsidRPr="00301468">
          <w:rPr>
            <w:rStyle w:val="Hyperlink"/>
            <w:lang w:val="en-US"/>
          </w:rPr>
          <w:t>https://elrond.com/blog/elrond-carbon-negative-offsetra/</w:t>
        </w:r>
      </w:hyperlink>
      <w:r w:rsidR="00C7726A" w:rsidRPr="00301468">
        <w:rPr>
          <w:lang w:val="en-US"/>
        </w:rPr>
        <w:t xml:space="preserve"> (08.01.2022).</w:t>
      </w:r>
      <w:r w:rsidR="00986B31" w:rsidRPr="00301468">
        <w:rPr>
          <w:lang w:val="en-US"/>
        </w:rPr>
        <w:t xml:space="preserve"> </w:t>
      </w:r>
    </w:p>
    <w:p w14:paraId="45453AE3" w14:textId="01FCCDEF" w:rsidR="00986B31" w:rsidRPr="00301468" w:rsidRDefault="00986B31" w:rsidP="00986B31">
      <w:pPr>
        <w:pStyle w:val="BodyText"/>
        <w:rPr>
          <w:lang w:val="en-US"/>
        </w:rPr>
      </w:pPr>
      <w:r w:rsidRPr="00301468">
        <w:rPr>
          <w:lang w:val="en-US"/>
        </w:rPr>
        <w:t xml:space="preserve">13. NFT trading volume hit $10.7 billion last quarter—here are 2 reasons why people are spending thousands on digital assets. Locke, T. (06.10.2021) [WWW] </w:t>
      </w:r>
      <w:hyperlink r:id="rId74" w:history="1">
        <w:r w:rsidRPr="00301468">
          <w:rPr>
            <w:rStyle w:val="Hyperlink"/>
            <w:lang w:val="en-US"/>
          </w:rPr>
          <w:t>https://www.cnbc.com/2021/10/06/nft-trading-volume-hit-10-billion-2-reasons-why-people-are-buying.html</w:t>
        </w:r>
      </w:hyperlink>
      <w:r w:rsidRPr="00301468">
        <w:rPr>
          <w:lang w:val="en-US"/>
        </w:rPr>
        <w:t xml:space="preserve"> (08.01.2022).</w:t>
      </w:r>
    </w:p>
    <w:p w14:paraId="5A750252" w14:textId="10389506" w:rsidR="000008B2" w:rsidRPr="00301468" w:rsidRDefault="000008B2" w:rsidP="00986B31">
      <w:pPr>
        <w:pStyle w:val="BodyText"/>
        <w:rPr>
          <w:lang w:val="en-US"/>
        </w:rPr>
      </w:pPr>
      <w:r w:rsidRPr="00301468">
        <w:rPr>
          <w:lang w:val="en-US"/>
        </w:rPr>
        <w:t xml:space="preserve">14. Which blockchains does OpenSea support? OpenSea. [WWW] </w:t>
      </w:r>
      <w:hyperlink r:id="rId75" w:history="1">
        <w:r w:rsidRPr="00301468">
          <w:rPr>
            <w:rStyle w:val="Hyperlink"/>
            <w:lang w:val="en-US"/>
          </w:rPr>
          <w:t>https://support.opensea.io/hc/en-us/articles/4404027708051-Which-blockchains-does-OpenSea-support</w:t>
        </w:r>
      </w:hyperlink>
      <w:r w:rsidRPr="00301468">
        <w:rPr>
          <w:lang w:val="en-US"/>
        </w:rPr>
        <w:t xml:space="preserve"> (</w:t>
      </w:r>
      <w:r w:rsidR="00DE5F1C" w:rsidRPr="00301468">
        <w:rPr>
          <w:lang w:val="en-US"/>
        </w:rPr>
        <w:t>1</w:t>
      </w:r>
      <w:r w:rsidR="003F5B99" w:rsidRPr="00301468">
        <w:rPr>
          <w:lang w:val="en-US"/>
        </w:rPr>
        <w:t>9</w:t>
      </w:r>
      <w:r w:rsidRPr="00301468">
        <w:rPr>
          <w:lang w:val="en-US"/>
        </w:rPr>
        <w:t>.01.2022).</w:t>
      </w:r>
    </w:p>
    <w:p w14:paraId="0A5AA9DA" w14:textId="2CFDA61A" w:rsidR="005E0670" w:rsidRPr="00301468" w:rsidRDefault="005E0670" w:rsidP="00CA6BBC">
      <w:pPr>
        <w:pStyle w:val="BodyText"/>
        <w:rPr>
          <w:rStyle w:val="Hyperlink"/>
          <w:lang w:val="en-US"/>
        </w:rPr>
      </w:pPr>
      <w:r w:rsidRPr="00301468">
        <w:rPr>
          <w:rStyle w:val="Hyperlink"/>
          <w:lang w:val="en-US"/>
        </w:rPr>
        <w:t>1</w:t>
      </w:r>
      <w:r w:rsidR="003F5B99" w:rsidRPr="00301468">
        <w:rPr>
          <w:rStyle w:val="Hyperlink"/>
          <w:lang w:val="en-US"/>
        </w:rPr>
        <w:t>5.</w:t>
      </w:r>
      <w:r w:rsidR="003F5B99" w:rsidRPr="00301468">
        <w:rPr>
          <w:lang w:val="en-US"/>
        </w:rPr>
        <w:t xml:space="preserve"> </w:t>
      </w:r>
      <w:r w:rsidR="003F5B99" w:rsidRPr="00301468">
        <w:rPr>
          <w:rStyle w:val="Hyperlink"/>
          <w:lang w:val="en-US"/>
        </w:rPr>
        <w:t>eMoon is closing its doors.</w:t>
      </w:r>
      <w:r w:rsidR="00045439" w:rsidRPr="00301468">
        <w:rPr>
          <w:rStyle w:val="Hyperlink"/>
          <w:lang w:val="en-US"/>
        </w:rPr>
        <w:t xml:space="preserve"> eMoon. [WWW] </w:t>
      </w:r>
      <w:r w:rsidRPr="00301468">
        <w:rPr>
          <w:rStyle w:val="Hyperlink"/>
          <w:lang w:val="en-US"/>
        </w:rPr>
        <w:t xml:space="preserve"> </w:t>
      </w:r>
      <w:hyperlink r:id="rId76" w:history="1">
        <w:r w:rsidRPr="00301468">
          <w:rPr>
            <w:rStyle w:val="Hyperlink"/>
            <w:lang w:val="en-US"/>
          </w:rPr>
          <w:t>https://emoon.space/</w:t>
        </w:r>
      </w:hyperlink>
      <w:r w:rsidRPr="00301468">
        <w:rPr>
          <w:rStyle w:val="Hyperlink"/>
          <w:lang w:val="en-US"/>
        </w:rPr>
        <w:t xml:space="preserve"> (27.02.2022)</w:t>
      </w:r>
      <w:r w:rsidR="00045439" w:rsidRPr="00301468">
        <w:rPr>
          <w:rStyle w:val="Hyperlink"/>
          <w:lang w:val="en-US"/>
        </w:rPr>
        <w:t>.</w:t>
      </w:r>
      <w:r w:rsidRPr="00301468">
        <w:rPr>
          <w:rStyle w:val="Hyperlink"/>
          <w:lang w:val="en-US"/>
        </w:rPr>
        <w:t xml:space="preserve"> </w:t>
      </w:r>
    </w:p>
    <w:p w14:paraId="62C0A4E9" w14:textId="7F8515EB" w:rsidR="00045439" w:rsidRPr="00301468" w:rsidRDefault="00045439" w:rsidP="00CA6BBC">
      <w:pPr>
        <w:pStyle w:val="BodyText"/>
        <w:rPr>
          <w:rStyle w:val="Hyperlink"/>
          <w:lang w:val="en-US"/>
        </w:rPr>
      </w:pPr>
      <w:r w:rsidRPr="00301468">
        <w:rPr>
          <w:rStyle w:val="Hyperlink"/>
          <w:lang w:val="en-US"/>
        </w:rPr>
        <w:t xml:space="preserve">16. How to Git a Branch: Work Safety. Rolie. (05.08.2021) [WWW] </w:t>
      </w:r>
      <w:hyperlink r:id="rId77" w:history="1">
        <w:r w:rsidRPr="00301468">
          <w:rPr>
            <w:rStyle w:val="Hyperlink"/>
            <w:lang w:val="en-US"/>
          </w:rPr>
          <w:t>https://medium.com/codex/how-to-git-a-branch-work-safety-421a8320b93c</w:t>
        </w:r>
      </w:hyperlink>
      <w:r w:rsidRPr="00301468">
        <w:rPr>
          <w:rStyle w:val="Hyperlink"/>
          <w:lang w:val="en-US"/>
        </w:rPr>
        <w:t xml:space="preserve"> (30.02.2022).</w:t>
      </w:r>
    </w:p>
    <w:p w14:paraId="67D1FC30" w14:textId="2FA6CC70" w:rsidR="00341258" w:rsidRPr="00301468" w:rsidRDefault="00045439" w:rsidP="00045439">
      <w:pPr>
        <w:pStyle w:val="BodyText"/>
        <w:rPr>
          <w:lang w:val="en-US"/>
        </w:rPr>
      </w:pPr>
      <w:r w:rsidRPr="00301468">
        <w:rPr>
          <w:rStyle w:val="Hyperlink"/>
          <w:lang w:val="en-US"/>
        </w:rPr>
        <w:t xml:space="preserve">17. Get started with Tailwind CSS. Tailwind CSS. [WWW] </w:t>
      </w:r>
      <w:hyperlink r:id="rId78" w:history="1">
        <w:r w:rsidRPr="00301468">
          <w:rPr>
            <w:rStyle w:val="Hyperlink"/>
            <w:lang w:val="en-US"/>
          </w:rPr>
          <w:t>https://tailwindcss.com/docs/installation</w:t>
        </w:r>
      </w:hyperlink>
      <w:r w:rsidRPr="00301468">
        <w:rPr>
          <w:rStyle w:val="Hyperlink"/>
          <w:lang w:val="en-US"/>
        </w:rPr>
        <w:t xml:space="preserve"> (30.02.2022)</w:t>
      </w:r>
      <w:r w:rsidRPr="00301468">
        <w:rPr>
          <w:lang w:val="en-US"/>
        </w:rPr>
        <w:t>.</w:t>
      </w:r>
    </w:p>
    <w:p w14:paraId="5514374A" w14:textId="119E4157" w:rsidR="00EE21E8" w:rsidRPr="00301468" w:rsidRDefault="00045439" w:rsidP="00601747">
      <w:pPr>
        <w:pStyle w:val="BodyText"/>
        <w:rPr>
          <w:lang w:val="en-US"/>
        </w:rPr>
      </w:pPr>
      <w:r w:rsidRPr="00301468">
        <w:rPr>
          <w:lang w:val="en-US"/>
        </w:rPr>
        <w:t xml:space="preserve">18. The Next.js Handbook. Copes, F. (19.11.2019) [WWW] </w:t>
      </w:r>
      <w:hyperlink r:id="rId79" w:history="1">
        <w:r w:rsidRPr="00301468">
          <w:rPr>
            <w:rStyle w:val="Hyperlink"/>
            <w:lang w:val="en-US"/>
          </w:rPr>
          <w:t>https://www.freecodecamp.org/news/the-next-js-handbook/</w:t>
        </w:r>
      </w:hyperlink>
      <w:r w:rsidRPr="00301468">
        <w:rPr>
          <w:lang w:val="en-US"/>
        </w:rPr>
        <w:t xml:space="preserve"> (30.02.2022).</w:t>
      </w:r>
      <w:r w:rsidR="00601747" w:rsidRPr="00301468">
        <w:rPr>
          <w:lang w:val="en-US"/>
        </w:rPr>
        <w:t xml:space="preserve"> </w:t>
      </w:r>
    </w:p>
    <w:p w14:paraId="027469F1" w14:textId="03EFC284" w:rsidR="002F19C1" w:rsidRPr="00301468" w:rsidRDefault="00824756" w:rsidP="00824756">
      <w:pPr>
        <w:pStyle w:val="BodyText"/>
        <w:rPr>
          <w:lang w:val="en-US"/>
        </w:rPr>
      </w:pPr>
      <w:r w:rsidRPr="00301468">
        <w:rPr>
          <w:lang w:val="en-US"/>
        </w:rPr>
        <w:t xml:space="preserve">19. The Elrond Virtual Machine - Smart Contracts At Internet Scale. Mincu, B. (04.12.2020) [WWW] </w:t>
      </w:r>
      <w:hyperlink r:id="rId80" w:history="1">
        <w:r w:rsidRPr="00301468">
          <w:rPr>
            <w:rStyle w:val="Hyperlink"/>
            <w:lang w:val="en-US"/>
          </w:rPr>
          <w:t>https://elrond.com/blog/elrond-virtual-machine-arwen-wasm-vm/</w:t>
        </w:r>
      </w:hyperlink>
      <w:r w:rsidRPr="00301468">
        <w:rPr>
          <w:lang w:val="en-US"/>
        </w:rPr>
        <w:t xml:space="preserve"> (05.03.2022).</w:t>
      </w:r>
    </w:p>
    <w:p w14:paraId="20060085" w14:textId="2D22DB62" w:rsidR="00824756" w:rsidRPr="00301468" w:rsidRDefault="00824756" w:rsidP="00824756">
      <w:pPr>
        <w:pStyle w:val="BodyText"/>
        <w:rPr>
          <w:lang w:val="en-US"/>
        </w:rPr>
      </w:pPr>
      <w:r w:rsidRPr="00301468">
        <w:rPr>
          <w:lang w:val="en-US"/>
        </w:rPr>
        <w:t xml:space="preserve">20. NFT tokens. Elrond. [WWW] </w:t>
      </w:r>
      <w:hyperlink r:id="rId81" w:history="1">
        <w:r w:rsidRPr="00301468">
          <w:rPr>
            <w:rStyle w:val="Hyperlink"/>
            <w:lang w:val="en-US"/>
          </w:rPr>
          <w:t>https://docs.elrond.com/developers/nft-tokens/</w:t>
        </w:r>
      </w:hyperlink>
      <w:r w:rsidRPr="00301468">
        <w:rPr>
          <w:lang w:val="en-US"/>
        </w:rPr>
        <w:t xml:space="preserve"> (05.04.2022).</w:t>
      </w:r>
    </w:p>
    <w:p w14:paraId="00BB29B9" w14:textId="6DDBEE01" w:rsidR="000304DF" w:rsidRPr="00301468" w:rsidRDefault="00824756" w:rsidP="00824756">
      <w:pPr>
        <w:pStyle w:val="BodyText"/>
        <w:rPr>
          <w:lang w:val="en-US"/>
        </w:rPr>
      </w:pPr>
      <w:r w:rsidRPr="00301468">
        <w:rPr>
          <w:lang w:val="en-US"/>
        </w:rPr>
        <w:lastRenderedPageBreak/>
        <w:t xml:space="preserve">21. Storage Mappers. Elrond. [WWW] </w:t>
      </w:r>
      <w:hyperlink r:id="rId82" w:history="1">
        <w:r w:rsidRPr="00301468">
          <w:rPr>
            <w:rStyle w:val="Hyperlink"/>
            <w:lang w:val="en-US"/>
          </w:rPr>
          <w:t>https://docs.elrond.com/developers/best-practices/storage-mappers/</w:t>
        </w:r>
      </w:hyperlink>
      <w:r w:rsidRPr="00301468">
        <w:rPr>
          <w:lang w:val="en-US"/>
        </w:rPr>
        <w:t xml:space="preserve"> (10.04.2022).</w:t>
      </w:r>
    </w:p>
    <w:p w14:paraId="03F2128D" w14:textId="732726D9" w:rsidR="00BF31C3" w:rsidRPr="00301468" w:rsidRDefault="00824756" w:rsidP="00824756">
      <w:pPr>
        <w:pStyle w:val="BodyText"/>
        <w:rPr>
          <w:rStyle w:val="Hyperlink"/>
          <w:lang w:val="en-US"/>
        </w:rPr>
      </w:pPr>
      <w:r w:rsidRPr="00301468">
        <w:rPr>
          <w:lang w:val="en-US"/>
        </w:rPr>
        <w:t xml:space="preserve">22. Built-In Functions. Elrond [WWW] </w:t>
      </w:r>
      <w:hyperlink r:id="rId83" w:history="1">
        <w:r w:rsidRPr="00301468">
          <w:rPr>
            <w:rStyle w:val="Hyperlink"/>
            <w:lang w:val="en-US"/>
          </w:rPr>
          <w:t>https://docs.elrond.com/developers/built-in-functions/</w:t>
        </w:r>
      </w:hyperlink>
      <w:r w:rsidRPr="00301468">
        <w:rPr>
          <w:lang w:val="en-US"/>
        </w:rPr>
        <w:t xml:space="preserve"> (12.04.2022)</w:t>
      </w:r>
      <w:r w:rsidRPr="00301468">
        <w:rPr>
          <w:rStyle w:val="Hyperlink"/>
          <w:lang w:val="en-US"/>
        </w:rPr>
        <w:t xml:space="preserve"> </w:t>
      </w:r>
    </w:p>
    <w:p w14:paraId="400A4566" w14:textId="613AE8F8" w:rsidR="0068036F" w:rsidRPr="00301468" w:rsidRDefault="0068036F" w:rsidP="00824756">
      <w:pPr>
        <w:pStyle w:val="BodyText"/>
        <w:rPr>
          <w:rStyle w:val="Hyperlink"/>
          <w:lang w:val="en-US"/>
        </w:rPr>
      </w:pPr>
      <w:r w:rsidRPr="00301468">
        <w:rPr>
          <w:rStyle w:val="Hyperlink"/>
          <w:lang w:val="en-US"/>
        </w:rPr>
        <w:t>23.</w:t>
      </w:r>
      <w:r w:rsidRPr="00301468">
        <w:rPr>
          <w:lang w:val="en-US"/>
        </w:rPr>
        <w:t xml:space="preserve"> </w:t>
      </w:r>
      <w:r w:rsidRPr="00301468">
        <w:rPr>
          <w:rStyle w:val="Hyperlink"/>
          <w:lang w:val="en-US"/>
        </w:rPr>
        <w:t xml:space="preserve">Bitcoin average transaction fees lowest in two years at $1.04. Sarkar, A. (18.04.2022) [WWW] </w:t>
      </w:r>
      <w:hyperlink r:id="rId84" w:history="1">
        <w:r w:rsidRPr="00301468">
          <w:rPr>
            <w:rStyle w:val="Hyperlink"/>
            <w:lang w:val="en-US"/>
          </w:rPr>
          <w:t>https://cointelegraph.com/news/bitcoin-average-transaction-fees-lowest-in-two-years-at-1-04</w:t>
        </w:r>
      </w:hyperlink>
      <w:r w:rsidRPr="00301468">
        <w:rPr>
          <w:rStyle w:val="Hyperlink"/>
          <w:lang w:val="en-US"/>
        </w:rPr>
        <w:t xml:space="preserve"> (28.04.2022)</w:t>
      </w:r>
    </w:p>
    <w:p w14:paraId="21D582A1" w14:textId="77777777" w:rsidR="00BF31C3" w:rsidRPr="00301468" w:rsidRDefault="00BF31C3">
      <w:pPr>
        <w:rPr>
          <w:rStyle w:val="Hyperlink"/>
          <w:lang w:val="en-US"/>
        </w:rPr>
      </w:pPr>
      <w:r w:rsidRPr="00301468">
        <w:rPr>
          <w:rStyle w:val="Hyperlink"/>
          <w:lang w:val="en-US"/>
        </w:rPr>
        <w:br w:type="page"/>
      </w:r>
    </w:p>
    <w:p w14:paraId="5684EE64" w14:textId="5CD92173" w:rsidR="00DA325A" w:rsidRPr="003F669D" w:rsidRDefault="00DA325A" w:rsidP="00791A59">
      <w:pPr>
        <w:pStyle w:val="Headingunnumber"/>
        <w:rPr>
          <w:lang w:val="en-US"/>
        </w:rPr>
      </w:pPr>
      <w:bookmarkStart w:id="170" w:name="_Toc102091298"/>
      <w:r w:rsidRPr="00301468">
        <w:rPr>
          <w:lang w:val="en-US"/>
        </w:rPr>
        <w:lastRenderedPageBreak/>
        <w:t>Acknowledgements</w:t>
      </w:r>
      <w:bookmarkEnd w:id="170"/>
    </w:p>
    <w:p w14:paraId="56F3DF33" w14:textId="1766960F" w:rsidR="00C218B2" w:rsidRPr="00C218B2" w:rsidRDefault="00C218B2" w:rsidP="00C218B2">
      <w:pPr>
        <w:pStyle w:val="BodyText"/>
        <w:rPr>
          <w:lang w:val="en-US"/>
        </w:rPr>
      </w:pPr>
      <w:r w:rsidRPr="00C218B2">
        <w:rPr>
          <w:lang w:val="en-US"/>
        </w:rPr>
        <w:t xml:space="preserve">Throughout the writing of this thesis, I have received a great deal of support and assistance from the core team members, I would first like to thank the Elrond World (Twitter - @ElrondWorld), which is a global blockchain community that is specifically orientated around the Elrond Network blockchain ecosystem and Gokai Labs (Twitter - @GokaiLabs) which is a community-driven collectible NFT DAO on Elrond Network highly supported and facilitated the research and prototyping of my work on this thesis. </w:t>
      </w:r>
    </w:p>
    <w:p w14:paraId="64C68629" w14:textId="2E836DA3" w:rsidR="00C218B2" w:rsidRPr="00C218B2" w:rsidRDefault="00C218B2" w:rsidP="00C218B2">
      <w:pPr>
        <w:pStyle w:val="BodyText"/>
        <w:rPr>
          <w:lang w:val="en-US"/>
        </w:rPr>
      </w:pPr>
      <w:r w:rsidRPr="00C218B2">
        <w:rPr>
          <w:lang w:val="en-US"/>
        </w:rPr>
        <w:t>I would also like to thank Yi Yang for any support and evaluation of the thesis and thank the company I work for, the Dialog exe AS, also known as DX, for providing me with</w:t>
      </w:r>
      <w:r w:rsidR="00082F8D">
        <w:rPr>
          <w:lang w:val="en-US"/>
        </w:rPr>
        <w:t xml:space="preserve"> every</w:t>
      </w:r>
      <w:r w:rsidRPr="00C218B2">
        <w:rPr>
          <w:lang w:val="en-US"/>
        </w:rPr>
        <w:t xml:space="preserve"> support and </w:t>
      </w:r>
      <w:r w:rsidR="00082F8D">
        <w:rPr>
          <w:lang w:val="en-US"/>
        </w:rPr>
        <w:t>freedom</w:t>
      </w:r>
      <w:r w:rsidRPr="00C218B2">
        <w:rPr>
          <w:lang w:val="en-US"/>
        </w:rPr>
        <w:t xml:space="preserve"> to work on the thesis. DX is an innovative company that invests a lot in the development of new technologies and highly supports employee development.</w:t>
      </w:r>
    </w:p>
    <w:p w14:paraId="2F15BC8B" w14:textId="77777777" w:rsidR="00C218B2" w:rsidRPr="00C218B2" w:rsidRDefault="00C218B2" w:rsidP="00C218B2">
      <w:pPr>
        <w:pStyle w:val="BodyText"/>
        <w:rPr>
          <w:lang w:val="en-US"/>
        </w:rPr>
      </w:pPr>
      <w:r w:rsidRPr="00C218B2">
        <w:rPr>
          <w:lang w:val="en-US"/>
        </w:rPr>
        <w:t>In addition, I would like to thank Admiral Markets and XRP Ledger for paying interest in this work and supporting students in coordination with Taltech and for their willingness to support me.</w:t>
      </w:r>
    </w:p>
    <w:p w14:paraId="6FEEFEAE" w14:textId="77777777" w:rsidR="00C218B2" w:rsidRPr="00C218B2" w:rsidRDefault="00C218B2" w:rsidP="00C218B2">
      <w:pPr>
        <w:pStyle w:val="BodyText"/>
        <w:rPr>
          <w:lang w:val="en-US"/>
        </w:rPr>
      </w:pPr>
    </w:p>
    <w:p w14:paraId="2A2598A1" w14:textId="3EAD3F6A" w:rsidR="00D96FF0" w:rsidRPr="00301468" w:rsidRDefault="00D96FF0" w:rsidP="00CA6BBC">
      <w:pPr>
        <w:pStyle w:val="BodyText"/>
        <w:rPr>
          <w:lang w:val="en-US"/>
        </w:rPr>
        <w:sectPr w:rsidR="00D96FF0" w:rsidRPr="00301468" w:rsidSect="003C451D">
          <w:footnotePr>
            <w:numRestart w:val="eachPage"/>
          </w:footnotePr>
          <w:pgSz w:w="11907" w:h="16840" w:code="9"/>
          <w:pgMar w:top="1418" w:right="1701" w:bottom="1418" w:left="1701" w:header="709" w:footer="851" w:gutter="0"/>
          <w:cols w:space="708"/>
        </w:sectPr>
      </w:pPr>
    </w:p>
    <w:p w14:paraId="1D45DF03" w14:textId="77777777" w:rsidR="003E2189" w:rsidRPr="00301468" w:rsidRDefault="00204E81" w:rsidP="00B93EB9">
      <w:pPr>
        <w:pStyle w:val="Headingunnumber"/>
        <w:rPr>
          <w:lang w:val="en-US"/>
        </w:rPr>
      </w:pPr>
      <w:bookmarkStart w:id="171" w:name="_Toc102091299"/>
      <w:bookmarkEnd w:id="169"/>
      <w:r w:rsidRPr="00301468">
        <w:rPr>
          <w:lang w:val="en-US"/>
        </w:rPr>
        <w:lastRenderedPageBreak/>
        <w:t xml:space="preserve">Appendix </w:t>
      </w:r>
      <w:r w:rsidR="008E49A2" w:rsidRPr="00301468">
        <w:rPr>
          <w:lang w:val="en-US"/>
        </w:rPr>
        <w:t>1</w:t>
      </w:r>
      <w:r w:rsidRPr="00301468">
        <w:rPr>
          <w:lang w:val="en-US"/>
        </w:rPr>
        <w:t xml:space="preserve"> – </w:t>
      </w:r>
      <w:r w:rsidR="003E2189" w:rsidRPr="00301468">
        <w:rPr>
          <w:lang w:val="en-US"/>
        </w:rPr>
        <w:t>Non-exclusive licence for reproduction and publication of a graduation thesis</w:t>
      </w:r>
      <w:r w:rsidR="003E2189" w:rsidRPr="00301468">
        <w:rPr>
          <w:rStyle w:val="FootnoteReference"/>
          <w:lang w:val="en-US"/>
        </w:rPr>
        <w:footnoteReference w:id="1"/>
      </w:r>
      <w:bookmarkStart w:id="172" w:name="_Hlk54263379"/>
      <w:bookmarkEnd w:id="171"/>
    </w:p>
    <w:p w14:paraId="1C894943" w14:textId="4C49EBE5" w:rsidR="003E2189" w:rsidRPr="00301468" w:rsidRDefault="003E2189" w:rsidP="003E2189">
      <w:pPr>
        <w:pStyle w:val="BodyText"/>
        <w:rPr>
          <w:lang w:val="en-US"/>
        </w:rPr>
      </w:pPr>
      <w:r w:rsidRPr="00301468">
        <w:rPr>
          <w:lang w:val="en-US"/>
        </w:rPr>
        <w:t xml:space="preserve">I </w:t>
      </w:r>
      <w:r w:rsidR="00791A59" w:rsidRPr="00301468">
        <w:rPr>
          <w:lang w:val="en-US"/>
        </w:rPr>
        <w:t>Vladimir Andrianov</w:t>
      </w:r>
    </w:p>
    <w:p w14:paraId="59CC5AA4" w14:textId="3B4618E7" w:rsidR="003E2189" w:rsidRPr="00301468" w:rsidRDefault="003E2189" w:rsidP="00035169">
      <w:pPr>
        <w:pStyle w:val="ListNumber"/>
        <w:numPr>
          <w:ilvl w:val="0"/>
          <w:numId w:val="9"/>
        </w:numPr>
        <w:rPr>
          <w:lang w:val="en-US"/>
        </w:rPr>
      </w:pPr>
      <w:r w:rsidRPr="00301468">
        <w:rPr>
          <w:lang w:val="en-US"/>
        </w:rPr>
        <w:t xml:space="preserve">Grant Tallinn University of Technology free licence (non-exclusive licence) for my thesis </w:t>
      </w:r>
      <w:r w:rsidR="001437D0" w:rsidRPr="00301468">
        <w:rPr>
          <w:lang w:val="en-US"/>
        </w:rPr>
        <w:t>“</w:t>
      </w:r>
      <w:r w:rsidR="001437D0" w:rsidRPr="00301468">
        <w:rPr>
          <w:caps/>
          <w:lang w:val="en-US"/>
        </w:rPr>
        <w:fldChar w:fldCharType="begin"/>
      </w:r>
      <w:r w:rsidR="001437D0" w:rsidRPr="00301468">
        <w:rPr>
          <w:lang w:val="en-US"/>
        </w:rPr>
        <w:instrText xml:space="preserve"> FILLIN  "[Thesis title]" </w:instrText>
      </w:r>
      <w:r w:rsidR="001437D0" w:rsidRPr="00301468">
        <w:rPr>
          <w:caps/>
          <w:lang w:val="en-US"/>
        </w:rPr>
        <w:fldChar w:fldCharType="separate"/>
      </w:r>
      <w:r w:rsidR="001437D0" w:rsidRPr="00301468">
        <w:rPr>
          <w:lang w:val="en-US"/>
        </w:rPr>
        <w:t>NFT marketplace platform development</w:t>
      </w:r>
      <w:r w:rsidR="001437D0" w:rsidRPr="00301468">
        <w:rPr>
          <w:caps/>
          <w:lang w:val="en-US"/>
        </w:rPr>
        <w:fldChar w:fldCharType="end"/>
      </w:r>
      <w:r w:rsidR="001437D0" w:rsidRPr="00301468">
        <w:rPr>
          <w:lang w:val="en-US"/>
        </w:rPr>
        <w:t xml:space="preserve"> on Elrond blockchain”</w:t>
      </w:r>
      <w:r w:rsidRPr="00301468">
        <w:rPr>
          <w:lang w:val="en-US"/>
        </w:rPr>
        <w:t xml:space="preserve">, supervised by </w:t>
      </w:r>
      <w:r w:rsidR="00990298" w:rsidRPr="00301468">
        <w:rPr>
          <w:lang w:val="en-US"/>
        </w:rPr>
        <w:t>Avar Pentel</w:t>
      </w:r>
    </w:p>
    <w:p w14:paraId="0FBE347A" w14:textId="77777777" w:rsidR="003E2189" w:rsidRPr="00301468" w:rsidRDefault="003E2189" w:rsidP="00035169">
      <w:pPr>
        <w:pStyle w:val="ListNumber"/>
        <w:numPr>
          <w:ilvl w:val="1"/>
          <w:numId w:val="9"/>
        </w:numPr>
        <w:rPr>
          <w:lang w:val="en-US"/>
        </w:rPr>
      </w:pPr>
      <w:r w:rsidRPr="00301468">
        <w:rPr>
          <w:lang w:val="en-US"/>
        </w:rPr>
        <w:t>to be reproduced for the purposes of preservation and electronic publication of the graduation thesis, incl. to be entered in the digital collection of the library of Tallinn University of Technology until expiry of the term of copyright;</w:t>
      </w:r>
    </w:p>
    <w:p w14:paraId="0EEFD935" w14:textId="77777777" w:rsidR="003E2189" w:rsidRPr="00301468" w:rsidRDefault="003E2189" w:rsidP="00035169">
      <w:pPr>
        <w:pStyle w:val="ListNumber"/>
        <w:numPr>
          <w:ilvl w:val="1"/>
          <w:numId w:val="9"/>
        </w:numPr>
        <w:rPr>
          <w:lang w:val="en-US"/>
        </w:rPr>
      </w:pPr>
      <w:r w:rsidRPr="00301468">
        <w:rPr>
          <w:lang w:val="en-US"/>
        </w:rPr>
        <w:t>to be published via the web of Tallinn University of Technology, incl. to be entered in the digital collection of the library of Tallinn University of Technology until expiry of the term of copyright.</w:t>
      </w:r>
    </w:p>
    <w:p w14:paraId="226C722A" w14:textId="77777777" w:rsidR="003E2189" w:rsidRPr="00301468" w:rsidRDefault="003E2189" w:rsidP="00035169">
      <w:pPr>
        <w:pStyle w:val="ListNumber"/>
        <w:numPr>
          <w:ilvl w:val="0"/>
          <w:numId w:val="9"/>
        </w:numPr>
        <w:rPr>
          <w:lang w:val="en-US"/>
        </w:rPr>
      </w:pPr>
      <w:r w:rsidRPr="00301468">
        <w:rPr>
          <w:lang w:val="en-US"/>
        </w:rPr>
        <w:t>I am aware that the author also retains the rights specified in clause 1 of the non-exclusive licence.</w:t>
      </w:r>
    </w:p>
    <w:p w14:paraId="356479AB" w14:textId="77777777" w:rsidR="003E2189" w:rsidRPr="00301468" w:rsidRDefault="003E2189" w:rsidP="00035169">
      <w:pPr>
        <w:pStyle w:val="ListNumber"/>
        <w:numPr>
          <w:ilvl w:val="0"/>
          <w:numId w:val="9"/>
        </w:numPr>
        <w:rPr>
          <w:lang w:val="en-US"/>
        </w:rPr>
      </w:pPr>
      <w:r w:rsidRPr="00301468">
        <w:rPr>
          <w:lang w:val="en-US"/>
        </w:rPr>
        <w:t>I confirm that granting the non-exclusive licence does not infringe other persons' intellectual property rights, the rights arising from the Personal Data Protection Act or rights arising from other legislation.</w:t>
      </w:r>
    </w:p>
    <w:p w14:paraId="6A9C68BD" w14:textId="40087446" w:rsidR="003E2189" w:rsidRPr="00301468" w:rsidRDefault="0077344E" w:rsidP="003E2189">
      <w:pPr>
        <w:pStyle w:val="BodyText"/>
        <w:rPr>
          <w:lang w:val="en-US"/>
        </w:rPr>
      </w:pPr>
      <w:r w:rsidRPr="00301468">
        <w:rPr>
          <w:lang w:val="en-US"/>
        </w:rPr>
        <w:t>2</w:t>
      </w:r>
      <w:r w:rsidR="003A784B" w:rsidRPr="00301468">
        <w:rPr>
          <w:lang w:val="en-US"/>
        </w:rPr>
        <w:t>8</w:t>
      </w:r>
      <w:r w:rsidR="001437D0" w:rsidRPr="00301468">
        <w:rPr>
          <w:lang w:val="en-US"/>
        </w:rPr>
        <w:t>.</w:t>
      </w:r>
      <w:r w:rsidRPr="00301468">
        <w:rPr>
          <w:lang w:val="en-US"/>
        </w:rPr>
        <w:t>0</w:t>
      </w:r>
      <w:r w:rsidR="003A784B" w:rsidRPr="00301468">
        <w:rPr>
          <w:lang w:val="en-US"/>
        </w:rPr>
        <w:t>4</w:t>
      </w:r>
      <w:r w:rsidR="001437D0" w:rsidRPr="00301468">
        <w:rPr>
          <w:lang w:val="en-US"/>
        </w:rPr>
        <w:t>.202</w:t>
      </w:r>
      <w:r w:rsidRPr="00301468">
        <w:rPr>
          <w:lang w:val="en-US"/>
        </w:rPr>
        <w:t>2</w:t>
      </w:r>
    </w:p>
    <w:bookmarkEnd w:id="172"/>
    <w:p w14:paraId="5FD6866E" w14:textId="77777777" w:rsidR="00453B54" w:rsidRPr="00301468" w:rsidRDefault="00453B54" w:rsidP="003E2189">
      <w:pPr>
        <w:rPr>
          <w:lang w:val="en-US"/>
        </w:rPr>
        <w:sectPr w:rsidR="00453B54" w:rsidRPr="00301468" w:rsidSect="003C451D">
          <w:footnotePr>
            <w:numRestart w:val="eachPage"/>
          </w:footnotePr>
          <w:pgSz w:w="11907" w:h="16840" w:code="9"/>
          <w:pgMar w:top="1418" w:right="1701" w:bottom="1418" w:left="1701" w:header="709" w:footer="851" w:gutter="0"/>
          <w:cols w:space="708"/>
        </w:sectPr>
      </w:pPr>
    </w:p>
    <w:p w14:paraId="0D6B0FC7" w14:textId="77777777" w:rsidR="003E2189" w:rsidRPr="00301468" w:rsidRDefault="003E2189" w:rsidP="003E2189">
      <w:pPr>
        <w:rPr>
          <w:lang w:val="en-US"/>
        </w:rPr>
      </w:pPr>
    </w:p>
    <w:p w14:paraId="2DF0FED8" w14:textId="1836997D" w:rsidR="005B527E" w:rsidRPr="00301468" w:rsidRDefault="005B527E" w:rsidP="005B527E">
      <w:pPr>
        <w:pStyle w:val="Headingunnumber"/>
        <w:rPr>
          <w:lang w:val="en-US"/>
        </w:rPr>
      </w:pPr>
      <w:bookmarkStart w:id="173" w:name="_Toc102091300"/>
      <w:r w:rsidRPr="00301468">
        <w:rPr>
          <w:lang w:val="en-US"/>
        </w:rPr>
        <w:lastRenderedPageBreak/>
        <w:t>Appendix 2 – Docker-compose file for container with PostgreSQL and PgAdmin</w:t>
      </w:r>
      <w:bookmarkEnd w:id="173"/>
    </w:p>
    <w:tbl>
      <w:tblPr>
        <w:tblW w:w="0" w:type="auto"/>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1092"/>
        <w:gridCol w:w="7327"/>
      </w:tblGrid>
      <w:tr w:rsidR="005B527E" w:rsidRPr="00301468" w14:paraId="10B0E9A2" w14:textId="77777777" w:rsidTr="0094709A">
        <w:trPr>
          <w:gridAfter w:val="1"/>
        </w:trPr>
        <w:tc>
          <w:tcPr>
            <w:tcW w:w="0" w:type="auto"/>
            <w:shd w:val="clear" w:color="auto" w:fill="F2F2F2" w:themeFill="background1" w:themeFillShade="F2"/>
            <w:tcMar>
              <w:top w:w="0" w:type="dxa"/>
              <w:left w:w="150" w:type="dxa"/>
              <w:bottom w:w="0" w:type="dxa"/>
              <w:right w:w="150" w:type="dxa"/>
            </w:tcMar>
            <w:hideMark/>
          </w:tcPr>
          <w:p w14:paraId="7C6A2F99" w14:textId="77777777" w:rsidR="005B527E" w:rsidRPr="00301468" w:rsidRDefault="005B527E" w:rsidP="00FA3C46">
            <w:pPr>
              <w:spacing w:line="300" w:lineRule="atLeast"/>
              <w:rPr>
                <w:rFonts w:ascii="Consolas" w:hAnsi="Consolas" w:cs="Segoe UI"/>
                <w:color w:val="24292F"/>
                <w:sz w:val="18"/>
                <w:szCs w:val="18"/>
                <w:lang w:val="en-US" w:eastAsia="en-150"/>
              </w:rPr>
            </w:pPr>
            <w:r w:rsidRPr="00301468">
              <w:rPr>
                <w:rStyle w:val="pl-ent"/>
                <w:rFonts w:ascii="Consolas" w:hAnsi="Consolas" w:cs="Segoe UI"/>
                <w:color w:val="24292F"/>
                <w:sz w:val="18"/>
                <w:szCs w:val="18"/>
                <w:lang w:val="en-US"/>
              </w:rPr>
              <w:t>version</w:t>
            </w:r>
            <w:r w:rsidRPr="00301468">
              <w:rPr>
                <w:rFonts w:ascii="Consolas" w:hAnsi="Consolas" w:cs="Segoe UI"/>
                <w:color w:val="24292F"/>
                <w:sz w:val="18"/>
                <w:szCs w:val="18"/>
                <w:lang w:val="en-US"/>
              </w:rPr>
              <w:t xml:space="preserve">: </w:t>
            </w:r>
            <w:r w:rsidRPr="00301468">
              <w:rPr>
                <w:rStyle w:val="pl-pds"/>
                <w:rFonts w:ascii="Consolas" w:hAnsi="Consolas" w:cs="Segoe UI"/>
                <w:color w:val="24292F"/>
                <w:sz w:val="18"/>
                <w:szCs w:val="18"/>
                <w:lang w:val="en-US"/>
              </w:rPr>
              <w:t>'</w:t>
            </w:r>
            <w:r w:rsidRPr="00301468">
              <w:rPr>
                <w:rStyle w:val="pl-s"/>
                <w:rFonts w:ascii="Consolas" w:hAnsi="Consolas" w:cs="Segoe UI"/>
                <w:color w:val="24292F"/>
                <w:sz w:val="18"/>
                <w:szCs w:val="18"/>
                <w:lang w:val="en-US"/>
              </w:rPr>
              <w:t>3</w:t>
            </w:r>
            <w:r w:rsidRPr="00301468">
              <w:rPr>
                <w:rStyle w:val="pl-pds"/>
                <w:rFonts w:ascii="Consolas" w:hAnsi="Consolas" w:cs="Segoe UI"/>
                <w:color w:val="24292F"/>
                <w:sz w:val="18"/>
                <w:szCs w:val="18"/>
                <w:lang w:val="en-US"/>
              </w:rPr>
              <w:t>'</w:t>
            </w:r>
          </w:p>
        </w:tc>
      </w:tr>
      <w:tr w:rsidR="005B527E" w:rsidRPr="00301468" w14:paraId="56B2BAB3" w14:textId="77777777" w:rsidTr="00453B54">
        <w:tc>
          <w:tcPr>
            <w:tcW w:w="1092" w:type="dxa"/>
            <w:shd w:val="clear" w:color="auto" w:fill="F2F2F2" w:themeFill="background1" w:themeFillShade="F2"/>
            <w:noWrap/>
            <w:tcMar>
              <w:top w:w="0" w:type="dxa"/>
              <w:left w:w="150" w:type="dxa"/>
              <w:bottom w:w="0" w:type="dxa"/>
              <w:right w:w="150" w:type="dxa"/>
            </w:tcMar>
            <w:hideMark/>
          </w:tcPr>
          <w:p w14:paraId="65CB0B84" w14:textId="77777777" w:rsidR="005B527E" w:rsidRPr="00301468" w:rsidRDefault="005B527E" w:rsidP="00FA3C46">
            <w:pPr>
              <w:spacing w:line="300" w:lineRule="atLeast"/>
              <w:rPr>
                <w:sz w:val="20"/>
                <w:szCs w:val="20"/>
                <w:lang w:val="en-US"/>
              </w:rPr>
            </w:pPr>
          </w:p>
        </w:tc>
        <w:tc>
          <w:tcPr>
            <w:tcW w:w="0" w:type="auto"/>
            <w:shd w:val="clear" w:color="auto" w:fill="F2F2F2" w:themeFill="background1" w:themeFillShade="F2"/>
            <w:tcMar>
              <w:top w:w="0" w:type="dxa"/>
              <w:left w:w="150" w:type="dxa"/>
              <w:bottom w:w="0" w:type="dxa"/>
              <w:right w:w="150" w:type="dxa"/>
            </w:tcMar>
            <w:hideMark/>
          </w:tcPr>
          <w:p w14:paraId="3985A25E" w14:textId="77777777" w:rsidR="005B527E" w:rsidRPr="00301468" w:rsidRDefault="005B527E" w:rsidP="00FA3C46">
            <w:pPr>
              <w:spacing w:line="300" w:lineRule="atLeast"/>
              <w:rPr>
                <w:rFonts w:ascii="Consolas" w:hAnsi="Consolas" w:cs="Segoe UI"/>
                <w:color w:val="24292F"/>
                <w:sz w:val="18"/>
                <w:szCs w:val="18"/>
                <w:lang w:val="en-US"/>
              </w:rPr>
            </w:pPr>
            <w:r w:rsidRPr="00301468">
              <w:rPr>
                <w:rStyle w:val="pl-ent"/>
                <w:rFonts w:ascii="Consolas" w:hAnsi="Consolas" w:cs="Segoe UI"/>
                <w:color w:val="24292F"/>
                <w:sz w:val="18"/>
                <w:szCs w:val="18"/>
                <w:lang w:val="en-US"/>
              </w:rPr>
              <w:t>services</w:t>
            </w:r>
            <w:r w:rsidRPr="00301468">
              <w:rPr>
                <w:rFonts w:ascii="Consolas" w:hAnsi="Consolas" w:cs="Segoe UI"/>
                <w:color w:val="24292F"/>
                <w:sz w:val="18"/>
                <w:szCs w:val="18"/>
                <w:lang w:val="en-US"/>
              </w:rPr>
              <w:t>:</w:t>
            </w:r>
          </w:p>
        </w:tc>
      </w:tr>
      <w:tr w:rsidR="005B527E" w:rsidRPr="00301468" w14:paraId="6C2FEC2D" w14:textId="77777777" w:rsidTr="00453B54">
        <w:tc>
          <w:tcPr>
            <w:tcW w:w="1092" w:type="dxa"/>
            <w:shd w:val="clear" w:color="auto" w:fill="F2F2F2" w:themeFill="background1" w:themeFillShade="F2"/>
            <w:noWrap/>
            <w:tcMar>
              <w:top w:w="0" w:type="dxa"/>
              <w:left w:w="150" w:type="dxa"/>
              <w:bottom w:w="0" w:type="dxa"/>
              <w:right w:w="150" w:type="dxa"/>
            </w:tcMar>
            <w:hideMark/>
          </w:tcPr>
          <w:p w14:paraId="21B15AF7"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2BFB8BD3" w14:textId="11281BA0"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c"/>
                <w:rFonts w:ascii="Consolas" w:hAnsi="Consolas" w:cs="Segoe UI"/>
                <w:color w:val="24292F"/>
                <w:sz w:val="18"/>
                <w:szCs w:val="18"/>
                <w:lang w:val="en-US"/>
              </w:rPr>
              <w:t># Use healthcheck to let back</w:t>
            </w:r>
            <w:r w:rsidR="002167E5" w:rsidRPr="00301468">
              <w:rPr>
                <w:rStyle w:val="pl-c"/>
                <w:rFonts w:ascii="Consolas" w:hAnsi="Consolas" w:cs="Segoe UI"/>
                <w:color w:val="24292F"/>
                <w:sz w:val="18"/>
                <w:szCs w:val="18"/>
                <w:lang w:val="en-US"/>
              </w:rPr>
              <w:t>-</w:t>
            </w:r>
            <w:r w:rsidRPr="00301468">
              <w:rPr>
                <w:rStyle w:val="pl-c"/>
                <w:rFonts w:ascii="Consolas" w:hAnsi="Consolas" w:cs="Segoe UI"/>
                <w:color w:val="24292F"/>
                <w:sz w:val="18"/>
                <w:szCs w:val="18"/>
                <w:lang w:val="en-US"/>
              </w:rPr>
              <w:t>end know when the db is up.</w:t>
            </w:r>
          </w:p>
        </w:tc>
      </w:tr>
      <w:tr w:rsidR="005B527E" w:rsidRPr="00301468" w14:paraId="5F511250" w14:textId="77777777" w:rsidTr="00453B54">
        <w:tc>
          <w:tcPr>
            <w:tcW w:w="1092" w:type="dxa"/>
            <w:shd w:val="clear" w:color="auto" w:fill="F2F2F2" w:themeFill="background1" w:themeFillShade="F2"/>
            <w:noWrap/>
            <w:tcMar>
              <w:top w:w="0" w:type="dxa"/>
              <w:left w:w="150" w:type="dxa"/>
              <w:bottom w:w="0" w:type="dxa"/>
              <w:right w:w="150" w:type="dxa"/>
            </w:tcMar>
            <w:hideMark/>
          </w:tcPr>
          <w:p w14:paraId="058461FA"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2AF6F63"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postgres</w:t>
            </w:r>
            <w:r w:rsidRPr="00301468">
              <w:rPr>
                <w:rFonts w:ascii="Consolas" w:hAnsi="Consolas" w:cs="Segoe UI"/>
                <w:color w:val="24292F"/>
                <w:sz w:val="18"/>
                <w:szCs w:val="18"/>
                <w:lang w:val="en-US"/>
              </w:rPr>
              <w:t>:</w:t>
            </w:r>
          </w:p>
        </w:tc>
      </w:tr>
      <w:tr w:rsidR="005B527E" w:rsidRPr="00301468" w14:paraId="1F721399" w14:textId="77777777" w:rsidTr="00453B54">
        <w:tc>
          <w:tcPr>
            <w:tcW w:w="1092" w:type="dxa"/>
            <w:shd w:val="clear" w:color="auto" w:fill="F2F2F2" w:themeFill="background1" w:themeFillShade="F2"/>
            <w:noWrap/>
            <w:tcMar>
              <w:top w:w="0" w:type="dxa"/>
              <w:left w:w="150" w:type="dxa"/>
              <w:bottom w:w="0" w:type="dxa"/>
              <w:right w:w="150" w:type="dxa"/>
            </w:tcMar>
            <w:hideMark/>
          </w:tcPr>
          <w:p w14:paraId="44386FBD"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42375FC"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image</w:t>
            </w:r>
            <w:r w:rsidRPr="00301468">
              <w:rPr>
                <w:rFonts w:ascii="Consolas" w:hAnsi="Consolas" w:cs="Segoe UI"/>
                <w:color w:val="24292F"/>
                <w:sz w:val="18"/>
                <w:szCs w:val="18"/>
                <w:lang w:val="en-US"/>
              </w:rPr>
              <w:t xml:space="preserve">: </w:t>
            </w:r>
            <w:r w:rsidRPr="00301468">
              <w:rPr>
                <w:rStyle w:val="pl-s"/>
                <w:rFonts w:ascii="Consolas" w:hAnsi="Consolas" w:cs="Segoe UI"/>
                <w:color w:val="24292F"/>
                <w:sz w:val="18"/>
                <w:szCs w:val="18"/>
                <w:lang w:val="en-US"/>
              </w:rPr>
              <w:t>postgres:alpine</w:t>
            </w:r>
          </w:p>
        </w:tc>
      </w:tr>
      <w:tr w:rsidR="005B527E" w:rsidRPr="00301468" w14:paraId="6FD10E68" w14:textId="77777777" w:rsidTr="00453B54">
        <w:tc>
          <w:tcPr>
            <w:tcW w:w="1092" w:type="dxa"/>
            <w:shd w:val="clear" w:color="auto" w:fill="F2F2F2" w:themeFill="background1" w:themeFillShade="F2"/>
            <w:noWrap/>
            <w:tcMar>
              <w:top w:w="0" w:type="dxa"/>
              <w:left w:w="150" w:type="dxa"/>
              <w:bottom w:w="0" w:type="dxa"/>
              <w:right w:w="150" w:type="dxa"/>
            </w:tcMar>
            <w:hideMark/>
          </w:tcPr>
          <w:p w14:paraId="7666A042"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5A1EEF59"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container_name</w:t>
            </w:r>
            <w:r w:rsidRPr="00301468">
              <w:rPr>
                <w:rFonts w:ascii="Consolas" w:hAnsi="Consolas" w:cs="Segoe UI"/>
                <w:color w:val="24292F"/>
                <w:sz w:val="18"/>
                <w:szCs w:val="18"/>
                <w:lang w:val="en-US"/>
              </w:rPr>
              <w:t xml:space="preserve">: </w:t>
            </w:r>
            <w:r w:rsidRPr="00301468">
              <w:rPr>
                <w:rStyle w:val="pl-s"/>
                <w:rFonts w:ascii="Consolas" w:hAnsi="Consolas" w:cs="Segoe UI"/>
                <w:color w:val="24292F"/>
                <w:sz w:val="18"/>
                <w:szCs w:val="18"/>
                <w:lang w:val="en-US"/>
              </w:rPr>
              <w:t>#container_name#</w:t>
            </w:r>
          </w:p>
        </w:tc>
      </w:tr>
      <w:tr w:rsidR="005B527E" w:rsidRPr="00301468" w14:paraId="6BB7A9DF" w14:textId="77777777" w:rsidTr="00453B54">
        <w:tc>
          <w:tcPr>
            <w:tcW w:w="1092" w:type="dxa"/>
            <w:shd w:val="clear" w:color="auto" w:fill="F2F2F2" w:themeFill="background1" w:themeFillShade="F2"/>
            <w:noWrap/>
            <w:tcMar>
              <w:top w:w="0" w:type="dxa"/>
              <w:left w:w="150" w:type="dxa"/>
              <w:bottom w:w="0" w:type="dxa"/>
              <w:right w:w="150" w:type="dxa"/>
            </w:tcMar>
            <w:hideMark/>
          </w:tcPr>
          <w:p w14:paraId="4222AD42"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75D9205"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environment</w:t>
            </w:r>
            <w:r w:rsidRPr="00301468">
              <w:rPr>
                <w:rFonts w:ascii="Consolas" w:hAnsi="Consolas" w:cs="Segoe UI"/>
                <w:color w:val="24292F"/>
                <w:sz w:val="18"/>
                <w:szCs w:val="18"/>
                <w:lang w:val="en-US"/>
              </w:rPr>
              <w:t>:</w:t>
            </w:r>
          </w:p>
        </w:tc>
      </w:tr>
      <w:tr w:rsidR="005B527E" w:rsidRPr="00301468" w14:paraId="3DD78EA8" w14:textId="77777777" w:rsidTr="00453B54">
        <w:tc>
          <w:tcPr>
            <w:tcW w:w="1092" w:type="dxa"/>
            <w:shd w:val="clear" w:color="auto" w:fill="F2F2F2" w:themeFill="background1" w:themeFillShade="F2"/>
            <w:noWrap/>
            <w:tcMar>
              <w:top w:w="0" w:type="dxa"/>
              <w:left w:w="150" w:type="dxa"/>
              <w:bottom w:w="0" w:type="dxa"/>
              <w:right w:w="150" w:type="dxa"/>
            </w:tcMar>
            <w:hideMark/>
          </w:tcPr>
          <w:p w14:paraId="7FFCCAF7"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200368C8"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 </w:t>
            </w:r>
            <w:r w:rsidRPr="00301468">
              <w:rPr>
                <w:rStyle w:val="pl-s"/>
                <w:rFonts w:ascii="Consolas" w:hAnsi="Consolas" w:cs="Segoe UI"/>
                <w:color w:val="24292F"/>
                <w:sz w:val="18"/>
                <w:szCs w:val="18"/>
                <w:lang w:val="en-US"/>
              </w:rPr>
              <w:t>POSTGRES_USER=#username#</w:t>
            </w:r>
          </w:p>
        </w:tc>
      </w:tr>
      <w:tr w:rsidR="005B527E" w:rsidRPr="00301468" w14:paraId="3DA9F80B" w14:textId="77777777" w:rsidTr="00453B54">
        <w:tc>
          <w:tcPr>
            <w:tcW w:w="1092" w:type="dxa"/>
            <w:shd w:val="clear" w:color="auto" w:fill="F2F2F2" w:themeFill="background1" w:themeFillShade="F2"/>
            <w:noWrap/>
            <w:tcMar>
              <w:top w:w="0" w:type="dxa"/>
              <w:left w:w="150" w:type="dxa"/>
              <w:bottom w:w="0" w:type="dxa"/>
              <w:right w:w="150" w:type="dxa"/>
            </w:tcMar>
            <w:hideMark/>
          </w:tcPr>
          <w:p w14:paraId="1188A03F"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17842DD"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 </w:t>
            </w:r>
            <w:r w:rsidRPr="00301468">
              <w:rPr>
                <w:rStyle w:val="pl-s"/>
                <w:rFonts w:ascii="Consolas" w:hAnsi="Consolas" w:cs="Segoe UI"/>
                <w:color w:val="24292F"/>
                <w:sz w:val="18"/>
                <w:szCs w:val="18"/>
                <w:lang w:val="en-US"/>
              </w:rPr>
              <w:t>POSTGRES_PASSWORD=#password#</w:t>
            </w:r>
          </w:p>
        </w:tc>
      </w:tr>
      <w:tr w:rsidR="005B527E" w:rsidRPr="00301468" w14:paraId="6494B63E" w14:textId="77777777" w:rsidTr="00453B54">
        <w:tc>
          <w:tcPr>
            <w:tcW w:w="1092" w:type="dxa"/>
            <w:shd w:val="clear" w:color="auto" w:fill="F2F2F2" w:themeFill="background1" w:themeFillShade="F2"/>
            <w:noWrap/>
            <w:tcMar>
              <w:top w:w="0" w:type="dxa"/>
              <w:left w:w="150" w:type="dxa"/>
              <w:bottom w:w="0" w:type="dxa"/>
              <w:right w:w="150" w:type="dxa"/>
            </w:tcMar>
            <w:hideMark/>
          </w:tcPr>
          <w:p w14:paraId="3C9D9D15"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059FF55D"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 </w:t>
            </w:r>
            <w:r w:rsidRPr="00301468">
              <w:rPr>
                <w:rStyle w:val="pl-s"/>
                <w:rFonts w:ascii="Consolas" w:hAnsi="Consolas" w:cs="Segoe UI"/>
                <w:color w:val="24292F"/>
                <w:sz w:val="18"/>
                <w:szCs w:val="18"/>
                <w:lang w:val="en-US"/>
              </w:rPr>
              <w:t>POSTGRES_DB=#db_name#</w:t>
            </w:r>
          </w:p>
        </w:tc>
      </w:tr>
      <w:tr w:rsidR="005B527E" w:rsidRPr="00301468" w14:paraId="0C2CF993" w14:textId="77777777" w:rsidTr="00453B54">
        <w:tc>
          <w:tcPr>
            <w:tcW w:w="1092" w:type="dxa"/>
            <w:shd w:val="clear" w:color="auto" w:fill="F2F2F2" w:themeFill="background1" w:themeFillShade="F2"/>
            <w:noWrap/>
            <w:tcMar>
              <w:top w:w="0" w:type="dxa"/>
              <w:left w:w="150" w:type="dxa"/>
              <w:bottom w:w="0" w:type="dxa"/>
              <w:right w:w="150" w:type="dxa"/>
            </w:tcMar>
            <w:hideMark/>
          </w:tcPr>
          <w:p w14:paraId="382050F9"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ACF423D"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ports</w:t>
            </w:r>
            <w:r w:rsidRPr="00301468">
              <w:rPr>
                <w:rFonts w:ascii="Consolas" w:hAnsi="Consolas" w:cs="Segoe UI"/>
                <w:color w:val="24292F"/>
                <w:sz w:val="18"/>
                <w:szCs w:val="18"/>
                <w:lang w:val="en-US"/>
              </w:rPr>
              <w:t>:</w:t>
            </w:r>
          </w:p>
        </w:tc>
      </w:tr>
      <w:tr w:rsidR="005B527E" w:rsidRPr="00301468" w14:paraId="6210A7DB" w14:textId="77777777" w:rsidTr="00453B54">
        <w:tc>
          <w:tcPr>
            <w:tcW w:w="1092" w:type="dxa"/>
            <w:shd w:val="clear" w:color="auto" w:fill="F2F2F2" w:themeFill="background1" w:themeFillShade="F2"/>
            <w:noWrap/>
            <w:tcMar>
              <w:top w:w="0" w:type="dxa"/>
              <w:left w:w="150" w:type="dxa"/>
              <w:bottom w:w="0" w:type="dxa"/>
              <w:right w:w="150" w:type="dxa"/>
            </w:tcMar>
            <w:hideMark/>
          </w:tcPr>
          <w:p w14:paraId="346F46F5"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2C01F494"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 </w:t>
            </w:r>
            <w:r w:rsidRPr="00301468">
              <w:rPr>
                <w:rStyle w:val="pl-pds"/>
                <w:rFonts w:ascii="Consolas" w:hAnsi="Consolas" w:cs="Segoe UI"/>
                <w:color w:val="24292F"/>
                <w:sz w:val="18"/>
                <w:szCs w:val="18"/>
                <w:lang w:val="en-US"/>
              </w:rPr>
              <w:t>"</w:t>
            </w:r>
            <w:r w:rsidRPr="00301468">
              <w:rPr>
                <w:rStyle w:val="pl-s"/>
                <w:rFonts w:ascii="Consolas" w:hAnsi="Consolas" w:cs="Segoe UI"/>
                <w:color w:val="24292F"/>
                <w:sz w:val="18"/>
                <w:szCs w:val="18"/>
                <w:lang w:val="en-US"/>
              </w:rPr>
              <w:t>6500:5432</w:t>
            </w:r>
            <w:r w:rsidRPr="00301468">
              <w:rPr>
                <w:rStyle w:val="pl-pds"/>
                <w:rFonts w:ascii="Consolas" w:hAnsi="Consolas" w:cs="Segoe UI"/>
                <w:color w:val="24292F"/>
                <w:sz w:val="18"/>
                <w:szCs w:val="18"/>
                <w:lang w:val="en-US"/>
              </w:rPr>
              <w:t>" #remap ports to avoid clashing.</w:t>
            </w:r>
          </w:p>
        </w:tc>
      </w:tr>
      <w:tr w:rsidR="005B527E" w:rsidRPr="00301468" w14:paraId="566B037D" w14:textId="77777777" w:rsidTr="00453B54">
        <w:tc>
          <w:tcPr>
            <w:tcW w:w="1092" w:type="dxa"/>
            <w:shd w:val="clear" w:color="auto" w:fill="F2F2F2" w:themeFill="background1" w:themeFillShade="F2"/>
            <w:noWrap/>
            <w:tcMar>
              <w:top w:w="0" w:type="dxa"/>
              <w:left w:w="150" w:type="dxa"/>
              <w:bottom w:w="0" w:type="dxa"/>
              <w:right w:w="150" w:type="dxa"/>
            </w:tcMar>
            <w:hideMark/>
          </w:tcPr>
          <w:p w14:paraId="34047173"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29810A0B"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volumes</w:t>
            </w:r>
            <w:r w:rsidRPr="00301468">
              <w:rPr>
                <w:rFonts w:ascii="Consolas" w:hAnsi="Consolas" w:cs="Segoe UI"/>
                <w:color w:val="24292F"/>
                <w:sz w:val="18"/>
                <w:szCs w:val="18"/>
                <w:lang w:val="en-US"/>
              </w:rPr>
              <w:t>:</w:t>
            </w:r>
          </w:p>
        </w:tc>
      </w:tr>
      <w:tr w:rsidR="005B527E" w:rsidRPr="00301468" w14:paraId="6C5B32A8" w14:textId="77777777" w:rsidTr="00453B54">
        <w:tc>
          <w:tcPr>
            <w:tcW w:w="1092" w:type="dxa"/>
            <w:shd w:val="clear" w:color="auto" w:fill="F2F2F2" w:themeFill="background1" w:themeFillShade="F2"/>
            <w:noWrap/>
            <w:tcMar>
              <w:top w:w="0" w:type="dxa"/>
              <w:left w:w="150" w:type="dxa"/>
              <w:bottom w:w="0" w:type="dxa"/>
              <w:right w:w="150" w:type="dxa"/>
            </w:tcMar>
            <w:hideMark/>
          </w:tcPr>
          <w:p w14:paraId="6271B4CA"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3F31962E"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 </w:t>
            </w:r>
            <w:r w:rsidRPr="00301468">
              <w:rPr>
                <w:rStyle w:val="pl-s"/>
                <w:rFonts w:ascii="Consolas" w:hAnsi="Consolas" w:cs="Segoe UI"/>
                <w:color w:val="24292F"/>
                <w:sz w:val="18"/>
                <w:szCs w:val="18"/>
                <w:lang w:val="en-US"/>
              </w:rPr>
              <w:t>postgres:/var/lib/postgres/data</w:t>
            </w:r>
          </w:p>
        </w:tc>
      </w:tr>
      <w:tr w:rsidR="005B527E" w:rsidRPr="00301468" w14:paraId="0C26F756" w14:textId="77777777" w:rsidTr="00453B54">
        <w:tc>
          <w:tcPr>
            <w:tcW w:w="1092" w:type="dxa"/>
            <w:shd w:val="clear" w:color="auto" w:fill="F2F2F2" w:themeFill="background1" w:themeFillShade="F2"/>
            <w:noWrap/>
            <w:tcMar>
              <w:top w:w="0" w:type="dxa"/>
              <w:left w:w="150" w:type="dxa"/>
              <w:bottom w:w="0" w:type="dxa"/>
              <w:right w:w="150" w:type="dxa"/>
            </w:tcMar>
            <w:hideMark/>
          </w:tcPr>
          <w:p w14:paraId="01B34FF8"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570F9729"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restart</w:t>
            </w:r>
            <w:r w:rsidRPr="00301468">
              <w:rPr>
                <w:rFonts w:ascii="Consolas" w:hAnsi="Consolas" w:cs="Segoe UI"/>
                <w:color w:val="24292F"/>
                <w:sz w:val="18"/>
                <w:szCs w:val="18"/>
                <w:lang w:val="en-US"/>
              </w:rPr>
              <w:t xml:space="preserve">: </w:t>
            </w:r>
            <w:r w:rsidRPr="00301468">
              <w:rPr>
                <w:rStyle w:val="pl-s"/>
                <w:rFonts w:ascii="Consolas" w:hAnsi="Consolas" w:cs="Segoe UI"/>
                <w:color w:val="24292F"/>
                <w:sz w:val="18"/>
                <w:szCs w:val="18"/>
                <w:lang w:val="en-US"/>
              </w:rPr>
              <w:t>unless-stopped</w:t>
            </w:r>
          </w:p>
        </w:tc>
      </w:tr>
      <w:tr w:rsidR="005B527E" w:rsidRPr="00301468" w14:paraId="082F18CD" w14:textId="77777777" w:rsidTr="00453B54">
        <w:tc>
          <w:tcPr>
            <w:tcW w:w="1092" w:type="dxa"/>
            <w:shd w:val="clear" w:color="auto" w:fill="F2F2F2" w:themeFill="background1" w:themeFillShade="F2"/>
            <w:noWrap/>
            <w:tcMar>
              <w:top w:w="0" w:type="dxa"/>
              <w:left w:w="150" w:type="dxa"/>
              <w:bottom w:w="0" w:type="dxa"/>
              <w:right w:w="150" w:type="dxa"/>
            </w:tcMar>
            <w:hideMark/>
          </w:tcPr>
          <w:p w14:paraId="4DEB56E3"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58712897"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networks</w:t>
            </w:r>
            <w:r w:rsidRPr="00301468">
              <w:rPr>
                <w:rFonts w:ascii="Consolas" w:hAnsi="Consolas" w:cs="Segoe UI"/>
                <w:color w:val="24292F"/>
                <w:sz w:val="18"/>
                <w:szCs w:val="18"/>
                <w:lang w:val="en-US"/>
              </w:rPr>
              <w:t>:</w:t>
            </w:r>
          </w:p>
        </w:tc>
      </w:tr>
      <w:tr w:rsidR="005B527E" w:rsidRPr="00301468" w14:paraId="16D9C4E5" w14:textId="77777777" w:rsidTr="00453B54">
        <w:tc>
          <w:tcPr>
            <w:tcW w:w="1092" w:type="dxa"/>
            <w:shd w:val="clear" w:color="auto" w:fill="F2F2F2" w:themeFill="background1" w:themeFillShade="F2"/>
            <w:noWrap/>
            <w:tcMar>
              <w:top w:w="0" w:type="dxa"/>
              <w:left w:w="150" w:type="dxa"/>
              <w:bottom w:w="0" w:type="dxa"/>
              <w:right w:w="150" w:type="dxa"/>
            </w:tcMar>
            <w:hideMark/>
          </w:tcPr>
          <w:p w14:paraId="11D73230"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07AD1A62"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 db_network</w:t>
            </w:r>
          </w:p>
        </w:tc>
      </w:tr>
      <w:tr w:rsidR="005B527E" w:rsidRPr="00301468" w14:paraId="3DFE5932" w14:textId="77777777" w:rsidTr="00453B54">
        <w:tc>
          <w:tcPr>
            <w:tcW w:w="1092" w:type="dxa"/>
            <w:shd w:val="clear" w:color="auto" w:fill="F2F2F2" w:themeFill="background1" w:themeFillShade="F2"/>
            <w:noWrap/>
            <w:tcMar>
              <w:top w:w="0" w:type="dxa"/>
              <w:left w:w="150" w:type="dxa"/>
              <w:bottom w:w="0" w:type="dxa"/>
              <w:right w:w="150" w:type="dxa"/>
            </w:tcMar>
            <w:hideMark/>
          </w:tcPr>
          <w:p w14:paraId="3B634DDF"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6BAF4531"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healthcheck</w:t>
            </w:r>
            <w:r w:rsidRPr="00301468">
              <w:rPr>
                <w:rFonts w:ascii="Consolas" w:hAnsi="Consolas" w:cs="Segoe UI"/>
                <w:color w:val="24292F"/>
                <w:sz w:val="18"/>
                <w:szCs w:val="18"/>
                <w:lang w:val="en-US"/>
              </w:rPr>
              <w:t>:</w:t>
            </w:r>
          </w:p>
        </w:tc>
      </w:tr>
      <w:tr w:rsidR="005B527E" w:rsidRPr="00301468" w14:paraId="2E1AF5D6" w14:textId="77777777" w:rsidTr="00453B54">
        <w:tc>
          <w:tcPr>
            <w:tcW w:w="1092" w:type="dxa"/>
            <w:shd w:val="clear" w:color="auto" w:fill="F2F2F2" w:themeFill="background1" w:themeFillShade="F2"/>
            <w:noWrap/>
            <w:tcMar>
              <w:top w:w="0" w:type="dxa"/>
              <w:left w:w="150" w:type="dxa"/>
              <w:bottom w:w="0" w:type="dxa"/>
              <w:right w:w="150" w:type="dxa"/>
            </w:tcMar>
            <w:hideMark/>
          </w:tcPr>
          <w:p w14:paraId="61B09852"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5DC1EF84" w14:textId="77777777" w:rsidR="005B527E" w:rsidRPr="00301468" w:rsidRDefault="005B527E" w:rsidP="00FA3C46">
            <w:pPr>
              <w:spacing w:line="300" w:lineRule="atLeast"/>
              <w:rPr>
                <w:rStyle w:val="pl-pds"/>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test</w:t>
            </w:r>
            <w:r w:rsidRPr="00301468">
              <w:rPr>
                <w:rFonts w:ascii="Consolas" w:hAnsi="Consolas" w:cs="Segoe UI"/>
                <w:color w:val="24292F"/>
                <w:sz w:val="18"/>
                <w:szCs w:val="18"/>
                <w:lang w:val="en-US"/>
              </w:rPr>
              <w:t xml:space="preserve">: </w:t>
            </w:r>
            <w:r w:rsidRPr="00301468">
              <w:rPr>
                <w:rStyle w:val="pl-pds"/>
                <w:rFonts w:ascii="Consolas" w:hAnsi="Consolas" w:cs="Segoe UI"/>
                <w:color w:val="24292F"/>
                <w:sz w:val="18"/>
                <w:szCs w:val="18"/>
                <w:lang w:val="en-US"/>
              </w:rPr>
              <w:t>"</w:t>
            </w:r>
            <w:r w:rsidRPr="00301468">
              <w:rPr>
                <w:rStyle w:val="pl-s"/>
                <w:rFonts w:ascii="Consolas" w:hAnsi="Consolas" w:cs="Segoe UI"/>
                <w:color w:val="24292F"/>
                <w:sz w:val="18"/>
                <w:szCs w:val="18"/>
                <w:lang w:val="en-US"/>
              </w:rPr>
              <w:t>exit 0</w:t>
            </w:r>
            <w:r w:rsidRPr="00301468">
              <w:rPr>
                <w:rStyle w:val="pl-pds"/>
                <w:rFonts w:ascii="Consolas" w:hAnsi="Consolas" w:cs="Segoe UI"/>
                <w:color w:val="24292F"/>
                <w:sz w:val="18"/>
                <w:szCs w:val="18"/>
                <w:lang w:val="en-US"/>
              </w:rPr>
              <w:t>"</w:t>
            </w:r>
          </w:p>
          <w:p w14:paraId="4ED074BA" w14:textId="408231EC" w:rsidR="00453B54" w:rsidRPr="00301468" w:rsidRDefault="00453B54" w:rsidP="00FA3C46">
            <w:pPr>
              <w:spacing w:line="300" w:lineRule="atLeast"/>
              <w:rPr>
                <w:rFonts w:ascii="Consolas" w:hAnsi="Consolas" w:cs="Segoe UI"/>
                <w:color w:val="24292F"/>
                <w:sz w:val="18"/>
                <w:szCs w:val="18"/>
                <w:lang w:val="en-US"/>
              </w:rPr>
            </w:pPr>
          </w:p>
        </w:tc>
      </w:tr>
      <w:tr w:rsidR="005B527E" w:rsidRPr="00301468" w14:paraId="07EDF2F4" w14:textId="77777777" w:rsidTr="00453B54">
        <w:tc>
          <w:tcPr>
            <w:tcW w:w="1092" w:type="dxa"/>
            <w:shd w:val="clear" w:color="auto" w:fill="F2F2F2" w:themeFill="background1" w:themeFillShade="F2"/>
            <w:noWrap/>
            <w:tcMar>
              <w:top w:w="0" w:type="dxa"/>
              <w:left w:w="150" w:type="dxa"/>
              <w:bottom w:w="0" w:type="dxa"/>
              <w:right w:w="150" w:type="dxa"/>
            </w:tcMar>
            <w:hideMark/>
          </w:tcPr>
          <w:p w14:paraId="1F6B3EB7" w14:textId="77777777" w:rsidR="005B527E" w:rsidRPr="00301468" w:rsidRDefault="005B527E" w:rsidP="00FA3C46">
            <w:pPr>
              <w:spacing w:line="300" w:lineRule="atLeast"/>
              <w:rPr>
                <w:sz w:val="20"/>
                <w:szCs w:val="20"/>
                <w:lang w:val="en-US"/>
              </w:rPr>
            </w:pPr>
          </w:p>
        </w:tc>
        <w:tc>
          <w:tcPr>
            <w:tcW w:w="0" w:type="auto"/>
            <w:shd w:val="clear" w:color="auto" w:fill="F2F2F2" w:themeFill="background1" w:themeFillShade="F2"/>
            <w:tcMar>
              <w:top w:w="0" w:type="dxa"/>
              <w:left w:w="150" w:type="dxa"/>
              <w:bottom w:w="0" w:type="dxa"/>
              <w:right w:w="150" w:type="dxa"/>
            </w:tcMar>
            <w:hideMark/>
          </w:tcPr>
          <w:p w14:paraId="7051A9DA"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pgadmin</w:t>
            </w:r>
            <w:r w:rsidRPr="00301468">
              <w:rPr>
                <w:rFonts w:ascii="Consolas" w:hAnsi="Consolas" w:cs="Segoe UI"/>
                <w:color w:val="24292F"/>
                <w:sz w:val="18"/>
                <w:szCs w:val="18"/>
                <w:lang w:val="en-US"/>
              </w:rPr>
              <w:t>:</w:t>
            </w:r>
          </w:p>
        </w:tc>
      </w:tr>
      <w:tr w:rsidR="005B527E" w:rsidRPr="00301468" w14:paraId="131AF1B1" w14:textId="77777777" w:rsidTr="00453B54">
        <w:tc>
          <w:tcPr>
            <w:tcW w:w="1092" w:type="dxa"/>
            <w:shd w:val="clear" w:color="auto" w:fill="F2F2F2" w:themeFill="background1" w:themeFillShade="F2"/>
            <w:noWrap/>
            <w:tcMar>
              <w:top w:w="0" w:type="dxa"/>
              <w:left w:w="150" w:type="dxa"/>
              <w:bottom w:w="0" w:type="dxa"/>
              <w:right w:w="150" w:type="dxa"/>
            </w:tcMar>
            <w:hideMark/>
          </w:tcPr>
          <w:p w14:paraId="4E8E3DB3"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1E1EBAC"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image</w:t>
            </w:r>
            <w:r w:rsidRPr="00301468">
              <w:rPr>
                <w:rFonts w:ascii="Consolas" w:hAnsi="Consolas" w:cs="Segoe UI"/>
                <w:color w:val="24292F"/>
                <w:sz w:val="18"/>
                <w:szCs w:val="18"/>
                <w:lang w:val="en-US"/>
              </w:rPr>
              <w:t xml:space="preserve">: </w:t>
            </w:r>
            <w:r w:rsidRPr="00301468">
              <w:rPr>
                <w:rStyle w:val="pl-s"/>
                <w:rFonts w:ascii="Consolas" w:hAnsi="Consolas" w:cs="Segoe UI"/>
                <w:color w:val="24292F"/>
                <w:sz w:val="18"/>
                <w:szCs w:val="18"/>
                <w:lang w:val="en-US"/>
              </w:rPr>
              <w:t>dpage/pgadmin4</w:t>
            </w:r>
          </w:p>
        </w:tc>
      </w:tr>
      <w:tr w:rsidR="005B527E" w:rsidRPr="00301468" w14:paraId="4A550B51" w14:textId="77777777" w:rsidTr="00453B54">
        <w:tc>
          <w:tcPr>
            <w:tcW w:w="1092" w:type="dxa"/>
            <w:shd w:val="clear" w:color="auto" w:fill="F2F2F2" w:themeFill="background1" w:themeFillShade="F2"/>
            <w:noWrap/>
            <w:tcMar>
              <w:top w:w="0" w:type="dxa"/>
              <w:left w:w="150" w:type="dxa"/>
              <w:bottom w:w="0" w:type="dxa"/>
              <w:right w:w="150" w:type="dxa"/>
            </w:tcMar>
            <w:hideMark/>
          </w:tcPr>
          <w:p w14:paraId="0BB6BC5D"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7C6503F0"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container_name</w:t>
            </w:r>
            <w:r w:rsidRPr="00301468">
              <w:rPr>
                <w:rFonts w:ascii="Consolas" w:hAnsi="Consolas" w:cs="Segoe UI"/>
                <w:color w:val="24292F"/>
                <w:sz w:val="18"/>
                <w:szCs w:val="18"/>
                <w:lang w:val="en-US"/>
              </w:rPr>
              <w:t xml:space="preserve">: </w:t>
            </w:r>
            <w:r w:rsidRPr="00301468">
              <w:rPr>
                <w:rStyle w:val="pl-s"/>
                <w:rFonts w:ascii="Consolas" w:hAnsi="Consolas" w:cs="Segoe UI"/>
                <w:color w:val="24292F"/>
                <w:sz w:val="18"/>
                <w:szCs w:val="18"/>
                <w:lang w:val="en-US"/>
              </w:rPr>
              <w:t>#container_name#</w:t>
            </w:r>
          </w:p>
        </w:tc>
      </w:tr>
      <w:tr w:rsidR="005B527E" w:rsidRPr="00301468" w14:paraId="1ED49F06" w14:textId="77777777" w:rsidTr="00453B54">
        <w:tc>
          <w:tcPr>
            <w:tcW w:w="1092" w:type="dxa"/>
            <w:shd w:val="clear" w:color="auto" w:fill="F2F2F2" w:themeFill="background1" w:themeFillShade="F2"/>
            <w:noWrap/>
            <w:tcMar>
              <w:top w:w="0" w:type="dxa"/>
              <w:left w:w="150" w:type="dxa"/>
              <w:bottom w:w="0" w:type="dxa"/>
              <w:right w:w="150" w:type="dxa"/>
            </w:tcMar>
            <w:hideMark/>
          </w:tcPr>
          <w:p w14:paraId="3BA00974"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0597779E"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environment</w:t>
            </w:r>
            <w:r w:rsidRPr="00301468">
              <w:rPr>
                <w:rFonts w:ascii="Consolas" w:hAnsi="Consolas" w:cs="Segoe UI"/>
                <w:color w:val="24292F"/>
                <w:sz w:val="18"/>
                <w:szCs w:val="18"/>
                <w:lang w:val="en-US"/>
              </w:rPr>
              <w:t>:</w:t>
            </w:r>
          </w:p>
        </w:tc>
      </w:tr>
      <w:tr w:rsidR="005B527E" w:rsidRPr="00301468" w14:paraId="0E406F7F" w14:textId="77777777" w:rsidTr="00453B54">
        <w:tc>
          <w:tcPr>
            <w:tcW w:w="1092" w:type="dxa"/>
            <w:shd w:val="clear" w:color="auto" w:fill="F2F2F2" w:themeFill="background1" w:themeFillShade="F2"/>
            <w:noWrap/>
            <w:tcMar>
              <w:top w:w="0" w:type="dxa"/>
              <w:left w:w="150" w:type="dxa"/>
              <w:bottom w:w="0" w:type="dxa"/>
              <w:right w:w="150" w:type="dxa"/>
            </w:tcMar>
            <w:hideMark/>
          </w:tcPr>
          <w:p w14:paraId="5DE56C9D"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584AF28"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PGADMIN_DEFAULT_EMAIL</w:t>
            </w:r>
            <w:r w:rsidRPr="00301468">
              <w:rPr>
                <w:rFonts w:ascii="Consolas" w:hAnsi="Consolas" w:cs="Segoe UI"/>
                <w:color w:val="24292F"/>
                <w:sz w:val="18"/>
                <w:szCs w:val="18"/>
                <w:lang w:val="en-US"/>
              </w:rPr>
              <w:t xml:space="preserve">: #email# </w:t>
            </w:r>
          </w:p>
        </w:tc>
      </w:tr>
      <w:tr w:rsidR="005B527E" w:rsidRPr="00301468" w14:paraId="1A03C79C" w14:textId="77777777" w:rsidTr="00453B54">
        <w:tc>
          <w:tcPr>
            <w:tcW w:w="1092" w:type="dxa"/>
            <w:shd w:val="clear" w:color="auto" w:fill="F2F2F2" w:themeFill="background1" w:themeFillShade="F2"/>
            <w:noWrap/>
            <w:tcMar>
              <w:top w:w="0" w:type="dxa"/>
              <w:left w:w="150" w:type="dxa"/>
              <w:bottom w:w="0" w:type="dxa"/>
              <w:right w:w="150" w:type="dxa"/>
            </w:tcMar>
            <w:hideMark/>
          </w:tcPr>
          <w:p w14:paraId="59020612"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3DAFBD73"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PGADMIN_DEFAULT_PASSWORD</w:t>
            </w:r>
            <w:r w:rsidRPr="00301468">
              <w:rPr>
                <w:rFonts w:ascii="Consolas" w:hAnsi="Consolas" w:cs="Segoe UI"/>
                <w:color w:val="24292F"/>
                <w:sz w:val="18"/>
                <w:szCs w:val="18"/>
                <w:lang w:val="en-US"/>
              </w:rPr>
              <w:t>: #password#</w:t>
            </w:r>
          </w:p>
        </w:tc>
      </w:tr>
      <w:tr w:rsidR="005B527E" w:rsidRPr="00301468" w14:paraId="552AFD04" w14:textId="77777777" w:rsidTr="00453B54">
        <w:tc>
          <w:tcPr>
            <w:tcW w:w="1092" w:type="dxa"/>
            <w:shd w:val="clear" w:color="auto" w:fill="F2F2F2" w:themeFill="background1" w:themeFillShade="F2"/>
            <w:noWrap/>
            <w:tcMar>
              <w:top w:w="0" w:type="dxa"/>
              <w:left w:w="150" w:type="dxa"/>
              <w:bottom w:w="0" w:type="dxa"/>
              <w:right w:w="150" w:type="dxa"/>
            </w:tcMar>
            <w:hideMark/>
          </w:tcPr>
          <w:p w14:paraId="1E0D758E"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05637FD0"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depends_on</w:t>
            </w:r>
            <w:r w:rsidRPr="00301468">
              <w:rPr>
                <w:rFonts w:ascii="Consolas" w:hAnsi="Consolas" w:cs="Segoe UI"/>
                <w:color w:val="24292F"/>
                <w:sz w:val="18"/>
                <w:szCs w:val="18"/>
                <w:lang w:val="en-US"/>
              </w:rPr>
              <w:t>:</w:t>
            </w:r>
          </w:p>
        </w:tc>
      </w:tr>
      <w:tr w:rsidR="005B527E" w:rsidRPr="00301468" w14:paraId="62E1185C" w14:textId="77777777" w:rsidTr="00453B54">
        <w:tc>
          <w:tcPr>
            <w:tcW w:w="1092" w:type="dxa"/>
            <w:shd w:val="clear" w:color="auto" w:fill="F2F2F2" w:themeFill="background1" w:themeFillShade="F2"/>
            <w:noWrap/>
            <w:tcMar>
              <w:top w:w="0" w:type="dxa"/>
              <w:left w:w="150" w:type="dxa"/>
              <w:bottom w:w="0" w:type="dxa"/>
              <w:right w:w="150" w:type="dxa"/>
            </w:tcMar>
            <w:hideMark/>
          </w:tcPr>
          <w:p w14:paraId="6D3973F8"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5022D20D"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 </w:t>
            </w:r>
            <w:r w:rsidRPr="00301468">
              <w:rPr>
                <w:rStyle w:val="pl-s"/>
                <w:rFonts w:ascii="Consolas" w:hAnsi="Consolas" w:cs="Segoe UI"/>
                <w:color w:val="24292F"/>
                <w:sz w:val="18"/>
                <w:szCs w:val="18"/>
                <w:lang w:val="en-US"/>
              </w:rPr>
              <w:t>postgres</w:t>
            </w:r>
          </w:p>
        </w:tc>
      </w:tr>
      <w:tr w:rsidR="005B527E" w:rsidRPr="00301468" w14:paraId="460AB15B" w14:textId="77777777" w:rsidTr="00453B54">
        <w:tc>
          <w:tcPr>
            <w:tcW w:w="1092" w:type="dxa"/>
            <w:shd w:val="clear" w:color="auto" w:fill="F2F2F2" w:themeFill="background1" w:themeFillShade="F2"/>
            <w:noWrap/>
            <w:tcMar>
              <w:top w:w="0" w:type="dxa"/>
              <w:left w:w="150" w:type="dxa"/>
              <w:bottom w:w="0" w:type="dxa"/>
              <w:right w:w="150" w:type="dxa"/>
            </w:tcMar>
            <w:hideMark/>
          </w:tcPr>
          <w:p w14:paraId="707060E1"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22418150"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ports</w:t>
            </w:r>
            <w:r w:rsidRPr="00301468">
              <w:rPr>
                <w:rFonts w:ascii="Consolas" w:hAnsi="Consolas" w:cs="Segoe UI"/>
                <w:color w:val="24292F"/>
                <w:sz w:val="18"/>
                <w:szCs w:val="18"/>
                <w:lang w:val="en-US"/>
              </w:rPr>
              <w:t>:</w:t>
            </w:r>
          </w:p>
        </w:tc>
      </w:tr>
      <w:tr w:rsidR="005B527E" w:rsidRPr="00301468" w14:paraId="3C319038" w14:textId="77777777" w:rsidTr="00453B54">
        <w:tc>
          <w:tcPr>
            <w:tcW w:w="1092" w:type="dxa"/>
            <w:shd w:val="clear" w:color="auto" w:fill="F2F2F2" w:themeFill="background1" w:themeFillShade="F2"/>
            <w:noWrap/>
            <w:tcMar>
              <w:top w:w="0" w:type="dxa"/>
              <w:left w:w="150" w:type="dxa"/>
              <w:bottom w:w="0" w:type="dxa"/>
              <w:right w:w="150" w:type="dxa"/>
            </w:tcMar>
            <w:hideMark/>
          </w:tcPr>
          <w:p w14:paraId="2342BAFD"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520C47F6"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 </w:t>
            </w:r>
            <w:r w:rsidRPr="00301468">
              <w:rPr>
                <w:rStyle w:val="pl-pds"/>
                <w:rFonts w:ascii="Consolas" w:hAnsi="Consolas" w:cs="Segoe UI"/>
                <w:color w:val="24292F"/>
                <w:sz w:val="18"/>
                <w:szCs w:val="18"/>
                <w:lang w:val="en-US"/>
              </w:rPr>
              <w:t>"</w:t>
            </w:r>
            <w:r w:rsidRPr="00301468">
              <w:rPr>
                <w:rStyle w:val="pl-s"/>
                <w:rFonts w:ascii="Consolas" w:hAnsi="Consolas" w:cs="Segoe UI"/>
                <w:color w:val="24292F"/>
                <w:sz w:val="18"/>
                <w:szCs w:val="18"/>
                <w:lang w:val="en-US"/>
              </w:rPr>
              <w:t>5050:80</w:t>
            </w:r>
            <w:r w:rsidRPr="00301468">
              <w:rPr>
                <w:rStyle w:val="pl-pds"/>
                <w:rFonts w:ascii="Consolas" w:hAnsi="Consolas" w:cs="Segoe UI"/>
                <w:color w:val="24292F"/>
                <w:sz w:val="18"/>
                <w:szCs w:val="18"/>
                <w:lang w:val="en-US"/>
              </w:rPr>
              <w:t>" #remap ports to avoid clashing.</w:t>
            </w:r>
          </w:p>
        </w:tc>
      </w:tr>
      <w:tr w:rsidR="005B527E" w:rsidRPr="00301468" w14:paraId="674BC48D" w14:textId="77777777" w:rsidTr="00453B54">
        <w:tc>
          <w:tcPr>
            <w:tcW w:w="1092" w:type="dxa"/>
            <w:shd w:val="clear" w:color="auto" w:fill="F2F2F2" w:themeFill="background1" w:themeFillShade="F2"/>
            <w:noWrap/>
            <w:tcMar>
              <w:top w:w="0" w:type="dxa"/>
              <w:left w:w="150" w:type="dxa"/>
              <w:bottom w:w="0" w:type="dxa"/>
              <w:right w:w="150" w:type="dxa"/>
            </w:tcMar>
            <w:hideMark/>
          </w:tcPr>
          <w:p w14:paraId="547684BE"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61CF430A"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restart</w:t>
            </w:r>
            <w:r w:rsidRPr="00301468">
              <w:rPr>
                <w:rFonts w:ascii="Consolas" w:hAnsi="Consolas" w:cs="Segoe UI"/>
                <w:color w:val="24292F"/>
                <w:sz w:val="18"/>
                <w:szCs w:val="18"/>
                <w:lang w:val="en-US"/>
              </w:rPr>
              <w:t xml:space="preserve">: </w:t>
            </w:r>
            <w:r w:rsidRPr="00301468">
              <w:rPr>
                <w:rStyle w:val="pl-s"/>
                <w:rFonts w:ascii="Consolas" w:hAnsi="Consolas" w:cs="Segoe UI"/>
                <w:color w:val="24292F"/>
                <w:sz w:val="18"/>
                <w:szCs w:val="18"/>
                <w:lang w:val="en-US"/>
              </w:rPr>
              <w:t>unless-stopped</w:t>
            </w:r>
          </w:p>
        </w:tc>
      </w:tr>
      <w:tr w:rsidR="005B527E" w:rsidRPr="00301468" w14:paraId="10252C4F" w14:textId="77777777" w:rsidTr="00453B54">
        <w:tc>
          <w:tcPr>
            <w:tcW w:w="1092" w:type="dxa"/>
            <w:shd w:val="clear" w:color="auto" w:fill="F2F2F2" w:themeFill="background1" w:themeFillShade="F2"/>
            <w:noWrap/>
            <w:tcMar>
              <w:top w:w="0" w:type="dxa"/>
              <w:left w:w="150" w:type="dxa"/>
              <w:bottom w:w="0" w:type="dxa"/>
              <w:right w:w="150" w:type="dxa"/>
            </w:tcMar>
            <w:hideMark/>
          </w:tcPr>
          <w:p w14:paraId="60C040F8"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A894B93"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networks</w:t>
            </w:r>
            <w:r w:rsidRPr="00301468">
              <w:rPr>
                <w:rFonts w:ascii="Consolas" w:hAnsi="Consolas" w:cs="Segoe UI"/>
                <w:color w:val="24292F"/>
                <w:sz w:val="18"/>
                <w:szCs w:val="18"/>
                <w:lang w:val="en-US"/>
              </w:rPr>
              <w:t>:</w:t>
            </w:r>
          </w:p>
        </w:tc>
      </w:tr>
      <w:tr w:rsidR="005B527E" w:rsidRPr="00301468" w14:paraId="362FBD9B" w14:textId="77777777" w:rsidTr="00453B54">
        <w:tc>
          <w:tcPr>
            <w:tcW w:w="1092" w:type="dxa"/>
            <w:shd w:val="clear" w:color="auto" w:fill="F2F2F2" w:themeFill="background1" w:themeFillShade="F2"/>
            <w:noWrap/>
            <w:tcMar>
              <w:top w:w="0" w:type="dxa"/>
              <w:left w:w="150" w:type="dxa"/>
              <w:bottom w:w="0" w:type="dxa"/>
              <w:right w:w="150" w:type="dxa"/>
            </w:tcMar>
            <w:hideMark/>
          </w:tcPr>
          <w:p w14:paraId="7D21875F"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F99C93E" w14:textId="77777777" w:rsidR="005B527E" w:rsidRPr="00301468" w:rsidRDefault="005B527E" w:rsidP="00FA3C46">
            <w:pPr>
              <w:spacing w:line="300" w:lineRule="atLeast"/>
              <w:rPr>
                <w:rStyle w:val="pl-s"/>
                <w:rFonts w:ascii="Consolas" w:hAnsi="Consolas" w:cs="Segoe UI"/>
                <w:color w:val="24292F"/>
                <w:sz w:val="18"/>
                <w:szCs w:val="18"/>
                <w:lang w:val="en-US"/>
              </w:rPr>
            </w:pPr>
            <w:r w:rsidRPr="00301468">
              <w:rPr>
                <w:rFonts w:ascii="Consolas" w:hAnsi="Consolas" w:cs="Segoe UI"/>
                <w:color w:val="24292F"/>
                <w:sz w:val="18"/>
                <w:szCs w:val="18"/>
                <w:lang w:val="en-US"/>
              </w:rPr>
              <w:t xml:space="preserve">      - </w:t>
            </w:r>
            <w:r w:rsidRPr="00301468">
              <w:rPr>
                <w:rStyle w:val="pl-s"/>
                <w:rFonts w:ascii="Consolas" w:hAnsi="Consolas" w:cs="Segoe UI"/>
                <w:color w:val="24292F"/>
                <w:sz w:val="18"/>
                <w:szCs w:val="18"/>
                <w:lang w:val="en-US"/>
              </w:rPr>
              <w:t>monorepo_network</w:t>
            </w:r>
          </w:p>
          <w:p w14:paraId="0A533BF4" w14:textId="43E55279" w:rsidR="00453B54" w:rsidRPr="00301468" w:rsidRDefault="00453B54" w:rsidP="00FA3C46">
            <w:pPr>
              <w:spacing w:line="300" w:lineRule="atLeast"/>
              <w:rPr>
                <w:rFonts w:ascii="Consolas" w:hAnsi="Consolas" w:cs="Segoe UI"/>
                <w:color w:val="24292F"/>
                <w:sz w:val="18"/>
                <w:szCs w:val="18"/>
                <w:lang w:val="en-US"/>
              </w:rPr>
            </w:pPr>
          </w:p>
        </w:tc>
      </w:tr>
      <w:tr w:rsidR="005B527E" w:rsidRPr="00301468" w14:paraId="6F6D5E2F" w14:textId="77777777" w:rsidTr="00453B54">
        <w:tc>
          <w:tcPr>
            <w:tcW w:w="1092" w:type="dxa"/>
            <w:shd w:val="clear" w:color="auto" w:fill="F2F2F2" w:themeFill="background1" w:themeFillShade="F2"/>
            <w:noWrap/>
            <w:tcMar>
              <w:top w:w="0" w:type="dxa"/>
              <w:left w:w="150" w:type="dxa"/>
              <w:bottom w:w="0" w:type="dxa"/>
              <w:right w:w="150" w:type="dxa"/>
            </w:tcMar>
            <w:hideMark/>
          </w:tcPr>
          <w:p w14:paraId="035F66AF" w14:textId="77777777" w:rsidR="005B527E" w:rsidRPr="00301468" w:rsidRDefault="005B527E" w:rsidP="00FA3C46">
            <w:pPr>
              <w:spacing w:line="300" w:lineRule="atLeast"/>
              <w:rPr>
                <w:sz w:val="20"/>
                <w:szCs w:val="20"/>
                <w:lang w:val="en-US"/>
              </w:rPr>
            </w:pPr>
          </w:p>
        </w:tc>
        <w:tc>
          <w:tcPr>
            <w:tcW w:w="0" w:type="auto"/>
            <w:shd w:val="clear" w:color="auto" w:fill="F2F2F2" w:themeFill="background1" w:themeFillShade="F2"/>
            <w:tcMar>
              <w:top w:w="0" w:type="dxa"/>
              <w:left w:w="150" w:type="dxa"/>
              <w:bottom w:w="0" w:type="dxa"/>
              <w:right w:w="150" w:type="dxa"/>
            </w:tcMar>
            <w:hideMark/>
          </w:tcPr>
          <w:p w14:paraId="7DF30756" w14:textId="77777777" w:rsidR="005B527E" w:rsidRPr="00301468" w:rsidRDefault="005B527E" w:rsidP="00FA3C46">
            <w:pPr>
              <w:spacing w:line="300" w:lineRule="atLeast"/>
              <w:rPr>
                <w:rFonts w:ascii="Consolas" w:hAnsi="Consolas" w:cs="Segoe UI"/>
                <w:color w:val="24292F"/>
                <w:sz w:val="18"/>
                <w:szCs w:val="18"/>
                <w:lang w:val="en-US"/>
              </w:rPr>
            </w:pPr>
            <w:r w:rsidRPr="00301468">
              <w:rPr>
                <w:rStyle w:val="pl-ent"/>
                <w:rFonts w:ascii="Consolas" w:hAnsi="Consolas" w:cs="Segoe UI"/>
                <w:color w:val="24292F"/>
                <w:sz w:val="18"/>
                <w:szCs w:val="18"/>
                <w:lang w:val="en-US"/>
              </w:rPr>
              <w:t>volumes</w:t>
            </w:r>
            <w:r w:rsidRPr="00301468">
              <w:rPr>
                <w:rFonts w:ascii="Consolas" w:hAnsi="Consolas" w:cs="Segoe UI"/>
                <w:color w:val="24292F"/>
                <w:sz w:val="18"/>
                <w:szCs w:val="18"/>
                <w:lang w:val="en-US"/>
              </w:rPr>
              <w:t>:</w:t>
            </w:r>
          </w:p>
        </w:tc>
      </w:tr>
      <w:tr w:rsidR="005B527E" w:rsidRPr="00301468" w14:paraId="726F2B7A" w14:textId="77777777" w:rsidTr="00453B54">
        <w:tc>
          <w:tcPr>
            <w:tcW w:w="1092" w:type="dxa"/>
            <w:shd w:val="clear" w:color="auto" w:fill="F2F2F2" w:themeFill="background1" w:themeFillShade="F2"/>
            <w:noWrap/>
            <w:tcMar>
              <w:top w:w="0" w:type="dxa"/>
              <w:left w:w="150" w:type="dxa"/>
              <w:bottom w:w="0" w:type="dxa"/>
              <w:right w:w="150" w:type="dxa"/>
            </w:tcMar>
            <w:hideMark/>
          </w:tcPr>
          <w:p w14:paraId="51C3194C"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4AE6BED"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postgres</w:t>
            </w:r>
            <w:r w:rsidRPr="00301468">
              <w:rPr>
                <w:rFonts w:ascii="Consolas" w:hAnsi="Consolas" w:cs="Segoe UI"/>
                <w:color w:val="24292F"/>
                <w:sz w:val="18"/>
                <w:szCs w:val="18"/>
                <w:lang w:val="en-US"/>
              </w:rPr>
              <w:t>:</w:t>
            </w:r>
          </w:p>
        </w:tc>
      </w:tr>
      <w:tr w:rsidR="005B527E" w:rsidRPr="00301468" w14:paraId="5E4686F5" w14:textId="77777777" w:rsidTr="00453B54">
        <w:tc>
          <w:tcPr>
            <w:tcW w:w="1092" w:type="dxa"/>
            <w:shd w:val="clear" w:color="auto" w:fill="F2F2F2" w:themeFill="background1" w:themeFillShade="F2"/>
            <w:noWrap/>
            <w:tcMar>
              <w:top w:w="0" w:type="dxa"/>
              <w:left w:w="150" w:type="dxa"/>
              <w:bottom w:w="0" w:type="dxa"/>
              <w:right w:w="150" w:type="dxa"/>
            </w:tcMar>
            <w:hideMark/>
          </w:tcPr>
          <w:p w14:paraId="78710A44" w14:textId="77777777" w:rsidR="005B527E" w:rsidRPr="00301468" w:rsidRDefault="005B527E" w:rsidP="00FA3C46">
            <w:pPr>
              <w:spacing w:line="300" w:lineRule="atLeast"/>
              <w:rPr>
                <w:sz w:val="20"/>
                <w:szCs w:val="20"/>
                <w:lang w:val="en-US"/>
              </w:rPr>
            </w:pPr>
          </w:p>
        </w:tc>
        <w:tc>
          <w:tcPr>
            <w:tcW w:w="0" w:type="auto"/>
            <w:shd w:val="clear" w:color="auto" w:fill="F2F2F2" w:themeFill="background1" w:themeFillShade="F2"/>
            <w:tcMar>
              <w:top w:w="0" w:type="dxa"/>
              <w:left w:w="150" w:type="dxa"/>
              <w:bottom w:w="0" w:type="dxa"/>
              <w:right w:w="150" w:type="dxa"/>
            </w:tcMar>
            <w:hideMark/>
          </w:tcPr>
          <w:p w14:paraId="23A3CEF0" w14:textId="77777777" w:rsidR="005B527E" w:rsidRPr="00301468" w:rsidRDefault="005B527E" w:rsidP="00FA3C46">
            <w:pPr>
              <w:spacing w:line="300" w:lineRule="atLeast"/>
              <w:rPr>
                <w:rFonts w:ascii="Consolas" w:hAnsi="Consolas" w:cs="Segoe UI"/>
                <w:color w:val="24292F"/>
                <w:sz w:val="18"/>
                <w:szCs w:val="18"/>
                <w:lang w:val="en-US"/>
              </w:rPr>
            </w:pPr>
            <w:r w:rsidRPr="00301468">
              <w:rPr>
                <w:rStyle w:val="pl-c"/>
                <w:rFonts w:ascii="Consolas" w:hAnsi="Consolas" w:cs="Segoe UI"/>
                <w:color w:val="24292F"/>
                <w:sz w:val="18"/>
                <w:szCs w:val="18"/>
                <w:lang w:val="en-US"/>
              </w:rPr>
              <w:t># Networks to be created to facilitate communication between containers</w:t>
            </w:r>
          </w:p>
        </w:tc>
      </w:tr>
      <w:tr w:rsidR="005B527E" w:rsidRPr="00301468" w14:paraId="5B3ADFF4" w14:textId="77777777" w:rsidTr="00453B54">
        <w:tc>
          <w:tcPr>
            <w:tcW w:w="1092" w:type="dxa"/>
            <w:shd w:val="clear" w:color="auto" w:fill="F2F2F2" w:themeFill="background1" w:themeFillShade="F2"/>
            <w:noWrap/>
            <w:tcMar>
              <w:top w:w="0" w:type="dxa"/>
              <w:left w:w="150" w:type="dxa"/>
              <w:bottom w:w="0" w:type="dxa"/>
              <w:right w:w="150" w:type="dxa"/>
            </w:tcMar>
            <w:hideMark/>
          </w:tcPr>
          <w:p w14:paraId="52B44091"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681DD32A" w14:textId="77777777" w:rsidR="005B527E" w:rsidRPr="00301468" w:rsidRDefault="005B527E" w:rsidP="00FA3C46">
            <w:pPr>
              <w:spacing w:line="300" w:lineRule="atLeast"/>
              <w:rPr>
                <w:rFonts w:ascii="Consolas" w:hAnsi="Consolas" w:cs="Segoe UI"/>
                <w:color w:val="24292F"/>
                <w:sz w:val="18"/>
                <w:szCs w:val="18"/>
                <w:lang w:val="en-US"/>
              </w:rPr>
            </w:pPr>
            <w:r w:rsidRPr="00301468">
              <w:rPr>
                <w:rStyle w:val="pl-ent"/>
                <w:rFonts w:ascii="Consolas" w:hAnsi="Consolas" w:cs="Segoe UI"/>
                <w:color w:val="24292F"/>
                <w:sz w:val="18"/>
                <w:szCs w:val="18"/>
                <w:lang w:val="en-US"/>
              </w:rPr>
              <w:t>networks</w:t>
            </w:r>
            <w:r w:rsidRPr="00301468">
              <w:rPr>
                <w:rFonts w:ascii="Consolas" w:hAnsi="Consolas" w:cs="Segoe UI"/>
                <w:color w:val="24292F"/>
                <w:sz w:val="18"/>
                <w:szCs w:val="18"/>
                <w:lang w:val="en-US"/>
              </w:rPr>
              <w:t>:</w:t>
            </w:r>
          </w:p>
        </w:tc>
      </w:tr>
      <w:tr w:rsidR="005B527E" w:rsidRPr="00301468" w14:paraId="5C60C5F8" w14:textId="77777777" w:rsidTr="00453B54">
        <w:tc>
          <w:tcPr>
            <w:tcW w:w="1092" w:type="dxa"/>
            <w:shd w:val="clear" w:color="auto" w:fill="F2F2F2" w:themeFill="background1" w:themeFillShade="F2"/>
            <w:noWrap/>
            <w:tcMar>
              <w:top w:w="0" w:type="dxa"/>
              <w:left w:w="150" w:type="dxa"/>
              <w:bottom w:w="0" w:type="dxa"/>
              <w:right w:w="150" w:type="dxa"/>
            </w:tcMar>
            <w:hideMark/>
          </w:tcPr>
          <w:p w14:paraId="7CAE6A7B"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4A37DE87"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db_</w:t>
            </w:r>
            <w:r w:rsidRPr="00301468">
              <w:rPr>
                <w:rStyle w:val="pl-ent"/>
                <w:rFonts w:ascii="Consolas" w:hAnsi="Consolas" w:cs="Segoe UI"/>
                <w:color w:val="24292F"/>
                <w:sz w:val="18"/>
                <w:szCs w:val="18"/>
                <w:lang w:val="en-US"/>
              </w:rPr>
              <w:t>network</w:t>
            </w:r>
            <w:r w:rsidRPr="00301468">
              <w:rPr>
                <w:rFonts w:ascii="Consolas" w:hAnsi="Consolas" w:cs="Segoe UI"/>
                <w:color w:val="24292F"/>
                <w:sz w:val="18"/>
                <w:szCs w:val="18"/>
                <w:lang w:val="en-US"/>
              </w:rPr>
              <w:t>:</w:t>
            </w:r>
          </w:p>
        </w:tc>
      </w:tr>
      <w:tr w:rsidR="005B527E" w:rsidRPr="00301468" w14:paraId="3E75D006" w14:textId="77777777" w:rsidTr="00453B54">
        <w:tc>
          <w:tcPr>
            <w:tcW w:w="1092" w:type="dxa"/>
            <w:shd w:val="clear" w:color="auto" w:fill="F2F2F2" w:themeFill="background1" w:themeFillShade="F2"/>
            <w:noWrap/>
            <w:tcMar>
              <w:top w:w="0" w:type="dxa"/>
              <w:left w:w="150" w:type="dxa"/>
              <w:bottom w:w="0" w:type="dxa"/>
              <w:right w:w="150" w:type="dxa"/>
            </w:tcMar>
            <w:hideMark/>
          </w:tcPr>
          <w:p w14:paraId="0797AEA3" w14:textId="77777777" w:rsidR="005B527E" w:rsidRPr="00301468" w:rsidRDefault="005B527E" w:rsidP="00FA3C46">
            <w:pPr>
              <w:spacing w:line="300" w:lineRule="atLeast"/>
              <w:rPr>
                <w:rFonts w:ascii="Consolas" w:hAnsi="Consolas" w:cs="Segoe UI"/>
                <w:color w:val="24292F"/>
                <w:sz w:val="18"/>
                <w:szCs w:val="18"/>
                <w:lang w:val="en-US"/>
              </w:rPr>
            </w:pPr>
          </w:p>
        </w:tc>
        <w:tc>
          <w:tcPr>
            <w:tcW w:w="0" w:type="auto"/>
            <w:shd w:val="clear" w:color="auto" w:fill="F2F2F2" w:themeFill="background1" w:themeFillShade="F2"/>
            <w:tcMar>
              <w:top w:w="0" w:type="dxa"/>
              <w:left w:w="150" w:type="dxa"/>
              <w:bottom w:w="0" w:type="dxa"/>
              <w:right w:w="150" w:type="dxa"/>
            </w:tcMar>
            <w:hideMark/>
          </w:tcPr>
          <w:p w14:paraId="61135A23" w14:textId="77777777" w:rsidR="005B527E" w:rsidRPr="00301468" w:rsidRDefault="005B527E" w:rsidP="00FA3C46">
            <w:pPr>
              <w:spacing w:line="300" w:lineRule="atLeast"/>
              <w:rPr>
                <w:rFonts w:ascii="Consolas" w:hAnsi="Consolas" w:cs="Segoe UI"/>
                <w:color w:val="24292F"/>
                <w:sz w:val="18"/>
                <w:szCs w:val="18"/>
                <w:lang w:val="en-US"/>
              </w:rPr>
            </w:pPr>
            <w:r w:rsidRPr="00301468">
              <w:rPr>
                <w:rFonts w:ascii="Consolas" w:hAnsi="Consolas" w:cs="Segoe UI"/>
                <w:color w:val="24292F"/>
                <w:sz w:val="18"/>
                <w:szCs w:val="18"/>
                <w:lang w:val="en-US"/>
              </w:rPr>
              <w:t xml:space="preserve">    </w:t>
            </w:r>
            <w:r w:rsidRPr="00301468">
              <w:rPr>
                <w:rStyle w:val="pl-ent"/>
                <w:rFonts w:ascii="Consolas" w:hAnsi="Consolas" w:cs="Segoe UI"/>
                <w:color w:val="24292F"/>
                <w:sz w:val="18"/>
                <w:szCs w:val="18"/>
                <w:lang w:val="en-US"/>
              </w:rPr>
              <w:t>driver</w:t>
            </w:r>
            <w:r w:rsidRPr="00301468">
              <w:rPr>
                <w:rFonts w:ascii="Consolas" w:hAnsi="Consolas" w:cs="Segoe UI"/>
                <w:color w:val="24292F"/>
                <w:sz w:val="18"/>
                <w:szCs w:val="18"/>
                <w:lang w:val="en-US"/>
              </w:rPr>
              <w:t xml:space="preserve">: </w:t>
            </w:r>
            <w:r w:rsidRPr="00301468">
              <w:rPr>
                <w:rStyle w:val="pl-s"/>
                <w:rFonts w:ascii="Consolas" w:hAnsi="Consolas" w:cs="Segoe UI"/>
                <w:color w:val="24292F"/>
                <w:sz w:val="18"/>
                <w:szCs w:val="18"/>
                <w:lang w:val="en-US"/>
              </w:rPr>
              <w:t>bridge</w:t>
            </w:r>
          </w:p>
        </w:tc>
      </w:tr>
    </w:tbl>
    <w:p w14:paraId="64CD589F" w14:textId="5BE892A0" w:rsidR="005B527E" w:rsidRPr="00301468" w:rsidRDefault="00AA3608" w:rsidP="003655BC">
      <w:pPr>
        <w:pStyle w:val="Headingunnumber"/>
        <w:rPr>
          <w:lang w:val="en-US"/>
        </w:rPr>
      </w:pPr>
      <w:bookmarkStart w:id="174" w:name="_Toc102091301"/>
      <w:r w:rsidRPr="00301468">
        <w:rPr>
          <w:lang w:val="en-US"/>
        </w:rPr>
        <w:lastRenderedPageBreak/>
        <w:t xml:space="preserve">Appendix 3 – </w:t>
      </w:r>
      <w:r w:rsidR="003655BC" w:rsidRPr="00301468">
        <w:rPr>
          <w:lang w:val="en-US"/>
        </w:rPr>
        <w:t>“issueNonFungible” transaction</w:t>
      </w:r>
      <w:bookmarkEnd w:id="174"/>
      <w:r w:rsidR="003655BC" w:rsidRPr="00301468">
        <w:rPr>
          <w:lang w:val="en-US"/>
        </w:rPr>
        <w:t xml:space="preserve"> </w:t>
      </w:r>
    </w:p>
    <w:p w14:paraId="4AD0D77D" w14:textId="66A850FF" w:rsidR="00453B54" w:rsidRPr="00301468" w:rsidRDefault="003655BC" w:rsidP="003655BC">
      <w:pPr>
        <w:pStyle w:val="BodyText"/>
        <w:rPr>
          <w:lang w:val="en-US"/>
        </w:rPr>
      </w:pPr>
      <w:r w:rsidRPr="00301468">
        <w:rPr>
          <w:noProof/>
          <w:lang w:val="en-US"/>
        </w:rPr>
        <w:drawing>
          <wp:inline distT="0" distB="0" distL="0" distR="0" wp14:anchorId="7ADB9A24" wp14:editId="66A3961D">
            <wp:extent cx="5400675" cy="5322570"/>
            <wp:effectExtent l="19050" t="19050" r="28575"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675" cy="532257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383B73" w14:textId="77777777" w:rsidR="00453B54" w:rsidRPr="00301468" w:rsidRDefault="00453B54">
      <w:pPr>
        <w:rPr>
          <w:lang w:val="en-US"/>
        </w:rPr>
      </w:pPr>
      <w:r w:rsidRPr="00301468">
        <w:rPr>
          <w:lang w:val="en-US"/>
        </w:rPr>
        <w:br w:type="page"/>
      </w:r>
    </w:p>
    <w:p w14:paraId="5FE5B444" w14:textId="6D6934B9" w:rsidR="00453B54" w:rsidRPr="00301468" w:rsidRDefault="00453B54" w:rsidP="00453B54">
      <w:pPr>
        <w:pStyle w:val="Headingunnumber"/>
        <w:rPr>
          <w:lang w:val="en-US"/>
        </w:rPr>
      </w:pPr>
      <w:bookmarkStart w:id="175" w:name="_Toc102091302"/>
      <w:r w:rsidRPr="00301468">
        <w:rPr>
          <w:lang w:val="en-US"/>
        </w:rPr>
        <w:lastRenderedPageBreak/>
        <w:t>Appendix 4 – “setSpecialRole” transaction</w:t>
      </w:r>
      <w:bookmarkEnd w:id="175"/>
      <w:r w:rsidRPr="00301468">
        <w:rPr>
          <w:lang w:val="en-US"/>
        </w:rPr>
        <w:t xml:space="preserve"> </w:t>
      </w:r>
    </w:p>
    <w:p w14:paraId="2FA4F719" w14:textId="57D6B223" w:rsidR="00193316" w:rsidRPr="00301468" w:rsidRDefault="00CF1802" w:rsidP="003655BC">
      <w:pPr>
        <w:pStyle w:val="BodyText"/>
        <w:rPr>
          <w:lang w:val="en-US"/>
        </w:rPr>
      </w:pPr>
      <w:r w:rsidRPr="00301468">
        <w:rPr>
          <w:noProof/>
          <w:lang w:val="en-US"/>
        </w:rPr>
        <w:drawing>
          <wp:inline distT="0" distB="0" distL="0" distR="0" wp14:anchorId="5294E542" wp14:editId="5F898B20">
            <wp:extent cx="5400675" cy="6450330"/>
            <wp:effectExtent l="19050" t="19050" r="2857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675" cy="645033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B6F6668" w14:textId="77777777" w:rsidR="00193316" w:rsidRPr="00301468" w:rsidRDefault="00193316">
      <w:pPr>
        <w:rPr>
          <w:lang w:val="en-US"/>
        </w:rPr>
      </w:pPr>
      <w:r w:rsidRPr="00301468">
        <w:rPr>
          <w:lang w:val="en-US"/>
        </w:rPr>
        <w:br w:type="page"/>
      </w:r>
    </w:p>
    <w:p w14:paraId="2E3DA8E6" w14:textId="78188C06" w:rsidR="00193316" w:rsidRPr="00301468" w:rsidRDefault="00193316" w:rsidP="00193316">
      <w:pPr>
        <w:pStyle w:val="Headingunnumber"/>
        <w:rPr>
          <w:lang w:val="en-US"/>
        </w:rPr>
      </w:pPr>
      <w:bookmarkStart w:id="176" w:name="_Toc102091303"/>
      <w:r w:rsidRPr="00301468">
        <w:rPr>
          <w:lang w:val="en-US"/>
        </w:rPr>
        <w:lastRenderedPageBreak/>
        <w:t>Appendix 5 – “</w:t>
      </w:r>
      <w:r w:rsidR="00CF1802" w:rsidRPr="00301468">
        <w:rPr>
          <w:lang w:val="en-US"/>
        </w:rPr>
        <w:t>ESDTNFTCreate</w:t>
      </w:r>
      <w:r w:rsidRPr="00301468">
        <w:rPr>
          <w:lang w:val="en-US"/>
        </w:rPr>
        <w:t>” transaction</w:t>
      </w:r>
      <w:bookmarkEnd w:id="176"/>
    </w:p>
    <w:p w14:paraId="27B54729" w14:textId="1ACFE102" w:rsidR="00116C72" w:rsidRPr="00301468" w:rsidRDefault="003D4A93" w:rsidP="003655BC">
      <w:pPr>
        <w:pStyle w:val="BodyText"/>
        <w:rPr>
          <w:lang w:val="en-US"/>
        </w:rPr>
      </w:pPr>
      <w:r w:rsidRPr="00301468">
        <w:rPr>
          <w:noProof/>
          <w:lang w:val="en-US"/>
        </w:rPr>
        <w:drawing>
          <wp:inline distT="0" distB="0" distL="0" distR="0" wp14:anchorId="1473AB9A" wp14:editId="784F1AA6">
            <wp:extent cx="5400675" cy="5285740"/>
            <wp:effectExtent l="19050" t="19050" r="2857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675" cy="528574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F7BAA8" w14:textId="77777777" w:rsidR="00116C72" w:rsidRPr="00301468" w:rsidRDefault="00116C72">
      <w:pPr>
        <w:rPr>
          <w:lang w:val="en-US"/>
        </w:rPr>
      </w:pPr>
      <w:r w:rsidRPr="00301468">
        <w:rPr>
          <w:lang w:val="en-US"/>
        </w:rPr>
        <w:br w:type="page"/>
      </w:r>
    </w:p>
    <w:p w14:paraId="79D9179A" w14:textId="60C0B4E5" w:rsidR="00116C72" w:rsidRPr="00301468" w:rsidRDefault="00116C72" w:rsidP="00116C72">
      <w:pPr>
        <w:pStyle w:val="Headingunnumber"/>
        <w:rPr>
          <w:lang w:val="en-US"/>
        </w:rPr>
      </w:pPr>
      <w:bookmarkStart w:id="177" w:name="_Toc102091304"/>
      <w:r w:rsidRPr="00301468">
        <w:rPr>
          <w:lang w:val="en-US"/>
        </w:rPr>
        <w:lastRenderedPageBreak/>
        <w:t>Appendix 6 – “</w:t>
      </w:r>
      <w:r w:rsidR="0063423D" w:rsidRPr="00301468">
        <w:rPr>
          <w:lang w:val="en-US"/>
        </w:rPr>
        <w:t>ESDTNFTTransfer</w:t>
      </w:r>
      <w:r w:rsidR="007C325E" w:rsidRPr="00301468">
        <w:rPr>
          <w:lang w:val="en-US"/>
        </w:rPr>
        <w:t>”</w:t>
      </w:r>
      <w:r w:rsidR="00087B2C" w:rsidRPr="00301468">
        <w:rPr>
          <w:lang w:val="en-US"/>
        </w:rPr>
        <w:t xml:space="preserve"> with </w:t>
      </w:r>
      <w:r w:rsidR="00DC787B" w:rsidRPr="00301468">
        <w:rPr>
          <w:lang w:val="en-US"/>
        </w:rPr>
        <w:t>nested “list</w:t>
      </w:r>
      <w:r w:rsidR="00E66E5A" w:rsidRPr="00301468">
        <w:rPr>
          <w:lang w:val="en-US"/>
        </w:rPr>
        <w:t>_nft_for_sale</w:t>
      </w:r>
      <w:r w:rsidRPr="00301468">
        <w:rPr>
          <w:lang w:val="en-US"/>
        </w:rPr>
        <w:t>” transaction</w:t>
      </w:r>
      <w:bookmarkEnd w:id="177"/>
      <w:r w:rsidRPr="00301468">
        <w:rPr>
          <w:lang w:val="en-US"/>
        </w:rPr>
        <w:t xml:space="preserve"> </w:t>
      </w:r>
    </w:p>
    <w:p w14:paraId="5A08B335" w14:textId="1E750793" w:rsidR="00384B2A" w:rsidRPr="00301468" w:rsidRDefault="00C05361">
      <w:pPr>
        <w:rPr>
          <w:lang w:val="en-US"/>
        </w:rPr>
      </w:pPr>
      <w:r w:rsidRPr="00301468">
        <w:rPr>
          <w:noProof/>
          <w:lang w:val="en-US"/>
        </w:rPr>
        <w:drawing>
          <wp:inline distT="0" distB="0" distL="0" distR="0" wp14:anchorId="5F6587F9" wp14:editId="0DA14FDC">
            <wp:extent cx="5462721" cy="78538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6682" t="15519" r="27085" b="3050"/>
                    <a:stretch/>
                  </pic:blipFill>
                  <pic:spPr bwMode="auto">
                    <a:xfrm>
                      <a:off x="0" y="0"/>
                      <a:ext cx="5463996" cy="7855714"/>
                    </a:xfrm>
                    <a:prstGeom prst="rect">
                      <a:avLst/>
                    </a:prstGeom>
                    <a:noFill/>
                    <a:ln>
                      <a:noFill/>
                    </a:ln>
                    <a:extLst>
                      <a:ext uri="{53640926-AAD7-44D8-BBD7-CCE9431645EC}">
                        <a14:shadowObscured xmlns:a14="http://schemas.microsoft.com/office/drawing/2010/main"/>
                      </a:ext>
                    </a:extLst>
                  </pic:spPr>
                </pic:pic>
              </a:graphicData>
            </a:graphic>
          </wp:inline>
        </w:drawing>
      </w:r>
      <w:r w:rsidR="00116C72" w:rsidRPr="00301468">
        <w:rPr>
          <w:lang w:val="en-US"/>
        </w:rPr>
        <w:br w:type="page"/>
      </w:r>
    </w:p>
    <w:p w14:paraId="7E14E06A" w14:textId="044DF160" w:rsidR="00116C72" w:rsidRPr="00301468" w:rsidRDefault="00116C72" w:rsidP="00116C72">
      <w:pPr>
        <w:pStyle w:val="Headingunnumber"/>
        <w:rPr>
          <w:lang w:val="en-US"/>
        </w:rPr>
      </w:pPr>
      <w:bookmarkStart w:id="178" w:name="_Toc102091305"/>
      <w:r w:rsidRPr="00301468">
        <w:rPr>
          <w:lang w:val="en-US"/>
        </w:rPr>
        <w:lastRenderedPageBreak/>
        <w:t>Appendix 7 – “</w:t>
      </w:r>
      <w:r w:rsidR="00323D6D" w:rsidRPr="00301468">
        <w:rPr>
          <w:lang w:val="en-US"/>
        </w:rPr>
        <w:t>buyNFT</w:t>
      </w:r>
      <w:r w:rsidRPr="00301468">
        <w:rPr>
          <w:lang w:val="en-US"/>
        </w:rPr>
        <w:t>” transaction</w:t>
      </w:r>
      <w:bookmarkEnd w:id="178"/>
      <w:r w:rsidRPr="00301468">
        <w:rPr>
          <w:lang w:val="en-US"/>
        </w:rPr>
        <w:t xml:space="preserve"> </w:t>
      </w:r>
    </w:p>
    <w:p w14:paraId="1B91A869" w14:textId="0BC120F9" w:rsidR="00C05361" w:rsidRPr="00301468" w:rsidRDefault="00C05361">
      <w:pPr>
        <w:rPr>
          <w:noProof/>
          <w:lang w:val="en-US"/>
        </w:rPr>
      </w:pPr>
      <w:r w:rsidRPr="00301468">
        <w:rPr>
          <w:noProof/>
          <w:lang w:val="en-US"/>
        </w:rPr>
        <w:drawing>
          <wp:inline distT="0" distB="0" distL="0" distR="0" wp14:anchorId="7904A0DE" wp14:editId="53E3D5CA">
            <wp:extent cx="5012273" cy="8297501"/>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7353" t="13587" r="26673" b="2570"/>
                    <a:stretch/>
                  </pic:blipFill>
                  <pic:spPr bwMode="auto">
                    <a:xfrm>
                      <a:off x="0" y="0"/>
                      <a:ext cx="5026702" cy="8321387"/>
                    </a:xfrm>
                    <a:prstGeom prst="rect">
                      <a:avLst/>
                    </a:prstGeom>
                    <a:noFill/>
                    <a:ln>
                      <a:noFill/>
                    </a:ln>
                    <a:extLst>
                      <a:ext uri="{53640926-AAD7-44D8-BBD7-CCE9431645EC}">
                        <a14:shadowObscured xmlns:a14="http://schemas.microsoft.com/office/drawing/2010/main"/>
                      </a:ext>
                    </a:extLst>
                  </pic:spPr>
                </pic:pic>
              </a:graphicData>
            </a:graphic>
          </wp:inline>
        </w:drawing>
      </w:r>
    </w:p>
    <w:p w14:paraId="5A1D5353" w14:textId="0E4B49C3" w:rsidR="00063997" w:rsidRPr="00301468" w:rsidRDefault="00063997" w:rsidP="00063997">
      <w:pPr>
        <w:pStyle w:val="Headingunnumber"/>
        <w:rPr>
          <w:lang w:val="en-US"/>
        </w:rPr>
      </w:pPr>
      <w:bookmarkStart w:id="179" w:name="_Toc102091306"/>
      <w:r w:rsidRPr="00301468">
        <w:rPr>
          <w:lang w:val="en-US"/>
        </w:rPr>
        <w:lastRenderedPageBreak/>
        <w:t>Appendix 8 – “buyNFT” transfers</w:t>
      </w:r>
      <w:bookmarkEnd w:id="179"/>
    </w:p>
    <w:p w14:paraId="01A0489C" w14:textId="61801D8B" w:rsidR="00063997" w:rsidRPr="00301468" w:rsidRDefault="00063997" w:rsidP="003655BC">
      <w:pPr>
        <w:pStyle w:val="BodyText"/>
        <w:rPr>
          <w:lang w:val="en-US"/>
        </w:rPr>
      </w:pPr>
      <w:r w:rsidRPr="00301468">
        <w:rPr>
          <w:noProof/>
          <w:lang w:val="en-US"/>
        </w:rPr>
        <w:drawing>
          <wp:inline distT="0" distB="0" distL="0" distR="0" wp14:anchorId="32BAB8D1" wp14:editId="7897C4BB">
            <wp:extent cx="5400675" cy="4053205"/>
            <wp:effectExtent l="19050" t="19050" r="28575" b="23495"/>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675" cy="405320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AFA4D84" w14:textId="11A41A43" w:rsidR="00DC787B" w:rsidRPr="00301468" w:rsidRDefault="00DC787B">
      <w:pPr>
        <w:rPr>
          <w:lang w:val="en-US"/>
        </w:rPr>
      </w:pPr>
      <w:r w:rsidRPr="00301468">
        <w:rPr>
          <w:lang w:val="en-US"/>
        </w:rPr>
        <w:br w:type="page"/>
      </w:r>
    </w:p>
    <w:p w14:paraId="0062FC09" w14:textId="406B7795" w:rsidR="006A1076" w:rsidRPr="00301468" w:rsidRDefault="006A1076" w:rsidP="006A1076">
      <w:pPr>
        <w:pStyle w:val="Headingunnumber"/>
        <w:rPr>
          <w:lang w:val="en-US"/>
        </w:rPr>
      </w:pPr>
      <w:bookmarkStart w:id="180" w:name="_Toc102091307"/>
      <w:r w:rsidRPr="00301468">
        <w:rPr>
          <w:lang w:val="en-US"/>
        </w:rPr>
        <w:lastRenderedPageBreak/>
        <w:t>Appendix 9 – UpdateNFT price</w:t>
      </w:r>
      <w:bookmarkEnd w:id="180"/>
    </w:p>
    <w:p w14:paraId="0535F052" w14:textId="2D489769" w:rsidR="006A1076" w:rsidRPr="00301468" w:rsidRDefault="006A1076">
      <w:pPr>
        <w:rPr>
          <w:lang w:val="en-US"/>
        </w:rPr>
      </w:pPr>
    </w:p>
    <w:p w14:paraId="7E944317" w14:textId="49F89675" w:rsidR="006A1076" w:rsidRPr="00301468" w:rsidRDefault="008C0884">
      <w:pPr>
        <w:rPr>
          <w:b/>
          <w:bCs/>
          <w:kern w:val="32"/>
          <w:sz w:val="32"/>
          <w:szCs w:val="32"/>
          <w:lang w:val="en-US"/>
        </w:rPr>
      </w:pPr>
      <w:r w:rsidRPr="00301468">
        <w:rPr>
          <w:noProof/>
          <w:lang w:val="en-US"/>
        </w:rPr>
        <w:drawing>
          <wp:inline distT="0" distB="0" distL="0" distR="0" wp14:anchorId="5BFD5FA0" wp14:editId="038615A2">
            <wp:extent cx="5400675" cy="524256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675" cy="5242560"/>
                    </a:xfrm>
                    <a:prstGeom prst="rect">
                      <a:avLst/>
                    </a:prstGeom>
                  </pic:spPr>
                </pic:pic>
              </a:graphicData>
            </a:graphic>
          </wp:inline>
        </w:drawing>
      </w:r>
      <w:r w:rsidR="006A1076" w:rsidRPr="00301468">
        <w:rPr>
          <w:lang w:val="en-US"/>
        </w:rPr>
        <w:br w:type="page"/>
      </w:r>
    </w:p>
    <w:p w14:paraId="7A469785" w14:textId="5F5BE50A" w:rsidR="006A1076" w:rsidRPr="00301468" w:rsidRDefault="006A1076" w:rsidP="006A1076">
      <w:pPr>
        <w:pStyle w:val="Headingunnumber"/>
        <w:rPr>
          <w:lang w:val="en-US"/>
        </w:rPr>
      </w:pPr>
      <w:bookmarkStart w:id="181" w:name="_Toc102091308"/>
      <w:r w:rsidRPr="00301468">
        <w:rPr>
          <w:lang w:val="en-US"/>
        </w:rPr>
        <w:lastRenderedPageBreak/>
        <w:t>Appendix 10 – Cancel listing</w:t>
      </w:r>
      <w:bookmarkEnd w:id="181"/>
    </w:p>
    <w:p w14:paraId="630D1361" w14:textId="77777777" w:rsidR="008C0884" w:rsidRPr="00301468" w:rsidRDefault="008C0884">
      <w:pPr>
        <w:rPr>
          <w:noProof/>
          <w:lang w:val="en-US"/>
        </w:rPr>
      </w:pPr>
    </w:p>
    <w:p w14:paraId="3AE90D3A" w14:textId="32D9A7F4" w:rsidR="006A1076" w:rsidRPr="00301468" w:rsidRDefault="008C0884">
      <w:pPr>
        <w:rPr>
          <w:b/>
          <w:bCs/>
          <w:kern w:val="32"/>
          <w:sz w:val="32"/>
          <w:szCs w:val="32"/>
          <w:lang w:val="en-US"/>
        </w:rPr>
      </w:pPr>
      <w:r w:rsidRPr="00301468">
        <w:rPr>
          <w:noProof/>
          <w:lang w:val="en-US"/>
        </w:rPr>
        <w:drawing>
          <wp:inline distT="0" distB="0" distL="0" distR="0" wp14:anchorId="50733B5E" wp14:editId="5ECFAE1F">
            <wp:extent cx="5201216" cy="6354742"/>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7356" t="17422" r="26910" b="3102"/>
                    <a:stretch/>
                  </pic:blipFill>
                  <pic:spPr bwMode="auto">
                    <a:xfrm>
                      <a:off x="0" y="0"/>
                      <a:ext cx="5209327" cy="6364652"/>
                    </a:xfrm>
                    <a:prstGeom prst="rect">
                      <a:avLst/>
                    </a:prstGeom>
                    <a:noFill/>
                    <a:ln>
                      <a:noFill/>
                    </a:ln>
                    <a:extLst>
                      <a:ext uri="{53640926-AAD7-44D8-BBD7-CCE9431645EC}">
                        <a14:shadowObscured xmlns:a14="http://schemas.microsoft.com/office/drawing/2010/main"/>
                      </a:ext>
                    </a:extLst>
                  </pic:spPr>
                </pic:pic>
              </a:graphicData>
            </a:graphic>
          </wp:inline>
        </w:drawing>
      </w:r>
    </w:p>
    <w:p w14:paraId="4E10F549" w14:textId="77777777" w:rsidR="00AF3E6D" w:rsidRPr="00301468" w:rsidRDefault="00AF3E6D">
      <w:pPr>
        <w:rPr>
          <w:b/>
          <w:bCs/>
          <w:kern w:val="32"/>
          <w:sz w:val="32"/>
          <w:szCs w:val="32"/>
          <w:lang w:val="en-US"/>
        </w:rPr>
      </w:pPr>
      <w:r w:rsidRPr="00301468">
        <w:rPr>
          <w:lang w:val="en-US"/>
        </w:rPr>
        <w:br w:type="page"/>
      </w:r>
    </w:p>
    <w:p w14:paraId="5373C547" w14:textId="6907D538" w:rsidR="00DC787B" w:rsidRPr="00301468" w:rsidRDefault="00DC787B" w:rsidP="00DC787B">
      <w:pPr>
        <w:pStyle w:val="Headingunnumber"/>
        <w:rPr>
          <w:lang w:val="en-US"/>
        </w:rPr>
      </w:pPr>
      <w:bookmarkStart w:id="182" w:name="_Toc102091309"/>
      <w:r w:rsidRPr="00301468">
        <w:rPr>
          <w:lang w:val="en-US"/>
        </w:rPr>
        <w:lastRenderedPageBreak/>
        <w:t xml:space="preserve">Appendix </w:t>
      </w:r>
      <w:r w:rsidR="006A1076" w:rsidRPr="00301468">
        <w:rPr>
          <w:lang w:val="en-US"/>
        </w:rPr>
        <w:t>11</w:t>
      </w:r>
      <w:r w:rsidRPr="00301468">
        <w:rPr>
          <w:lang w:val="en-US"/>
        </w:rPr>
        <w:t xml:space="preserve"> – Get listing data WASM request</w:t>
      </w:r>
      <w:bookmarkEnd w:id="182"/>
    </w:p>
    <w:p w14:paraId="6C8BAE51" w14:textId="0CD4827B" w:rsidR="00AF3E6D" w:rsidRPr="00301468" w:rsidRDefault="00AF3E6D" w:rsidP="00AF3E6D">
      <w:pPr>
        <w:pStyle w:val="BodyText"/>
        <w:rPr>
          <w:lang w:val="en-US"/>
        </w:rPr>
      </w:pPr>
      <w:r w:rsidRPr="00301468">
        <w:rPr>
          <w:noProof/>
          <w:lang w:val="en-US"/>
        </w:rPr>
        <w:drawing>
          <wp:inline distT="0" distB="0" distL="0" distR="0" wp14:anchorId="4F9E58C9" wp14:editId="744FF89E">
            <wp:extent cx="5400675" cy="7189470"/>
            <wp:effectExtent l="19050" t="19050" r="2857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675" cy="718947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2E5429" w14:textId="39B25F34" w:rsidR="00DC787B" w:rsidRPr="00301468" w:rsidRDefault="00DC787B">
      <w:pPr>
        <w:rPr>
          <w:lang w:val="en-US"/>
        </w:rPr>
      </w:pPr>
      <w:r w:rsidRPr="00301468">
        <w:rPr>
          <w:lang w:val="en-US"/>
        </w:rPr>
        <w:br w:type="page"/>
      </w:r>
    </w:p>
    <w:p w14:paraId="63E5397D" w14:textId="2CCE8C0B" w:rsidR="00167DAB" w:rsidRPr="00301468" w:rsidRDefault="00167DAB" w:rsidP="00167DAB">
      <w:pPr>
        <w:pStyle w:val="Headingunnumber"/>
        <w:rPr>
          <w:lang w:val="en-US"/>
        </w:rPr>
      </w:pPr>
      <w:bookmarkStart w:id="183" w:name="_Toc102091310"/>
      <w:r w:rsidRPr="00301468">
        <w:rPr>
          <w:lang w:val="en-US"/>
        </w:rPr>
        <w:lastRenderedPageBreak/>
        <w:t>Appendix 12 – Get all listings WASM request</w:t>
      </w:r>
      <w:bookmarkEnd w:id="183"/>
    </w:p>
    <w:p w14:paraId="2F7F7DBA" w14:textId="7D1FED69" w:rsidR="00AF3E6D" w:rsidRPr="00301468" w:rsidRDefault="00AF3E6D">
      <w:pPr>
        <w:rPr>
          <w:b/>
          <w:bCs/>
          <w:kern w:val="32"/>
          <w:sz w:val="32"/>
          <w:szCs w:val="32"/>
          <w:lang w:val="en-US"/>
        </w:rPr>
      </w:pPr>
      <w:r w:rsidRPr="00301468">
        <w:rPr>
          <w:noProof/>
          <w:lang w:val="en-US"/>
        </w:rPr>
        <w:drawing>
          <wp:inline distT="0" distB="0" distL="0" distR="0" wp14:anchorId="4CE3DCEA" wp14:editId="1120EEE4">
            <wp:extent cx="5590394" cy="6216150"/>
            <wp:effectExtent l="19050" t="19050" r="10795"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840" cy="6217758"/>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Pr="00301468">
        <w:rPr>
          <w:lang w:val="en-US"/>
        </w:rPr>
        <w:br w:type="page"/>
      </w:r>
    </w:p>
    <w:p w14:paraId="5F902D0B" w14:textId="1649FD1A" w:rsidR="00974334" w:rsidRPr="00301468" w:rsidRDefault="00DC787B" w:rsidP="00DC787B">
      <w:pPr>
        <w:pStyle w:val="Headingunnumber"/>
        <w:rPr>
          <w:lang w:val="en-US"/>
        </w:rPr>
      </w:pPr>
      <w:bookmarkStart w:id="184" w:name="_Toc102091311"/>
      <w:r w:rsidRPr="00301468">
        <w:rPr>
          <w:lang w:val="en-US"/>
        </w:rPr>
        <w:lastRenderedPageBreak/>
        <w:t>Appendix 1</w:t>
      </w:r>
      <w:r w:rsidR="00167DAB" w:rsidRPr="00301468">
        <w:rPr>
          <w:lang w:val="en-US"/>
        </w:rPr>
        <w:t>3</w:t>
      </w:r>
      <w:r w:rsidRPr="00301468">
        <w:rPr>
          <w:lang w:val="en-US"/>
        </w:rPr>
        <w:t xml:space="preserve"> – Claim developer rewards</w:t>
      </w:r>
      <w:bookmarkEnd w:id="184"/>
    </w:p>
    <w:p w14:paraId="7ADD0D2D" w14:textId="3B59AC7E" w:rsidR="00586A14" w:rsidRPr="00301468" w:rsidRDefault="00DC787B" w:rsidP="003655BC">
      <w:pPr>
        <w:pStyle w:val="BodyText"/>
        <w:rPr>
          <w:lang w:val="en-US"/>
        </w:rPr>
      </w:pPr>
      <w:r w:rsidRPr="00301468">
        <w:rPr>
          <w:noProof/>
          <w:lang w:val="en-US"/>
        </w:rPr>
        <w:drawing>
          <wp:inline distT="0" distB="0" distL="0" distR="0" wp14:anchorId="2C254AFC" wp14:editId="3A673824">
            <wp:extent cx="5400675" cy="5102225"/>
            <wp:effectExtent l="19050" t="19050" r="28575"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675" cy="510222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A3B20D5" w14:textId="77777777" w:rsidR="00586A14" w:rsidRPr="00301468" w:rsidRDefault="00586A14">
      <w:pPr>
        <w:rPr>
          <w:lang w:val="en-US"/>
        </w:rPr>
      </w:pPr>
      <w:r w:rsidRPr="00301468">
        <w:rPr>
          <w:lang w:val="en-US"/>
        </w:rPr>
        <w:br w:type="page"/>
      </w:r>
    </w:p>
    <w:p w14:paraId="39E4EA33" w14:textId="328C1EB8" w:rsidR="00586A14" w:rsidRPr="00301468" w:rsidRDefault="00586A14" w:rsidP="00586A14">
      <w:pPr>
        <w:pStyle w:val="Headingunnumber"/>
        <w:rPr>
          <w:lang w:val="en-US"/>
        </w:rPr>
      </w:pPr>
      <w:bookmarkStart w:id="185" w:name="_Toc102091312"/>
      <w:r w:rsidRPr="00301468">
        <w:rPr>
          <w:lang w:val="en-US"/>
        </w:rPr>
        <w:lastRenderedPageBreak/>
        <w:t>Appendix 14 – Main page password protected</w:t>
      </w:r>
      <w:bookmarkEnd w:id="185"/>
    </w:p>
    <w:p w14:paraId="3C343ECA" w14:textId="655A944E" w:rsidR="00586A14" w:rsidRPr="00301468" w:rsidRDefault="00586A14" w:rsidP="003655BC">
      <w:pPr>
        <w:pStyle w:val="BodyText"/>
        <w:rPr>
          <w:lang w:val="en-US"/>
        </w:rPr>
      </w:pPr>
      <w:r w:rsidRPr="00301468">
        <w:rPr>
          <w:noProof/>
          <w:lang w:val="en-US"/>
        </w:rPr>
        <w:drawing>
          <wp:inline distT="0" distB="0" distL="0" distR="0" wp14:anchorId="6CF403CC" wp14:editId="25427000">
            <wp:extent cx="5400675" cy="4138295"/>
            <wp:effectExtent l="19050" t="19050" r="28575"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675" cy="413829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F86B6F" w14:textId="77777777" w:rsidR="00586A14" w:rsidRPr="00301468" w:rsidRDefault="00586A14">
      <w:pPr>
        <w:rPr>
          <w:lang w:val="en-US"/>
        </w:rPr>
      </w:pPr>
      <w:r w:rsidRPr="00301468">
        <w:rPr>
          <w:lang w:val="en-US"/>
        </w:rPr>
        <w:br w:type="page"/>
      </w:r>
    </w:p>
    <w:p w14:paraId="52297E9D" w14:textId="0C13B23A" w:rsidR="00586A14" w:rsidRPr="00301468" w:rsidRDefault="00586A14" w:rsidP="00586A14">
      <w:pPr>
        <w:pStyle w:val="Headingunnumber"/>
        <w:rPr>
          <w:lang w:val="en-US"/>
        </w:rPr>
      </w:pPr>
      <w:bookmarkStart w:id="186" w:name="_Toc102091313"/>
      <w:r w:rsidRPr="00301468">
        <w:rPr>
          <w:lang w:val="en-US"/>
        </w:rPr>
        <w:lastRenderedPageBreak/>
        <w:t>Appendix 15 – Main page</w:t>
      </w:r>
      <w:bookmarkEnd w:id="186"/>
    </w:p>
    <w:p w14:paraId="34A2D1E2" w14:textId="6078E1DD" w:rsidR="008070A2" w:rsidRPr="00301468" w:rsidRDefault="00D2427C" w:rsidP="003655BC">
      <w:pPr>
        <w:pStyle w:val="BodyText"/>
        <w:rPr>
          <w:lang w:val="en-US"/>
        </w:rPr>
      </w:pPr>
      <w:r w:rsidRPr="00301468">
        <w:rPr>
          <w:noProof/>
          <w:lang w:val="en-US"/>
        </w:rPr>
        <w:drawing>
          <wp:inline distT="0" distB="0" distL="0" distR="0" wp14:anchorId="0472F162" wp14:editId="496006D2">
            <wp:extent cx="5990084" cy="396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91893" cy="3963597"/>
                    </a:xfrm>
                    <a:prstGeom prst="rect">
                      <a:avLst/>
                    </a:prstGeom>
                  </pic:spPr>
                </pic:pic>
              </a:graphicData>
            </a:graphic>
          </wp:inline>
        </w:drawing>
      </w:r>
    </w:p>
    <w:p w14:paraId="187DBCC5" w14:textId="77777777" w:rsidR="008070A2" w:rsidRPr="00301468" w:rsidRDefault="008070A2">
      <w:pPr>
        <w:rPr>
          <w:lang w:val="en-US"/>
        </w:rPr>
      </w:pPr>
      <w:r w:rsidRPr="00301468">
        <w:rPr>
          <w:lang w:val="en-US"/>
        </w:rPr>
        <w:br w:type="page"/>
      </w:r>
    </w:p>
    <w:p w14:paraId="2ABF911B" w14:textId="40E6B1E5" w:rsidR="008070A2" w:rsidRPr="00301468" w:rsidRDefault="008070A2" w:rsidP="008070A2">
      <w:pPr>
        <w:pStyle w:val="Headingunnumber"/>
        <w:rPr>
          <w:lang w:val="en-US"/>
        </w:rPr>
      </w:pPr>
      <w:bookmarkStart w:id="187" w:name="_Toc102091314"/>
      <w:r w:rsidRPr="00301468">
        <w:rPr>
          <w:lang w:val="en-US"/>
        </w:rPr>
        <w:lastRenderedPageBreak/>
        <w:t>Appendix 1</w:t>
      </w:r>
      <w:r w:rsidR="00C81B63" w:rsidRPr="00301468">
        <w:rPr>
          <w:lang w:val="en-US"/>
        </w:rPr>
        <w:t>6</w:t>
      </w:r>
      <w:r w:rsidRPr="00301468">
        <w:rPr>
          <w:lang w:val="en-US"/>
        </w:rPr>
        <w:t xml:space="preserve"> – Unauthorized sidebar</w:t>
      </w:r>
      <w:bookmarkEnd w:id="187"/>
      <w:r w:rsidRPr="00301468">
        <w:rPr>
          <w:lang w:val="en-US"/>
        </w:rPr>
        <w:t xml:space="preserve"> </w:t>
      </w:r>
    </w:p>
    <w:p w14:paraId="2E2870B7" w14:textId="1CBA0D38" w:rsidR="008070A2" w:rsidRPr="00301468" w:rsidRDefault="008070A2" w:rsidP="003655BC">
      <w:pPr>
        <w:pStyle w:val="BodyText"/>
        <w:rPr>
          <w:lang w:val="en-US"/>
        </w:rPr>
      </w:pPr>
      <w:r w:rsidRPr="00301468">
        <w:rPr>
          <w:noProof/>
          <w:lang w:val="en-US"/>
        </w:rPr>
        <w:drawing>
          <wp:inline distT="0" distB="0" distL="0" distR="0" wp14:anchorId="7D69599C" wp14:editId="76616458">
            <wp:extent cx="5654102" cy="37401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5385" cy="3740999"/>
                    </a:xfrm>
                    <a:prstGeom prst="rect">
                      <a:avLst/>
                    </a:prstGeom>
                  </pic:spPr>
                </pic:pic>
              </a:graphicData>
            </a:graphic>
          </wp:inline>
        </w:drawing>
      </w:r>
    </w:p>
    <w:p w14:paraId="2899D6D1" w14:textId="77777777" w:rsidR="008070A2" w:rsidRPr="00301468" w:rsidRDefault="008070A2">
      <w:pPr>
        <w:rPr>
          <w:lang w:val="en-US"/>
        </w:rPr>
      </w:pPr>
      <w:r w:rsidRPr="00301468">
        <w:rPr>
          <w:lang w:val="en-US"/>
        </w:rPr>
        <w:br w:type="page"/>
      </w:r>
    </w:p>
    <w:p w14:paraId="30D2CF9E" w14:textId="4F862668" w:rsidR="008070A2" w:rsidRPr="00301468" w:rsidRDefault="008070A2" w:rsidP="008070A2">
      <w:pPr>
        <w:pStyle w:val="Headingunnumber"/>
        <w:rPr>
          <w:lang w:val="en-US"/>
        </w:rPr>
      </w:pPr>
      <w:bookmarkStart w:id="188" w:name="_Toc102091315"/>
      <w:r w:rsidRPr="00301468">
        <w:rPr>
          <w:lang w:val="en-US"/>
        </w:rPr>
        <w:lastRenderedPageBreak/>
        <w:t>Appendix 1</w:t>
      </w:r>
      <w:r w:rsidR="00C81B63" w:rsidRPr="00301468">
        <w:rPr>
          <w:lang w:val="en-US"/>
        </w:rPr>
        <w:t>7</w:t>
      </w:r>
      <w:r w:rsidRPr="00301468">
        <w:rPr>
          <w:lang w:val="en-US"/>
        </w:rPr>
        <w:t xml:space="preserve"> – Sidebar Maiar App login</w:t>
      </w:r>
      <w:bookmarkEnd w:id="188"/>
    </w:p>
    <w:p w14:paraId="30913AEC" w14:textId="3A499EAE" w:rsidR="008070A2" w:rsidRPr="00301468" w:rsidRDefault="008070A2" w:rsidP="008070A2">
      <w:pPr>
        <w:pStyle w:val="BodyText"/>
        <w:rPr>
          <w:lang w:val="en-US"/>
        </w:rPr>
      </w:pPr>
      <w:r w:rsidRPr="00301468">
        <w:rPr>
          <w:noProof/>
          <w:lang w:val="en-US"/>
        </w:rPr>
        <w:drawing>
          <wp:inline distT="0" distB="0" distL="0" distR="0" wp14:anchorId="35595BE4" wp14:editId="1A3208BE">
            <wp:extent cx="5721350" cy="378463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4342" cy="3786613"/>
                    </a:xfrm>
                    <a:prstGeom prst="rect">
                      <a:avLst/>
                    </a:prstGeom>
                  </pic:spPr>
                </pic:pic>
              </a:graphicData>
            </a:graphic>
          </wp:inline>
        </w:drawing>
      </w:r>
    </w:p>
    <w:p w14:paraId="5D72EB4F" w14:textId="0C862E6E" w:rsidR="008070A2" w:rsidRPr="00301468" w:rsidRDefault="008070A2">
      <w:pPr>
        <w:rPr>
          <w:lang w:val="en-US"/>
        </w:rPr>
      </w:pPr>
      <w:r w:rsidRPr="00301468">
        <w:rPr>
          <w:lang w:val="en-US"/>
        </w:rPr>
        <w:br w:type="page"/>
      </w:r>
    </w:p>
    <w:p w14:paraId="12AFD76E" w14:textId="023AC417" w:rsidR="00DC787B" w:rsidRPr="00301468" w:rsidRDefault="008070A2" w:rsidP="00703F3C">
      <w:pPr>
        <w:pStyle w:val="Headingunnumber"/>
        <w:rPr>
          <w:lang w:val="en-US"/>
        </w:rPr>
      </w:pPr>
      <w:bookmarkStart w:id="189" w:name="_Toc102091316"/>
      <w:r w:rsidRPr="00301468">
        <w:rPr>
          <w:lang w:val="en-US"/>
        </w:rPr>
        <w:lastRenderedPageBreak/>
        <w:t>Appendix 1</w:t>
      </w:r>
      <w:r w:rsidR="00C81B63" w:rsidRPr="00301468">
        <w:rPr>
          <w:lang w:val="en-US"/>
        </w:rPr>
        <w:t>8</w:t>
      </w:r>
      <w:r w:rsidRPr="00301468">
        <w:rPr>
          <w:lang w:val="en-US"/>
        </w:rPr>
        <w:t xml:space="preserve"> – Sidebar Maiar DeFi Wallet login</w:t>
      </w:r>
      <w:bookmarkEnd w:id="189"/>
    </w:p>
    <w:p w14:paraId="47EB8F0D" w14:textId="6FC14E55" w:rsidR="00703F3C" w:rsidRPr="00301468" w:rsidRDefault="00703F3C" w:rsidP="003655BC">
      <w:pPr>
        <w:pStyle w:val="BodyText"/>
        <w:rPr>
          <w:lang w:val="en-US"/>
        </w:rPr>
      </w:pPr>
      <w:r w:rsidRPr="00301468">
        <w:rPr>
          <w:noProof/>
          <w:lang w:val="en-US"/>
        </w:rPr>
        <w:drawing>
          <wp:inline distT="0" distB="0" distL="0" distR="0" wp14:anchorId="3628FAF0" wp14:editId="3072C11E">
            <wp:extent cx="5400675" cy="40170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675" cy="4017010"/>
                    </a:xfrm>
                    <a:prstGeom prst="rect">
                      <a:avLst/>
                    </a:prstGeom>
                  </pic:spPr>
                </pic:pic>
              </a:graphicData>
            </a:graphic>
          </wp:inline>
        </w:drawing>
      </w:r>
    </w:p>
    <w:p w14:paraId="65E6FB8D" w14:textId="77777777" w:rsidR="00703F3C" w:rsidRPr="00301468" w:rsidRDefault="00703F3C">
      <w:pPr>
        <w:rPr>
          <w:lang w:val="en-US"/>
        </w:rPr>
      </w:pPr>
      <w:r w:rsidRPr="00301468">
        <w:rPr>
          <w:lang w:val="en-US"/>
        </w:rPr>
        <w:br w:type="page"/>
      </w:r>
    </w:p>
    <w:p w14:paraId="414E312C" w14:textId="36A4B7EE" w:rsidR="008070A2" w:rsidRPr="00301468" w:rsidRDefault="00703F3C" w:rsidP="00703F3C">
      <w:pPr>
        <w:pStyle w:val="Headingunnumber"/>
        <w:rPr>
          <w:lang w:val="en-US"/>
        </w:rPr>
      </w:pPr>
      <w:bookmarkStart w:id="190" w:name="_Toc102091317"/>
      <w:r w:rsidRPr="00301468">
        <w:rPr>
          <w:lang w:val="en-US"/>
        </w:rPr>
        <w:lastRenderedPageBreak/>
        <w:t>Appendix 1</w:t>
      </w:r>
      <w:r w:rsidR="00C81B63" w:rsidRPr="00301468">
        <w:rPr>
          <w:lang w:val="en-US"/>
        </w:rPr>
        <w:t>9</w:t>
      </w:r>
      <w:r w:rsidRPr="00301468">
        <w:rPr>
          <w:lang w:val="en-US"/>
        </w:rPr>
        <w:t xml:space="preserve"> – Sidebar when customer logged in</w:t>
      </w:r>
      <w:bookmarkEnd w:id="190"/>
    </w:p>
    <w:p w14:paraId="11CC7C2F" w14:textId="0DC3A327" w:rsidR="00703F3C" w:rsidRPr="00301468" w:rsidRDefault="000A5E0D" w:rsidP="003655BC">
      <w:pPr>
        <w:pStyle w:val="BodyText"/>
        <w:rPr>
          <w:lang w:val="en-US"/>
        </w:rPr>
      </w:pPr>
      <w:r w:rsidRPr="00301468">
        <w:rPr>
          <w:noProof/>
          <w:lang w:val="en-US"/>
        </w:rPr>
        <w:drawing>
          <wp:inline distT="0" distB="0" distL="0" distR="0" wp14:anchorId="2556CF3C" wp14:editId="6069361E">
            <wp:extent cx="5400675" cy="372237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675" cy="3722370"/>
                    </a:xfrm>
                    <a:prstGeom prst="rect">
                      <a:avLst/>
                    </a:prstGeom>
                  </pic:spPr>
                </pic:pic>
              </a:graphicData>
            </a:graphic>
          </wp:inline>
        </w:drawing>
      </w:r>
    </w:p>
    <w:p w14:paraId="06CBAD88" w14:textId="77777777" w:rsidR="00703F3C" w:rsidRPr="00301468" w:rsidRDefault="00703F3C">
      <w:pPr>
        <w:rPr>
          <w:lang w:val="en-US"/>
        </w:rPr>
      </w:pPr>
      <w:r w:rsidRPr="00301468">
        <w:rPr>
          <w:lang w:val="en-US"/>
        </w:rPr>
        <w:br w:type="page"/>
      </w:r>
    </w:p>
    <w:p w14:paraId="26A96A75" w14:textId="730F848B" w:rsidR="00703F3C" w:rsidRPr="00301468" w:rsidRDefault="00703F3C" w:rsidP="00703F3C">
      <w:pPr>
        <w:pStyle w:val="Headingunnumber"/>
        <w:rPr>
          <w:lang w:val="en-US"/>
        </w:rPr>
      </w:pPr>
      <w:bookmarkStart w:id="191" w:name="_Toc102091318"/>
      <w:r w:rsidRPr="00301468">
        <w:rPr>
          <w:lang w:val="en-US"/>
        </w:rPr>
        <w:lastRenderedPageBreak/>
        <w:t xml:space="preserve">Appendix </w:t>
      </w:r>
      <w:r w:rsidR="00C81B63" w:rsidRPr="00301468">
        <w:rPr>
          <w:lang w:val="en-US"/>
        </w:rPr>
        <w:t>20</w:t>
      </w:r>
      <w:r w:rsidRPr="00301468">
        <w:rPr>
          <w:lang w:val="en-US"/>
        </w:rPr>
        <w:t xml:space="preserve"> – Create menu dropdown</w:t>
      </w:r>
      <w:bookmarkEnd w:id="191"/>
    </w:p>
    <w:p w14:paraId="4D4694DE" w14:textId="0923D359" w:rsidR="00703F3C" w:rsidRPr="00301468" w:rsidRDefault="00703F3C" w:rsidP="00703F3C">
      <w:pPr>
        <w:pStyle w:val="BodyText"/>
        <w:rPr>
          <w:lang w:val="en-US"/>
        </w:rPr>
      </w:pPr>
      <w:r w:rsidRPr="00301468">
        <w:rPr>
          <w:noProof/>
          <w:lang w:val="en-US"/>
        </w:rPr>
        <w:drawing>
          <wp:inline distT="0" distB="0" distL="0" distR="0" wp14:anchorId="74E12845" wp14:editId="34F2B67E">
            <wp:extent cx="5400675" cy="223456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675" cy="2234565"/>
                    </a:xfrm>
                    <a:prstGeom prst="rect">
                      <a:avLst/>
                    </a:prstGeom>
                  </pic:spPr>
                </pic:pic>
              </a:graphicData>
            </a:graphic>
          </wp:inline>
        </w:drawing>
      </w:r>
    </w:p>
    <w:p w14:paraId="3E6FC3EA" w14:textId="77777777" w:rsidR="00703F3C" w:rsidRPr="00301468" w:rsidRDefault="00703F3C">
      <w:pPr>
        <w:rPr>
          <w:lang w:val="en-US"/>
        </w:rPr>
      </w:pPr>
      <w:r w:rsidRPr="00301468">
        <w:rPr>
          <w:lang w:val="en-US"/>
        </w:rPr>
        <w:br w:type="page"/>
      </w:r>
    </w:p>
    <w:p w14:paraId="60BBC5E4" w14:textId="3F727DB4" w:rsidR="00703F3C" w:rsidRPr="00301468" w:rsidRDefault="00703F3C" w:rsidP="00703F3C">
      <w:pPr>
        <w:pStyle w:val="Headingunnumber"/>
        <w:rPr>
          <w:lang w:val="en-US"/>
        </w:rPr>
      </w:pPr>
      <w:bookmarkStart w:id="192" w:name="_Toc102091319"/>
      <w:r w:rsidRPr="00301468">
        <w:rPr>
          <w:lang w:val="en-US"/>
        </w:rPr>
        <w:lastRenderedPageBreak/>
        <w:t xml:space="preserve">Appendix </w:t>
      </w:r>
      <w:r w:rsidR="00C81B63" w:rsidRPr="00301468">
        <w:rPr>
          <w:lang w:val="en-US"/>
        </w:rPr>
        <w:t>21</w:t>
      </w:r>
      <w:r w:rsidRPr="00301468">
        <w:rPr>
          <w:lang w:val="en-US"/>
        </w:rPr>
        <w:t xml:space="preserve"> – Trade menu dropdown</w:t>
      </w:r>
      <w:bookmarkEnd w:id="192"/>
    </w:p>
    <w:p w14:paraId="4E64B941" w14:textId="1BA01C3A" w:rsidR="00703F3C" w:rsidRPr="00301468" w:rsidRDefault="00703F3C" w:rsidP="00703F3C">
      <w:pPr>
        <w:pStyle w:val="BodyText"/>
        <w:rPr>
          <w:lang w:val="en-US"/>
        </w:rPr>
      </w:pPr>
      <w:r w:rsidRPr="00301468">
        <w:rPr>
          <w:noProof/>
          <w:lang w:val="en-US"/>
        </w:rPr>
        <w:drawing>
          <wp:inline distT="0" distB="0" distL="0" distR="0" wp14:anchorId="1E42318F" wp14:editId="33C4B710">
            <wp:extent cx="5400675" cy="1805305"/>
            <wp:effectExtent l="0" t="0" r="952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675" cy="1805305"/>
                    </a:xfrm>
                    <a:prstGeom prst="rect">
                      <a:avLst/>
                    </a:prstGeom>
                  </pic:spPr>
                </pic:pic>
              </a:graphicData>
            </a:graphic>
          </wp:inline>
        </w:drawing>
      </w:r>
    </w:p>
    <w:p w14:paraId="68678BF9" w14:textId="77777777" w:rsidR="00703F3C" w:rsidRPr="00301468" w:rsidRDefault="00703F3C">
      <w:pPr>
        <w:rPr>
          <w:lang w:val="en-US"/>
        </w:rPr>
      </w:pPr>
      <w:r w:rsidRPr="00301468">
        <w:rPr>
          <w:lang w:val="en-US"/>
        </w:rPr>
        <w:br w:type="page"/>
      </w:r>
    </w:p>
    <w:p w14:paraId="633C4E99" w14:textId="4E00DCEA" w:rsidR="00703F3C" w:rsidRPr="00301468" w:rsidRDefault="00703F3C" w:rsidP="00703F3C">
      <w:pPr>
        <w:pStyle w:val="Headingunnumber"/>
        <w:rPr>
          <w:lang w:val="en-US"/>
        </w:rPr>
      </w:pPr>
      <w:bookmarkStart w:id="193" w:name="_Toc102091320"/>
      <w:r w:rsidRPr="00301468">
        <w:rPr>
          <w:lang w:val="en-US"/>
        </w:rPr>
        <w:lastRenderedPageBreak/>
        <w:t xml:space="preserve">Appendix </w:t>
      </w:r>
      <w:r w:rsidR="00C81B63" w:rsidRPr="00301468">
        <w:rPr>
          <w:lang w:val="en-US"/>
        </w:rPr>
        <w:t>22</w:t>
      </w:r>
      <w:r w:rsidRPr="00301468">
        <w:rPr>
          <w:lang w:val="en-US"/>
        </w:rPr>
        <w:t xml:space="preserve"> – Profile menu dropdown</w:t>
      </w:r>
      <w:bookmarkEnd w:id="193"/>
    </w:p>
    <w:p w14:paraId="12892B78" w14:textId="24B387AC" w:rsidR="00556D3A" w:rsidRPr="00301468" w:rsidRDefault="00703F3C" w:rsidP="00703F3C">
      <w:pPr>
        <w:pStyle w:val="BodyText"/>
        <w:rPr>
          <w:lang w:val="en-US"/>
        </w:rPr>
      </w:pPr>
      <w:r w:rsidRPr="00301468">
        <w:rPr>
          <w:noProof/>
          <w:lang w:val="en-US"/>
        </w:rPr>
        <w:drawing>
          <wp:inline distT="0" distB="0" distL="0" distR="0" wp14:anchorId="13206C58" wp14:editId="5BCAF765">
            <wp:extent cx="5400675" cy="1800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675" cy="1800225"/>
                    </a:xfrm>
                    <a:prstGeom prst="rect">
                      <a:avLst/>
                    </a:prstGeom>
                  </pic:spPr>
                </pic:pic>
              </a:graphicData>
            </a:graphic>
          </wp:inline>
        </w:drawing>
      </w:r>
    </w:p>
    <w:p w14:paraId="1668A5C8" w14:textId="77777777" w:rsidR="00556D3A" w:rsidRPr="00301468" w:rsidRDefault="00556D3A">
      <w:pPr>
        <w:rPr>
          <w:lang w:val="en-US"/>
        </w:rPr>
      </w:pPr>
      <w:r w:rsidRPr="00301468">
        <w:rPr>
          <w:lang w:val="en-US"/>
        </w:rPr>
        <w:br w:type="page"/>
      </w:r>
    </w:p>
    <w:p w14:paraId="3B77537C" w14:textId="2D52D8B0" w:rsidR="00556D3A" w:rsidRPr="00301468" w:rsidRDefault="00556D3A" w:rsidP="00556D3A">
      <w:pPr>
        <w:pStyle w:val="Headingunnumber"/>
        <w:rPr>
          <w:lang w:val="en-US"/>
        </w:rPr>
      </w:pPr>
      <w:bookmarkStart w:id="194" w:name="_Toc102091321"/>
      <w:r w:rsidRPr="00301468">
        <w:rPr>
          <w:lang w:val="en-US"/>
        </w:rPr>
        <w:lastRenderedPageBreak/>
        <w:t xml:space="preserve">Appendix </w:t>
      </w:r>
      <w:r w:rsidR="00C81B63" w:rsidRPr="00301468">
        <w:rPr>
          <w:lang w:val="en-US"/>
        </w:rPr>
        <w:t>23</w:t>
      </w:r>
      <w:r w:rsidRPr="00301468">
        <w:rPr>
          <w:lang w:val="en-US"/>
        </w:rPr>
        <w:t xml:space="preserve"> – Create collection</w:t>
      </w:r>
      <w:r w:rsidR="0020729C" w:rsidRPr="00301468">
        <w:rPr>
          <w:lang w:val="en-US"/>
        </w:rPr>
        <w:t>s</w:t>
      </w:r>
      <w:r w:rsidRPr="00301468">
        <w:rPr>
          <w:lang w:val="en-US"/>
        </w:rPr>
        <w:t xml:space="preserve"> screen</w:t>
      </w:r>
      <w:bookmarkEnd w:id="194"/>
    </w:p>
    <w:p w14:paraId="46862E85" w14:textId="46137FF4" w:rsidR="0020729C" w:rsidRPr="00301468" w:rsidRDefault="00556D3A" w:rsidP="00703F3C">
      <w:pPr>
        <w:pStyle w:val="BodyText"/>
        <w:rPr>
          <w:lang w:val="en-US"/>
        </w:rPr>
      </w:pPr>
      <w:r w:rsidRPr="00301468">
        <w:rPr>
          <w:noProof/>
          <w:lang w:val="en-US"/>
        </w:rPr>
        <w:drawing>
          <wp:inline distT="0" distB="0" distL="0" distR="0" wp14:anchorId="3D40E8C4" wp14:editId="66DEB960">
            <wp:extent cx="5400675" cy="3599180"/>
            <wp:effectExtent l="0" t="0" r="952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675" cy="3599180"/>
                    </a:xfrm>
                    <a:prstGeom prst="rect">
                      <a:avLst/>
                    </a:prstGeom>
                  </pic:spPr>
                </pic:pic>
              </a:graphicData>
            </a:graphic>
          </wp:inline>
        </w:drawing>
      </w:r>
    </w:p>
    <w:p w14:paraId="752088D5" w14:textId="77777777" w:rsidR="0020729C" w:rsidRPr="00301468" w:rsidRDefault="0020729C">
      <w:pPr>
        <w:rPr>
          <w:lang w:val="en-US"/>
        </w:rPr>
      </w:pPr>
      <w:r w:rsidRPr="00301468">
        <w:rPr>
          <w:lang w:val="en-US"/>
        </w:rPr>
        <w:br w:type="page"/>
      </w:r>
    </w:p>
    <w:p w14:paraId="45F43EA1" w14:textId="39C8B840" w:rsidR="00703F3C" w:rsidRPr="00301468" w:rsidRDefault="0020729C" w:rsidP="0020729C">
      <w:pPr>
        <w:pStyle w:val="Headingunnumber"/>
        <w:rPr>
          <w:lang w:val="en-US"/>
        </w:rPr>
      </w:pPr>
      <w:bookmarkStart w:id="195" w:name="_Toc102091322"/>
      <w:r w:rsidRPr="00301468">
        <w:rPr>
          <w:lang w:val="en-US"/>
        </w:rPr>
        <w:lastRenderedPageBreak/>
        <w:t xml:space="preserve">Appendix </w:t>
      </w:r>
      <w:r w:rsidR="00C81B63" w:rsidRPr="00301468">
        <w:rPr>
          <w:lang w:val="en-US"/>
        </w:rPr>
        <w:t>24</w:t>
      </w:r>
      <w:r w:rsidRPr="00301468">
        <w:rPr>
          <w:lang w:val="en-US"/>
        </w:rPr>
        <w:t xml:space="preserve"> – Activate collections screen</w:t>
      </w:r>
      <w:bookmarkEnd w:id="195"/>
    </w:p>
    <w:p w14:paraId="158ECC3B" w14:textId="4A111F7E" w:rsidR="0020729C" w:rsidRPr="00301468" w:rsidRDefault="0020729C" w:rsidP="00703F3C">
      <w:pPr>
        <w:pStyle w:val="BodyText"/>
        <w:rPr>
          <w:lang w:val="en-US"/>
        </w:rPr>
      </w:pPr>
      <w:r w:rsidRPr="00301468">
        <w:rPr>
          <w:noProof/>
          <w:lang w:val="en-US"/>
        </w:rPr>
        <w:drawing>
          <wp:inline distT="0" distB="0" distL="0" distR="0" wp14:anchorId="4B116B41" wp14:editId="46AC79DB">
            <wp:extent cx="5400675" cy="3599180"/>
            <wp:effectExtent l="0" t="0" r="952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675" cy="3599180"/>
                    </a:xfrm>
                    <a:prstGeom prst="rect">
                      <a:avLst/>
                    </a:prstGeom>
                  </pic:spPr>
                </pic:pic>
              </a:graphicData>
            </a:graphic>
          </wp:inline>
        </w:drawing>
      </w:r>
    </w:p>
    <w:p w14:paraId="0DF21312" w14:textId="77777777" w:rsidR="0020729C" w:rsidRPr="00301468" w:rsidRDefault="0020729C">
      <w:pPr>
        <w:rPr>
          <w:lang w:val="en-US"/>
        </w:rPr>
      </w:pPr>
      <w:r w:rsidRPr="00301468">
        <w:rPr>
          <w:lang w:val="en-US"/>
        </w:rPr>
        <w:br w:type="page"/>
      </w:r>
    </w:p>
    <w:p w14:paraId="1AD25B67" w14:textId="64E0A5E0" w:rsidR="0020729C" w:rsidRPr="00301468" w:rsidRDefault="0020729C" w:rsidP="0020729C">
      <w:pPr>
        <w:pStyle w:val="Headingunnumber"/>
        <w:rPr>
          <w:lang w:val="en-US"/>
        </w:rPr>
      </w:pPr>
      <w:bookmarkStart w:id="196" w:name="_Toc102091323"/>
      <w:r w:rsidRPr="00301468">
        <w:rPr>
          <w:lang w:val="en-US"/>
        </w:rPr>
        <w:lastRenderedPageBreak/>
        <w:t xml:space="preserve">Appendix </w:t>
      </w:r>
      <w:r w:rsidR="00C81B63" w:rsidRPr="00301468">
        <w:rPr>
          <w:lang w:val="en-US"/>
        </w:rPr>
        <w:t>25</w:t>
      </w:r>
      <w:r w:rsidRPr="00301468">
        <w:rPr>
          <w:lang w:val="en-US"/>
        </w:rPr>
        <w:t xml:space="preserve"> – </w:t>
      </w:r>
      <w:r w:rsidR="00C70BB9" w:rsidRPr="00301468">
        <w:rPr>
          <w:lang w:val="en-US"/>
        </w:rPr>
        <w:t>Pick</w:t>
      </w:r>
      <w:r w:rsidRPr="00301468">
        <w:rPr>
          <w:lang w:val="en-US"/>
        </w:rPr>
        <w:t xml:space="preserve"> collection </w:t>
      </w:r>
      <w:r w:rsidR="00C70BB9" w:rsidRPr="00301468">
        <w:rPr>
          <w:lang w:val="en-US"/>
        </w:rPr>
        <w:t xml:space="preserve">for NFT creation </w:t>
      </w:r>
      <w:r w:rsidRPr="00301468">
        <w:rPr>
          <w:lang w:val="en-US"/>
        </w:rPr>
        <w:t>screen</w:t>
      </w:r>
      <w:bookmarkEnd w:id="196"/>
      <w:r w:rsidR="00C70BB9" w:rsidRPr="00301468">
        <w:rPr>
          <w:lang w:val="en-US"/>
        </w:rPr>
        <w:t xml:space="preserve"> </w:t>
      </w:r>
    </w:p>
    <w:p w14:paraId="0494586E" w14:textId="253A1EFE" w:rsidR="00C70BB9" w:rsidRPr="00301468" w:rsidRDefault="00C70BB9" w:rsidP="00703F3C">
      <w:pPr>
        <w:pStyle w:val="BodyText"/>
        <w:rPr>
          <w:lang w:val="en-US"/>
        </w:rPr>
      </w:pPr>
      <w:r w:rsidRPr="00301468">
        <w:rPr>
          <w:noProof/>
          <w:lang w:val="en-US"/>
        </w:rPr>
        <w:drawing>
          <wp:inline distT="0" distB="0" distL="0" distR="0" wp14:anchorId="1C8D07DE" wp14:editId="6DFE876A">
            <wp:extent cx="5400675" cy="3599180"/>
            <wp:effectExtent l="0" t="0" r="952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675" cy="3599180"/>
                    </a:xfrm>
                    <a:prstGeom prst="rect">
                      <a:avLst/>
                    </a:prstGeom>
                  </pic:spPr>
                </pic:pic>
              </a:graphicData>
            </a:graphic>
          </wp:inline>
        </w:drawing>
      </w:r>
    </w:p>
    <w:p w14:paraId="41C3BDC1" w14:textId="77777777" w:rsidR="00C70BB9" w:rsidRPr="00301468" w:rsidRDefault="00C70BB9">
      <w:pPr>
        <w:rPr>
          <w:lang w:val="en-US"/>
        </w:rPr>
      </w:pPr>
      <w:r w:rsidRPr="00301468">
        <w:rPr>
          <w:lang w:val="en-US"/>
        </w:rPr>
        <w:br w:type="page"/>
      </w:r>
    </w:p>
    <w:p w14:paraId="5575327D" w14:textId="1A74C199" w:rsidR="00C70BB9" w:rsidRPr="00301468" w:rsidRDefault="00C70BB9" w:rsidP="00C70BB9">
      <w:pPr>
        <w:pStyle w:val="Headingunnumber"/>
        <w:rPr>
          <w:lang w:val="en-US"/>
        </w:rPr>
      </w:pPr>
      <w:bookmarkStart w:id="197" w:name="_Toc102091324"/>
      <w:r w:rsidRPr="00301468">
        <w:rPr>
          <w:lang w:val="en-US"/>
        </w:rPr>
        <w:lastRenderedPageBreak/>
        <w:t xml:space="preserve">Appendix </w:t>
      </w:r>
      <w:r w:rsidR="00C81B63" w:rsidRPr="00301468">
        <w:rPr>
          <w:lang w:val="en-US"/>
        </w:rPr>
        <w:t>26</w:t>
      </w:r>
      <w:r w:rsidRPr="00301468">
        <w:rPr>
          <w:lang w:val="en-US"/>
        </w:rPr>
        <w:t xml:space="preserve"> – Create NFT screen</w:t>
      </w:r>
      <w:bookmarkEnd w:id="197"/>
    </w:p>
    <w:p w14:paraId="3AA0599B" w14:textId="0E0411D2" w:rsidR="00C70BB9" w:rsidRPr="00301468" w:rsidRDefault="00C70BB9" w:rsidP="00C70BB9">
      <w:pPr>
        <w:pStyle w:val="BodyText"/>
        <w:rPr>
          <w:lang w:val="en-US"/>
        </w:rPr>
      </w:pPr>
      <w:r w:rsidRPr="00301468">
        <w:rPr>
          <w:noProof/>
          <w:lang w:val="en-US"/>
        </w:rPr>
        <w:drawing>
          <wp:inline distT="0" distB="0" distL="0" distR="0" wp14:anchorId="434CB4C1" wp14:editId="1FBE1A22">
            <wp:extent cx="5400675" cy="3599180"/>
            <wp:effectExtent l="0" t="0" r="952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675" cy="3599180"/>
                    </a:xfrm>
                    <a:prstGeom prst="rect">
                      <a:avLst/>
                    </a:prstGeom>
                  </pic:spPr>
                </pic:pic>
              </a:graphicData>
            </a:graphic>
          </wp:inline>
        </w:drawing>
      </w:r>
    </w:p>
    <w:p w14:paraId="4D2C5F5C" w14:textId="77777777" w:rsidR="00C70BB9" w:rsidRPr="00301468" w:rsidRDefault="00C70BB9">
      <w:pPr>
        <w:rPr>
          <w:lang w:val="en-US"/>
        </w:rPr>
      </w:pPr>
      <w:r w:rsidRPr="00301468">
        <w:rPr>
          <w:lang w:val="en-US"/>
        </w:rPr>
        <w:br w:type="page"/>
      </w:r>
    </w:p>
    <w:p w14:paraId="5FE55110" w14:textId="7C228372" w:rsidR="00C70BB9" w:rsidRPr="00301468" w:rsidRDefault="00C70BB9" w:rsidP="00C70BB9">
      <w:pPr>
        <w:pStyle w:val="Headingunnumber"/>
        <w:rPr>
          <w:lang w:val="en-US"/>
        </w:rPr>
      </w:pPr>
      <w:bookmarkStart w:id="198" w:name="_Toc102091325"/>
      <w:r w:rsidRPr="00301468">
        <w:rPr>
          <w:lang w:val="en-US"/>
        </w:rPr>
        <w:lastRenderedPageBreak/>
        <w:t xml:space="preserve">Appendix </w:t>
      </w:r>
      <w:r w:rsidR="00C81B63" w:rsidRPr="00301468">
        <w:rPr>
          <w:lang w:val="en-US"/>
        </w:rPr>
        <w:t>27</w:t>
      </w:r>
      <w:r w:rsidRPr="00301468">
        <w:rPr>
          <w:lang w:val="en-US"/>
        </w:rPr>
        <w:t xml:space="preserve"> – Explore collections screen</w:t>
      </w:r>
      <w:bookmarkEnd w:id="198"/>
    </w:p>
    <w:p w14:paraId="1004DA5F" w14:textId="25EEBF56" w:rsidR="00C70BB9" w:rsidRPr="00301468" w:rsidRDefault="00C70BB9" w:rsidP="00703F3C">
      <w:pPr>
        <w:pStyle w:val="BodyText"/>
        <w:rPr>
          <w:lang w:val="en-US"/>
        </w:rPr>
      </w:pPr>
      <w:r w:rsidRPr="00301468">
        <w:rPr>
          <w:noProof/>
          <w:lang w:val="en-US"/>
        </w:rPr>
        <w:drawing>
          <wp:inline distT="0" distB="0" distL="0" distR="0" wp14:anchorId="2E829AAD" wp14:editId="5738D6E7">
            <wp:extent cx="5400675" cy="3599180"/>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675" cy="3599180"/>
                    </a:xfrm>
                    <a:prstGeom prst="rect">
                      <a:avLst/>
                    </a:prstGeom>
                  </pic:spPr>
                </pic:pic>
              </a:graphicData>
            </a:graphic>
          </wp:inline>
        </w:drawing>
      </w:r>
    </w:p>
    <w:p w14:paraId="532F1AE9" w14:textId="77777777" w:rsidR="00C70BB9" w:rsidRPr="00301468" w:rsidRDefault="00C70BB9">
      <w:pPr>
        <w:rPr>
          <w:lang w:val="en-US"/>
        </w:rPr>
      </w:pPr>
      <w:r w:rsidRPr="00301468">
        <w:rPr>
          <w:lang w:val="en-US"/>
        </w:rPr>
        <w:br w:type="page"/>
      </w:r>
    </w:p>
    <w:p w14:paraId="51284039" w14:textId="503E8E85" w:rsidR="00C70BB9" w:rsidRPr="00301468" w:rsidRDefault="00C70BB9" w:rsidP="00C70BB9">
      <w:pPr>
        <w:pStyle w:val="Headingunnumber"/>
        <w:rPr>
          <w:lang w:val="en-US"/>
        </w:rPr>
      </w:pPr>
      <w:bookmarkStart w:id="199" w:name="_Toc102091326"/>
      <w:r w:rsidRPr="00301468">
        <w:rPr>
          <w:lang w:val="en-US"/>
        </w:rPr>
        <w:lastRenderedPageBreak/>
        <w:t xml:space="preserve">Appendix </w:t>
      </w:r>
      <w:r w:rsidR="00C81B63" w:rsidRPr="00301468">
        <w:rPr>
          <w:lang w:val="en-US"/>
        </w:rPr>
        <w:t>28</w:t>
      </w:r>
      <w:r w:rsidRPr="00301468">
        <w:rPr>
          <w:lang w:val="en-US"/>
        </w:rPr>
        <w:t xml:space="preserve"> – Explore listings screen</w:t>
      </w:r>
      <w:bookmarkEnd w:id="199"/>
    </w:p>
    <w:p w14:paraId="4D7BEAE2" w14:textId="23111C5A" w:rsidR="00FA4BFE" w:rsidRPr="00301468" w:rsidRDefault="00C70BB9" w:rsidP="00703F3C">
      <w:pPr>
        <w:pStyle w:val="BodyText"/>
        <w:rPr>
          <w:lang w:val="en-US"/>
        </w:rPr>
      </w:pPr>
      <w:r w:rsidRPr="00301468">
        <w:rPr>
          <w:noProof/>
          <w:lang w:val="en-US"/>
        </w:rPr>
        <w:drawing>
          <wp:inline distT="0" distB="0" distL="0" distR="0" wp14:anchorId="4B1EE4D4" wp14:editId="4CB8D143">
            <wp:extent cx="5400675" cy="3599180"/>
            <wp:effectExtent l="0" t="0" r="952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675" cy="3599180"/>
                    </a:xfrm>
                    <a:prstGeom prst="rect">
                      <a:avLst/>
                    </a:prstGeom>
                  </pic:spPr>
                </pic:pic>
              </a:graphicData>
            </a:graphic>
          </wp:inline>
        </w:drawing>
      </w:r>
    </w:p>
    <w:p w14:paraId="62798096" w14:textId="77777777" w:rsidR="00FA4BFE" w:rsidRPr="00301468" w:rsidRDefault="00FA4BFE">
      <w:pPr>
        <w:rPr>
          <w:lang w:val="en-US"/>
        </w:rPr>
      </w:pPr>
      <w:r w:rsidRPr="00301468">
        <w:rPr>
          <w:lang w:val="en-US"/>
        </w:rPr>
        <w:br w:type="page"/>
      </w:r>
    </w:p>
    <w:p w14:paraId="5F900EC9" w14:textId="707D208E" w:rsidR="00FA4BFE" w:rsidRPr="00301468" w:rsidRDefault="00FA4BFE" w:rsidP="00FA4BFE">
      <w:pPr>
        <w:pStyle w:val="Headingunnumber"/>
        <w:rPr>
          <w:lang w:val="en-US"/>
        </w:rPr>
      </w:pPr>
      <w:bookmarkStart w:id="200" w:name="_Toc102091327"/>
      <w:r w:rsidRPr="00301468">
        <w:rPr>
          <w:lang w:val="en-US"/>
        </w:rPr>
        <w:lastRenderedPageBreak/>
        <w:t xml:space="preserve">Appendix </w:t>
      </w:r>
      <w:r w:rsidR="00C81B63" w:rsidRPr="00301468">
        <w:rPr>
          <w:lang w:val="en-US"/>
        </w:rPr>
        <w:t>29</w:t>
      </w:r>
      <w:r w:rsidRPr="00301468">
        <w:rPr>
          <w:lang w:val="en-US"/>
        </w:rPr>
        <w:t xml:space="preserve"> – Discover screen</w:t>
      </w:r>
      <w:bookmarkEnd w:id="200"/>
    </w:p>
    <w:p w14:paraId="3AAB6E49" w14:textId="13DD951F" w:rsidR="00FA4BFE" w:rsidRPr="00301468" w:rsidRDefault="00FA4BFE" w:rsidP="00703F3C">
      <w:pPr>
        <w:pStyle w:val="BodyText"/>
        <w:rPr>
          <w:lang w:val="en-US"/>
        </w:rPr>
      </w:pPr>
      <w:r w:rsidRPr="00301468">
        <w:rPr>
          <w:noProof/>
          <w:lang w:val="en-US"/>
        </w:rPr>
        <w:drawing>
          <wp:inline distT="0" distB="0" distL="0" distR="0" wp14:anchorId="2538D0A7" wp14:editId="28B32309">
            <wp:extent cx="5400675" cy="3599180"/>
            <wp:effectExtent l="0" t="0" r="952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675" cy="3599180"/>
                    </a:xfrm>
                    <a:prstGeom prst="rect">
                      <a:avLst/>
                    </a:prstGeom>
                  </pic:spPr>
                </pic:pic>
              </a:graphicData>
            </a:graphic>
          </wp:inline>
        </w:drawing>
      </w:r>
    </w:p>
    <w:p w14:paraId="36AE7B03" w14:textId="77777777" w:rsidR="00FA4BFE" w:rsidRPr="00301468" w:rsidRDefault="00FA4BFE">
      <w:pPr>
        <w:rPr>
          <w:lang w:val="en-US"/>
        </w:rPr>
      </w:pPr>
      <w:r w:rsidRPr="00301468">
        <w:rPr>
          <w:lang w:val="en-US"/>
        </w:rPr>
        <w:br w:type="page"/>
      </w:r>
    </w:p>
    <w:p w14:paraId="526E2A16" w14:textId="091B3898" w:rsidR="00FA4BFE" w:rsidRPr="00301468" w:rsidRDefault="00FA4BFE" w:rsidP="00FA4BFE">
      <w:pPr>
        <w:pStyle w:val="Headingunnumber"/>
        <w:rPr>
          <w:lang w:val="en-US"/>
        </w:rPr>
      </w:pPr>
      <w:bookmarkStart w:id="201" w:name="_Toc102091328"/>
      <w:r w:rsidRPr="00301468">
        <w:rPr>
          <w:lang w:val="en-US"/>
        </w:rPr>
        <w:lastRenderedPageBreak/>
        <w:t xml:space="preserve">Appendix </w:t>
      </w:r>
      <w:r w:rsidR="00C81B63" w:rsidRPr="00301468">
        <w:rPr>
          <w:lang w:val="en-US"/>
        </w:rPr>
        <w:t>30</w:t>
      </w:r>
      <w:r w:rsidRPr="00301468">
        <w:rPr>
          <w:lang w:val="en-US"/>
        </w:rPr>
        <w:t xml:space="preserve"> – Mint collection screen</w:t>
      </w:r>
      <w:bookmarkEnd w:id="201"/>
    </w:p>
    <w:p w14:paraId="3E7B1B92" w14:textId="61360DDE" w:rsidR="00FA4BFE" w:rsidRPr="00301468" w:rsidRDefault="00FA4BFE" w:rsidP="00703F3C">
      <w:pPr>
        <w:pStyle w:val="BodyText"/>
        <w:rPr>
          <w:lang w:val="en-US"/>
        </w:rPr>
      </w:pPr>
      <w:r w:rsidRPr="00301468">
        <w:rPr>
          <w:noProof/>
          <w:lang w:val="en-US"/>
        </w:rPr>
        <w:drawing>
          <wp:inline distT="0" distB="0" distL="0" distR="0" wp14:anchorId="4175D4F3" wp14:editId="76AE61E6">
            <wp:extent cx="5400675" cy="3599180"/>
            <wp:effectExtent l="0" t="0" r="952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675" cy="3599180"/>
                    </a:xfrm>
                    <a:prstGeom prst="rect">
                      <a:avLst/>
                    </a:prstGeom>
                  </pic:spPr>
                </pic:pic>
              </a:graphicData>
            </a:graphic>
          </wp:inline>
        </w:drawing>
      </w:r>
    </w:p>
    <w:p w14:paraId="71BEF575" w14:textId="77777777" w:rsidR="00FA4BFE" w:rsidRPr="00301468" w:rsidRDefault="00FA4BFE">
      <w:pPr>
        <w:rPr>
          <w:lang w:val="en-US"/>
        </w:rPr>
      </w:pPr>
      <w:r w:rsidRPr="00301468">
        <w:rPr>
          <w:lang w:val="en-US"/>
        </w:rPr>
        <w:br w:type="page"/>
      </w:r>
    </w:p>
    <w:p w14:paraId="5EB7E0DF" w14:textId="5E3874DC" w:rsidR="00FA4BFE" w:rsidRPr="00301468" w:rsidRDefault="00FA4BFE" w:rsidP="00FA4BFE">
      <w:pPr>
        <w:pStyle w:val="Headingunnumber"/>
        <w:rPr>
          <w:lang w:val="en-US"/>
        </w:rPr>
      </w:pPr>
      <w:bookmarkStart w:id="202" w:name="_Toc102091329"/>
      <w:r w:rsidRPr="00301468">
        <w:rPr>
          <w:lang w:val="en-US"/>
        </w:rPr>
        <w:lastRenderedPageBreak/>
        <w:t xml:space="preserve">Appendix </w:t>
      </w:r>
      <w:r w:rsidR="00C81B63" w:rsidRPr="00301468">
        <w:rPr>
          <w:lang w:val="en-US"/>
        </w:rPr>
        <w:t>31</w:t>
      </w:r>
      <w:r w:rsidRPr="00301468">
        <w:rPr>
          <w:lang w:val="en-US"/>
        </w:rPr>
        <w:t xml:space="preserve"> – Collection detail screen</w:t>
      </w:r>
      <w:bookmarkEnd w:id="202"/>
    </w:p>
    <w:p w14:paraId="7DB9EFEB" w14:textId="0B7AD1C7" w:rsidR="00FA4BFE" w:rsidRPr="00301468" w:rsidRDefault="00FA4BFE" w:rsidP="00703F3C">
      <w:pPr>
        <w:pStyle w:val="BodyText"/>
        <w:rPr>
          <w:lang w:val="en-US"/>
        </w:rPr>
      </w:pPr>
      <w:r w:rsidRPr="00301468">
        <w:rPr>
          <w:noProof/>
          <w:lang w:val="en-US"/>
        </w:rPr>
        <w:drawing>
          <wp:inline distT="0" distB="0" distL="0" distR="0" wp14:anchorId="5AED9CB8" wp14:editId="06F2026D">
            <wp:extent cx="5400675" cy="3599180"/>
            <wp:effectExtent l="0" t="0" r="952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675" cy="3599180"/>
                    </a:xfrm>
                    <a:prstGeom prst="rect">
                      <a:avLst/>
                    </a:prstGeom>
                  </pic:spPr>
                </pic:pic>
              </a:graphicData>
            </a:graphic>
          </wp:inline>
        </w:drawing>
      </w:r>
    </w:p>
    <w:p w14:paraId="01CE81AF" w14:textId="77777777" w:rsidR="00FA4BFE" w:rsidRPr="00301468" w:rsidRDefault="00FA4BFE">
      <w:pPr>
        <w:rPr>
          <w:lang w:val="en-US"/>
        </w:rPr>
      </w:pPr>
      <w:r w:rsidRPr="00301468">
        <w:rPr>
          <w:lang w:val="en-US"/>
        </w:rPr>
        <w:br w:type="page"/>
      </w:r>
    </w:p>
    <w:p w14:paraId="4192BA71" w14:textId="10EA1E08" w:rsidR="00FA4BFE" w:rsidRPr="00301468" w:rsidRDefault="00FA4BFE" w:rsidP="00FA4BFE">
      <w:pPr>
        <w:pStyle w:val="Headingunnumber"/>
        <w:rPr>
          <w:lang w:val="en-US"/>
        </w:rPr>
      </w:pPr>
      <w:bookmarkStart w:id="203" w:name="_Toc102091330"/>
      <w:r w:rsidRPr="00301468">
        <w:rPr>
          <w:lang w:val="en-US"/>
        </w:rPr>
        <w:lastRenderedPageBreak/>
        <w:t xml:space="preserve">Appendix </w:t>
      </w:r>
      <w:r w:rsidR="00C81B63" w:rsidRPr="00301468">
        <w:rPr>
          <w:lang w:val="en-US"/>
        </w:rPr>
        <w:t>32</w:t>
      </w:r>
      <w:r w:rsidRPr="00301468">
        <w:rPr>
          <w:lang w:val="en-US"/>
        </w:rPr>
        <w:t xml:space="preserve"> – NFT detail screen</w:t>
      </w:r>
      <w:bookmarkEnd w:id="203"/>
    </w:p>
    <w:p w14:paraId="039554AE" w14:textId="35404367" w:rsidR="00B5009A" w:rsidRPr="00301468" w:rsidRDefault="00FA4BFE" w:rsidP="00FA4BFE">
      <w:pPr>
        <w:pStyle w:val="BodyText"/>
        <w:rPr>
          <w:lang w:val="en-US"/>
        </w:rPr>
      </w:pPr>
      <w:r w:rsidRPr="00301468">
        <w:rPr>
          <w:noProof/>
          <w:lang w:val="en-US"/>
        </w:rPr>
        <w:drawing>
          <wp:inline distT="0" distB="0" distL="0" distR="0" wp14:anchorId="072FBCFF" wp14:editId="48BDE28A">
            <wp:extent cx="5400675" cy="3599180"/>
            <wp:effectExtent l="0" t="0" r="952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675" cy="3599180"/>
                    </a:xfrm>
                    <a:prstGeom prst="rect">
                      <a:avLst/>
                    </a:prstGeom>
                  </pic:spPr>
                </pic:pic>
              </a:graphicData>
            </a:graphic>
          </wp:inline>
        </w:drawing>
      </w:r>
    </w:p>
    <w:p w14:paraId="7D6694B7" w14:textId="77777777" w:rsidR="00B5009A" w:rsidRPr="00301468" w:rsidRDefault="00B5009A">
      <w:pPr>
        <w:rPr>
          <w:lang w:val="en-US"/>
        </w:rPr>
      </w:pPr>
      <w:r w:rsidRPr="00301468">
        <w:rPr>
          <w:lang w:val="en-US"/>
        </w:rPr>
        <w:br w:type="page"/>
      </w:r>
    </w:p>
    <w:p w14:paraId="3E85FCCE" w14:textId="568CE34A" w:rsidR="00FA4BFE" w:rsidRPr="00301468" w:rsidRDefault="00B5009A" w:rsidP="00B5009A">
      <w:pPr>
        <w:pStyle w:val="Headingunnumber"/>
        <w:rPr>
          <w:lang w:val="en-US"/>
        </w:rPr>
      </w:pPr>
      <w:bookmarkStart w:id="204" w:name="_Toc102091331"/>
      <w:r w:rsidRPr="00301468">
        <w:rPr>
          <w:lang w:val="en-US"/>
        </w:rPr>
        <w:lastRenderedPageBreak/>
        <w:t xml:space="preserve">Appendix </w:t>
      </w:r>
      <w:r w:rsidR="00C81B63" w:rsidRPr="00301468">
        <w:rPr>
          <w:lang w:val="en-US"/>
        </w:rPr>
        <w:t>33</w:t>
      </w:r>
      <w:r w:rsidRPr="00301468">
        <w:rPr>
          <w:lang w:val="en-US"/>
        </w:rPr>
        <w:t xml:space="preserve"> – </w:t>
      </w:r>
      <w:r w:rsidR="00F04627" w:rsidRPr="00301468">
        <w:rPr>
          <w:lang w:val="en-US"/>
        </w:rPr>
        <w:t>Gokai Labs p</w:t>
      </w:r>
      <w:r w:rsidRPr="00301468">
        <w:rPr>
          <w:lang w:val="en-US"/>
        </w:rPr>
        <w:t>rofile screen</w:t>
      </w:r>
      <w:bookmarkEnd w:id="204"/>
    </w:p>
    <w:p w14:paraId="281623C2" w14:textId="37E7C6C0" w:rsidR="00F04627" w:rsidRPr="00301468" w:rsidRDefault="00B5009A" w:rsidP="00FA4BFE">
      <w:pPr>
        <w:pStyle w:val="BodyText"/>
        <w:rPr>
          <w:lang w:val="en-US"/>
        </w:rPr>
      </w:pPr>
      <w:r w:rsidRPr="00301468">
        <w:rPr>
          <w:noProof/>
          <w:lang w:val="en-US"/>
        </w:rPr>
        <w:drawing>
          <wp:inline distT="0" distB="0" distL="0" distR="0" wp14:anchorId="4DCA3C5F" wp14:editId="3A8FBD6C">
            <wp:extent cx="5400675" cy="372237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675" cy="3722370"/>
                    </a:xfrm>
                    <a:prstGeom prst="rect">
                      <a:avLst/>
                    </a:prstGeom>
                  </pic:spPr>
                </pic:pic>
              </a:graphicData>
            </a:graphic>
          </wp:inline>
        </w:drawing>
      </w:r>
    </w:p>
    <w:p w14:paraId="51C08259" w14:textId="77777777" w:rsidR="00F04627" w:rsidRPr="00301468" w:rsidRDefault="00F04627">
      <w:pPr>
        <w:rPr>
          <w:lang w:val="en-US"/>
        </w:rPr>
      </w:pPr>
      <w:r w:rsidRPr="00301468">
        <w:rPr>
          <w:lang w:val="en-US"/>
        </w:rPr>
        <w:br w:type="page"/>
      </w:r>
    </w:p>
    <w:p w14:paraId="43D7CDFD" w14:textId="19C03B52" w:rsidR="00F04627" w:rsidRPr="00301468" w:rsidRDefault="00F04627" w:rsidP="00F04627">
      <w:pPr>
        <w:pStyle w:val="Headingunnumber"/>
        <w:rPr>
          <w:lang w:val="en-US"/>
        </w:rPr>
      </w:pPr>
      <w:bookmarkStart w:id="205" w:name="_Toc102091332"/>
      <w:r w:rsidRPr="00301468">
        <w:rPr>
          <w:lang w:val="en-US"/>
        </w:rPr>
        <w:lastRenderedPageBreak/>
        <w:t>Appendix 34 – Elrond World profile screen</w:t>
      </w:r>
      <w:bookmarkEnd w:id="205"/>
    </w:p>
    <w:p w14:paraId="3E1B49B7" w14:textId="0BA89169" w:rsidR="00B5009A" w:rsidRPr="00301468" w:rsidRDefault="00F04627" w:rsidP="00FA4BFE">
      <w:pPr>
        <w:pStyle w:val="BodyText"/>
        <w:rPr>
          <w:lang w:val="en-US"/>
        </w:rPr>
      </w:pPr>
      <w:r w:rsidRPr="00301468">
        <w:rPr>
          <w:noProof/>
          <w:lang w:val="en-US"/>
        </w:rPr>
        <w:drawing>
          <wp:inline distT="0" distB="0" distL="0" distR="0" wp14:anchorId="5CDF2BE7" wp14:editId="3B6EDD51">
            <wp:extent cx="5400675" cy="372237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675" cy="3722370"/>
                    </a:xfrm>
                    <a:prstGeom prst="rect">
                      <a:avLst/>
                    </a:prstGeom>
                  </pic:spPr>
                </pic:pic>
              </a:graphicData>
            </a:graphic>
          </wp:inline>
        </w:drawing>
      </w:r>
    </w:p>
    <w:p w14:paraId="3F1856E1" w14:textId="77777777" w:rsidR="00B5009A" w:rsidRPr="00301468" w:rsidRDefault="00B5009A">
      <w:pPr>
        <w:rPr>
          <w:lang w:val="en-US"/>
        </w:rPr>
      </w:pPr>
      <w:r w:rsidRPr="00301468">
        <w:rPr>
          <w:lang w:val="en-US"/>
        </w:rPr>
        <w:br w:type="page"/>
      </w:r>
    </w:p>
    <w:p w14:paraId="4452C58F" w14:textId="2FE8B351" w:rsidR="00B5009A" w:rsidRPr="00301468" w:rsidRDefault="00B5009A" w:rsidP="00B5009A">
      <w:pPr>
        <w:pStyle w:val="Headingunnumber"/>
        <w:rPr>
          <w:lang w:val="en-US"/>
        </w:rPr>
      </w:pPr>
      <w:bookmarkStart w:id="206" w:name="_Toc102091333"/>
      <w:r w:rsidRPr="00301468">
        <w:rPr>
          <w:lang w:val="en-US"/>
        </w:rPr>
        <w:lastRenderedPageBreak/>
        <w:t xml:space="preserve">Appendix </w:t>
      </w:r>
      <w:r w:rsidR="00C81B63" w:rsidRPr="00301468">
        <w:rPr>
          <w:lang w:val="en-US"/>
        </w:rPr>
        <w:t>3</w:t>
      </w:r>
      <w:r w:rsidR="007823A8" w:rsidRPr="00301468">
        <w:rPr>
          <w:lang w:val="en-US"/>
        </w:rPr>
        <w:t>5</w:t>
      </w:r>
      <w:r w:rsidRPr="00301468">
        <w:rPr>
          <w:lang w:val="en-US"/>
        </w:rPr>
        <w:t xml:space="preserve"> – Profile collections screen</w:t>
      </w:r>
      <w:bookmarkEnd w:id="206"/>
    </w:p>
    <w:p w14:paraId="351644B5" w14:textId="62153207" w:rsidR="00B5009A" w:rsidRPr="00301468" w:rsidRDefault="00B5009A" w:rsidP="00FA4BFE">
      <w:pPr>
        <w:pStyle w:val="BodyText"/>
        <w:rPr>
          <w:lang w:val="en-US"/>
        </w:rPr>
      </w:pPr>
      <w:r w:rsidRPr="00301468">
        <w:rPr>
          <w:noProof/>
          <w:lang w:val="en-US"/>
        </w:rPr>
        <w:drawing>
          <wp:inline distT="0" distB="0" distL="0" distR="0" wp14:anchorId="37DA6D6D" wp14:editId="173040EF">
            <wp:extent cx="5400675" cy="372237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675" cy="3722370"/>
                    </a:xfrm>
                    <a:prstGeom prst="rect">
                      <a:avLst/>
                    </a:prstGeom>
                  </pic:spPr>
                </pic:pic>
              </a:graphicData>
            </a:graphic>
          </wp:inline>
        </w:drawing>
      </w:r>
    </w:p>
    <w:p w14:paraId="622D22F6" w14:textId="77777777" w:rsidR="00B5009A" w:rsidRPr="00301468" w:rsidRDefault="00B5009A">
      <w:pPr>
        <w:rPr>
          <w:lang w:val="en-US"/>
        </w:rPr>
      </w:pPr>
      <w:r w:rsidRPr="00301468">
        <w:rPr>
          <w:lang w:val="en-US"/>
        </w:rPr>
        <w:br w:type="page"/>
      </w:r>
    </w:p>
    <w:p w14:paraId="7E9EB506" w14:textId="1FA2D5BB" w:rsidR="00B5009A" w:rsidRPr="00301468" w:rsidRDefault="00B5009A" w:rsidP="00B5009A">
      <w:pPr>
        <w:pStyle w:val="Headingunnumber"/>
        <w:rPr>
          <w:lang w:val="en-US"/>
        </w:rPr>
      </w:pPr>
      <w:bookmarkStart w:id="207" w:name="_Toc102091334"/>
      <w:r w:rsidRPr="00301468">
        <w:rPr>
          <w:lang w:val="en-US"/>
        </w:rPr>
        <w:lastRenderedPageBreak/>
        <w:t xml:space="preserve">Appendix </w:t>
      </w:r>
      <w:r w:rsidR="00C81B63" w:rsidRPr="00301468">
        <w:rPr>
          <w:lang w:val="en-US"/>
        </w:rPr>
        <w:t>3</w:t>
      </w:r>
      <w:r w:rsidR="007823A8" w:rsidRPr="00301468">
        <w:rPr>
          <w:lang w:val="en-US"/>
        </w:rPr>
        <w:t>6</w:t>
      </w:r>
      <w:r w:rsidRPr="00301468">
        <w:rPr>
          <w:lang w:val="en-US"/>
        </w:rPr>
        <w:t xml:space="preserve"> – Profile bio screen</w:t>
      </w:r>
      <w:bookmarkEnd w:id="207"/>
    </w:p>
    <w:p w14:paraId="3CCC7A41" w14:textId="38DE479E" w:rsidR="00B5009A" w:rsidRPr="00301468" w:rsidRDefault="00B5009A" w:rsidP="00703F3C">
      <w:pPr>
        <w:pStyle w:val="BodyText"/>
        <w:rPr>
          <w:lang w:val="en-US"/>
        </w:rPr>
      </w:pPr>
      <w:r w:rsidRPr="00301468">
        <w:rPr>
          <w:noProof/>
          <w:lang w:val="en-US"/>
        </w:rPr>
        <w:drawing>
          <wp:inline distT="0" distB="0" distL="0" distR="0" wp14:anchorId="1C85C7CD" wp14:editId="60A4CD98">
            <wp:extent cx="5400675" cy="372237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675" cy="3722370"/>
                    </a:xfrm>
                    <a:prstGeom prst="rect">
                      <a:avLst/>
                    </a:prstGeom>
                  </pic:spPr>
                </pic:pic>
              </a:graphicData>
            </a:graphic>
          </wp:inline>
        </w:drawing>
      </w:r>
    </w:p>
    <w:p w14:paraId="426E414E" w14:textId="77777777" w:rsidR="00B5009A" w:rsidRPr="00301468" w:rsidRDefault="00B5009A">
      <w:pPr>
        <w:rPr>
          <w:lang w:val="en-US"/>
        </w:rPr>
      </w:pPr>
      <w:r w:rsidRPr="00301468">
        <w:rPr>
          <w:lang w:val="en-US"/>
        </w:rPr>
        <w:br w:type="page"/>
      </w:r>
    </w:p>
    <w:p w14:paraId="553978BC" w14:textId="001001F2" w:rsidR="003C4B5C" w:rsidRPr="00301468" w:rsidRDefault="003C4B5C" w:rsidP="003C4B5C">
      <w:pPr>
        <w:pStyle w:val="Headingunnumber"/>
        <w:rPr>
          <w:lang w:val="en-US"/>
        </w:rPr>
      </w:pPr>
      <w:bookmarkStart w:id="208" w:name="_Toc102091335"/>
      <w:r w:rsidRPr="00301468">
        <w:rPr>
          <w:lang w:val="en-US"/>
        </w:rPr>
        <w:lastRenderedPageBreak/>
        <w:t xml:space="preserve">Appendix </w:t>
      </w:r>
      <w:r w:rsidR="00C81B63" w:rsidRPr="00301468">
        <w:rPr>
          <w:lang w:val="en-US"/>
        </w:rPr>
        <w:t>3</w:t>
      </w:r>
      <w:r w:rsidR="007823A8" w:rsidRPr="00301468">
        <w:rPr>
          <w:lang w:val="en-US"/>
        </w:rPr>
        <w:t>7</w:t>
      </w:r>
      <w:r w:rsidRPr="00301468">
        <w:rPr>
          <w:lang w:val="en-US"/>
        </w:rPr>
        <w:t xml:space="preserve"> – Current customer’s NFT management</w:t>
      </w:r>
      <w:bookmarkEnd w:id="208"/>
    </w:p>
    <w:p w14:paraId="6240484A" w14:textId="18D99D77" w:rsidR="003C4B5C" w:rsidRPr="00301468" w:rsidRDefault="003C4B5C">
      <w:pPr>
        <w:rPr>
          <w:lang w:val="en-US"/>
        </w:rPr>
      </w:pPr>
      <w:r w:rsidRPr="00301468">
        <w:rPr>
          <w:noProof/>
          <w:lang w:val="en-US"/>
        </w:rPr>
        <w:drawing>
          <wp:inline distT="0" distB="0" distL="0" distR="0" wp14:anchorId="7B3D1937" wp14:editId="6B4614A0">
            <wp:extent cx="5400675" cy="372237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675" cy="3722370"/>
                    </a:xfrm>
                    <a:prstGeom prst="rect">
                      <a:avLst/>
                    </a:prstGeom>
                  </pic:spPr>
                </pic:pic>
              </a:graphicData>
            </a:graphic>
          </wp:inline>
        </w:drawing>
      </w:r>
    </w:p>
    <w:p w14:paraId="32A6BC99" w14:textId="77777777" w:rsidR="003C4B5C" w:rsidRPr="00301468" w:rsidRDefault="003C4B5C">
      <w:pPr>
        <w:rPr>
          <w:lang w:val="en-US"/>
        </w:rPr>
      </w:pPr>
      <w:r w:rsidRPr="00301468">
        <w:rPr>
          <w:lang w:val="en-US"/>
        </w:rPr>
        <w:br w:type="page"/>
      </w:r>
    </w:p>
    <w:p w14:paraId="07301EA5" w14:textId="5C23357F" w:rsidR="00ED7D24" w:rsidRPr="00301468" w:rsidRDefault="00ED7D24" w:rsidP="00ED7D24">
      <w:pPr>
        <w:pStyle w:val="Headingunnumber"/>
        <w:rPr>
          <w:lang w:val="en-US"/>
        </w:rPr>
      </w:pPr>
      <w:bookmarkStart w:id="209" w:name="_Toc102091336"/>
      <w:r w:rsidRPr="00301468">
        <w:rPr>
          <w:lang w:val="en-US"/>
        </w:rPr>
        <w:lastRenderedPageBreak/>
        <w:t xml:space="preserve">Appendix </w:t>
      </w:r>
      <w:r w:rsidR="00C81B63" w:rsidRPr="00301468">
        <w:rPr>
          <w:lang w:val="en-US"/>
        </w:rPr>
        <w:t>3</w:t>
      </w:r>
      <w:r w:rsidR="00553AF2" w:rsidRPr="00301468">
        <w:rPr>
          <w:lang w:val="en-US"/>
        </w:rPr>
        <w:t>8</w:t>
      </w:r>
      <w:r w:rsidRPr="00301468">
        <w:rPr>
          <w:lang w:val="en-US"/>
        </w:rPr>
        <w:t xml:space="preserve"> – Submit listing form</w:t>
      </w:r>
      <w:bookmarkEnd w:id="209"/>
    </w:p>
    <w:p w14:paraId="4E01088F" w14:textId="3D38CBD9" w:rsidR="00553AF2" w:rsidRPr="00301468" w:rsidRDefault="00ED7D24" w:rsidP="00703F3C">
      <w:pPr>
        <w:pStyle w:val="BodyText"/>
        <w:rPr>
          <w:lang w:val="en-US"/>
        </w:rPr>
      </w:pPr>
      <w:r w:rsidRPr="00301468">
        <w:rPr>
          <w:noProof/>
          <w:lang w:val="en-US"/>
        </w:rPr>
        <w:drawing>
          <wp:inline distT="0" distB="0" distL="0" distR="0" wp14:anchorId="6A4B8534" wp14:editId="71A7330F">
            <wp:extent cx="5435600" cy="469873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39996" cy="4702532"/>
                    </a:xfrm>
                    <a:prstGeom prst="rect">
                      <a:avLst/>
                    </a:prstGeom>
                    <a:noFill/>
                    <a:ln>
                      <a:noFill/>
                    </a:ln>
                  </pic:spPr>
                </pic:pic>
              </a:graphicData>
            </a:graphic>
          </wp:inline>
        </w:drawing>
      </w:r>
    </w:p>
    <w:p w14:paraId="46F12936" w14:textId="77777777" w:rsidR="00553AF2" w:rsidRPr="00301468" w:rsidRDefault="00553AF2">
      <w:pPr>
        <w:rPr>
          <w:lang w:val="en-US"/>
        </w:rPr>
      </w:pPr>
      <w:r w:rsidRPr="00301468">
        <w:rPr>
          <w:lang w:val="en-US"/>
        </w:rPr>
        <w:br w:type="page"/>
      </w:r>
    </w:p>
    <w:p w14:paraId="2CC6CD3E" w14:textId="161D1284" w:rsidR="00553AF2" w:rsidRPr="00301468" w:rsidRDefault="00553AF2" w:rsidP="00553AF2">
      <w:pPr>
        <w:pStyle w:val="Headingunnumber"/>
        <w:rPr>
          <w:lang w:val="en-US"/>
        </w:rPr>
      </w:pPr>
      <w:bookmarkStart w:id="210" w:name="_Toc102091337"/>
      <w:r w:rsidRPr="00301468">
        <w:rPr>
          <w:lang w:val="en-US"/>
        </w:rPr>
        <w:lastRenderedPageBreak/>
        <w:t>Appendix 39 – Profile settings screen</w:t>
      </w:r>
      <w:bookmarkEnd w:id="210"/>
    </w:p>
    <w:p w14:paraId="7AA8EA7E" w14:textId="16076B03" w:rsidR="00FA4BFE" w:rsidRPr="00301468" w:rsidRDefault="00553AF2" w:rsidP="00703F3C">
      <w:pPr>
        <w:pStyle w:val="BodyText"/>
        <w:rPr>
          <w:lang w:val="en-US"/>
        </w:rPr>
      </w:pPr>
      <w:r w:rsidRPr="00301468">
        <w:rPr>
          <w:noProof/>
          <w:lang w:val="en-US"/>
        </w:rPr>
        <w:drawing>
          <wp:inline distT="0" distB="0" distL="0" distR="0" wp14:anchorId="35A1209E" wp14:editId="111E5338">
            <wp:extent cx="5400675" cy="37223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675" cy="3722370"/>
                    </a:xfrm>
                    <a:prstGeom prst="rect">
                      <a:avLst/>
                    </a:prstGeom>
                  </pic:spPr>
                </pic:pic>
              </a:graphicData>
            </a:graphic>
          </wp:inline>
        </w:drawing>
      </w:r>
    </w:p>
    <w:sectPr w:rsidR="00FA4BFE" w:rsidRPr="00301468" w:rsidSect="00453B54">
      <w:footnotePr>
        <w:numRestart w:val="eachPage"/>
      </w:footnotePr>
      <w:type w:val="continuous"/>
      <w:pgSz w:w="11907" w:h="16840" w:code="9"/>
      <w:pgMar w:top="1418" w:right="1701" w:bottom="1418" w:left="1701" w:header="709" w:footer="851"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94C82" w14:textId="77777777" w:rsidR="007378C6" w:rsidRDefault="007378C6">
      <w:r>
        <w:separator/>
      </w:r>
    </w:p>
    <w:p w14:paraId="1048F99C" w14:textId="77777777" w:rsidR="007378C6" w:rsidRDefault="007378C6"/>
  </w:endnote>
  <w:endnote w:type="continuationSeparator" w:id="0">
    <w:p w14:paraId="451D87C2" w14:textId="77777777" w:rsidR="007378C6" w:rsidRDefault="007378C6">
      <w:r>
        <w:continuationSeparator/>
      </w:r>
    </w:p>
    <w:p w14:paraId="18EDF00D" w14:textId="77777777" w:rsidR="007378C6" w:rsidRDefault="007378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7BBDF" w14:textId="77777777" w:rsidR="00836197" w:rsidRDefault="008361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28A36" w14:textId="5664433C" w:rsidR="00AC07C4" w:rsidRPr="00836197" w:rsidRDefault="00836197" w:rsidP="00836197">
    <w:pPr>
      <w:pStyle w:val="Footer"/>
      <w:ind w:right="360"/>
      <w:jc w:val="center"/>
      <w:rPr>
        <w:lang w:val="ru-RU"/>
      </w:rPr>
    </w:pPr>
    <w:r>
      <w:t>Tallinn 202</w:t>
    </w:r>
    <w:r>
      <w:rPr>
        <w:lang w:val="ru-RU"/>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7E63A" w14:textId="0F43633E" w:rsidR="00836197" w:rsidRPr="00836197" w:rsidRDefault="00836197" w:rsidP="00836197">
    <w:pPr>
      <w:pStyle w:val="Footer"/>
      <w:ind w:right="360"/>
      <w:jc w:val="center"/>
      <w:rPr>
        <w:lang w:val="ru-RU"/>
      </w:rPr>
    </w:pPr>
    <w:r>
      <w:t>Tallinn 202</w:t>
    </w:r>
    <w:r>
      <w:rPr>
        <w:lang w:val="ru-RU"/>
      </w:rP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913862"/>
      <w:docPartObj>
        <w:docPartGallery w:val="Page Numbers (Bottom of Page)"/>
        <w:docPartUnique/>
      </w:docPartObj>
    </w:sdtPr>
    <w:sdtEndPr>
      <w:rPr>
        <w:noProof/>
      </w:rPr>
    </w:sdtEndPr>
    <w:sdtContent>
      <w:p w14:paraId="284B0C1C" w14:textId="6F5A9A5C" w:rsidR="00836197" w:rsidRPr="00836197" w:rsidRDefault="00836197" w:rsidP="00836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5CBF7" w14:textId="77777777" w:rsidR="00F65005" w:rsidRDefault="00F65005" w:rsidP="005F37BD">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1C0B8" w14:textId="77777777" w:rsidR="004D4AF4" w:rsidRDefault="004D4AF4" w:rsidP="005F37BD">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sidR="00871458">
      <w:rPr>
        <w:rStyle w:val="PageNumber"/>
        <w:noProof/>
      </w:rPr>
      <w:t>14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96760" w14:textId="77777777" w:rsidR="007378C6" w:rsidRDefault="007378C6">
      <w:r>
        <w:separator/>
      </w:r>
    </w:p>
    <w:p w14:paraId="362F986E" w14:textId="77777777" w:rsidR="007378C6" w:rsidRDefault="007378C6"/>
  </w:footnote>
  <w:footnote w:type="continuationSeparator" w:id="0">
    <w:p w14:paraId="647DF4DC" w14:textId="77777777" w:rsidR="007378C6" w:rsidRDefault="007378C6">
      <w:r>
        <w:continuationSeparator/>
      </w:r>
    </w:p>
    <w:p w14:paraId="4F2790CF" w14:textId="77777777" w:rsidR="007378C6" w:rsidRDefault="007378C6"/>
  </w:footnote>
  <w:footnote w:id="1">
    <w:p w14:paraId="2F286DD6" w14:textId="77777777" w:rsidR="003E2189" w:rsidRPr="00437DEF" w:rsidRDefault="003E2189" w:rsidP="00C932F4">
      <w:pPr>
        <w:pStyle w:val="FootnoteText"/>
        <w:rPr>
          <w:rStyle w:val="FootnoteReference"/>
          <w:lang w:val="et-EE"/>
        </w:rPr>
      </w:pPr>
      <w:r w:rsidRPr="00437DEF">
        <w:rPr>
          <w:rStyle w:val="FootnoteReference"/>
          <w:lang w:val="et-EE"/>
        </w:rPr>
        <w:footnoteRef/>
      </w:r>
      <w:r w:rsidRPr="00437DEF">
        <w:rPr>
          <w:rStyle w:val="FootnoteReference"/>
          <w:lang w:val="et-EE"/>
        </w:rPr>
        <w:t xml:space="preserve"> The non-exclusive licence is not valid during the validity of access restriction indicated in the student's application for restriction on access to the graduation thesis that has been signed by the school's dean, except in case of the university's right to reproduce the thesis for preservation purposes only. If a graduation thesis is based on the joint creative activity of two or more persons and the co-author(s) has/have not granted, by the set deadline, the student defending his/her graduation thesis consent to reproduce and publish the graduation thesis in compliance with clauses 1.1 and 1.2 of the non-exclusive licence, the non-exclusive license shall not be valid for the period.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F2C6F" w14:textId="77777777" w:rsidR="00836197" w:rsidRDefault="008361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7CECB" w14:textId="77777777" w:rsidR="00836197" w:rsidRPr="00553AF2" w:rsidRDefault="00836197" w:rsidP="00553A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9C69A" w14:textId="77777777" w:rsidR="00836197" w:rsidRDefault="008361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9956127C"/>
    <w:lvl w:ilvl="0">
      <w:start w:val="1"/>
      <w:numFmt w:val="decimal"/>
      <w:pStyle w:val="ListNumber2"/>
      <w:lvlText w:val="%1)"/>
      <w:lvlJc w:val="left"/>
      <w:pPr>
        <w:tabs>
          <w:tab w:val="num" w:pos="360"/>
        </w:tabs>
        <w:ind w:left="0" w:firstLine="0"/>
      </w:pPr>
      <w:rPr>
        <w:rFonts w:hint="default"/>
      </w:rPr>
    </w:lvl>
  </w:abstractNum>
  <w:abstractNum w:abstractNumId="1" w15:restartNumberingAfterBreak="0">
    <w:nsid w:val="FFFFFF88"/>
    <w:multiLevelType w:val="singleLevel"/>
    <w:tmpl w:val="C0CE43C8"/>
    <w:lvl w:ilvl="0">
      <w:start w:val="1"/>
      <w:numFmt w:val="decimal"/>
      <w:pStyle w:val="ListNumber"/>
      <w:lvlText w:val="%1."/>
      <w:lvlJc w:val="left"/>
      <w:pPr>
        <w:tabs>
          <w:tab w:val="num" w:pos="360"/>
        </w:tabs>
        <w:ind w:left="360" w:hanging="360"/>
      </w:pPr>
      <w:rPr>
        <w:rFonts w:hint="default"/>
      </w:rPr>
    </w:lvl>
  </w:abstractNum>
  <w:abstractNum w:abstractNumId="2" w15:restartNumberingAfterBreak="0">
    <w:nsid w:val="05E66FF9"/>
    <w:multiLevelType w:val="hybridMultilevel"/>
    <w:tmpl w:val="AC5E11C2"/>
    <w:lvl w:ilvl="0" w:tplc="B6CE9CD8">
      <w:start w:val="1"/>
      <w:numFmt w:val="bullet"/>
      <w:pStyle w:val="ListBullet"/>
      <w:lvlText w:val=""/>
      <w:lvlJc w:val="left"/>
      <w:pPr>
        <w:ind w:left="720" w:hanging="360"/>
      </w:pPr>
      <w:rPr>
        <w:rFonts w:ascii="Wingdings" w:hAnsi="Wingdings"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0F7235A1"/>
    <w:multiLevelType w:val="hybridMultilevel"/>
    <w:tmpl w:val="DE66A08A"/>
    <w:lvl w:ilvl="0" w:tplc="498837C4">
      <w:start w:val="1"/>
      <w:numFmt w:val="decimal"/>
      <w:pStyle w:val="Listbibliogr"/>
      <w:lvlText w:val="[%1]"/>
      <w:lvlJc w:val="left"/>
      <w:pPr>
        <w:ind w:left="360" w:hanging="360"/>
      </w:pPr>
      <w:rPr>
        <w:rFonts w:ascii="Times New Roman" w:hAnsi="Times New Roman" w:hint="default"/>
        <w:sz w:val="22"/>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4" w15:restartNumberingAfterBreak="0">
    <w:nsid w:val="10E42910"/>
    <w:multiLevelType w:val="hybridMultilevel"/>
    <w:tmpl w:val="E126FDA8"/>
    <w:lvl w:ilvl="0" w:tplc="9E1C1816">
      <w:start w:val="1"/>
      <w:numFmt w:val="bullet"/>
      <w:pStyle w:val="ListBullet2"/>
      <w:lvlText w:val=""/>
      <w:lvlJc w:val="left"/>
      <w:pPr>
        <w:tabs>
          <w:tab w:val="num" w:pos="360"/>
        </w:tabs>
        <w:ind w:left="357" w:hanging="357"/>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CD366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D7D7C29"/>
    <w:multiLevelType w:val="multilevel"/>
    <w:tmpl w:val="D9AC554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51DE054D"/>
    <w:multiLevelType w:val="hybridMultilevel"/>
    <w:tmpl w:val="CC546E58"/>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5A3B453B"/>
    <w:multiLevelType w:val="hybridMultilevel"/>
    <w:tmpl w:val="05E0B18E"/>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28B4B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3749401">
    <w:abstractNumId w:val="4"/>
  </w:num>
  <w:num w:numId="2" w16cid:durableId="1880318598">
    <w:abstractNumId w:val="0"/>
  </w:num>
  <w:num w:numId="3" w16cid:durableId="1620643830">
    <w:abstractNumId w:val="1"/>
  </w:num>
  <w:num w:numId="4" w16cid:durableId="1394695713">
    <w:abstractNumId w:val="6"/>
  </w:num>
  <w:num w:numId="5" w16cid:durableId="252012925">
    <w:abstractNumId w:val="6"/>
  </w:num>
  <w:num w:numId="6" w16cid:durableId="2085834738">
    <w:abstractNumId w:val="2"/>
  </w:num>
  <w:num w:numId="7" w16cid:durableId="1407528875">
    <w:abstractNumId w:val="3"/>
  </w:num>
  <w:num w:numId="8" w16cid:durableId="48305712">
    <w:abstractNumId w:val="9"/>
  </w:num>
  <w:num w:numId="9" w16cid:durableId="1101686463">
    <w:abstractNumId w:val="5"/>
  </w:num>
  <w:num w:numId="10" w16cid:durableId="442773699">
    <w:abstractNumId w:val="6"/>
  </w:num>
  <w:num w:numId="11" w16cid:durableId="1483228060">
    <w:abstractNumId w:val="6"/>
  </w:num>
  <w:num w:numId="12" w16cid:durableId="31196925">
    <w:abstractNumId w:val="6"/>
  </w:num>
  <w:num w:numId="13" w16cid:durableId="1490247972">
    <w:abstractNumId w:val="6"/>
  </w:num>
  <w:num w:numId="14" w16cid:durableId="1503812656">
    <w:abstractNumId w:val="6"/>
  </w:num>
  <w:num w:numId="15" w16cid:durableId="756050713">
    <w:abstractNumId w:val="6"/>
  </w:num>
  <w:num w:numId="16" w16cid:durableId="1495687167">
    <w:abstractNumId w:val="6"/>
  </w:num>
  <w:num w:numId="17" w16cid:durableId="3703035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01768287">
    <w:abstractNumId w:val="7"/>
  </w:num>
  <w:num w:numId="19" w16cid:durableId="1173836009">
    <w:abstractNumId w:val="8"/>
  </w:num>
  <w:num w:numId="20" w16cid:durableId="12836861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61C"/>
    <w:rsid w:val="000002AB"/>
    <w:rsid w:val="000004F2"/>
    <w:rsid w:val="000008B2"/>
    <w:rsid w:val="00001A79"/>
    <w:rsid w:val="00001E56"/>
    <w:rsid w:val="000045F7"/>
    <w:rsid w:val="00010CF6"/>
    <w:rsid w:val="00010F58"/>
    <w:rsid w:val="00012E72"/>
    <w:rsid w:val="00012F88"/>
    <w:rsid w:val="0001375C"/>
    <w:rsid w:val="00013F71"/>
    <w:rsid w:val="00014F45"/>
    <w:rsid w:val="0001521A"/>
    <w:rsid w:val="0001604E"/>
    <w:rsid w:val="000161AC"/>
    <w:rsid w:val="0001641B"/>
    <w:rsid w:val="000211A2"/>
    <w:rsid w:val="00022CF7"/>
    <w:rsid w:val="00024834"/>
    <w:rsid w:val="00026CF6"/>
    <w:rsid w:val="000304DF"/>
    <w:rsid w:val="00032391"/>
    <w:rsid w:val="000332FA"/>
    <w:rsid w:val="00033DCD"/>
    <w:rsid w:val="00034BE4"/>
    <w:rsid w:val="00035169"/>
    <w:rsid w:val="000402A4"/>
    <w:rsid w:val="00041028"/>
    <w:rsid w:val="00045439"/>
    <w:rsid w:val="00050FD5"/>
    <w:rsid w:val="00051492"/>
    <w:rsid w:val="0005164D"/>
    <w:rsid w:val="00051D4F"/>
    <w:rsid w:val="00054961"/>
    <w:rsid w:val="00054E4D"/>
    <w:rsid w:val="00056CD5"/>
    <w:rsid w:val="000602CF"/>
    <w:rsid w:val="00060340"/>
    <w:rsid w:val="00060BF4"/>
    <w:rsid w:val="00061A4D"/>
    <w:rsid w:val="00062CA5"/>
    <w:rsid w:val="00063997"/>
    <w:rsid w:val="000650B0"/>
    <w:rsid w:val="00065EE5"/>
    <w:rsid w:val="00070059"/>
    <w:rsid w:val="0007064C"/>
    <w:rsid w:val="00081F28"/>
    <w:rsid w:val="00082F8D"/>
    <w:rsid w:val="00083BE8"/>
    <w:rsid w:val="00084533"/>
    <w:rsid w:val="000848BE"/>
    <w:rsid w:val="000855D6"/>
    <w:rsid w:val="00087B2C"/>
    <w:rsid w:val="00087CAE"/>
    <w:rsid w:val="00090290"/>
    <w:rsid w:val="00091C12"/>
    <w:rsid w:val="000962D9"/>
    <w:rsid w:val="000969E6"/>
    <w:rsid w:val="000A07A3"/>
    <w:rsid w:val="000A1DB8"/>
    <w:rsid w:val="000A221C"/>
    <w:rsid w:val="000A36FB"/>
    <w:rsid w:val="000A3782"/>
    <w:rsid w:val="000A40FE"/>
    <w:rsid w:val="000A4A49"/>
    <w:rsid w:val="000A50C0"/>
    <w:rsid w:val="000A57F0"/>
    <w:rsid w:val="000A5C8B"/>
    <w:rsid w:val="000A5E0D"/>
    <w:rsid w:val="000A7214"/>
    <w:rsid w:val="000A7367"/>
    <w:rsid w:val="000A7F41"/>
    <w:rsid w:val="000B2A93"/>
    <w:rsid w:val="000B3DE3"/>
    <w:rsid w:val="000B4EFD"/>
    <w:rsid w:val="000C065A"/>
    <w:rsid w:val="000C077C"/>
    <w:rsid w:val="000C27BD"/>
    <w:rsid w:val="000C7BF9"/>
    <w:rsid w:val="000D020B"/>
    <w:rsid w:val="000D3586"/>
    <w:rsid w:val="000D3FC2"/>
    <w:rsid w:val="000D6EA3"/>
    <w:rsid w:val="000D7BE9"/>
    <w:rsid w:val="000D7C81"/>
    <w:rsid w:val="000E23FE"/>
    <w:rsid w:val="000E2957"/>
    <w:rsid w:val="000E35C7"/>
    <w:rsid w:val="000E7534"/>
    <w:rsid w:val="000E7D26"/>
    <w:rsid w:val="000F419C"/>
    <w:rsid w:val="000F4910"/>
    <w:rsid w:val="000F5273"/>
    <w:rsid w:val="000F57E0"/>
    <w:rsid w:val="000F5883"/>
    <w:rsid w:val="000F650D"/>
    <w:rsid w:val="000F670A"/>
    <w:rsid w:val="000F70B9"/>
    <w:rsid w:val="000F7261"/>
    <w:rsid w:val="001024C3"/>
    <w:rsid w:val="0010295A"/>
    <w:rsid w:val="00102B00"/>
    <w:rsid w:val="001043AB"/>
    <w:rsid w:val="00104DF4"/>
    <w:rsid w:val="00105B48"/>
    <w:rsid w:val="001065B4"/>
    <w:rsid w:val="001120BE"/>
    <w:rsid w:val="001133B1"/>
    <w:rsid w:val="00113BFD"/>
    <w:rsid w:val="00116C72"/>
    <w:rsid w:val="00117320"/>
    <w:rsid w:val="00117ADC"/>
    <w:rsid w:val="00117DFB"/>
    <w:rsid w:val="001213FE"/>
    <w:rsid w:val="001233FB"/>
    <w:rsid w:val="00123831"/>
    <w:rsid w:val="00123FC8"/>
    <w:rsid w:val="00124CA4"/>
    <w:rsid w:val="00127724"/>
    <w:rsid w:val="001304FD"/>
    <w:rsid w:val="001309DB"/>
    <w:rsid w:val="00131071"/>
    <w:rsid w:val="001312A3"/>
    <w:rsid w:val="00134A3B"/>
    <w:rsid w:val="001354FA"/>
    <w:rsid w:val="00135CDE"/>
    <w:rsid w:val="00137353"/>
    <w:rsid w:val="00142030"/>
    <w:rsid w:val="00143350"/>
    <w:rsid w:val="001437D0"/>
    <w:rsid w:val="00146EE6"/>
    <w:rsid w:val="00150112"/>
    <w:rsid w:val="001509EB"/>
    <w:rsid w:val="001522EA"/>
    <w:rsid w:val="00153B81"/>
    <w:rsid w:val="0015414F"/>
    <w:rsid w:val="00154BD6"/>
    <w:rsid w:val="0015602E"/>
    <w:rsid w:val="00156377"/>
    <w:rsid w:val="0015712B"/>
    <w:rsid w:val="0016136E"/>
    <w:rsid w:val="0016246C"/>
    <w:rsid w:val="00164465"/>
    <w:rsid w:val="00165D63"/>
    <w:rsid w:val="00166F3A"/>
    <w:rsid w:val="00167A09"/>
    <w:rsid w:val="00167DAB"/>
    <w:rsid w:val="00167F2B"/>
    <w:rsid w:val="001736D6"/>
    <w:rsid w:val="00173B45"/>
    <w:rsid w:val="001753CF"/>
    <w:rsid w:val="00175765"/>
    <w:rsid w:val="0017661C"/>
    <w:rsid w:val="001768AD"/>
    <w:rsid w:val="00177AD7"/>
    <w:rsid w:val="00181CAC"/>
    <w:rsid w:val="001826E3"/>
    <w:rsid w:val="00182B73"/>
    <w:rsid w:val="001834CF"/>
    <w:rsid w:val="001844C7"/>
    <w:rsid w:val="001857A2"/>
    <w:rsid w:val="00185872"/>
    <w:rsid w:val="0018624F"/>
    <w:rsid w:val="00186A77"/>
    <w:rsid w:val="00186C98"/>
    <w:rsid w:val="00190680"/>
    <w:rsid w:val="00193216"/>
    <w:rsid w:val="00193316"/>
    <w:rsid w:val="001950F7"/>
    <w:rsid w:val="00195F28"/>
    <w:rsid w:val="001A0A19"/>
    <w:rsid w:val="001A1440"/>
    <w:rsid w:val="001A161C"/>
    <w:rsid w:val="001A64F2"/>
    <w:rsid w:val="001A6854"/>
    <w:rsid w:val="001A6E85"/>
    <w:rsid w:val="001A7277"/>
    <w:rsid w:val="001A74EA"/>
    <w:rsid w:val="001A7E2C"/>
    <w:rsid w:val="001B107B"/>
    <w:rsid w:val="001B2416"/>
    <w:rsid w:val="001B3516"/>
    <w:rsid w:val="001B35D7"/>
    <w:rsid w:val="001B5A44"/>
    <w:rsid w:val="001B6D48"/>
    <w:rsid w:val="001B6EE8"/>
    <w:rsid w:val="001B7A8E"/>
    <w:rsid w:val="001C0794"/>
    <w:rsid w:val="001C155C"/>
    <w:rsid w:val="001C28D3"/>
    <w:rsid w:val="001C2C2A"/>
    <w:rsid w:val="001C4B0D"/>
    <w:rsid w:val="001C576F"/>
    <w:rsid w:val="001C6217"/>
    <w:rsid w:val="001D0A0E"/>
    <w:rsid w:val="001D10B0"/>
    <w:rsid w:val="001D473F"/>
    <w:rsid w:val="001E19AD"/>
    <w:rsid w:val="001E1ADB"/>
    <w:rsid w:val="001E1BEE"/>
    <w:rsid w:val="001E2196"/>
    <w:rsid w:val="001E2AC9"/>
    <w:rsid w:val="001E3CA6"/>
    <w:rsid w:val="001E49D4"/>
    <w:rsid w:val="001E4A06"/>
    <w:rsid w:val="001E71D5"/>
    <w:rsid w:val="001E7845"/>
    <w:rsid w:val="001F1230"/>
    <w:rsid w:val="001F256A"/>
    <w:rsid w:val="001F3A4C"/>
    <w:rsid w:val="001F3DA2"/>
    <w:rsid w:val="001F3F05"/>
    <w:rsid w:val="001F682C"/>
    <w:rsid w:val="001F6C54"/>
    <w:rsid w:val="00200C1D"/>
    <w:rsid w:val="00200FED"/>
    <w:rsid w:val="00201FE2"/>
    <w:rsid w:val="0020238D"/>
    <w:rsid w:val="002026E3"/>
    <w:rsid w:val="00203AC6"/>
    <w:rsid w:val="00204CD7"/>
    <w:rsid w:val="00204E81"/>
    <w:rsid w:val="002067A9"/>
    <w:rsid w:val="0020729C"/>
    <w:rsid w:val="002110A8"/>
    <w:rsid w:val="00211D02"/>
    <w:rsid w:val="00212554"/>
    <w:rsid w:val="00212D77"/>
    <w:rsid w:val="00214208"/>
    <w:rsid w:val="002151EC"/>
    <w:rsid w:val="0021564A"/>
    <w:rsid w:val="002167E5"/>
    <w:rsid w:val="002172B2"/>
    <w:rsid w:val="00217CB4"/>
    <w:rsid w:val="00217F21"/>
    <w:rsid w:val="002206AF"/>
    <w:rsid w:val="002217FC"/>
    <w:rsid w:val="00221DB2"/>
    <w:rsid w:val="00226A69"/>
    <w:rsid w:val="00227EFD"/>
    <w:rsid w:val="002300A8"/>
    <w:rsid w:val="00231165"/>
    <w:rsid w:val="0023339A"/>
    <w:rsid w:val="00233488"/>
    <w:rsid w:val="00236864"/>
    <w:rsid w:val="00240E20"/>
    <w:rsid w:val="0024159F"/>
    <w:rsid w:val="0024577D"/>
    <w:rsid w:val="00245CF9"/>
    <w:rsid w:val="00246852"/>
    <w:rsid w:val="00247649"/>
    <w:rsid w:val="00250596"/>
    <w:rsid w:val="002521DC"/>
    <w:rsid w:val="00252929"/>
    <w:rsid w:val="00254AD7"/>
    <w:rsid w:val="0025544D"/>
    <w:rsid w:val="00260DC3"/>
    <w:rsid w:val="0026104A"/>
    <w:rsid w:val="00262847"/>
    <w:rsid w:val="00265577"/>
    <w:rsid w:val="002658D5"/>
    <w:rsid w:val="0026670C"/>
    <w:rsid w:val="0026749C"/>
    <w:rsid w:val="002713E0"/>
    <w:rsid w:val="00271D44"/>
    <w:rsid w:val="0027365B"/>
    <w:rsid w:val="00277274"/>
    <w:rsid w:val="0027733D"/>
    <w:rsid w:val="002804E9"/>
    <w:rsid w:val="00280C14"/>
    <w:rsid w:val="00281BDC"/>
    <w:rsid w:val="00284B63"/>
    <w:rsid w:val="00285369"/>
    <w:rsid w:val="00285B07"/>
    <w:rsid w:val="00285EC1"/>
    <w:rsid w:val="00287B0C"/>
    <w:rsid w:val="00290339"/>
    <w:rsid w:val="002910E9"/>
    <w:rsid w:val="002936E5"/>
    <w:rsid w:val="002940A1"/>
    <w:rsid w:val="002951A9"/>
    <w:rsid w:val="002953D4"/>
    <w:rsid w:val="00295993"/>
    <w:rsid w:val="002968D2"/>
    <w:rsid w:val="002978AF"/>
    <w:rsid w:val="002A057D"/>
    <w:rsid w:val="002A4939"/>
    <w:rsid w:val="002A555D"/>
    <w:rsid w:val="002A6101"/>
    <w:rsid w:val="002A63B4"/>
    <w:rsid w:val="002B14E5"/>
    <w:rsid w:val="002B4782"/>
    <w:rsid w:val="002B55AC"/>
    <w:rsid w:val="002B5E52"/>
    <w:rsid w:val="002B714B"/>
    <w:rsid w:val="002B75D0"/>
    <w:rsid w:val="002B7FC5"/>
    <w:rsid w:val="002C05CB"/>
    <w:rsid w:val="002C1592"/>
    <w:rsid w:val="002C17FB"/>
    <w:rsid w:val="002C4622"/>
    <w:rsid w:val="002C628E"/>
    <w:rsid w:val="002C6531"/>
    <w:rsid w:val="002D0DC0"/>
    <w:rsid w:val="002D1A66"/>
    <w:rsid w:val="002D2900"/>
    <w:rsid w:val="002D311F"/>
    <w:rsid w:val="002D351E"/>
    <w:rsid w:val="002D3C66"/>
    <w:rsid w:val="002E2875"/>
    <w:rsid w:val="002E7537"/>
    <w:rsid w:val="002E7C63"/>
    <w:rsid w:val="002F1165"/>
    <w:rsid w:val="002F1296"/>
    <w:rsid w:val="002F19C1"/>
    <w:rsid w:val="002F2282"/>
    <w:rsid w:val="002F303A"/>
    <w:rsid w:val="002F3324"/>
    <w:rsid w:val="002F50D9"/>
    <w:rsid w:val="002F53AB"/>
    <w:rsid w:val="002F53FC"/>
    <w:rsid w:val="002F56CF"/>
    <w:rsid w:val="002F5DDF"/>
    <w:rsid w:val="002F6BC3"/>
    <w:rsid w:val="002F6BFA"/>
    <w:rsid w:val="002F7671"/>
    <w:rsid w:val="00300928"/>
    <w:rsid w:val="00301468"/>
    <w:rsid w:val="003023FA"/>
    <w:rsid w:val="00303CAF"/>
    <w:rsid w:val="00305211"/>
    <w:rsid w:val="0030541F"/>
    <w:rsid w:val="00306BE0"/>
    <w:rsid w:val="00307555"/>
    <w:rsid w:val="00310BD0"/>
    <w:rsid w:val="00310ED3"/>
    <w:rsid w:val="00310FC1"/>
    <w:rsid w:val="00313575"/>
    <w:rsid w:val="003144FC"/>
    <w:rsid w:val="00314FB6"/>
    <w:rsid w:val="00315969"/>
    <w:rsid w:val="00316368"/>
    <w:rsid w:val="00320052"/>
    <w:rsid w:val="0032034F"/>
    <w:rsid w:val="0032204F"/>
    <w:rsid w:val="00322234"/>
    <w:rsid w:val="00322A79"/>
    <w:rsid w:val="003235C3"/>
    <w:rsid w:val="00323D6D"/>
    <w:rsid w:val="0032423B"/>
    <w:rsid w:val="00326EF0"/>
    <w:rsid w:val="00330756"/>
    <w:rsid w:val="00333ACB"/>
    <w:rsid w:val="0033402C"/>
    <w:rsid w:val="003342D4"/>
    <w:rsid w:val="003354D8"/>
    <w:rsid w:val="0033566C"/>
    <w:rsid w:val="00336E6B"/>
    <w:rsid w:val="00340379"/>
    <w:rsid w:val="00340917"/>
    <w:rsid w:val="00341258"/>
    <w:rsid w:val="00342250"/>
    <w:rsid w:val="00344986"/>
    <w:rsid w:val="00347691"/>
    <w:rsid w:val="003503BC"/>
    <w:rsid w:val="003559B6"/>
    <w:rsid w:val="003561E8"/>
    <w:rsid w:val="00356436"/>
    <w:rsid w:val="003572C2"/>
    <w:rsid w:val="003611D4"/>
    <w:rsid w:val="00362458"/>
    <w:rsid w:val="00362E85"/>
    <w:rsid w:val="00363D9D"/>
    <w:rsid w:val="003655BC"/>
    <w:rsid w:val="0037073E"/>
    <w:rsid w:val="0037419C"/>
    <w:rsid w:val="00374CC6"/>
    <w:rsid w:val="003772B2"/>
    <w:rsid w:val="003818D8"/>
    <w:rsid w:val="00381AAD"/>
    <w:rsid w:val="00383E5C"/>
    <w:rsid w:val="00384B2A"/>
    <w:rsid w:val="003859C3"/>
    <w:rsid w:val="00387676"/>
    <w:rsid w:val="00387AD9"/>
    <w:rsid w:val="00387BE9"/>
    <w:rsid w:val="00390491"/>
    <w:rsid w:val="003911EB"/>
    <w:rsid w:val="003922E1"/>
    <w:rsid w:val="00393906"/>
    <w:rsid w:val="00394283"/>
    <w:rsid w:val="00397047"/>
    <w:rsid w:val="003A29EF"/>
    <w:rsid w:val="003A4D18"/>
    <w:rsid w:val="003A5548"/>
    <w:rsid w:val="003A784B"/>
    <w:rsid w:val="003A7945"/>
    <w:rsid w:val="003B01A5"/>
    <w:rsid w:val="003B2769"/>
    <w:rsid w:val="003B3D62"/>
    <w:rsid w:val="003B3F28"/>
    <w:rsid w:val="003B434A"/>
    <w:rsid w:val="003B49C0"/>
    <w:rsid w:val="003B4FC8"/>
    <w:rsid w:val="003B6BD2"/>
    <w:rsid w:val="003C01B9"/>
    <w:rsid w:val="003C22B2"/>
    <w:rsid w:val="003C3B14"/>
    <w:rsid w:val="003C451D"/>
    <w:rsid w:val="003C4B5C"/>
    <w:rsid w:val="003C598E"/>
    <w:rsid w:val="003C5C93"/>
    <w:rsid w:val="003C69E7"/>
    <w:rsid w:val="003C6E91"/>
    <w:rsid w:val="003C7AA6"/>
    <w:rsid w:val="003C7CBA"/>
    <w:rsid w:val="003D1D52"/>
    <w:rsid w:val="003D25C5"/>
    <w:rsid w:val="003D3E01"/>
    <w:rsid w:val="003D4A93"/>
    <w:rsid w:val="003D5F06"/>
    <w:rsid w:val="003D60F5"/>
    <w:rsid w:val="003D7C6F"/>
    <w:rsid w:val="003E2189"/>
    <w:rsid w:val="003E4437"/>
    <w:rsid w:val="003E44BA"/>
    <w:rsid w:val="003E672F"/>
    <w:rsid w:val="003F0CDD"/>
    <w:rsid w:val="003F293A"/>
    <w:rsid w:val="003F5B99"/>
    <w:rsid w:val="003F669D"/>
    <w:rsid w:val="003F71F2"/>
    <w:rsid w:val="004022F7"/>
    <w:rsid w:val="00402F41"/>
    <w:rsid w:val="0040413D"/>
    <w:rsid w:val="00404D36"/>
    <w:rsid w:val="00406286"/>
    <w:rsid w:val="00406AF3"/>
    <w:rsid w:val="00410EBE"/>
    <w:rsid w:val="0041294D"/>
    <w:rsid w:val="00414F4C"/>
    <w:rsid w:val="00415640"/>
    <w:rsid w:val="00416A27"/>
    <w:rsid w:val="00420377"/>
    <w:rsid w:val="00423C69"/>
    <w:rsid w:val="00424CFF"/>
    <w:rsid w:val="00430022"/>
    <w:rsid w:val="004310A1"/>
    <w:rsid w:val="00431346"/>
    <w:rsid w:val="00432882"/>
    <w:rsid w:val="00433BE6"/>
    <w:rsid w:val="00433E2C"/>
    <w:rsid w:val="00436967"/>
    <w:rsid w:val="00437DEF"/>
    <w:rsid w:val="00441739"/>
    <w:rsid w:val="00442B26"/>
    <w:rsid w:val="00443269"/>
    <w:rsid w:val="00443585"/>
    <w:rsid w:val="00443962"/>
    <w:rsid w:val="004452F3"/>
    <w:rsid w:val="00445C75"/>
    <w:rsid w:val="0044720D"/>
    <w:rsid w:val="00450198"/>
    <w:rsid w:val="00450F46"/>
    <w:rsid w:val="00452EA3"/>
    <w:rsid w:val="00452F5A"/>
    <w:rsid w:val="004538BD"/>
    <w:rsid w:val="00453B54"/>
    <w:rsid w:val="004548B6"/>
    <w:rsid w:val="00455C08"/>
    <w:rsid w:val="004566C8"/>
    <w:rsid w:val="004566D7"/>
    <w:rsid w:val="00457177"/>
    <w:rsid w:val="00460859"/>
    <w:rsid w:val="00460899"/>
    <w:rsid w:val="0046143A"/>
    <w:rsid w:val="00461C0D"/>
    <w:rsid w:val="00461D08"/>
    <w:rsid w:val="00465620"/>
    <w:rsid w:val="0046577E"/>
    <w:rsid w:val="00466933"/>
    <w:rsid w:val="0046769E"/>
    <w:rsid w:val="00470106"/>
    <w:rsid w:val="00471D59"/>
    <w:rsid w:val="00472FD4"/>
    <w:rsid w:val="00475422"/>
    <w:rsid w:val="00475C56"/>
    <w:rsid w:val="00476D4F"/>
    <w:rsid w:val="00480A07"/>
    <w:rsid w:val="00482426"/>
    <w:rsid w:val="00482483"/>
    <w:rsid w:val="00484985"/>
    <w:rsid w:val="00486C6D"/>
    <w:rsid w:val="00487CC7"/>
    <w:rsid w:val="004911B7"/>
    <w:rsid w:val="004917E4"/>
    <w:rsid w:val="004920B8"/>
    <w:rsid w:val="00492A9A"/>
    <w:rsid w:val="0049305A"/>
    <w:rsid w:val="004940E3"/>
    <w:rsid w:val="004941CF"/>
    <w:rsid w:val="00495BBE"/>
    <w:rsid w:val="004A4468"/>
    <w:rsid w:val="004A4BFB"/>
    <w:rsid w:val="004B0868"/>
    <w:rsid w:val="004B1C94"/>
    <w:rsid w:val="004B24D6"/>
    <w:rsid w:val="004B4AC8"/>
    <w:rsid w:val="004B5AB8"/>
    <w:rsid w:val="004B6CF6"/>
    <w:rsid w:val="004C031A"/>
    <w:rsid w:val="004C07DE"/>
    <w:rsid w:val="004C4607"/>
    <w:rsid w:val="004C5165"/>
    <w:rsid w:val="004C5546"/>
    <w:rsid w:val="004D1559"/>
    <w:rsid w:val="004D2639"/>
    <w:rsid w:val="004D2DFB"/>
    <w:rsid w:val="004D3393"/>
    <w:rsid w:val="004D3872"/>
    <w:rsid w:val="004D4587"/>
    <w:rsid w:val="004D4AF4"/>
    <w:rsid w:val="004E1D36"/>
    <w:rsid w:val="004E1F7B"/>
    <w:rsid w:val="004E2C9F"/>
    <w:rsid w:val="004E44F7"/>
    <w:rsid w:val="004E465E"/>
    <w:rsid w:val="004E47A3"/>
    <w:rsid w:val="004E49C8"/>
    <w:rsid w:val="004E4A66"/>
    <w:rsid w:val="004E6E93"/>
    <w:rsid w:val="004F273B"/>
    <w:rsid w:val="004F2D8A"/>
    <w:rsid w:val="004F3C5E"/>
    <w:rsid w:val="004F40F5"/>
    <w:rsid w:val="004F5F89"/>
    <w:rsid w:val="004F7052"/>
    <w:rsid w:val="004F77F7"/>
    <w:rsid w:val="004F7E73"/>
    <w:rsid w:val="00501404"/>
    <w:rsid w:val="00501A57"/>
    <w:rsid w:val="00501EA2"/>
    <w:rsid w:val="005023D5"/>
    <w:rsid w:val="00510804"/>
    <w:rsid w:val="00511D41"/>
    <w:rsid w:val="005120C0"/>
    <w:rsid w:val="00513664"/>
    <w:rsid w:val="00513796"/>
    <w:rsid w:val="00516EC5"/>
    <w:rsid w:val="0052361C"/>
    <w:rsid w:val="005238A1"/>
    <w:rsid w:val="0052562E"/>
    <w:rsid w:val="00526429"/>
    <w:rsid w:val="005307BE"/>
    <w:rsid w:val="00540F52"/>
    <w:rsid w:val="0054122E"/>
    <w:rsid w:val="00543304"/>
    <w:rsid w:val="005471F3"/>
    <w:rsid w:val="0054753C"/>
    <w:rsid w:val="00547F2C"/>
    <w:rsid w:val="00551198"/>
    <w:rsid w:val="00553AD9"/>
    <w:rsid w:val="00553AF2"/>
    <w:rsid w:val="0055517A"/>
    <w:rsid w:val="005560A0"/>
    <w:rsid w:val="00556D3A"/>
    <w:rsid w:val="00557DA7"/>
    <w:rsid w:val="00560B06"/>
    <w:rsid w:val="00560E2E"/>
    <w:rsid w:val="005611D3"/>
    <w:rsid w:val="005635A0"/>
    <w:rsid w:val="0056430B"/>
    <w:rsid w:val="0056483C"/>
    <w:rsid w:val="00564C78"/>
    <w:rsid w:val="00565DA0"/>
    <w:rsid w:val="00566B73"/>
    <w:rsid w:val="005670E8"/>
    <w:rsid w:val="00570A1C"/>
    <w:rsid w:val="00571750"/>
    <w:rsid w:val="00571BFF"/>
    <w:rsid w:val="0057400B"/>
    <w:rsid w:val="005753B7"/>
    <w:rsid w:val="00577054"/>
    <w:rsid w:val="005838E8"/>
    <w:rsid w:val="00585009"/>
    <w:rsid w:val="00585F04"/>
    <w:rsid w:val="00586A14"/>
    <w:rsid w:val="00587523"/>
    <w:rsid w:val="00587C32"/>
    <w:rsid w:val="00591B00"/>
    <w:rsid w:val="00592BFA"/>
    <w:rsid w:val="00593063"/>
    <w:rsid w:val="00593B63"/>
    <w:rsid w:val="005952D1"/>
    <w:rsid w:val="00596A9D"/>
    <w:rsid w:val="005A16CC"/>
    <w:rsid w:val="005A1BA4"/>
    <w:rsid w:val="005A2094"/>
    <w:rsid w:val="005A2CC1"/>
    <w:rsid w:val="005A4109"/>
    <w:rsid w:val="005A5DD0"/>
    <w:rsid w:val="005B00D5"/>
    <w:rsid w:val="005B0476"/>
    <w:rsid w:val="005B0798"/>
    <w:rsid w:val="005B0E8B"/>
    <w:rsid w:val="005B3074"/>
    <w:rsid w:val="005B310F"/>
    <w:rsid w:val="005B50BC"/>
    <w:rsid w:val="005B527E"/>
    <w:rsid w:val="005B5570"/>
    <w:rsid w:val="005B58CB"/>
    <w:rsid w:val="005C1360"/>
    <w:rsid w:val="005C1714"/>
    <w:rsid w:val="005C27D7"/>
    <w:rsid w:val="005C3605"/>
    <w:rsid w:val="005C6568"/>
    <w:rsid w:val="005C78B2"/>
    <w:rsid w:val="005D15DB"/>
    <w:rsid w:val="005D229B"/>
    <w:rsid w:val="005D40E7"/>
    <w:rsid w:val="005D52A4"/>
    <w:rsid w:val="005D5BA4"/>
    <w:rsid w:val="005D70A7"/>
    <w:rsid w:val="005D758A"/>
    <w:rsid w:val="005D7D0D"/>
    <w:rsid w:val="005E0670"/>
    <w:rsid w:val="005E0F8D"/>
    <w:rsid w:val="005E2693"/>
    <w:rsid w:val="005E33CA"/>
    <w:rsid w:val="005E5950"/>
    <w:rsid w:val="005E6777"/>
    <w:rsid w:val="005F03C0"/>
    <w:rsid w:val="005F37BD"/>
    <w:rsid w:val="005F4483"/>
    <w:rsid w:val="006004B7"/>
    <w:rsid w:val="006005CF"/>
    <w:rsid w:val="00600A39"/>
    <w:rsid w:val="00600B53"/>
    <w:rsid w:val="00601747"/>
    <w:rsid w:val="00604317"/>
    <w:rsid w:val="006062F1"/>
    <w:rsid w:val="00606FC4"/>
    <w:rsid w:val="006070C5"/>
    <w:rsid w:val="006076C8"/>
    <w:rsid w:val="00610C8A"/>
    <w:rsid w:val="00611285"/>
    <w:rsid w:val="006130F0"/>
    <w:rsid w:val="00613399"/>
    <w:rsid w:val="00613B74"/>
    <w:rsid w:val="00614F30"/>
    <w:rsid w:val="00616BA7"/>
    <w:rsid w:val="006170B0"/>
    <w:rsid w:val="00617EDF"/>
    <w:rsid w:val="0062308F"/>
    <w:rsid w:val="00625C29"/>
    <w:rsid w:val="00626054"/>
    <w:rsid w:val="00626A7D"/>
    <w:rsid w:val="00627BF2"/>
    <w:rsid w:val="00631365"/>
    <w:rsid w:val="006314AA"/>
    <w:rsid w:val="00631EC6"/>
    <w:rsid w:val="006329EE"/>
    <w:rsid w:val="0063423D"/>
    <w:rsid w:val="0063679E"/>
    <w:rsid w:val="00636C51"/>
    <w:rsid w:val="00637B55"/>
    <w:rsid w:val="0064387E"/>
    <w:rsid w:val="00646A93"/>
    <w:rsid w:val="00647A7C"/>
    <w:rsid w:val="00650926"/>
    <w:rsid w:val="00650F93"/>
    <w:rsid w:val="00653C07"/>
    <w:rsid w:val="00657592"/>
    <w:rsid w:val="00660F17"/>
    <w:rsid w:val="006624CA"/>
    <w:rsid w:val="00671463"/>
    <w:rsid w:val="00672277"/>
    <w:rsid w:val="006731A6"/>
    <w:rsid w:val="00673966"/>
    <w:rsid w:val="00674432"/>
    <w:rsid w:val="00674F6A"/>
    <w:rsid w:val="00675465"/>
    <w:rsid w:val="0067587A"/>
    <w:rsid w:val="0067608D"/>
    <w:rsid w:val="006800A4"/>
    <w:rsid w:val="0068036F"/>
    <w:rsid w:val="006828B4"/>
    <w:rsid w:val="006861EF"/>
    <w:rsid w:val="00690EBB"/>
    <w:rsid w:val="00692B62"/>
    <w:rsid w:val="00697F92"/>
    <w:rsid w:val="006A0DCD"/>
    <w:rsid w:val="006A0E9C"/>
    <w:rsid w:val="006A1076"/>
    <w:rsid w:val="006A13D2"/>
    <w:rsid w:val="006A1C9A"/>
    <w:rsid w:val="006A272C"/>
    <w:rsid w:val="006A316B"/>
    <w:rsid w:val="006A39ED"/>
    <w:rsid w:val="006A62CC"/>
    <w:rsid w:val="006A6429"/>
    <w:rsid w:val="006B1020"/>
    <w:rsid w:val="006B144F"/>
    <w:rsid w:val="006B14DA"/>
    <w:rsid w:val="006B1DAA"/>
    <w:rsid w:val="006B2F41"/>
    <w:rsid w:val="006B347A"/>
    <w:rsid w:val="006B3B23"/>
    <w:rsid w:val="006B4F50"/>
    <w:rsid w:val="006B56CE"/>
    <w:rsid w:val="006C1427"/>
    <w:rsid w:val="006C1DFA"/>
    <w:rsid w:val="006C3899"/>
    <w:rsid w:val="006C493D"/>
    <w:rsid w:val="006C72A1"/>
    <w:rsid w:val="006C7CC5"/>
    <w:rsid w:val="006D1625"/>
    <w:rsid w:val="006D1CFE"/>
    <w:rsid w:val="006D2796"/>
    <w:rsid w:val="006D3A76"/>
    <w:rsid w:val="006D457D"/>
    <w:rsid w:val="006D5829"/>
    <w:rsid w:val="006D769E"/>
    <w:rsid w:val="006E0688"/>
    <w:rsid w:val="006E07E5"/>
    <w:rsid w:val="006E0C63"/>
    <w:rsid w:val="006F0CFA"/>
    <w:rsid w:val="006F2849"/>
    <w:rsid w:val="006F2CCA"/>
    <w:rsid w:val="006F6055"/>
    <w:rsid w:val="006F7603"/>
    <w:rsid w:val="006F77FB"/>
    <w:rsid w:val="00702C93"/>
    <w:rsid w:val="00703F3C"/>
    <w:rsid w:val="0070454E"/>
    <w:rsid w:val="007049FA"/>
    <w:rsid w:val="007102D9"/>
    <w:rsid w:val="00712D46"/>
    <w:rsid w:val="007133E0"/>
    <w:rsid w:val="00713AEA"/>
    <w:rsid w:val="00715534"/>
    <w:rsid w:val="00716C89"/>
    <w:rsid w:val="007217BF"/>
    <w:rsid w:val="00725FE8"/>
    <w:rsid w:val="00726E1F"/>
    <w:rsid w:val="00727695"/>
    <w:rsid w:val="00727B87"/>
    <w:rsid w:val="00731064"/>
    <w:rsid w:val="00731FBD"/>
    <w:rsid w:val="00736515"/>
    <w:rsid w:val="007378C6"/>
    <w:rsid w:val="007413D9"/>
    <w:rsid w:val="0074211E"/>
    <w:rsid w:val="0074434C"/>
    <w:rsid w:val="007446C7"/>
    <w:rsid w:val="007450B2"/>
    <w:rsid w:val="00745F39"/>
    <w:rsid w:val="00746C8E"/>
    <w:rsid w:val="007503C2"/>
    <w:rsid w:val="007503DD"/>
    <w:rsid w:val="00751BC5"/>
    <w:rsid w:val="007532F4"/>
    <w:rsid w:val="00754C14"/>
    <w:rsid w:val="00757A90"/>
    <w:rsid w:val="0076096B"/>
    <w:rsid w:val="007612D3"/>
    <w:rsid w:val="00761B6E"/>
    <w:rsid w:val="0076342C"/>
    <w:rsid w:val="007634F6"/>
    <w:rsid w:val="00763DF5"/>
    <w:rsid w:val="00767487"/>
    <w:rsid w:val="0077003D"/>
    <w:rsid w:val="00771147"/>
    <w:rsid w:val="00771C24"/>
    <w:rsid w:val="00771C78"/>
    <w:rsid w:val="0077344E"/>
    <w:rsid w:val="00775533"/>
    <w:rsid w:val="007762AB"/>
    <w:rsid w:val="00777C65"/>
    <w:rsid w:val="007801E4"/>
    <w:rsid w:val="007823A8"/>
    <w:rsid w:val="0078334C"/>
    <w:rsid w:val="00786D96"/>
    <w:rsid w:val="00787F35"/>
    <w:rsid w:val="007914FA"/>
    <w:rsid w:val="00791A59"/>
    <w:rsid w:val="00792A10"/>
    <w:rsid w:val="007A070C"/>
    <w:rsid w:val="007A75F0"/>
    <w:rsid w:val="007A7758"/>
    <w:rsid w:val="007B2218"/>
    <w:rsid w:val="007B32D9"/>
    <w:rsid w:val="007B4BF5"/>
    <w:rsid w:val="007B5709"/>
    <w:rsid w:val="007B5F3C"/>
    <w:rsid w:val="007B6898"/>
    <w:rsid w:val="007C082C"/>
    <w:rsid w:val="007C09A5"/>
    <w:rsid w:val="007C0D9E"/>
    <w:rsid w:val="007C1D4D"/>
    <w:rsid w:val="007C2761"/>
    <w:rsid w:val="007C2A18"/>
    <w:rsid w:val="007C2C74"/>
    <w:rsid w:val="007C3097"/>
    <w:rsid w:val="007C325E"/>
    <w:rsid w:val="007C3314"/>
    <w:rsid w:val="007C3666"/>
    <w:rsid w:val="007C4002"/>
    <w:rsid w:val="007C63E6"/>
    <w:rsid w:val="007C6834"/>
    <w:rsid w:val="007C6E9F"/>
    <w:rsid w:val="007C6F60"/>
    <w:rsid w:val="007C78C3"/>
    <w:rsid w:val="007D060A"/>
    <w:rsid w:val="007D3B9D"/>
    <w:rsid w:val="007D4A6D"/>
    <w:rsid w:val="007D70B4"/>
    <w:rsid w:val="007E00C9"/>
    <w:rsid w:val="007E1063"/>
    <w:rsid w:val="007E4707"/>
    <w:rsid w:val="007E6243"/>
    <w:rsid w:val="007E6436"/>
    <w:rsid w:val="007E6A49"/>
    <w:rsid w:val="007E6B53"/>
    <w:rsid w:val="007E6D35"/>
    <w:rsid w:val="007E775D"/>
    <w:rsid w:val="007F24CF"/>
    <w:rsid w:val="007F289E"/>
    <w:rsid w:val="007F33CD"/>
    <w:rsid w:val="007F5026"/>
    <w:rsid w:val="007F7687"/>
    <w:rsid w:val="00800840"/>
    <w:rsid w:val="00802093"/>
    <w:rsid w:val="0080413A"/>
    <w:rsid w:val="008048E1"/>
    <w:rsid w:val="00805D04"/>
    <w:rsid w:val="008070A2"/>
    <w:rsid w:val="00810E15"/>
    <w:rsid w:val="008118EB"/>
    <w:rsid w:val="00812223"/>
    <w:rsid w:val="00816701"/>
    <w:rsid w:val="008173D6"/>
    <w:rsid w:val="00820047"/>
    <w:rsid w:val="0082013E"/>
    <w:rsid w:val="00820783"/>
    <w:rsid w:val="0082197E"/>
    <w:rsid w:val="0082376F"/>
    <w:rsid w:val="00824756"/>
    <w:rsid w:val="0082531D"/>
    <w:rsid w:val="0082627A"/>
    <w:rsid w:val="008269AE"/>
    <w:rsid w:val="008273B9"/>
    <w:rsid w:val="0083056E"/>
    <w:rsid w:val="00830DC1"/>
    <w:rsid w:val="0083195D"/>
    <w:rsid w:val="00832784"/>
    <w:rsid w:val="00832946"/>
    <w:rsid w:val="00832B61"/>
    <w:rsid w:val="00833601"/>
    <w:rsid w:val="008353AF"/>
    <w:rsid w:val="00836197"/>
    <w:rsid w:val="008362C1"/>
    <w:rsid w:val="0083700F"/>
    <w:rsid w:val="00837209"/>
    <w:rsid w:val="00837823"/>
    <w:rsid w:val="00840191"/>
    <w:rsid w:val="008404EC"/>
    <w:rsid w:val="00840729"/>
    <w:rsid w:val="00841642"/>
    <w:rsid w:val="00841ABB"/>
    <w:rsid w:val="00843905"/>
    <w:rsid w:val="00845CB8"/>
    <w:rsid w:val="00845D28"/>
    <w:rsid w:val="008473AC"/>
    <w:rsid w:val="008508D6"/>
    <w:rsid w:val="0085110E"/>
    <w:rsid w:val="0085188B"/>
    <w:rsid w:val="00854F0B"/>
    <w:rsid w:val="008560C3"/>
    <w:rsid w:val="00856603"/>
    <w:rsid w:val="008578B0"/>
    <w:rsid w:val="0086084B"/>
    <w:rsid w:val="00861768"/>
    <w:rsid w:val="008636A1"/>
    <w:rsid w:val="008646B0"/>
    <w:rsid w:val="0086473D"/>
    <w:rsid w:val="00865D96"/>
    <w:rsid w:val="00871458"/>
    <w:rsid w:val="00874436"/>
    <w:rsid w:val="008750CE"/>
    <w:rsid w:val="0088056C"/>
    <w:rsid w:val="00880C0B"/>
    <w:rsid w:val="008821A7"/>
    <w:rsid w:val="00884BF8"/>
    <w:rsid w:val="00886663"/>
    <w:rsid w:val="00887191"/>
    <w:rsid w:val="00887661"/>
    <w:rsid w:val="00887962"/>
    <w:rsid w:val="00891D3A"/>
    <w:rsid w:val="00897BEA"/>
    <w:rsid w:val="008A0580"/>
    <w:rsid w:val="008A0728"/>
    <w:rsid w:val="008A165C"/>
    <w:rsid w:val="008A2009"/>
    <w:rsid w:val="008A3B35"/>
    <w:rsid w:val="008A7781"/>
    <w:rsid w:val="008B14C3"/>
    <w:rsid w:val="008B2D0B"/>
    <w:rsid w:val="008B4CC8"/>
    <w:rsid w:val="008B6F00"/>
    <w:rsid w:val="008C0884"/>
    <w:rsid w:val="008C0BA4"/>
    <w:rsid w:val="008C0ED8"/>
    <w:rsid w:val="008C38FD"/>
    <w:rsid w:val="008C4CE1"/>
    <w:rsid w:val="008C51BE"/>
    <w:rsid w:val="008C51C6"/>
    <w:rsid w:val="008C5E74"/>
    <w:rsid w:val="008D423E"/>
    <w:rsid w:val="008D53CB"/>
    <w:rsid w:val="008D5EE3"/>
    <w:rsid w:val="008D63E3"/>
    <w:rsid w:val="008D6841"/>
    <w:rsid w:val="008D6F90"/>
    <w:rsid w:val="008D7258"/>
    <w:rsid w:val="008D7D5D"/>
    <w:rsid w:val="008E0A89"/>
    <w:rsid w:val="008E0E42"/>
    <w:rsid w:val="008E340F"/>
    <w:rsid w:val="008E49A2"/>
    <w:rsid w:val="008F272E"/>
    <w:rsid w:val="008F29ED"/>
    <w:rsid w:val="008F2EB9"/>
    <w:rsid w:val="008F4BF1"/>
    <w:rsid w:val="008F5724"/>
    <w:rsid w:val="008F5C2B"/>
    <w:rsid w:val="008F6144"/>
    <w:rsid w:val="009015F7"/>
    <w:rsid w:val="00901D94"/>
    <w:rsid w:val="00902247"/>
    <w:rsid w:val="00903BC3"/>
    <w:rsid w:val="00904584"/>
    <w:rsid w:val="0090579F"/>
    <w:rsid w:val="00906E5B"/>
    <w:rsid w:val="009117A3"/>
    <w:rsid w:val="00912004"/>
    <w:rsid w:val="00914666"/>
    <w:rsid w:val="009146B3"/>
    <w:rsid w:val="00914B9C"/>
    <w:rsid w:val="009150BB"/>
    <w:rsid w:val="00916A47"/>
    <w:rsid w:val="009177AF"/>
    <w:rsid w:val="009209E8"/>
    <w:rsid w:val="0092108E"/>
    <w:rsid w:val="009229CF"/>
    <w:rsid w:val="00922B85"/>
    <w:rsid w:val="00923244"/>
    <w:rsid w:val="00924D71"/>
    <w:rsid w:val="00930422"/>
    <w:rsid w:val="0093204A"/>
    <w:rsid w:val="0093261D"/>
    <w:rsid w:val="009329D4"/>
    <w:rsid w:val="00933312"/>
    <w:rsid w:val="00933B4A"/>
    <w:rsid w:val="009342EC"/>
    <w:rsid w:val="009354F6"/>
    <w:rsid w:val="0093622F"/>
    <w:rsid w:val="00936C24"/>
    <w:rsid w:val="00941399"/>
    <w:rsid w:val="00941F68"/>
    <w:rsid w:val="009424EA"/>
    <w:rsid w:val="00943045"/>
    <w:rsid w:val="00943486"/>
    <w:rsid w:val="00946314"/>
    <w:rsid w:val="0094700D"/>
    <w:rsid w:val="0094709A"/>
    <w:rsid w:val="009478F0"/>
    <w:rsid w:val="00951032"/>
    <w:rsid w:val="009513E8"/>
    <w:rsid w:val="00951656"/>
    <w:rsid w:val="00951AFB"/>
    <w:rsid w:val="009569D6"/>
    <w:rsid w:val="00957163"/>
    <w:rsid w:val="00960BEB"/>
    <w:rsid w:val="00961A9D"/>
    <w:rsid w:val="00963C57"/>
    <w:rsid w:val="009641E5"/>
    <w:rsid w:val="00964CAD"/>
    <w:rsid w:val="00967A22"/>
    <w:rsid w:val="00967B65"/>
    <w:rsid w:val="009704C6"/>
    <w:rsid w:val="00974334"/>
    <w:rsid w:val="00977327"/>
    <w:rsid w:val="00977CAC"/>
    <w:rsid w:val="00980FB5"/>
    <w:rsid w:val="00981270"/>
    <w:rsid w:val="0098146F"/>
    <w:rsid w:val="00984E8D"/>
    <w:rsid w:val="00985006"/>
    <w:rsid w:val="009854AB"/>
    <w:rsid w:val="00985F1D"/>
    <w:rsid w:val="00986B31"/>
    <w:rsid w:val="00990298"/>
    <w:rsid w:val="00991713"/>
    <w:rsid w:val="0099270A"/>
    <w:rsid w:val="0099271F"/>
    <w:rsid w:val="0099369D"/>
    <w:rsid w:val="0099401C"/>
    <w:rsid w:val="00996175"/>
    <w:rsid w:val="0099645E"/>
    <w:rsid w:val="00996A49"/>
    <w:rsid w:val="00997DF7"/>
    <w:rsid w:val="009A37E2"/>
    <w:rsid w:val="009A3808"/>
    <w:rsid w:val="009B17D3"/>
    <w:rsid w:val="009B2464"/>
    <w:rsid w:val="009B7D10"/>
    <w:rsid w:val="009C0C6B"/>
    <w:rsid w:val="009C0F88"/>
    <w:rsid w:val="009C3B4F"/>
    <w:rsid w:val="009C658E"/>
    <w:rsid w:val="009C76C5"/>
    <w:rsid w:val="009D55C1"/>
    <w:rsid w:val="009D5CB7"/>
    <w:rsid w:val="009D5CC5"/>
    <w:rsid w:val="009E0368"/>
    <w:rsid w:val="009E2203"/>
    <w:rsid w:val="009E26BF"/>
    <w:rsid w:val="009E3DDA"/>
    <w:rsid w:val="009E71BB"/>
    <w:rsid w:val="009F343D"/>
    <w:rsid w:val="009F3BC9"/>
    <w:rsid w:val="009F4718"/>
    <w:rsid w:val="009F62C6"/>
    <w:rsid w:val="009F69C9"/>
    <w:rsid w:val="009F71A2"/>
    <w:rsid w:val="009F7772"/>
    <w:rsid w:val="00A000B0"/>
    <w:rsid w:val="00A00874"/>
    <w:rsid w:val="00A02E3F"/>
    <w:rsid w:val="00A037C6"/>
    <w:rsid w:val="00A05CC2"/>
    <w:rsid w:val="00A06696"/>
    <w:rsid w:val="00A1088E"/>
    <w:rsid w:val="00A109F8"/>
    <w:rsid w:val="00A1153E"/>
    <w:rsid w:val="00A118F5"/>
    <w:rsid w:val="00A14170"/>
    <w:rsid w:val="00A15C8C"/>
    <w:rsid w:val="00A15F5C"/>
    <w:rsid w:val="00A15F90"/>
    <w:rsid w:val="00A16438"/>
    <w:rsid w:val="00A168A6"/>
    <w:rsid w:val="00A178DC"/>
    <w:rsid w:val="00A22240"/>
    <w:rsid w:val="00A25A52"/>
    <w:rsid w:val="00A268B7"/>
    <w:rsid w:val="00A274A5"/>
    <w:rsid w:val="00A275BF"/>
    <w:rsid w:val="00A27836"/>
    <w:rsid w:val="00A320BF"/>
    <w:rsid w:val="00A329EE"/>
    <w:rsid w:val="00A32DF7"/>
    <w:rsid w:val="00A336E6"/>
    <w:rsid w:val="00A35DEE"/>
    <w:rsid w:val="00A3614D"/>
    <w:rsid w:val="00A3753B"/>
    <w:rsid w:val="00A378C5"/>
    <w:rsid w:val="00A4485E"/>
    <w:rsid w:val="00A475EB"/>
    <w:rsid w:val="00A526AB"/>
    <w:rsid w:val="00A54B1D"/>
    <w:rsid w:val="00A557C8"/>
    <w:rsid w:val="00A55D20"/>
    <w:rsid w:val="00A57187"/>
    <w:rsid w:val="00A60122"/>
    <w:rsid w:val="00A6116F"/>
    <w:rsid w:val="00A62FCD"/>
    <w:rsid w:val="00A66FF8"/>
    <w:rsid w:val="00A7025F"/>
    <w:rsid w:val="00A70F8F"/>
    <w:rsid w:val="00A72DAD"/>
    <w:rsid w:val="00A73F07"/>
    <w:rsid w:val="00A760C6"/>
    <w:rsid w:val="00A810B5"/>
    <w:rsid w:val="00A83E46"/>
    <w:rsid w:val="00A8471F"/>
    <w:rsid w:val="00A85052"/>
    <w:rsid w:val="00A863F2"/>
    <w:rsid w:val="00A86BCE"/>
    <w:rsid w:val="00A904D4"/>
    <w:rsid w:val="00A9275E"/>
    <w:rsid w:val="00A92999"/>
    <w:rsid w:val="00AA2CAD"/>
    <w:rsid w:val="00AA3608"/>
    <w:rsid w:val="00AA3C1A"/>
    <w:rsid w:val="00AA41A6"/>
    <w:rsid w:val="00AA490C"/>
    <w:rsid w:val="00AA54E6"/>
    <w:rsid w:val="00AA5AE9"/>
    <w:rsid w:val="00AB0FD3"/>
    <w:rsid w:val="00AB13BE"/>
    <w:rsid w:val="00AB3ACD"/>
    <w:rsid w:val="00AB45D8"/>
    <w:rsid w:val="00AB47C6"/>
    <w:rsid w:val="00AB524A"/>
    <w:rsid w:val="00AB54FF"/>
    <w:rsid w:val="00AB5B04"/>
    <w:rsid w:val="00AC07C4"/>
    <w:rsid w:val="00AC3352"/>
    <w:rsid w:val="00AC656E"/>
    <w:rsid w:val="00AC73AF"/>
    <w:rsid w:val="00AD0367"/>
    <w:rsid w:val="00AD0ED8"/>
    <w:rsid w:val="00AD10D4"/>
    <w:rsid w:val="00AD189B"/>
    <w:rsid w:val="00AD19E2"/>
    <w:rsid w:val="00AD6819"/>
    <w:rsid w:val="00AD7EE0"/>
    <w:rsid w:val="00AE5FF9"/>
    <w:rsid w:val="00AF0043"/>
    <w:rsid w:val="00AF1C86"/>
    <w:rsid w:val="00AF20D0"/>
    <w:rsid w:val="00AF3E6D"/>
    <w:rsid w:val="00AF524D"/>
    <w:rsid w:val="00AF722E"/>
    <w:rsid w:val="00B0025F"/>
    <w:rsid w:val="00B0105E"/>
    <w:rsid w:val="00B014DF"/>
    <w:rsid w:val="00B02484"/>
    <w:rsid w:val="00B03676"/>
    <w:rsid w:val="00B03948"/>
    <w:rsid w:val="00B070E5"/>
    <w:rsid w:val="00B07CEE"/>
    <w:rsid w:val="00B108AC"/>
    <w:rsid w:val="00B17560"/>
    <w:rsid w:val="00B21CEB"/>
    <w:rsid w:val="00B22629"/>
    <w:rsid w:val="00B24B05"/>
    <w:rsid w:val="00B24D5A"/>
    <w:rsid w:val="00B24E4E"/>
    <w:rsid w:val="00B2611B"/>
    <w:rsid w:val="00B3151E"/>
    <w:rsid w:val="00B31C63"/>
    <w:rsid w:val="00B327A4"/>
    <w:rsid w:val="00B33BA4"/>
    <w:rsid w:val="00B3434F"/>
    <w:rsid w:val="00B3529C"/>
    <w:rsid w:val="00B355A3"/>
    <w:rsid w:val="00B41D1F"/>
    <w:rsid w:val="00B43238"/>
    <w:rsid w:val="00B45277"/>
    <w:rsid w:val="00B5009A"/>
    <w:rsid w:val="00B50B56"/>
    <w:rsid w:val="00B50C0C"/>
    <w:rsid w:val="00B5240A"/>
    <w:rsid w:val="00B52870"/>
    <w:rsid w:val="00B5332F"/>
    <w:rsid w:val="00B55764"/>
    <w:rsid w:val="00B560E2"/>
    <w:rsid w:val="00B607FD"/>
    <w:rsid w:val="00B634BE"/>
    <w:rsid w:val="00B6468F"/>
    <w:rsid w:val="00B65036"/>
    <w:rsid w:val="00B657E4"/>
    <w:rsid w:val="00B65893"/>
    <w:rsid w:val="00B7033C"/>
    <w:rsid w:val="00B72619"/>
    <w:rsid w:val="00B733B0"/>
    <w:rsid w:val="00B74CEC"/>
    <w:rsid w:val="00B75B28"/>
    <w:rsid w:val="00B76827"/>
    <w:rsid w:val="00B804D4"/>
    <w:rsid w:val="00B80CF3"/>
    <w:rsid w:val="00B812DB"/>
    <w:rsid w:val="00B8338D"/>
    <w:rsid w:val="00B83EC6"/>
    <w:rsid w:val="00B86137"/>
    <w:rsid w:val="00B91384"/>
    <w:rsid w:val="00B91757"/>
    <w:rsid w:val="00B93EB9"/>
    <w:rsid w:val="00B96799"/>
    <w:rsid w:val="00B96A97"/>
    <w:rsid w:val="00BA2601"/>
    <w:rsid w:val="00BA2763"/>
    <w:rsid w:val="00BA27D6"/>
    <w:rsid w:val="00BA484A"/>
    <w:rsid w:val="00BA7163"/>
    <w:rsid w:val="00BB0BBF"/>
    <w:rsid w:val="00BB2353"/>
    <w:rsid w:val="00BB33E5"/>
    <w:rsid w:val="00BB5696"/>
    <w:rsid w:val="00BB616C"/>
    <w:rsid w:val="00BB658C"/>
    <w:rsid w:val="00BB68B3"/>
    <w:rsid w:val="00BB68DA"/>
    <w:rsid w:val="00BB78A4"/>
    <w:rsid w:val="00BB7975"/>
    <w:rsid w:val="00BB7D26"/>
    <w:rsid w:val="00BC1D64"/>
    <w:rsid w:val="00BC3A3C"/>
    <w:rsid w:val="00BC3E5A"/>
    <w:rsid w:val="00BC4A9D"/>
    <w:rsid w:val="00BC54A4"/>
    <w:rsid w:val="00BC7AE3"/>
    <w:rsid w:val="00BD2190"/>
    <w:rsid w:val="00BD6196"/>
    <w:rsid w:val="00BD7026"/>
    <w:rsid w:val="00BD758A"/>
    <w:rsid w:val="00BE166F"/>
    <w:rsid w:val="00BE1924"/>
    <w:rsid w:val="00BE1ABB"/>
    <w:rsid w:val="00BE3AAA"/>
    <w:rsid w:val="00BE41E2"/>
    <w:rsid w:val="00BE5B4C"/>
    <w:rsid w:val="00BE77FE"/>
    <w:rsid w:val="00BE7805"/>
    <w:rsid w:val="00BF00C4"/>
    <w:rsid w:val="00BF2628"/>
    <w:rsid w:val="00BF29FA"/>
    <w:rsid w:val="00BF31C3"/>
    <w:rsid w:val="00BF6C3F"/>
    <w:rsid w:val="00BF73C0"/>
    <w:rsid w:val="00BF7D4D"/>
    <w:rsid w:val="00C011F6"/>
    <w:rsid w:val="00C0297C"/>
    <w:rsid w:val="00C03A15"/>
    <w:rsid w:val="00C03CAF"/>
    <w:rsid w:val="00C05361"/>
    <w:rsid w:val="00C0559D"/>
    <w:rsid w:val="00C07455"/>
    <w:rsid w:val="00C1023B"/>
    <w:rsid w:val="00C105A2"/>
    <w:rsid w:val="00C12C6A"/>
    <w:rsid w:val="00C13437"/>
    <w:rsid w:val="00C137A6"/>
    <w:rsid w:val="00C15C12"/>
    <w:rsid w:val="00C171E7"/>
    <w:rsid w:val="00C218B2"/>
    <w:rsid w:val="00C22B25"/>
    <w:rsid w:val="00C22ED8"/>
    <w:rsid w:val="00C231DE"/>
    <w:rsid w:val="00C2505F"/>
    <w:rsid w:val="00C2700B"/>
    <w:rsid w:val="00C27E25"/>
    <w:rsid w:val="00C31464"/>
    <w:rsid w:val="00C31649"/>
    <w:rsid w:val="00C321CE"/>
    <w:rsid w:val="00C33EF1"/>
    <w:rsid w:val="00C341FC"/>
    <w:rsid w:val="00C35165"/>
    <w:rsid w:val="00C360AD"/>
    <w:rsid w:val="00C4085B"/>
    <w:rsid w:val="00C43532"/>
    <w:rsid w:val="00C4388D"/>
    <w:rsid w:val="00C4395B"/>
    <w:rsid w:val="00C44C0C"/>
    <w:rsid w:val="00C51553"/>
    <w:rsid w:val="00C5731C"/>
    <w:rsid w:val="00C5773B"/>
    <w:rsid w:val="00C57BE8"/>
    <w:rsid w:val="00C6156B"/>
    <w:rsid w:val="00C625DB"/>
    <w:rsid w:val="00C6345A"/>
    <w:rsid w:val="00C63AE0"/>
    <w:rsid w:val="00C66815"/>
    <w:rsid w:val="00C70BB9"/>
    <w:rsid w:val="00C71C2E"/>
    <w:rsid w:val="00C7206D"/>
    <w:rsid w:val="00C75C97"/>
    <w:rsid w:val="00C75CD5"/>
    <w:rsid w:val="00C75E51"/>
    <w:rsid w:val="00C762EC"/>
    <w:rsid w:val="00C77099"/>
    <w:rsid w:val="00C7726A"/>
    <w:rsid w:val="00C772F0"/>
    <w:rsid w:val="00C778AD"/>
    <w:rsid w:val="00C77D8F"/>
    <w:rsid w:val="00C80662"/>
    <w:rsid w:val="00C8126D"/>
    <w:rsid w:val="00C81B63"/>
    <w:rsid w:val="00C8290B"/>
    <w:rsid w:val="00C843E2"/>
    <w:rsid w:val="00C84468"/>
    <w:rsid w:val="00C876CC"/>
    <w:rsid w:val="00C879CC"/>
    <w:rsid w:val="00C904C8"/>
    <w:rsid w:val="00C932F4"/>
    <w:rsid w:val="00C9511B"/>
    <w:rsid w:val="00C97292"/>
    <w:rsid w:val="00C97DB4"/>
    <w:rsid w:val="00CA0717"/>
    <w:rsid w:val="00CA446A"/>
    <w:rsid w:val="00CA4B10"/>
    <w:rsid w:val="00CA6083"/>
    <w:rsid w:val="00CA6BBC"/>
    <w:rsid w:val="00CA7FE7"/>
    <w:rsid w:val="00CB1289"/>
    <w:rsid w:val="00CB1741"/>
    <w:rsid w:val="00CB3799"/>
    <w:rsid w:val="00CB5CE8"/>
    <w:rsid w:val="00CB65B2"/>
    <w:rsid w:val="00CB7621"/>
    <w:rsid w:val="00CC1F6D"/>
    <w:rsid w:val="00CC30AF"/>
    <w:rsid w:val="00CC3ABC"/>
    <w:rsid w:val="00CC4B7D"/>
    <w:rsid w:val="00CC50D1"/>
    <w:rsid w:val="00CC5BA6"/>
    <w:rsid w:val="00CC67A1"/>
    <w:rsid w:val="00CD627E"/>
    <w:rsid w:val="00CD6F2E"/>
    <w:rsid w:val="00CD7C57"/>
    <w:rsid w:val="00CD7DED"/>
    <w:rsid w:val="00CE6569"/>
    <w:rsid w:val="00CE6670"/>
    <w:rsid w:val="00CE714E"/>
    <w:rsid w:val="00CF1802"/>
    <w:rsid w:val="00CF30B0"/>
    <w:rsid w:val="00CF3F67"/>
    <w:rsid w:val="00CF5952"/>
    <w:rsid w:val="00CF60DC"/>
    <w:rsid w:val="00D00171"/>
    <w:rsid w:val="00D009EE"/>
    <w:rsid w:val="00D01013"/>
    <w:rsid w:val="00D010BB"/>
    <w:rsid w:val="00D02B3A"/>
    <w:rsid w:val="00D03A19"/>
    <w:rsid w:val="00D05070"/>
    <w:rsid w:val="00D05AFE"/>
    <w:rsid w:val="00D068C1"/>
    <w:rsid w:val="00D103C1"/>
    <w:rsid w:val="00D10FBB"/>
    <w:rsid w:val="00D1188B"/>
    <w:rsid w:val="00D131DB"/>
    <w:rsid w:val="00D13328"/>
    <w:rsid w:val="00D146A8"/>
    <w:rsid w:val="00D15395"/>
    <w:rsid w:val="00D175F9"/>
    <w:rsid w:val="00D2012C"/>
    <w:rsid w:val="00D21D75"/>
    <w:rsid w:val="00D22E03"/>
    <w:rsid w:val="00D23115"/>
    <w:rsid w:val="00D238C0"/>
    <w:rsid w:val="00D2427C"/>
    <w:rsid w:val="00D24998"/>
    <w:rsid w:val="00D25843"/>
    <w:rsid w:val="00D269B9"/>
    <w:rsid w:val="00D327D7"/>
    <w:rsid w:val="00D36155"/>
    <w:rsid w:val="00D3644F"/>
    <w:rsid w:val="00D36BA8"/>
    <w:rsid w:val="00D41343"/>
    <w:rsid w:val="00D424DB"/>
    <w:rsid w:val="00D4386E"/>
    <w:rsid w:val="00D449DC"/>
    <w:rsid w:val="00D50978"/>
    <w:rsid w:val="00D52B13"/>
    <w:rsid w:val="00D5353A"/>
    <w:rsid w:val="00D55D35"/>
    <w:rsid w:val="00D56D20"/>
    <w:rsid w:val="00D60C05"/>
    <w:rsid w:val="00D61242"/>
    <w:rsid w:val="00D63162"/>
    <w:rsid w:val="00D654EC"/>
    <w:rsid w:val="00D66681"/>
    <w:rsid w:val="00D66B43"/>
    <w:rsid w:val="00D66C1E"/>
    <w:rsid w:val="00D67C15"/>
    <w:rsid w:val="00D70511"/>
    <w:rsid w:val="00D71D91"/>
    <w:rsid w:val="00D7286C"/>
    <w:rsid w:val="00D735E3"/>
    <w:rsid w:val="00D73E4E"/>
    <w:rsid w:val="00D75AB3"/>
    <w:rsid w:val="00D75C83"/>
    <w:rsid w:val="00D802C0"/>
    <w:rsid w:val="00D80302"/>
    <w:rsid w:val="00D80CA5"/>
    <w:rsid w:val="00D81391"/>
    <w:rsid w:val="00D817FF"/>
    <w:rsid w:val="00D83484"/>
    <w:rsid w:val="00D8445B"/>
    <w:rsid w:val="00D86E77"/>
    <w:rsid w:val="00D902FF"/>
    <w:rsid w:val="00D924F6"/>
    <w:rsid w:val="00D929B4"/>
    <w:rsid w:val="00D960B2"/>
    <w:rsid w:val="00D9619B"/>
    <w:rsid w:val="00D96FF0"/>
    <w:rsid w:val="00D971AC"/>
    <w:rsid w:val="00D97200"/>
    <w:rsid w:val="00D9735F"/>
    <w:rsid w:val="00DA325A"/>
    <w:rsid w:val="00DA462F"/>
    <w:rsid w:val="00DA4662"/>
    <w:rsid w:val="00DA4711"/>
    <w:rsid w:val="00DA4BAB"/>
    <w:rsid w:val="00DA5EB2"/>
    <w:rsid w:val="00DA6828"/>
    <w:rsid w:val="00DA7654"/>
    <w:rsid w:val="00DB04FF"/>
    <w:rsid w:val="00DB1A81"/>
    <w:rsid w:val="00DB395E"/>
    <w:rsid w:val="00DB3B2F"/>
    <w:rsid w:val="00DB3D2B"/>
    <w:rsid w:val="00DB5C61"/>
    <w:rsid w:val="00DB641F"/>
    <w:rsid w:val="00DB68B9"/>
    <w:rsid w:val="00DC3ECA"/>
    <w:rsid w:val="00DC5428"/>
    <w:rsid w:val="00DC6A8C"/>
    <w:rsid w:val="00DC787B"/>
    <w:rsid w:val="00DD118F"/>
    <w:rsid w:val="00DD2000"/>
    <w:rsid w:val="00DD2716"/>
    <w:rsid w:val="00DD29EB"/>
    <w:rsid w:val="00DD362C"/>
    <w:rsid w:val="00DD4DB1"/>
    <w:rsid w:val="00DD64EE"/>
    <w:rsid w:val="00DE2668"/>
    <w:rsid w:val="00DE4DB9"/>
    <w:rsid w:val="00DE5F1C"/>
    <w:rsid w:val="00DF0E43"/>
    <w:rsid w:val="00DF1147"/>
    <w:rsid w:val="00DF1BED"/>
    <w:rsid w:val="00DF37BB"/>
    <w:rsid w:val="00DF38EB"/>
    <w:rsid w:val="00DF41D7"/>
    <w:rsid w:val="00DF5FA4"/>
    <w:rsid w:val="00DF6334"/>
    <w:rsid w:val="00DF7F99"/>
    <w:rsid w:val="00E0036F"/>
    <w:rsid w:val="00E00B12"/>
    <w:rsid w:val="00E01469"/>
    <w:rsid w:val="00E01649"/>
    <w:rsid w:val="00E01F90"/>
    <w:rsid w:val="00E01FBE"/>
    <w:rsid w:val="00E0315A"/>
    <w:rsid w:val="00E0443B"/>
    <w:rsid w:val="00E05212"/>
    <w:rsid w:val="00E05A9D"/>
    <w:rsid w:val="00E06B10"/>
    <w:rsid w:val="00E07951"/>
    <w:rsid w:val="00E07B83"/>
    <w:rsid w:val="00E07FA9"/>
    <w:rsid w:val="00E100A7"/>
    <w:rsid w:val="00E10A4D"/>
    <w:rsid w:val="00E113DC"/>
    <w:rsid w:val="00E11B5B"/>
    <w:rsid w:val="00E1421A"/>
    <w:rsid w:val="00E20C4F"/>
    <w:rsid w:val="00E20E1C"/>
    <w:rsid w:val="00E21894"/>
    <w:rsid w:val="00E33C52"/>
    <w:rsid w:val="00E3545A"/>
    <w:rsid w:val="00E4161C"/>
    <w:rsid w:val="00E41E70"/>
    <w:rsid w:val="00E42054"/>
    <w:rsid w:val="00E4289D"/>
    <w:rsid w:val="00E432FA"/>
    <w:rsid w:val="00E44842"/>
    <w:rsid w:val="00E50AF7"/>
    <w:rsid w:val="00E527E7"/>
    <w:rsid w:val="00E530E9"/>
    <w:rsid w:val="00E54C15"/>
    <w:rsid w:val="00E55C3D"/>
    <w:rsid w:val="00E572B4"/>
    <w:rsid w:val="00E577F5"/>
    <w:rsid w:val="00E609E4"/>
    <w:rsid w:val="00E61EEE"/>
    <w:rsid w:val="00E62B3D"/>
    <w:rsid w:val="00E64401"/>
    <w:rsid w:val="00E66E5A"/>
    <w:rsid w:val="00E70453"/>
    <w:rsid w:val="00E72947"/>
    <w:rsid w:val="00E7312F"/>
    <w:rsid w:val="00E73D26"/>
    <w:rsid w:val="00E75469"/>
    <w:rsid w:val="00E77950"/>
    <w:rsid w:val="00E803AA"/>
    <w:rsid w:val="00E80DD6"/>
    <w:rsid w:val="00E819D7"/>
    <w:rsid w:val="00E828B8"/>
    <w:rsid w:val="00E833D4"/>
    <w:rsid w:val="00E837C1"/>
    <w:rsid w:val="00E83CC7"/>
    <w:rsid w:val="00E85247"/>
    <w:rsid w:val="00E85666"/>
    <w:rsid w:val="00E85DDF"/>
    <w:rsid w:val="00E903E1"/>
    <w:rsid w:val="00E91A3E"/>
    <w:rsid w:val="00E93A61"/>
    <w:rsid w:val="00E94CF2"/>
    <w:rsid w:val="00EA1555"/>
    <w:rsid w:val="00EA3949"/>
    <w:rsid w:val="00EA54C0"/>
    <w:rsid w:val="00EA596E"/>
    <w:rsid w:val="00EA59FD"/>
    <w:rsid w:val="00EA5D74"/>
    <w:rsid w:val="00EB02C7"/>
    <w:rsid w:val="00EB2185"/>
    <w:rsid w:val="00EB2664"/>
    <w:rsid w:val="00EB3B1B"/>
    <w:rsid w:val="00EB4FBE"/>
    <w:rsid w:val="00EB6EBB"/>
    <w:rsid w:val="00EB7057"/>
    <w:rsid w:val="00EC1733"/>
    <w:rsid w:val="00EC2121"/>
    <w:rsid w:val="00EC22EC"/>
    <w:rsid w:val="00EC412A"/>
    <w:rsid w:val="00EC4ACC"/>
    <w:rsid w:val="00EC55D6"/>
    <w:rsid w:val="00ED1A1A"/>
    <w:rsid w:val="00ED2CA5"/>
    <w:rsid w:val="00ED3B32"/>
    <w:rsid w:val="00ED70B6"/>
    <w:rsid w:val="00ED7732"/>
    <w:rsid w:val="00ED7AD9"/>
    <w:rsid w:val="00ED7D24"/>
    <w:rsid w:val="00EE0DE3"/>
    <w:rsid w:val="00EE21E8"/>
    <w:rsid w:val="00EE25EF"/>
    <w:rsid w:val="00EE261E"/>
    <w:rsid w:val="00EE27E3"/>
    <w:rsid w:val="00EE4BB1"/>
    <w:rsid w:val="00EE78B5"/>
    <w:rsid w:val="00EF0731"/>
    <w:rsid w:val="00EF48ED"/>
    <w:rsid w:val="00EF7646"/>
    <w:rsid w:val="00F00C59"/>
    <w:rsid w:val="00F014C3"/>
    <w:rsid w:val="00F0296C"/>
    <w:rsid w:val="00F043F9"/>
    <w:rsid w:val="00F04627"/>
    <w:rsid w:val="00F1295F"/>
    <w:rsid w:val="00F12BB4"/>
    <w:rsid w:val="00F13464"/>
    <w:rsid w:val="00F136EF"/>
    <w:rsid w:val="00F139DE"/>
    <w:rsid w:val="00F14977"/>
    <w:rsid w:val="00F14A32"/>
    <w:rsid w:val="00F14C53"/>
    <w:rsid w:val="00F15399"/>
    <w:rsid w:val="00F16241"/>
    <w:rsid w:val="00F170B9"/>
    <w:rsid w:val="00F213D6"/>
    <w:rsid w:val="00F24A54"/>
    <w:rsid w:val="00F258AA"/>
    <w:rsid w:val="00F2656C"/>
    <w:rsid w:val="00F26B9D"/>
    <w:rsid w:val="00F26CE9"/>
    <w:rsid w:val="00F27919"/>
    <w:rsid w:val="00F279CB"/>
    <w:rsid w:val="00F30304"/>
    <w:rsid w:val="00F344B5"/>
    <w:rsid w:val="00F354D6"/>
    <w:rsid w:val="00F374E2"/>
    <w:rsid w:val="00F407B1"/>
    <w:rsid w:val="00F430E5"/>
    <w:rsid w:val="00F44838"/>
    <w:rsid w:val="00F44D55"/>
    <w:rsid w:val="00F4599F"/>
    <w:rsid w:val="00F47243"/>
    <w:rsid w:val="00F571C0"/>
    <w:rsid w:val="00F57432"/>
    <w:rsid w:val="00F616D9"/>
    <w:rsid w:val="00F617C9"/>
    <w:rsid w:val="00F63DA9"/>
    <w:rsid w:val="00F646BC"/>
    <w:rsid w:val="00F64E41"/>
    <w:rsid w:val="00F65005"/>
    <w:rsid w:val="00F655C1"/>
    <w:rsid w:val="00F6589E"/>
    <w:rsid w:val="00F65FBB"/>
    <w:rsid w:val="00F7082B"/>
    <w:rsid w:val="00F708D8"/>
    <w:rsid w:val="00F74C58"/>
    <w:rsid w:val="00F74EC6"/>
    <w:rsid w:val="00F75FEC"/>
    <w:rsid w:val="00F77A30"/>
    <w:rsid w:val="00F77D48"/>
    <w:rsid w:val="00F825A0"/>
    <w:rsid w:val="00F826CC"/>
    <w:rsid w:val="00F83335"/>
    <w:rsid w:val="00F84922"/>
    <w:rsid w:val="00F84E38"/>
    <w:rsid w:val="00F85FCE"/>
    <w:rsid w:val="00F87FB0"/>
    <w:rsid w:val="00F91C35"/>
    <w:rsid w:val="00F95038"/>
    <w:rsid w:val="00F95843"/>
    <w:rsid w:val="00FA0465"/>
    <w:rsid w:val="00FA2955"/>
    <w:rsid w:val="00FA3A6F"/>
    <w:rsid w:val="00FA4BFE"/>
    <w:rsid w:val="00FB1243"/>
    <w:rsid w:val="00FB16B8"/>
    <w:rsid w:val="00FB2EE5"/>
    <w:rsid w:val="00FB3E5F"/>
    <w:rsid w:val="00FB5055"/>
    <w:rsid w:val="00FC05DA"/>
    <w:rsid w:val="00FC0C4F"/>
    <w:rsid w:val="00FC380B"/>
    <w:rsid w:val="00FC3DE1"/>
    <w:rsid w:val="00FC6C9E"/>
    <w:rsid w:val="00FC74B4"/>
    <w:rsid w:val="00FD1908"/>
    <w:rsid w:val="00FD22B8"/>
    <w:rsid w:val="00FD27C3"/>
    <w:rsid w:val="00FD370F"/>
    <w:rsid w:val="00FD395D"/>
    <w:rsid w:val="00FD3E5A"/>
    <w:rsid w:val="00FD6B6E"/>
    <w:rsid w:val="00FE0C76"/>
    <w:rsid w:val="00FE359F"/>
    <w:rsid w:val="00FE3DA9"/>
    <w:rsid w:val="00FE70D2"/>
    <w:rsid w:val="00FE739D"/>
    <w:rsid w:val="00FE748D"/>
    <w:rsid w:val="00FE74A8"/>
    <w:rsid w:val="00FF0A17"/>
    <w:rsid w:val="00FF1521"/>
    <w:rsid w:val="00FF404E"/>
    <w:rsid w:val="00FF515D"/>
    <w:rsid w:val="00FF5CBE"/>
    <w:rsid w:val="00FF7C12"/>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626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t-EE" w:eastAsia="et-EE"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33566C"/>
    <w:rPr>
      <w:sz w:val="24"/>
      <w:szCs w:val="24"/>
      <w:lang w:val="en-GB" w:eastAsia="en-US"/>
    </w:rPr>
  </w:style>
  <w:style w:type="paragraph" w:styleId="Heading1">
    <w:name w:val="heading 1"/>
    <w:basedOn w:val="BodyText"/>
    <w:next w:val="BodyText"/>
    <w:link w:val="Heading1Char"/>
    <w:qFormat/>
    <w:rsid w:val="003C451D"/>
    <w:pPr>
      <w:keepNext/>
      <w:numPr>
        <w:numId w:val="5"/>
      </w:numPr>
      <w:spacing w:before="1200" w:after="360"/>
      <w:jc w:val="left"/>
      <w:outlineLvl w:val="0"/>
    </w:pPr>
    <w:rPr>
      <w:b/>
      <w:bCs/>
      <w:kern w:val="32"/>
      <w:sz w:val="32"/>
      <w:szCs w:val="32"/>
    </w:rPr>
  </w:style>
  <w:style w:type="paragraph" w:styleId="Heading2">
    <w:name w:val="heading 2"/>
    <w:basedOn w:val="Normal"/>
    <w:next w:val="BodyText"/>
    <w:link w:val="Heading2Char"/>
    <w:qFormat/>
    <w:rsid w:val="003C451D"/>
    <w:pPr>
      <w:keepNext/>
      <w:numPr>
        <w:ilvl w:val="1"/>
        <w:numId w:val="5"/>
      </w:numPr>
      <w:spacing w:before="480" w:after="120" w:line="360" w:lineRule="auto"/>
      <w:outlineLvl w:val="1"/>
    </w:pPr>
    <w:rPr>
      <w:b/>
      <w:sz w:val="28"/>
      <w:szCs w:val="20"/>
    </w:rPr>
  </w:style>
  <w:style w:type="paragraph" w:styleId="Heading3">
    <w:name w:val="heading 3"/>
    <w:basedOn w:val="Normal"/>
    <w:next w:val="BodyText"/>
    <w:link w:val="Heading3Char"/>
    <w:qFormat/>
    <w:rsid w:val="003C451D"/>
    <w:pPr>
      <w:keepNext/>
      <w:numPr>
        <w:ilvl w:val="2"/>
        <w:numId w:val="5"/>
      </w:numPr>
      <w:spacing w:before="240" w:after="120" w:line="360" w:lineRule="auto"/>
      <w:outlineLvl w:val="2"/>
    </w:pPr>
    <w:rPr>
      <w:rFonts w:cs="Arial"/>
      <w:b/>
      <w:bCs/>
      <w:szCs w:val="26"/>
    </w:rPr>
  </w:style>
  <w:style w:type="paragraph" w:styleId="Heading4">
    <w:name w:val="heading 4"/>
    <w:basedOn w:val="Normal"/>
    <w:next w:val="BodyText"/>
    <w:link w:val="Heading4Char"/>
    <w:qFormat/>
    <w:rsid w:val="00AF1C86"/>
    <w:pPr>
      <w:keepNext/>
      <w:numPr>
        <w:ilvl w:val="3"/>
        <w:numId w:val="5"/>
      </w:numPr>
      <w:spacing w:line="360" w:lineRule="auto"/>
      <w:jc w:val="center"/>
      <w:outlineLvl w:val="3"/>
    </w:pPr>
    <w:rPr>
      <w:b/>
      <w:szCs w:val="20"/>
    </w:rPr>
  </w:style>
  <w:style w:type="paragraph" w:styleId="Heading5">
    <w:name w:val="heading 5"/>
    <w:basedOn w:val="Normal"/>
    <w:next w:val="Normal"/>
    <w:qFormat/>
    <w:rsid w:val="00AF1C86"/>
    <w:pPr>
      <w:keepNext/>
      <w:numPr>
        <w:ilvl w:val="4"/>
        <w:numId w:val="5"/>
      </w:numPr>
      <w:jc w:val="center"/>
      <w:outlineLvl w:val="4"/>
    </w:pPr>
    <w:rPr>
      <w:b/>
      <w:szCs w:val="20"/>
    </w:rPr>
  </w:style>
  <w:style w:type="paragraph" w:styleId="Heading6">
    <w:name w:val="heading 6"/>
    <w:basedOn w:val="Normal"/>
    <w:next w:val="Normal"/>
    <w:qFormat/>
    <w:rsid w:val="00AF1C86"/>
    <w:pPr>
      <w:keepNext/>
      <w:numPr>
        <w:ilvl w:val="5"/>
        <w:numId w:val="5"/>
      </w:numPr>
      <w:jc w:val="center"/>
      <w:outlineLvl w:val="5"/>
    </w:pPr>
    <w:rPr>
      <w:b/>
      <w:szCs w:val="20"/>
    </w:rPr>
  </w:style>
  <w:style w:type="paragraph" w:styleId="Heading7">
    <w:name w:val="heading 7"/>
    <w:basedOn w:val="Normal"/>
    <w:next w:val="Normal"/>
    <w:qFormat/>
    <w:rsid w:val="00DD118F"/>
    <w:pPr>
      <w:keepNext/>
      <w:numPr>
        <w:ilvl w:val="6"/>
        <w:numId w:val="5"/>
      </w:numPr>
      <w:jc w:val="center"/>
      <w:outlineLvl w:val="6"/>
    </w:pPr>
    <w:rPr>
      <w:b/>
      <w:szCs w:val="20"/>
    </w:rPr>
  </w:style>
  <w:style w:type="paragraph" w:styleId="Heading8">
    <w:name w:val="heading 8"/>
    <w:basedOn w:val="Normal"/>
    <w:next w:val="Normal"/>
    <w:qFormat/>
    <w:pPr>
      <w:keepNext/>
      <w:numPr>
        <w:ilvl w:val="7"/>
        <w:numId w:val="5"/>
      </w:numPr>
      <w:outlineLvl w:val="7"/>
    </w:pPr>
    <w:rPr>
      <w:b/>
      <w:i/>
      <w:szCs w:val="20"/>
    </w:rPr>
  </w:style>
  <w:style w:type="paragraph" w:styleId="Heading9">
    <w:name w:val="heading 9"/>
    <w:basedOn w:val="Normal"/>
    <w:next w:val="Normal"/>
    <w:link w:val="Heading9Char"/>
    <w:semiHidden/>
    <w:unhideWhenUsed/>
    <w:qFormat/>
    <w:rsid w:val="00C4388D"/>
    <w:pPr>
      <w:keepNext/>
      <w:keepLines/>
      <w:numPr>
        <w:ilvl w:val="8"/>
        <w:numId w:val="5"/>
      </w:numPr>
      <w:spacing w:before="40"/>
      <w:outlineLvl w:val="8"/>
    </w:pPr>
    <w:rPr>
      <w:rFonts w:ascii="Cambria"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06696"/>
    <w:pPr>
      <w:spacing w:after="240" w:line="360" w:lineRule="auto"/>
      <w:jc w:val="both"/>
    </w:pPr>
  </w:style>
  <w:style w:type="character" w:customStyle="1" w:styleId="BodyTextChar">
    <w:name w:val="Body Text Char"/>
    <w:link w:val="BodyText"/>
    <w:rsid w:val="009F343D"/>
    <w:rPr>
      <w:sz w:val="24"/>
      <w:szCs w:val="24"/>
      <w:lang w:eastAsia="en-US"/>
    </w:rPr>
  </w:style>
  <w:style w:type="character" w:customStyle="1" w:styleId="Heading9Char">
    <w:name w:val="Heading 9 Char"/>
    <w:link w:val="Heading9"/>
    <w:semiHidden/>
    <w:rsid w:val="00C4388D"/>
    <w:rPr>
      <w:rFonts w:ascii="Cambria" w:hAnsi="Cambria"/>
      <w:i/>
      <w:iCs/>
      <w:color w:val="272727"/>
      <w:sz w:val="21"/>
      <w:szCs w:val="21"/>
      <w:lang w:val="en-GB" w:eastAsia="en-US"/>
    </w:rPr>
  </w:style>
  <w:style w:type="paragraph" w:customStyle="1" w:styleId="StyleRight">
    <w:name w:val="Style Right"/>
    <w:basedOn w:val="Normal"/>
    <w:rsid w:val="00672277"/>
    <w:pPr>
      <w:jc w:val="right"/>
    </w:pPr>
    <w:rPr>
      <w:szCs w:val="20"/>
    </w:rPr>
  </w:style>
  <w:style w:type="paragraph" w:styleId="ListBullet2">
    <w:name w:val="List Bullet 2"/>
    <w:basedOn w:val="Normal"/>
    <w:autoRedefine/>
    <w:pPr>
      <w:numPr>
        <w:numId w:val="1"/>
      </w:numPr>
    </w:p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967A22"/>
    <w:rPr>
      <w:sz w:val="24"/>
      <w:szCs w:val="24"/>
      <w:lang w:eastAsia="en-US"/>
    </w:rPr>
  </w:style>
  <w:style w:type="character" w:styleId="PageNumber">
    <w:name w:val="page number"/>
    <w:basedOn w:val="DefaultParagraphFont"/>
  </w:style>
  <w:style w:type="paragraph" w:styleId="BalloonText">
    <w:name w:val="Balloon Text"/>
    <w:basedOn w:val="Normal"/>
    <w:semiHidden/>
    <w:rsid w:val="004B0868"/>
    <w:rPr>
      <w:rFonts w:ascii="Tahoma" w:hAnsi="Tahoma" w:cs="Tahoma"/>
      <w:sz w:val="16"/>
      <w:szCs w:val="16"/>
    </w:rPr>
  </w:style>
  <w:style w:type="paragraph" w:styleId="ListNumber2">
    <w:name w:val="List Number 2"/>
    <w:basedOn w:val="Normal"/>
    <w:pPr>
      <w:numPr>
        <w:numId w:val="2"/>
      </w:numPr>
    </w:pPr>
  </w:style>
  <w:style w:type="paragraph" w:styleId="Header">
    <w:name w:val="header"/>
    <w:basedOn w:val="Normal"/>
    <w:rsid w:val="004B0868"/>
    <w:pPr>
      <w:tabs>
        <w:tab w:val="center" w:pos="4536"/>
        <w:tab w:val="right" w:pos="9072"/>
      </w:tabs>
    </w:pPr>
  </w:style>
  <w:style w:type="paragraph" w:styleId="TOC1">
    <w:name w:val="toc 1"/>
    <w:basedOn w:val="Normal"/>
    <w:next w:val="Normal"/>
    <w:autoRedefine/>
    <w:uiPriority w:val="39"/>
    <w:rsid w:val="00EB4FBE"/>
    <w:pPr>
      <w:spacing w:line="360" w:lineRule="auto"/>
    </w:pPr>
  </w:style>
  <w:style w:type="paragraph" w:styleId="TOC2">
    <w:name w:val="toc 2"/>
    <w:basedOn w:val="Normal"/>
    <w:next w:val="Normal"/>
    <w:autoRedefine/>
    <w:uiPriority w:val="39"/>
    <w:rsid w:val="00EB4FBE"/>
    <w:pPr>
      <w:spacing w:line="360" w:lineRule="auto"/>
      <w:ind w:left="238"/>
    </w:pPr>
  </w:style>
  <w:style w:type="character" w:styleId="Hyperlink">
    <w:name w:val="Hyperlink"/>
    <w:uiPriority w:val="99"/>
    <w:rsid w:val="004B6CF6"/>
    <w:rPr>
      <w:color w:val="auto"/>
      <w:u w:val="none"/>
    </w:rPr>
  </w:style>
  <w:style w:type="paragraph" w:customStyle="1" w:styleId="Equation">
    <w:name w:val="Equation"/>
    <w:basedOn w:val="Normal"/>
    <w:qFormat/>
    <w:rsid w:val="0040413D"/>
    <w:pPr>
      <w:tabs>
        <w:tab w:val="right" w:pos="8392"/>
      </w:tabs>
      <w:spacing w:after="240"/>
    </w:pPr>
  </w:style>
  <w:style w:type="paragraph" w:styleId="TOC3">
    <w:name w:val="toc 3"/>
    <w:basedOn w:val="Normal"/>
    <w:next w:val="Normal"/>
    <w:autoRedefine/>
    <w:uiPriority w:val="39"/>
    <w:rsid w:val="00EB4FBE"/>
    <w:pPr>
      <w:spacing w:line="360" w:lineRule="auto"/>
      <w:ind w:left="482"/>
    </w:pPr>
  </w:style>
  <w:style w:type="table" w:styleId="TableGrid">
    <w:name w:val="Table Grid"/>
    <w:basedOn w:val="TableNormal"/>
    <w:uiPriority w:val="59"/>
    <w:rsid w:val="00FE70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40413D"/>
    <w:pPr>
      <w:spacing w:before="120" w:after="120" w:line="276" w:lineRule="auto"/>
      <w:jc w:val="center"/>
    </w:pPr>
    <w:rPr>
      <w:bCs/>
      <w:sz w:val="20"/>
      <w:szCs w:val="20"/>
    </w:rPr>
  </w:style>
  <w:style w:type="paragraph" w:customStyle="1" w:styleId="Tabel">
    <w:name w:val="Tabel"/>
    <w:basedOn w:val="BodyText"/>
    <w:rsid w:val="00C876CC"/>
    <w:pPr>
      <w:spacing w:after="0"/>
    </w:pPr>
  </w:style>
  <w:style w:type="paragraph" w:styleId="TableofAuthorities">
    <w:name w:val="table of authorities"/>
    <w:basedOn w:val="Normal"/>
    <w:next w:val="Normal"/>
    <w:semiHidden/>
    <w:rsid w:val="004F3C5E"/>
    <w:pPr>
      <w:ind w:left="240" w:hanging="240"/>
    </w:pPr>
  </w:style>
  <w:style w:type="paragraph" w:styleId="TableofFigures">
    <w:name w:val="table of figures"/>
    <w:basedOn w:val="Normal"/>
    <w:next w:val="Normal"/>
    <w:uiPriority w:val="99"/>
    <w:rsid w:val="00A275BF"/>
    <w:pPr>
      <w:spacing w:line="360" w:lineRule="auto"/>
    </w:pPr>
  </w:style>
  <w:style w:type="paragraph" w:styleId="TOAHeading">
    <w:name w:val="toa heading"/>
    <w:basedOn w:val="Normal"/>
    <w:next w:val="Normal"/>
    <w:semiHidden/>
    <w:rsid w:val="004F3C5E"/>
    <w:pPr>
      <w:spacing w:before="120" w:line="360" w:lineRule="auto"/>
    </w:pPr>
    <w:rPr>
      <w:rFonts w:cs="Arial"/>
      <w:b/>
      <w:bCs/>
    </w:rPr>
  </w:style>
  <w:style w:type="paragraph" w:styleId="ListNumber">
    <w:name w:val="List Number"/>
    <w:basedOn w:val="Normal"/>
    <w:rsid w:val="001857A2"/>
    <w:pPr>
      <w:numPr>
        <w:numId w:val="3"/>
      </w:numPr>
      <w:spacing w:after="240" w:line="360" w:lineRule="auto"/>
      <w:ind w:left="357" w:hanging="357"/>
      <w:contextualSpacing/>
      <w:jc w:val="both"/>
    </w:pPr>
  </w:style>
  <w:style w:type="paragraph" w:styleId="Bibliography">
    <w:name w:val="Bibliography"/>
    <w:basedOn w:val="Normal"/>
    <w:next w:val="Normal"/>
    <w:uiPriority w:val="37"/>
    <w:unhideWhenUsed/>
    <w:rsid w:val="0083056E"/>
  </w:style>
  <w:style w:type="paragraph" w:customStyle="1" w:styleId="Headingunnumber">
    <w:name w:val="Heading_unnumber"/>
    <w:basedOn w:val="Heading1"/>
    <w:next w:val="BodyText"/>
    <w:qFormat/>
    <w:rsid w:val="003C451D"/>
    <w:pPr>
      <w:numPr>
        <w:numId w:val="0"/>
      </w:numPr>
    </w:pPr>
  </w:style>
  <w:style w:type="paragraph" w:styleId="ListBullet">
    <w:name w:val="List Bullet"/>
    <w:basedOn w:val="Normal"/>
    <w:unhideWhenUsed/>
    <w:rsid w:val="00081F28"/>
    <w:pPr>
      <w:numPr>
        <w:numId w:val="6"/>
      </w:numPr>
      <w:spacing w:after="240" w:line="360" w:lineRule="auto"/>
      <w:ind w:left="714" w:hanging="357"/>
      <w:contextualSpacing/>
      <w:jc w:val="both"/>
    </w:pPr>
    <w:rPr>
      <w:rFonts w:eastAsia="Calibri"/>
      <w:szCs w:val="22"/>
    </w:rPr>
  </w:style>
  <w:style w:type="character" w:styleId="FootnoteReference">
    <w:name w:val="footnote reference"/>
    <w:semiHidden/>
    <w:unhideWhenUsed/>
    <w:rsid w:val="008D63E3"/>
    <w:rPr>
      <w:vertAlign w:val="superscript"/>
    </w:rPr>
  </w:style>
  <w:style w:type="paragraph" w:styleId="FootnoteText">
    <w:name w:val="footnote text"/>
    <w:basedOn w:val="Normal"/>
    <w:link w:val="FootnoteTextChar"/>
    <w:unhideWhenUsed/>
    <w:rsid w:val="00560E2E"/>
    <w:pPr>
      <w:spacing w:before="120" w:line="276" w:lineRule="auto"/>
    </w:pPr>
    <w:rPr>
      <w:sz w:val="20"/>
      <w:szCs w:val="20"/>
    </w:rPr>
  </w:style>
  <w:style w:type="character" w:customStyle="1" w:styleId="FootnoteTextChar">
    <w:name w:val="Footnote Text Char"/>
    <w:link w:val="FootnoteText"/>
    <w:rsid w:val="00560E2E"/>
    <w:rPr>
      <w:lang w:eastAsia="en-US"/>
    </w:rPr>
  </w:style>
  <w:style w:type="paragraph" w:customStyle="1" w:styleId="Tablehead">
    <w:name w:val="Table_head"/>
    <w:basedOn w:val="Normal"/>
    <w:qFormat/>
    <w:rsid w:val="00A274A5"/>
    <w:pPr>
      <w:spacing w:before="60" w:after="60" w:line="276" w:lineRule="auto"/>
    </w:pPr>
    <w:rPr>
      <w:b/>
      <w:sz w:val="22"/>
    </w:rPr>
  </w:style>
  <w:style w:type="paragraph" w:customStyle="1" w:styleId="Tabletext">
    <w:name w:val="Table_text"/>
    <w:basedOn w:val="Normal"/>
    <w:qFormat/>
    <w:rsid w:val="0040413D"/>
    <w:pPr>
      <w:spacing w:before="60" w:after="60" w:line="276" w:lineRule="auto"/>
    </w:pPr>
    <w:rPr>
      <w:sz w:val="22"/>
    </w:rPr>
  </w:style>
  <w:style w:type="paragraph" w:customStyle="1" w:styleId="Programcode">
    <w:name w:val="Program_code"/>
    <w:basedOn w:val="Normal"/>
    <w:qFormat/>
    <w:rsid w:val="00BA27D6"/>
    <w:pPr>
      <w:keepNext/>
      <w:keepLines/>
      <w:spacing w:before="40" w:after="40"/>
    </w:pPr>
    <w:rPr>
      <w:rFonts w:ascii="Consolas" w:hAnsi="Consolas"/>
      <w:sz w:val="20"/>
    </w:rPr>
  </w:style>
  <w:style w:type="paragraph" w:customStyle="1" w:styleId="Listbibliogr">
    <w:name w:val="List_bibliogr"/>
    <w:basedOn w:val="Tabletext"/>
    <w:qFormat/>
    <w:rsid w:val="00637B55"/>
    <w:pPr>
      <w:numPr>
        <w:numId w:val="7"/>
      </w:numPr>
      <w:spacing w:before="40" w:after="40"/>
    </w:pPr>
    <w:rPr>
      <w:noProof/>
    </w:rPr>
  </w:style>
  <w:style w:type="paragraph" w:customStyle="1" w:styleId="Figure">
    <w:name w:val="Figure"/>
    <w:basedOn w:val="Normal"/>
    <w:qFormat/>
    <w:rsid w:val="0040413D"/>
    <w:pPr>
      <w:framePr w:hSpace="510" w:wrap="notBeside" w:vAnchor="text" w:hAnchor="margin" w:xAlign="center" w:y="1"/>
      <w:spacing w:after="120" w:line="276" w:lineRule="auto"/>
      <w:jc w:val="center"/>
    </w:pPr>
    <w:rPr>
      <w:rFonts w:eastAsiaTheme="minorHAnsi" w:cstheme="minorBidi"/>
      <w:sz w:val="22"/>
      <w:szCs w:val="22"/>
    </w:rPr>
  </w:style>
  <w:style w:type="paragraph" w:customStyle="1" w:styleId="Headingcenter">
    <w:name w:val="Heading_center"/>
    <w:basedOn w:val="Heading1"/>
    <w:next w:val="BodyText"/>
    <w:qFormat/>
    <w:rsid w:val="0040413D"/>
    <w:pPr>
      <w:numPr>
        <w:numId w:val="0"/>
      </w:numPr>
      <w:jc w:val="center"/>
    </w:pPr>
  </w:style>
  <w:style w:type="paragraph" w:customStyle="1" w:styleId="Headingtitle">
    <w:name w:val="Heading_title"/>
    <w:basedOn w:val="Normal"/>
    <w:qFormat/>
    <w:rsid w:val="003C451D"/>
    <w:pPr>
      <w:jc w:val="center"/>
    </w:pPr>
    <w:rPr>
      <w:b/>
      <w:bCs/>
      <w:caps/>
      <w:sz w:val="40"/>
    </w:rPr>
  </w:style>
  <w:style w:type="paragraph" w:customStyle="1" w:styleId="University">
    <w:name w:val="University"/>
    <w:basedOn w:val="BodyText"/>
    <w:qFormat/>
    <w:rsid w:val="0046769E"/>
    <w:pPr>
      <w:spacing w:after="80" w:line="240" w:lineRule="auto"/>
      <w:jc w:val="center"/>
    </w:pPr>
    <w:rPr>
      <w:caps/>
    </w:rPr>
  </w:style>
  <w:style w:type="paragraph" w:styleId="BodyTextFirstIndent">
    <w:name w:val="Body Text First Indent"/>
    <w:basedOn w:val="BodyText"/>
    <w:link w:val="BodyTextFirstIndentChar"/>
    <w:rsid w:val="007B5F3C"/>
    <w:pPr>
      <w:spacing w:after="0" w:line="240" w:lineRule="auto"/>
      <w:ind w:firstLine="360"/>
      <w:jc w:val="left"/>
    </w:pPr>
  </w:style>
  <w:style w:type="character" w:customStyle="1" w:styleId="BodyTextFirstIndentChar">
    <w:name w:val="Body Text First Indent Char"/>
    <w:basedOn w:val="BodyTextChar"/>
    <w:link w:val="BodyTextFirstIndent"/>
    <w:rsid w:val="007B5F3C"/>
    <w:rPr>
      <w:sz w:val="24"/>
      <w:szCs w:val="24"/>
      <w:lang w:eastAsia="en-US"/>
    </w:rPr>
  </w:style>
  <w:style w:type="paragraph" w:customStyle="1" w:styleId="Captionmultiline">
    <w:name w:val="Caption_multiline"/>
    <w:basedOn w:val="Caption"/>
    <w:qFormat/>
    <w:rsid w:val="004E465E"/>
    <w:pPr>
      <w:framePr w:hSpace="510" w:wrap="notBeside" w:vAnchor="text" w:hAnchor="margin" w:xAlign="center" w:y="1"/>
      <w:jc w:val="both"/>
    </w:pPr>
  </w:style>
  <w:style w:type="character" w:styleId="UnresolvedMention">
    <w:name w:val="Unresolved Mention"/>
    <w:basedOn w:val="DefaultParagraphFont"/>
    <w:uiPriority w:val="99"/>
    <w:semiHidden/>
    <w:unhideWhenUsed/>
    <w:rsid w:val="00626A7D"/>
    <w:rPr>
      <w:color w:val="605E5C"/>
      <w:shd w:val="clear" w:color="auto" w:fill="E1DFDD"/>
    </w:rPr>
  </w:style>
  <w:style w:type="character" w:customStyle="1" w:styleId="Heading2Char">
    <w:name w:val="Heading 2 Char"/>
    <w:basedOn w:val="DefaultParagraphFont"/>
    <w:link w:val="Heading2"/>
    <w:rsid w:val="00E100A7"/>
    <w:rPr>
      <w:b/>
      <w:sz w:val="28"/>
      <w:lang w:val="en-GB" w:eastAsia="en-US"/>
    </w:rPr>
  </w:style>
  <w:style w:type="character" w:customStyle="1" w:styleId="Heading1Char">
    <w:name w:val="Heading 1 Char"/>
    <w:basedOn w:val="DefaultParagraphFont"/>
    <w:link w:val="Heading1"/>
    <w:uiPriority w:val="9"/>
    <w:rsid w:val="00617EDF"/>
    <w:rPr>
      <w:b/>
      <w:bCs/>
      <w:kern w:val="32"/>
      <w:sz w:val="32"/>
      <w:szCs w:val="32"/>
      <w:lang w:val="en-GB" w:eastAsia="en-US"/>
    </w:rPr>
  </w:style>
  <w:style w:type="character" w:customStyle="1" w:styleId="Heading3Char">
    <w:name w:val="Heading 3 Char"/>
    <w:basedOn w:val="DefaultParagraphFont"/>
    <w:link w:val="Heading3"/>
    <w:rsid w:val="00443962"/>
    <w:rPr>
      <w:rFonts w:cs="Arial"/>
      <w:b/>
      <w:bCs/>
      <w:sz w:val="24"/>
      <w:szCs w:val="26"/>
      <w:lang w:val="en-GB" w:eastAsia="en-US"/>
    </w:rPr>
  </w:style>
  <w:style w:type="character" w:customStyle="1" w:styleId="pl-ent">
    <w:name w:val="pl-ent"/>
    <w:basedOn w:val="DefaultParagraphFont"/>
    <w:rsid w:val="005B0476"/>
  </w:style>
  <w:style w:type="character" w:customStyle="1" w:styleId="pl-s">
    <w:name w:val="pl-s"/>
    <w:basedOn w:val="DefaultParagraphFont"/>
    <w:rsid w:val="005B0476"/>
  </w:style>
  <w:style w:type="character" w:customStyle="1" w:styleId="pl-pds">
    <w:name w:val="pl-pds"/>
    <w:basedOn w:val="DefaultParagraphFont"/>
    <w:rsid w:val="005B0476"/>
  </w:style>
  <w:style w:type="character" w:customStyle="1" w:styleId="pl-c">
    <w:name w:val="pl-c"/>
    <w:basedOn w:val="DefaultParagraphFont"/>
    <w:rsid w:val="005B0476"/>
  </w:style>
  <w:style w:type="character" w:customStyle="1" w:styleId="pl-c1">
    <w:name w:val="pl-c1"/>
    <w:basedOn w:val="DefaultParagraphFont"/>
    <w:rsid w:val="005B0476"/>
  </w:style>
  <w:style w:type="paragraph" w:customStyle="1" w:styleId="NormalText">
    <w:name w:val="NormalText"/>
    <w:basedOn w:val="BodyText"/>
    <w:link w:val="NormalTextChar"/>
    <w:qFormat/>
    <w:rsid w:val="00B72619"/>
    <w:rPr>
      <w:lang w:val="en-US"/>
    </w:rPr>
  </w:style>
  <w:style w:type="character" w:customStyle="1" w:styleId="NormalTextChar">
    <w:name w:val="NormalText Char"/>
    <w:basedOn w:val="BodyTextChar"/>
    <w:link w:val="NormalText"/>
    <w:rsid w:val="00B72619"/>
    <w:rPr>
      <w:sz w:val="24"/>
      <w:szCs w:val="24"/>
      <w:lang w:val="en-US" w:eastAsia="en-US"/>
    </w:rPr>
  </w:style>
  <w:style w:type="character" w:customStyle="1" w:styleId="Heading4Char">
    <w:name w:val="Heading 4 Char"/>
    <w:basedOn w:val="DefaultParagraphFont"/>
    <w:link w:val="Heading4"/>
    <w:rsid w:val="002A4939"/>
    <w:rPr>
      <w:b/>
      <w:sz w:val="24"/>
      <w:lang w:val="en-GB" w:eastAsia="en-US"/>
    </w:rPr>
  </w:style>
  <w:style w:type="paragraph" w:styleId="TOC4">
    <w:name w:val="toc 4"/>
    <w:basedOn w:val="Normal"/>
    <w:next w:val="Normal"/>
    <w:autoRedefine/>
    <w:uiPriority w:val="39"/>
    <w:unhideWhenUsed/>
    <w:rsid w:val="00F64E41"/>
    <w:pPr>
      <w:spacing w:after="100"/>
      <w:ind w:left="720"/>
    </w:pPr>
  </w:style>
  <w:style w:type="paragraph" w:styleId="TOC5">
    <w:name w:val="toc 5"/>
    <w:basedOn w:val="Normal"/>
    <w:next w:val="Normal"/>
    <w:autoRedefine/>
    <w:uiPriority w:val="39"/>
    <w:unhideWhenUsed/>
    <w:rsid w:val="00F64E41"/>
    <w:pPr>
      <w:spacing w:after="100" w:line="259" w:lineRule="auto"/>
      <w:ind w:left="880"/>
    </w:pPr>
    <w:rPr>
      <w:rFonts w:asciiTheme="minorHAnsi" w:eastAsiaTheme="minorEastAsia" w:hAnsiTheme="minorHAnsi" w:cstheme="minorBidi"/>
      <w:sz w:val="22"/>
      <w:szCs w:val="22"/>
      <w:lang w:val="en-150" w:eastAsia="en-150"/>
    </w:rPr>
  </w:style>
  <w:style w:type="paragraph" w:styleId="TOC6">
    <w:name w:val="toc 6"/>
    <w:basedOn w:val="Normal"/>
    <w:next w:val="Normal"/>
    <w:autoRedefine/>
    <w:uiPriority w:val="39"/>
    <w:unhideWhenUsed/>
    <w:rsid w:val="00F64E41"/>
    <w:pPr>
      <w:spacing w:after="100" w:line="259" w:lineRule="auto"/>
      <w:ind w:left="1100"/>
    </w:pPr>
    <w:rPr>
      <w:rFonts w:asciiTheme="minorHAnsi" w:eastAsiaTheme="minorEastAsia" w:hAnsiTheme="minorHAnsi" w:cstheme="minorBidi"/>
      <w:sz w:val="22"/>
      <w:szCs w:val="22"/>
      <w:lang w:val="en-150" w:eastAsia="en-150"/>
    </w:rPr>
  </w:style>
  <w:style w:type="paragraph" w:styleId="TOC7">
    <w:name w:val="toc 7"/>
    <w:basedOn w:val="Normal"/>
    <w:next w:val="Normal"/>
    <w:autoRedefine/>
    <w:uiPriority w:val="39"/>
    <w:unhideWhenUsed/>
    <w:rsid w:val="00F64E41"/>
    <w:pPr>
      <w:spacing w:after="100" w:line="259" w:lineRule="auto"/>
      <w:ind w:left="1320"/>
    </w:pPr>
    <w:rPr>
      <w:rFonts w:asciiTheme="minorHAnsi" w:eastAsiaTheme="minorEastAsia" w:hAnsiTheme="minorHAnsi" w:cstheme="minorBidi"/>
      <w:sz w:val="22"/>
      <w:szCs w:val="22"/>
      <w:lang w:val="en-150" w:eastAsia="en-150"/>
    </w:rPr>
  </w:style>
  <w:style w:type="paragraph" w:styleId="TOC8">
    <w:name w:val="toc 8"/>
    <w:basedOn w:val="Normal"/>
    <w:next w:val="Normal"/>
    <w:autoRedefine/>
    <w:uiPriority w:val="39"/>
    <w:unhideWhenUsed/>
    <w:rsid w:val="00F64E41"/>
    <w:pPr>
      <w:spacing w:after="100" w:line="259" w:lineRule="auto"/>
      <w:ind w:left="1540"/>
    </w:pPr>
    <w:rPr>
      <w:rFonts w:asciiTheme="minorHAnsi" w:eastAsiaTheme="minorEastAsia" w:hAnsiTheme="minorHAnsi" w:cstheme="minorBidi"/>
      <w:sz w:val="22"/>
      <w:szCs w:val="22"/>
      <w:lang w:val="en-150" w:eastAsia="en-150"/>
    </w:rPr>
  </w:style>
  <w:style w:type="paragraph" w:styleId="TOC9">
    <w:name w:val="toc 9"/>
    <w:basedOn w:val="Normal"/>
    <w:next w:val="Normal"/>
    <w:autoRedefine/>
    <w:uiPriority w:val="39"/>
    <w:unhideWhenUsed/>
    <w:rsid w:val="00F64E41"/>
    <w:pPr>
      <w:spacing w:after="100" w:line="259" w:lineRule="auto"/>
      <w:ind w:left="1760"/>
    </w:pPr>
    <w:rPr>
      <w:rFonts w:asciiTheme="minorHAnsi" w:eastAsiaTheme="minorEastAsia" w:hAnsiTheme="minorHAnsi" w:cstheme="minorBidi"/>
      <w:sz w:val="22"/>
      <w:szCs w:val="22"/>
      <w:lang w:val="en-150" w:eastAsia="en-150"/>
    </w:rPr>
  </w:style>
  <w:style w:type="paragraph" w:styleId="EndnoteText">
    <w:name w:val="endnote text"/>
    <w:basedOn w:val="Normal"/>
    <w:link w:val="EndnoteTextChar"/>
    <w:semiHidden/>
    <w:unhideWhenUsed/>
    <w:rsid w:val="00BB68DA"/>
    <w:rPr>
      <w:sz w:val="20"/>
      <w:szCs w:val="20"/>
    </w:rPr>
  </w:style>
  <w:style w:type="character" w:customStyle="1" w:styleId="EndnoteTextChar">
    <w:name w:val="Endnote Text Char"/>
    <w:basedOn w:val="DefaultParagraphFont"/>
    <w:link w:val="EndnoteText"/>
    <w:semiHidden/>
    <w:rsid w:val="00BB68DA"/>
    <w:rPr>
      <w:lang w:val="en-GB" w:eastAsia="en-US"/>
    </w:rPr>
  </w:style>
  <w:style w:type="character" w:styleId="EndnoteReference">
    <w:name w:val="endnote reference"/>
    <w:basedOn w:val="DefaultParagraphFont"/>
    <w:semiHidden/>
    <w:unhideWhenUsed/>
    <w:rsid w:val="00BB68D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638323">
      <w:bodyDiv w:val="1"/>
      <w:marLeft w:val="0"/>
      <w:marRight w:val="0"/>
      <w:marTop w:val="0"/>
      <w:marBottom w:val="0"/>
      <w:divBdr>
        <w:top w:val="none" w:sz="0" w:space="0" w:color="auto"/>
        <w:left w:val="none" w:sz="0" w:space="0" w:color="auto"/>
        <w:bottom w:val="none" w:sz="0" w:space="0" w:color="auto"/>
        <w:right w:val="none" w:sz="0" w:space="0" w:color="auto"/>
      </w:divBdr>
      <w:divsChild>
        <w:div w:id="1405375207">
          <w:marLeft w:val="0"/>
          <w:marRight w:val="0"/>
          <w:marTop w:val="0"/>
          <w:marBottom w:val="0"/>
          <w:divBdr>
            <w:top w:val="none" w:sz="0" w:space="0" w:color="auto"/>
            <w:left w:val="none" w:sz="0" w:space="0" w:color="auto"/>
            <w:bottom w:val="none" w:sz="0" w:space="0" w:color="auto"/>
            <w:right w:val="none" w:sz="0" w:space="0" w:color="auto"/>
          </w:divBdr>
          <w:divsChild>
            <w:div w:id="12776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7834">
      <w:bodyDiv w:val="1"/>
      <w:marLeft w:val="0"/>
      <w:marRight w:val="0"/>
      <w:marTop w:val="0"/>
      <w:marBottom w:val="0"/>
      <w:divBdr>
        <w:top w:val="none" w:sz="0" w:space="0" w:color="auto"/>
        <w:left w:val="none" w:sz="0" w:space="0" w:color="auto"/>
        <w:bottom w:val="none" w:sz="0" w:space="0" w:color="auto"/>
        <w:right w:val="none" w:sz="0" w:space="0" w:color="auto"/>
      </w:divBdr>
    </w:div>
    <w:div w:id="436100712">
      <w:bodyDiv w:val="1"/>
      <w:marLeft w:val="0"/>
      <w:marRight w:val="0"/>
      <w:marTop w:val="0"/>
      <w:marBottom w:val="0"/>
      <w:divBdr>
        <w:top w:val="none" w:sz="0" w:space="0" w:color="auto"/>
        <w:left w:val="none" w:sz="0" w:space="0" w:color="auto"/>
        <w:bottom w:val="none" w:sz="0" w:space="0" w:color="auto"/>
        <w:right w:val="none" w:sz="0" w:space="0" w:color="auto"/>
      </w:divBdr>
    </w:div>
    <w:div w:id="582034691">
      <w:bodyDiv w:val="1"/>
      <w:marLeft w:val="0"/>
      <w:marRight w:val="0"/>
      <w:marTop w:val="0"/>
      <w:marBottom w:val="0"/>
      <w:divBdr>
        <w:top w:val="none" w:sz="0" w:space="0" w:color="auto"/>
        <w:left w:val="none" w:sz="0" w:space="0" w:color="auto"/>
        <w:bottom w:val="none" w:sz="0" w:space="0" w:color="auto"/>
        <w:right w:val="none" w:sz="0" w:space="0" w:color="auto"/>
      </w:divBdr>
    </w:div>
    <w:div w:id="642394863">
      <w:bodyDiv w:val="1"/>
      <w:marLeft w:val="0"/>
      <w:marRight w:val="0"/>
      <w:marTop w:val="0"/>
      <w:marBottom w:val="0"/>
      <w:divBdr>
        <w:top w:val="none" w:sz="0" w:space="0" w:color="auto"/>
        <w:left w:val="none" w:sz="0" w:space="0" w:color="auto"/>
        <w:bottom w:val="none" w:sz="0" w:space="0" w:color="auto"/>
        <w:right w:val="none" w:sz="0" w:space="0" w:color="auto"/>
      </w:divBdr>
    </w:div>
    <w:div w:id="736636409">
      <w:bodyDiv w:val="1"/>
      <w:marLeft w:val="0"/>
      <w:marRight w:val="0"/>
      <w:marTop w:val="0"/>
      <w:marBottom w:val="0"/>
      <w:divBdr>
        <w:top w:val="none" w:sz="0" w:space="0" w:color="auto"/>
        <w:left w:val="none" w:sz="0" w:space="0" w:color="auto"/>
        <w:bottom w:val="none" w:sz="0" w:space="0" w:color="auto"/>
        <w:right w:val="none" w:sz="0" w:space="0" w:color="auto"/>
      </w:divBdr>
    </w:div>
    <w:div w:id="778841001">
      <w:bodyDiv w:val="1"/>
      <w:marLeft w:val="0"/>
      <w:marRight w:val="0"/>
      <w:marTop w:val="0"/>
      <w:marBottom w:val="0"/>
      <w:divBdr>
        <w:top w:val="none" w:sz="0" w:space="0" w:color="auto"/>
        <w:left w:val="none" w:sz="0" w:space="0" w:color="auto"/>
        <w:bottom w:val="none" w:sz="0" w:space="0" w:color="auto"/>
        <w:right w:val="none" w:sz="0" w:space="0" w:color="auto"/>
      </w:divBdr>
    </w:div>
    <w:div w:id="811404782">
      <w:bodyDiv w:val="1"/>
      <w:marLeft w:val="0"/>
      <w:marRight w:val="0"/>
      <w:marTop w:val="0"/>
      <w:marBottom w:val="0"/>
      <w:divBdr>
        <w:top w:val="none" w:sz="0" w:space="0" w:color="auto"/>
        <w:left w:val="none" w:sz="0" w:space="0" w:color="auto"/>
        <w:bottom w:val="none" w:sz="0" w:space="0" w:color="auto"/>
        <w:right w:val="none" w:sz="0" w:space="0" w:color="auto"/>
      </w:divBdr>
    </w:div>
    <w:div w:id="817234836">
      <w:bodyDiv w:val="1"/>
      <w:marLeft w:val="0"/>
      <w:marRight w:val="0"/>
      <w:marTop w:val="0"/>
      <w:marBottom w:val="0"/>
      <w:divBdr>
        <w:top w:val="none" w:sz="0" w:space="0" w:color="auto"/>
        <w:left w:val="none" w:sz="0" w:space="0" w:color="auto"/>
        <w:bottom w:val="none" w:sz="0" w:space="0" w:color="auto"/>
        <w:right w:val="none" w:sz="0" w:space="0" w:color="auto"/>
      </w:divBdr>
    </w:div>
    <w:div w:id="864946741">
      <w:bodyDiv w:val="1"/>
      <w:marLeft w:val="0"/>
      <w:marRight w:val="0"/>
      <w:marTop w:val="0"/>
      <w:marBottom w:val="0"/>
      <w:divBdr>
        <w:top w:val="none" w:sz="0" w:space="0" w:color="auto"/>
        <w:left w:val="none" w:sz="0" w:space="0" w:color="auto"/>
        <w:bottom w:val="none" w:sz="0" w:space="0" w:color="auto"/>
        <w:right w:val="none" w:sz="0" w:space="0" w:color="auto"/>
      </w:divBdr>
    </w:div>
    <w:div w:id="1006908507">
      <w:bodyDiv w:val="1"/>
      <w:marLeft w:val="0"/>
      <w:marRight w:val="0"/>
      <w:marTop w:val="0"/>
      <w:marBottom w:val="0"/>
      <w:divBdr>
        <w:top w:val="none" w:sz="0" w:space="0" w:color="auto"/>
        <w:left w:val="none" w:sz="0" w:space="0" w:color="auto"/>
        <w:bottom w:val="none" w:sz="0" w:space="0" w:color="auto"/>
        <w:right w:val="none" w:sz="0" w:space="0" w:color="auto"/>
      </w:divBdr>
    </w:div>
    <w:div w:id="1021123652">
      <w:bodyDiv w:val="1"/>
      <w:marLeft w:val="0"/>
      <w:marRight w:val="0"/>
      <w:marTop w:val="0"/>
      <w:marBottom w:val="0"/>
      <w:divBdr>
        <w:top w:val="none" w:sz="0" w:space="0" w:color="auto"/>
        <w:left w:val="none" w:sz="0" w:space="0" w:color="auto"/>
        <w:bottom w:val="none" w:sz="0" w:space="0" w:color="auto"/>
        <w:right w:val="none" w:sz="0" w:space="0" w:color="auto"/>
      </w:divBdr>
      <w:divsChild>
        <w:div w:id="1999771265">
          <w:marLeft w:val="0"/>
          <w:marRight w:val="0"/>
          <w:marTop w:val="0"/>
          <w:marBottom w:val="0"/>
          <w:divBdr>
            <w:top w:val="none" w:sz="0" w:space="0" w:color="auto"/>
            <w:left w:val="none" w:sz="0" w:space="0" w:color="auto"/>
            <w:bottom w:val="none" w:sz="0" w:space="0" w:color="auto"/>
            <w:right w:val="none" w:sz="0" w:space="0" w:color="auto"/>
          </w:divBdr>
        </w:div>
      </w:divsChild>
    </w:div>
    <w:div w:id="1105808759">
      <w:bodyDiv w:val="1"/>
      <w:marLeft w:val="0"/>
      <w:marRight w:val="0"/>
      <w:marTop w:val="0"/>
      <w:marBottom w:val="0"/>
      <w:divBdr>
        <w:top w:val="none" w:sz="0" w:space="0" w:color="auto"/>
        <w:left w:val="none" w:sz="0" w:space="0" w:color="auto"/>
        <w:bottom w:val="none" w:sz="0" w:space="0" w:color="auto"/>
        <w:right w:val="none" w:sz="0" w:space="0" w:color="auto"/>
      </w:divBdr>
    </w:div>
    <w:div w:id="1216628263">
      <w:bodyDiv w:val="1"/>
      <w:marLeft w:val="0"/>
      <w:marRight w:val="0"/>
      <w:marTop w:val="0"/>
      <w:marBottom w:val="0"/>
      <w:divBdr>
        <w:top w:val="none" w:sz="0" w:space="0" w:color="auto"/>
        <w:left w:val="none" w:sz="0" w:space="0" w:color="auto"/>
        <w:bottom w:val="none" w:sz="0" w:space="0" w:color="auto"/>
        <w:right w:val="none" w:sz="0" w:space="0" w:color="auto"/>
      </w:divBdr>
    </w:div>
    <w:div w:id="1223636143">
      <w:bodyDiv w:val="1"/>
      <w:marLeft w:val="0"/>
      <w:marRight w:val="0"/>
      <w:marTop w:val="0"/>
      <w:marBottom w:val="0"/>
      <w:divBdr>
        <w:top w:val="none" w:sz="0" w:space="0" w:color="auto"/>
        <w:left w:val="none" w:sz="0" w:space="0" w:color="auto"/>
        <w:bottom w:val="none" w:sz="0" w:space="0" w:color="auto"/>
        <w:right w:val="none" w:sz="0" w:space="0" w:color="auto"/>
      </w:divBdr>
      <w:divsChild>
        <w:div w:id="195890906">
          <w:marLeft w:val="0"/>
          <w:marRight w:val="0"/>
          <w:marTop w:val="0"/>
          <w:marBottom w:val="0"/>
          <w:divBdr>
            <w:top w:val="none" w:sz="0" w:space="0" w:color="auto"/>
            <w:left w:val="none" w:sz="0" w:space="0" w:color="auto"/>
            <w:bottom w:val="none" w:sz="0" w:space="0" w:color="auto"/>
            <w:right w:val="none" w:sz="0" w:space="0" w:color="auto"/>
          </w:divBdr>
          <w:divsChild>
            <w:div w:id="146692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4169">
      <w:bodyDiv w:val="1"/>
      <w:marLeft w:val="0"/>
      <w:marRight w:val="0"/>
      <w:marTop w:val="0"/>
      <w:marBottom w:val="0"/>
      <w:divBdr>
        <w:top w:val="none" w:sz="0" w:space="0" w:color="auto"/>
        <w:left w:val="none" w:sz="0" w:space="0" w:color="auto"/>
        <w:bottom w:val="none" w:sz="0" w:space="0" w:color="auto"/>
        <w:right w:val="none" w:sz="0" w:space="0" w:color="auto"/>
      </w:divBdr>
    </w:div>
    <w:div w:id="1260870980">
      <w:bodyDiv w:val="1"/>
      <w:marLeft w:val="0"/>
      <w:marRight w:val="0"/>
      <w:marTop w:val="0"/>
      <w:marBottom w:val="0"/>
      <w:divBdr>
        <w:top w:val="none" w:sz="0" w:space="0" w:color="auto"/>
        <w:left w:val="none" w:sz="0" w:space="0" w:color="auto"/>
        <w:bottom w:val="none" w:sz="0" w:space="0" w:color="auto"/>
        <w:right w:val="none" w:sz="0" w:space="0" w:color="auto"/>
      </w:divBdr>
    </w:div>
    <w:div w:id="1400012604">
      <w:bodyDiv w:val="1"/>
      <w:marLeft w:val="0"/>
      <w:marRight w:val="0"/>
      <w:marTop w:val="0"/>
      <w:marBottom w:val="0"/>
      <w:divBdr>
        <w:top w:val="none" w:sz="0" w:space="0" w:color="auto"/>
        <w:left w:val="none" w:sz="0" w:space="0" w:color="auto"/>
        <w:bottom w:val="none" w:sz="0" w:space="0" w:color="auto"/>
        <w:right w:val="none" w:sz="0" w:space="0" w:color="auto"/>
      </w:divBdr>
    </w:div>
    <w:div w:id="1408919428">
      <w:bodyDiv w:val="1"/>
      <w:marLeft w:val="0"/>
      <w:marRight w:val="0"/>
      <w:marTop w:val="0"/>
      <w:marBottom w:val="0"/>
      <w:divBdr>
        <w:top w:val="none" w:sz="0" w:space="0" w:color="auto"/>
        <w:left w:val="none" w:sz="0" w:space="0" w:color="auto"/>
        <w:bottom w:val="none" w:sz="0" w:space="0" w:color="auto"/>
        <w:right w:val="none" w:sz="0" w:space="0" w:color="auto"/>
      </w:divBdr>
    </w:div>
    <w:div w:id="1476021598">
      <w:bodyDiv w:val="1"/>
      <w:marLeft w:val="0"/>
      <w:marRight w:val="0"/>
      <w:marTop w:val="0"/>
      <w:marBottom w:val="0"/>
      <w:divBdr>
        <w:top w:val="none" w:sz="0" w:space="0" w:color="auto"/>
        <w:left w:val="none" w:sz="0" w:space="0" w:color="auto"/>
        <w:bottom w:val="none" w:sz="0" w:space="0" w:color="auto"/>
        <w:right w:val="none" w:sz="0" w:space="0" w:color="auto"/>
      </w:divBdr>
    </w:div>
    <w:div w:id="1700275394">
      <w:bodyDiv w:val="1"/>
      <w:marLeft w:val="0"/>
      <w:marRight w:val="0"/>
      <w:marTop w:val="0"/>
      <w:marBottom w:val="0"/>
      <w:divBdr>
        <w:top w:val="none" w:sz="0" w:space="0" w:color="auto"/>
        <w:left w:val="none" w:sz="0" w:space="0" w:color="auto"/>
        <w:bottom w:val="none" w:sz="0" w:space="0" w:color="auto"/>
        <w:right w:val="none" w:sz="0" w:space="0" w:color="auto"/>
      </w:divBdr>
    </w:div>
    <w:div w:id="1727147302">
      <w:bodyDiv w:val="1"/>
      <w:marLeft w:val="0"/>
      <w:marRight w:val="0"/>
      <w:marTop w:val="0"/>
      <w:marBottom w:val="0"/>
      <w:divBdr>
        <w:top w:val="none" w:sz="0" w:space="0" w:color="auto"/>
        <w:left w:val="none" w:sz="0" w:space="0" w:color="auto"/>
        <w:bottom w:val="none" w:sz="0" w:space="0" w:color="auto"/>
        <w:right w:val="none" w:sz="0" w:space="0" w:color="auto"/>
      </w:divBdr>
    </w:div>
    <w:div w:id="1756129436">
      <w:bodyDiv w:val="1"/>
      <w:marLeft w:val="0"/>
      <w:marRight w:val="0"/>
      <w:marTop w:val="0"/>
      <w:marBottom w:val="0"/>
      <w:divBdr>
        <w:top w:val="none" w:sz="0" w:space="0" w:color="auto"/>
        <w:left w:val="none" w:sz="0" w:space="0" w:color="auto"/>
        <w:bottom w:val="none" w:sz="0" w:space="0" w:color="auto"/>
        <w:right w:val="none" w:sz="0" w:space="0" w:color="auto"/>
      </w:divBdr>
    </w:div>
    <w:div w:id="1798064936">
      <w:bodyDiv w:val="1"/>
      <w:marLeft w:val="0"/>
      <w:marRight w:val="0"/>
      <w:marTop w:val="0"/>
      <w:marBottom w:val="0"/>
      <w:divBdr>
        <w:top w:val="none" w:sz="0" w:space="0" w:color="auto"/>
        <w:left w:val="none" w:sz="0" w:space="0" w:color="auto"/>
        <w:bottom w:val="none" w:sz="0" w:space="0" w:color="auto"/>
        <w:right w:val="none" w:sz="0" w:space="0" w:color="auto"/>
      </w:divBdr>
    </w:div>
    <w:div w:id="1907914298">
      <w:bodyDiv w:val="1"/>
      <w:marLeft w:val="0"/>
      <w:marRight w:val="0"/>
      <w:marTop w:val="0"/>
      <w:marBottom w:val="0"/>
      <w:divBdr>
        <w:top w:val="none" w:sz="0" w:space="0" w:color="auto"/>
        <w:left w:val="none" w:sz="0" w:space="0" w:color="auto"/>
        <w:bottom w:val="none" w:sz="0" w:space="0" w:color="auto"/>
        <w:right w:val="none" w:sz="0" w:space="0" w:color="auto"/>
      </w:divBdr>
    </w:div>
    <w:div w:id="209512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5.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weforum.org/agenda/2020/06/now-is-the-time-for-a-great-reset/" TargetMode="External"/><Relationship Id="rId68" Type="http://schemas.openxmlformats.org/officeDocument/2006/relationships/hyperlink" Target="https://docs.elrond.com/technology/secure-proof-of-stake/" TargetMode="External"/><Relationship Id="rId84" Type="http://schemas.openxmlformats.org/officeDocument/2006/relationships/hyperlink" Target="https://cointelegraph.com/news/bitcoin-average-transaction-fees-lowest-in-two-years-at-1-04" TargetMode="External"/><Relationship Id="rId89" Type="http://schemas.openxmlformats.org/officeDocument/2006/relationships/image" Target="media/image47.png"/><Relationship Id="rId112" Type="http://schemas.openxmlformats.org/officeDocument/2006/relationships/image" Target="media/image70.png"/><Relationship Id="rId16" Type="http://schemas.openxmlformats.org/officeDocument/2006/relationships/footer" Target="footer3.xml"/><Relationship Id="rId107" Type="http://schemas.openxmlformats.org/officeDocument/2006/relationships/image" Target="media/image65.pn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www.cnbc.com/2021/10/06/nft-trading-volume-hit-10-billion-2-reasons-why-people-are-buying.html" TargetMode="External"/><Relationship Id="rId79" Type="http://schemas.openxmlformats.org/officeDocument/2006/relationships/hyperlink" Target="https://www.freecodecamp.org/news/the-next-js-handbook/" TargetMode="External"/><Relationship Id="rId102" Type="http://schemas.openxmlformats.org/officeDocument/2006/relationships/image" Target="media/image60.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www.businessinsider.in/investment/news/openseas-nft-trade-quadruples-to-10-billion-in-under-three-months-but-axie-infinity-continues-to-be-the-crowd-favourite/articleshow/87609137.cms" TargetMode="External"/><Relationship Id="rId69" Type="http://schemas.openxmlformats.org/officeDocument/2006/relationships/hyperlink" Target="https://medium.com/mgstaking/maiar-exchange-devnet-functionalities-practicing-tutorial-ae05efee5bed" TargetMode="External"/><Relationship Id="rId113" Type="http://schemas.openxmlformats.org/officeDocument/2006/relationships/image" Target="media/image71.png"/><Relationship Id="rId118" Type="http://schemas.openxmlformats.org/officeDocument/2006/relationships/image" Target="media/image76.png"/><Relationship Id="rId80" Type="http://schemas.openxmlformats.org/officeDocument/2006/relationships/hyperlink" Target="https://elrond.com/blog/elrond-virtual-machine-arwen-wasm-vm/" TargetMode="External"/><Relationship Id="rId85" Type="http://schemas.openxmlformats.org/officeDocument/2006/relationships/image" Target="media/image43.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35.png"/><Relationship Id="rId70" Type="http://schemas.openxmlformats.org/officeDocument/2006/relationships/hyperlink" Target="https://elrond.com/blog/staking-phase-2/" TargetMode="External"/><Relationship Id="rId75" Type="http://schemas.openxmlformats.org/officeDocument/2006/relationships/hyperlink" Target="https://support.opensea.io/hc/en-us/articles/4404027708051-Which-blockchains-does-OpenSea-support" TargetMode="External"/><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hyperlink" Target="https://onlineonly.christies.com/s/beeple-first-5000-days/lots/2020" TargetMode="External"/><Relationship Id="rId81" Type="http://schemas.openxmlformats.org/officeDocument/2006/relationships/hyperlink" Target="https://docs.elrond.com/developers/nft-tokens/" TargetMode="External"/><Relationship Id="rId86"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20.png"/><Relationship Id="rId109" Type="http://schemas.openxmlformats.org/officeDocument/2006/relationships/image" Target="media/image67.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emoon.space/"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hyperlink" Target="https://docs.elrond.com/validators/system-requirements/"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blog.fingo.pl/blockchain-trilemma/"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hyperlink" Target="http://www.metamex.io/" TargetMode="External"/><Relationship Id="rId82" Type="http://schemas.openxmlformats.org/officeDocument/2006/relationships/hyperlink" Target="https://docs.elrond.com/developers/best-practices/storage-mappers/" TargetMode="External"/><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medium.com/codex/how-to-git-a-branch-work-safety-421a8320b93c" TargetMode="External"/><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elrond.com/faq/"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www.academia.edu/7666373/_OBSOLETE_An_Order_of_Magnitude_Estimate_of_the_Relative_Sustainability_of_the_Bitcoin_Network" TargetMode="External"/><Relationship Id="rId116" Type="http://schemas.openxmlformats.org/officeDocument/2006/relationships/image" Target="media/image74.png"/><Relationship Id="rId20" Type="http://schemas.openxmlformats.org/officeDocument/2006/relationships/image" Target="media/image1.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hyperlink" Target="https://docs.elrond.com/developers/built-in-functions/" TargetMode="External"/><Relationship Id="rId88" Type="http://schemas.openxmlformats.org/officeDocument/2006/relationships/image" Target="media/image46.png"/><Relationship Id="rId111" Type="http://schemas.openxmlformats.org/officeDocument/2006/relationships/image" Target="media/image69.png"/><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64.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hyperlink" Target="https://elrond.com/blog/elrond-carbon-negative-offsetra/" TargetMode="External"/><Relationship Id="rId78" Type="http://schemas.openxmlformats.org/officeDocument/2006/relationships/hyperlink" Target="https://tailwindcss.com/docs/installation"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ms\Desktop\thesis\FIT_template_with_structure_E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A54D5FA1BABAA4A87A73C483A6FCFEF" ma:contentTypeVersion="13" ma:contentTypeDescription="Create a new document." ma:contentTypeScope="" ma:versionID="5a00eb3705673e880dbb40d2c27b6d91">
  <xsd:schema xmlns:xsd="http://www.w3.org/2001/XMLSchema" xmlns:xs="http://www.w3.org/2001/XMLSchema" xmlns:p="http://schemas.microsoft.com/office/2006/metadata/properties" xmlns:ns3="d4c5a1e2-f29a-427f-bd8c-3ef32900f3fb" xmlns:ns4="400f03aa-045d-401b-aad4-2f710824b28e" targetNamespace="http://schemas.microsoft.com/office/2006/metadata/properties" ma:root="true" ma:fieldsID="f9e42bf998a74abbc969ea43f5472d8b" ns3:_="" ns4:_="">
    <xsd:import namespace="d4c5a1e2-f29a-427f-bd8c-3ef32900f3fb"/>
    <xsd:import namespace="400f03aa-045d-401b-aad4-2f710824b28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c5a1e2-f29a-427f-bd8c-3ef32900f3f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00f03aa-045d-401b-aad4-2f710824b28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2006">
  <b:Source>
    <b:Tag>Leo09</b:Tag>
    <b:SourceType>Book</b:SourceType>
    <b:Guid>{1621AFED-FCB7-4030-A5A8-47994F7179C5}</b:Guid>
    <b:Author>
      <b:Author>
        <b:NameList>
          <b:Person>
            <b:Last>Sterling</b:Last>
            <b:First>Leon</b:First>
            <b:Middle>S.</b:Middle>
          </b:Person>
        </b:NameList>
      </b:Author>
    </b:Author>
    <b:Title>The Art of Agent-Oriented Modeling</b:Title>
    <b:Year>2009</b:Year>
    <b:City>London</b:City>
    <b:Publisher>The MIT Press</b:Publisher>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459F49C-027E-49AA-8CE4-9F574526360E}">
  <ds:schemaRefs>
    <ds:schemaRef ds:uri="http://schemas.microsoft.com/sharepoint/v3/contenttype/forms"/>
  </ds:schemaRefs>
</ds:datastoreItem>
</file>

<file path=customXml/itemProps2.xml><?xml version="1.0" encoding="utf-8"?>
<ds:datastoreItem xmlns:ds="http://schemas.openxmlformats.org/officeDocument/2006/customXml" ds:itemID="{8B20706A-2080-4F05-B4AF-B0575D3E5E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c5a1e2-f29a-427f-bd8c-3ef32900f3fb"/>
    <ds:schemaRef ds:uri="400f03aa-045d-401b-aad4-2f710824b2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D5A4BBA-4A50-4431-A657-6F0F09FE9686}">
  <ds:schemaRefs>
    <ds:schemaRef ds:uri="http://schemas.openxmlformats.org/officeDocument/2006/bibliography"/>
  </ds:schemaRefs>
</ds:datastoreItem>
</file>

<file path=customXml/itemProps4.xml><?xml version="1.0" encoding="utf-8"?>
<ds:datastoreItem xmlns:ds="http://schemas.openxmlformats.org/officeDocument/2006/customXml" ds:itemID="{0EEBEC91-3A4E-4E1B-B187-E9F28FC6B9F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FIT_template_with_structure_ENG.dotx</Template>
  <TotalTime>0</TotalTime>
  <Pages>1</Pages>
  <Words>17289</Words>
  <Characters>98552</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115610</CharactersWithSpaces>
  <SharedDoc>false</SharedDoc>
  <HLinks>
    <vt:vector size="42" baseType="variant">
      <vt:variant>
        <vt:i4>1245233</vt:i4>
      </vt:variant>
      <vt:variant>
        <vt:i4>90</vt:i4>
      </vt:variant>
      <vt:variant>
        <vt:i4>0</vt:i4>
      </vt:variant>
      <vt:variant>
        <vt:i4>5</vt:i4>
      </vt:variant>
      <vt:variant>
        <vt:lpwstr/>
      </vt:variant>
      <vt:variant>
        <vt:lpwstr>_Toc437856796</vt:lpwstr>
      </vt:variant>
      <vt:variant>
        <vt:i4>1245233</vt:i4>
      </vt:variant>
      <vt:variant>
        <vt:i4>84</vt:i4>
      </vt:variant>
      <vt:variant>
        <vt:i4>0</vt:i4>
      </vt:variant>
      <vt:variant>
        <vt:i4>5</vt:i4>
      </vt:variant>
      <vt:variant>
        <vt:lpwstr/>
      </vt:variant>
      <vt:variant>
        <vt:lpwstr>_Toc437856795</vt:lpwstr>
      </vt:variant>
      <vt:variant>
        <vt:i4>1245233</vt:i4>
      </vt:variant>
      <vt:variant>
        <vt:i4>78</vt:i4>
      </vt:variant>
      <vt:variant>
        <vt:i4>0</vt:i4>
      </vt:variant>
      <vt:variant>
        <vt:i4>5</vt:i4>
      </vt:variant>
      <vt:variant>
        <vt:lpwstr/>
      </vt:variant>
      <vt:variant>
        <vt:lpwstr>_Toc437856794</vt:lpwstr>
      </vt:variant>
      <vt:variant>
        <vt:i4>1245233</vt:i4>
      </vt:variant>
      <vt:variant>
        <vt:i4>72</vt:i4>
      </vt:variant>
      <vt:variant>
        <vt:i4>0</vt:i4>
      </vt:variant>
      <vt:variant>
        <vt:i4>5</vt:i4>
      </vt:variant>
      <vt:variant>
        <vt:lpwstr/>
      </vt:variant>
      <vt:variant>
        <vt:lpwstr>_Toc437856793</vt:lpwstr>
      </vt:variant>
      <vt:variant>
        <vt:i4>1245233</vt:i4>
      </vt:variant>
      <vt:variant>
        <vt:i4>64</vt:i4>
      </vt:variant>
      <vt:variant>
        <vt:i4>0</vt:i4>
      </vt:variant>
      <vt:variant>
        <vt:i4>5</vt:i4>
      </vt:variant>
      <vt:variant>
        <vt:lpwstr/>
      </vt:variant>
      <vt:variant>
        <vt:lpwstr>_Toc437856792</vt:lpwstr>
      </vt:variant>
      <vt:variant>
        <vt:i4>1245233</vt:i4>
      </vt:variant>
      <vt:variant>
        <vt:i4>56</vt:i4>
      </vt:variant>
      <vt:variant>
        <vt:i4>0</vt:i4>
      </vt:variant>
      <vt:variant>
        <vt:i4>5</vt:i4>
      </vt:variant>
      <vt:variant>
        <vt:lpwstr/>
      </vt:variant>
      <vt:variant>
        <vt:lpwstr>_Toc437856791</vt:lpwstr>
      </vt:variant>
      <vt:variant>
        <vt:i4>1245233</vt:i4>
      </vt:variant>
      <vt:variant>
        <vt:i4>50</vt:i4>
      </vt:variant>
      <vt:variant>
        <vt:i4>0</vt:i4>
      </vt:variant>
      <vt:variant>
        <vt:i4>5</vt:i4>
      </vt:variant>
      <vt:variant>
        <vt:lpwstr/>
      </vt:variant>
      <vt:variant>
        <vt:lpwstr>_Toc437856790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2022-04-17T22:36:00Z</dcterms:created>
  <dcterms:modified xsi:type="dcterms:W3CDTF">2022-05-06T23:42:00Z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0x0101003A54D5FA1BABAA4A87A73C483A6FCFEF</vt:lpwstr>
  </property>
</Properties>
</file>